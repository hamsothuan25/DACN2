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5348CF" w14:textId="368E39EC" w:rsidR="00261C6A" w:rsidRPr="00401F50" w:rsidRDefault="00261C6A" w:rsidP="00261C6A">
      <w:pPr>
        <w:keepNext/>
        <w:spacing w:before="120" w:after="120" w:line="288" w:lineRule="auto"/>
        <w:jc w:val="center"/>
        <w:rPr>
          <w:szCs w:val="28"/>
        </w:rPr>
      </w:pPr>
      <w:r>
        <w:rPr>
          <w:szCs w:val="28"/>
        </w:rPr>
        <w:t>VIETNAM-KOREA UNIVERSITY OF INFORMATION AND</w:t>
      </w:r>
      <w:r>
        <w:rPr>
          <w:szCs w:val="28"/>
        </w:rPr>
        <w:br/>
        <w:t>COMMUNICATION TECHNOLOGY</w:t>
      </w:r>
    </w:p>
    <w:p w14:paraId="131CF0A3" w14:textId="77777777" w:rsidR="00A55302" w:rsidRPr="00401F50" w:rsidRDefault="005235A8" w:rsidP="00940D2F">
      <w:pPr>
        <w:spacing w:before="120" w:after="120" w:line="288" w:lineRule="auto"/>
        <w:jc w:val="center"/>
        <w:rPr>
          <w:b/>
          <w:sz w:val="40"/>
        </w:rPr>
      </w:pPr>
      <w:r>
        <w:rPr>
          <w:b/>
          <w:sz w:val="40"/>
        </w:rPr>
        <w:t>Faculty of Computer Science</w:t>
      </w:r>
    </w:p>
    <w:p w14:paraId="584862F9" w14:textId="77777777" w:rsidR="00940D2F" w:rsidRPr="00940D2F" w:rsidRDefault="00940D2F" w:rsidP="00940D2F">
      <w:pPr>
        <w:jc w:val="center"/>
        <w:rPr>
          <w:b/>
          <w:sz w:val="40"/>
        </w:rPr>
      </w:pPr>
    </w:p>
    <w:p w14:paraId="6C09C86A" w14:textId="58C3F606" w:rsidR="00105189" w:rsidRPr="00933993" w:rsidRDefault="00105189" w:rsidP="00C016B2">
      <w:pPr>
        <w:keepNext/>
        <w:spacing w:before="120" w:line="360" w:lineRule="auto"/>
        <w:rPr>
          <w:szCs w:val="28"/>
        </w:rPr>
      </w:pPr>
      <w:r w:rsidRPr="00933993">
        <w:rPr>
          <w:noProof/>
          <w:szCs w:val="28"/>
        </w:rPr>
        <w:drawing>
          <wp:anchor distT="0" distB="0" distL="114300" distR="114300" simplePos="0" relativeHeight="251658240" behindDoc="0" locked="0" layoutInCell="1" allowOverlap="1" wp14:anchorId="5C2000F5" wp14:editId="55C15B33">
            <wp:simplePos x="0" y="0"/>
            <wp:positionH relativeFrom="margin">
              <wp:align>center</wp:align>
            </wp:positionH>
            <wp:positionV relativeFrom="paragraph">
              <wp:posOffset>85725</wp:posOffset>
            </wp:positionV>
            <wp:extent cx="1257300" cy="73540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300" cy="735401"/>
                    </a:xfrm>
                    <a:prstGeom prst="rect">
                      <a:avLst/>
                    </a:prstGeom>
                    <a:ln>
                      <a:noFill/>
                    </a:ln>
                    <a:extLst>
                      <a:ext uri="{53640926-AAD7-44D8-BBD7-CCE9431645EC}">
                        <a14:shadowObscured xmlns:a14="http://schemas.microsoft.com/office/drawing/2010/main"/>
                      </a:ext>
                    </a:extLst>
                  </pic:spPr>
                </pic:pic>
              </a:graphicData>
            </a:graphic>
          </wp:anchor>
        </w:drawing>
      </w:r>
      <w:r w:rsidR="00C016B2">
        <w:rPr>
          <w:szCs w:val="28"/>
        </w:rPr>
        <w:br w:type="textWrapping" w:clear="all"/>
      </w:r>
    </w:p>
    <w:p w14:paraId="4E5A822B" w14:textId="77777777" w:rsidR="00FC6581" w:rsidRPr="00933993" w:rsidRDefault="00FC6581" w:rsidP="00750B87">
      <w:pPr>
        <w:spacing w:after="120" w:line="360" w:lineRule="auto"/>
        <w:rPr>
          <w:sz w:val="26"/>
          <w:szCs w:val="26"/>
        </w:rPr>
      </w:pPr>
    </w:p>
    <w:p w14:paraId="0140889C" w14:textId="77777777" w:rsidR="00A55302" w:rsidRDefault="00A55302" w:rsidP="00940D2F"/>
    <w:p w14:paraId="23C58C1C" w14:textId="77777777" w:rsidR="00940D2F" w:rsidRPr="00933993" w:rsidRDefault="00940D2F" w:rsidP="00940D2F"/>
    <w:p w14:paraId="6C9CD3EE" w14:textId="25AC9792" w:rsidR="00A55302" w:rsidRPr="00401F50" w:rsidRDefault="00200C90" w:rsidP="00940D2F">
      <w:pPr>
        <w:spacing w:before="120" w:after="120" w:line="312" w:lineRule="auto"/>
        <w:jc w:val="center"/>
        <w:rPr>
          <w:sz w:val="36"/>
        </w:rPr>
      </w:pPr>
      <w:r>
        <w:rPr>
          <w:sz w:val="36"/>
        </w:rPr>
        <w:t>SPECIALIZED PROJECT</w:t>
      </w:r>
    </w:p>
    <w:p w14:paraId="2D904FB8" w14:textId="23D5F4DD" w:rsidR="00A55302" w:rsidRPr="00933993" w:rsidRDefault="00144D63" w:rsidP="00FC6581">
      <w:pPr>
        <w:spacing w:line="360" w:lineRule="auto"/>
        <w:jc w:val="center"/>
        <w:rPr>
          <w:sz w:val="30"/>
          <w:szCs w:val="28"/>
        </w:rPr>
      </w:pPr>
      <w:r w:rsidRPr="00144D63">
        <w:rPr>
          <w:b/>
          <w:sz w:val="40"/>
          <w:szCs w:val="48"/>
        </w:rPr>
        <w:t xml:space="preserve">BUILDING AN E-COMMERCE SYSTEM APPLYING MACHINE LEARNING TO </w:t>
      </w:r>
      <w:r w:rsidR="0099287F">
        <w:rPr>
          <w:b/>
          <w:sz w:val="40"/>
          <w:szCs w:val="48"/>
        </w:rPr>
        <w:t xml:space="preserve">RECOMMEND </w:t>
      </w:r>
      <w:r w:rsidRPr="00144D63">
        <w:rPr>
          <w:b/>
          <w:sz w:val="40"/>
          <w:szCs w:val="48"/>
        </w:rPr>
        <w:t>ITEMS</w:t>
      </w:r>
    </w:p>
    <w:p w14:paraId="144F1379" w14:textId="77777777" w:rsidR="00A55302" w:rsidRDefault="00A55302" w:rsidP="00FC6581">
      <w:pPr>
        <w:spacing w:line="360" w:lineRule="auto"/>
        <w:jc w:val="center"/>
        <w:rPr>
          <w:sz w:val="30"/>
          <w:szCs w:val="28"/>
        </w:rPr>
      </w:pPr>
    </w:p>
    <w:p w14:paraId="38AAC354" w14:textId="77777777" w:rsidR="00940D2F" w:rsidRDefault="00940D2F" w:rsidP="00FC6581">
      <w:pPr>
        <w:spacing w:line="360" w:lineRule="auto"/>
        <w:jc w:val="center"/>
        <w:rPr>
          <w:sz w:val="30"/>
          <w:szCs w:val="28"/>
        </w:rPr>
      </w:pPr>
    </w:p>
    <w:p w14:paraId="0A14341A" w14:textId="77777777" w:rsidR="00940D2F" w:rsidRPr="00933993" w:rsidRDefault="00940D2F" w:rsidP="00FC6581">
      <w:pPr>
        <w:spacing w:line="360" w:lineRule="auto"/>
        <w:jc w:val="center"/>
        <w:rPr>
          <w:sz w:val="30"/>
          <w:szCs w:val="28"/>
        </w:rPr>
      </w:pPr>
    </w:p>
    <w:p w14:paraId="441F80F8" w14:textId="77777777" w:rsidR="00FC6581" w:rsidRPr="00933993" w:rsidRDefault="00FC6581" w:rsidP="00940D2F"/>
    <w:p w14:paraId="07A3746D" w14:textId="7BB9012D" w:rsidR="00105189" w:rsidRDefault="00F27B4C" w:rsidP="004B5532">
      <w:pPr>
        <w:tabs>
          <w:tab w:val="left" w:pos="3150"/>
        </w:tabs>
        <w:spacing w:line="360" w:lineRule="auto"/>
        <w:ind w:firstLine="1701"/>
        <w:rPr>
          <w:b/>
          <w:szCs w:val="36"/>
        </w:rPr>
      </w:pPr>
      <w:r>
        <w:rPr>
          <w:szCs w:val="36"/>
        </w:rPr>
        <w:t>Student</w:t>
      </w:r>
      <w:r w:rsidR="00105189" w:rsidRPr="00933993">
        <w:rPr>
          <w:szCs w:val="36"/>
        </w:rPr>
        <w:t xml:space="preserve">: </w:t>
      </w:r>
      <w:r w:rsidR="00105189" w:rsidRPr="00933993">
        <w:rPr>
          <w:szCs w:val="36"/>
        </w:rPr>
        <w:tab/>
      </w:r>
      <w:r w:rsidR="00722D62">
        <w:rPr>
          <w:b/>
          <w:szCs w:val="36"/>
        </w:rPr>
        <w:t>NGUYEN DUC HAI</w:t>
      </w:r>
      <w:r w:rsidR="00200C90">
        <w:rPr>
          <w:b/>
          <w:szCs w:val="36"/>
        </w:rPr>
        <w:t xml:space="preserve"> – 20IT518</w:t>
      </w:r>
    </w:p>
    <w:p w14:paraId="24B63445" w14:textId="02A5C8C2" w:rsidR="00105189" w:rsidRDefault="00200C90" w:rsidP="00200C90">
      <w:pPr>
        <w:tabs>
          <w:tab w:val="left" w:pos="3150"/>
        </w:tabs>
        <w:spacing w:line="360" w:lineRule="auto"/>
        <w:ind w:firstLine="1701"/>
        <w:rPr>
          <w:b/>
          <w:szCs w:val="36"/>
        </w:rPr>
      </w:pPr>
      <w:r>
        <w:rPr>
          <w:b/>
          <w:szCs w:val="36"/>
        </w:rPr>
        <w:tab/>
        <w:t>DAO DUC TRUONG – 20IT499</w:t>
      </w:r>
    </w:p>
    <w:p w14:paraId="37D2371D" w14:textId="77777777" w:rsidR="00200C90" w:rsidRPr="00933993" w:rsidRDefault="00200C90" w:rsidP="00200C90">
      <w:pPr>
        <w:tabs>
          <w:tab w:val="left" w:pos="3150"/>
        </w:tabs>
        <w:spacing w:line="360" w:lineRule="auto"/>
        <w:ind w:firstLine="1701"/>
        <w:rPr>
          <w:b/>
          <w:szCs w:val="36"/>
        </w:rPr>
      </w:pPr>
    </w:p>
    <w:p w14:paraId="7CFFF728" w14:textId="298420B4" w:rsidR="00A55302" w:rsidRPr="00933993" w:rsidRDefault="00F27B4C" w:rsidP="004B5532">
      <w:pPr>
        <w:tabs>
          <w:tab w:val="left" w:pos="3150"/>
        </w:tabs>
        <w:spacing w:line="360" w:lineRule="auto"/>
        <w:ind w:firstLine="1701"/>
        <w:rPr>
          <w:szCs w:val="36"/>
        </w:rPr>
      </w:pPr>
      <w:r>
        <w:rPr>
          <w:szCs w:val="36"/>
        </w:rPr>
        <w:t>Supervisor</w:t>
      </w:r>
      <w:r w:rsidR="00A55302" w:rsidRPr="00933993">
        <w:rPr>
          <w:szCs w:val="36"/>
        </w:rPr>
        <w:t xml:space="preserve">: </w:t>
      </w:r>
      <w:r w:rsidR="00401F50">
        <w:rPr>
          <w:szCs w:val="36"/>
        </w:rPr>
        <w:tab/>
      </w:r>
      <w:r w:rsidR="00200C90">
        <w:rPr>
          <w:szCs w:val="36"/>
        </w:rPr>
        <w:t>Assoc. Prof. Ph.D Nguyen Thanh Binh</w:t>
      </w:r>
    </w:p>
    <w:p w14:paraId="02B9AD4D" w14:textId="77777777" w:rsidR="00320C61" w:rsidRPr="00933993" w:rsidRDefault="00320C61" w:rsidP="00940D2F"/>
    <w:p w14:paraId="283A0883" w14:textId="77777777" w:rsidR="00F23418" w:rsidRDefault="00F23418" w:rsidP="00940D2F"/>
    <w:p w14:paraId="55656381" w14:textId="77777777" w:rsidR="00940D2F" w:rsidRDefault="00940D2F" w:rsidP="00940D2F"/>
    <w:p w14:paraId="2DA73B82" w14:textId="77777777" w:rsidR="00940D2F" w:rsidRDefault="00940D2F" w:rsidP="00940D2F"/>
    <w:p w14:paraId="01601A6C" w14:textId="5B4341A5" w:rsidR="00F23418" w:rsidRPr="00933993" w:rsidRDefault="00F23418" w:rsidP="00940D2F"/>
    <w:p w14:paraId="063C99C4" w14:textId="37AC3E86" w:rsidR="00C35616" w:rsidRPr="00144D63" w:rsidRDefault="004B5532" w:rsidP="001E1E27">
      <w:pPr>
        <w:spacing w:line="360" w:lineRule="auto"/>
        <w:jc w:val="center"/>
        <w:rPr>
          <w:b/>
          <w:i/>
          <w:szCs w:val="30"/>
        </w:rPr>
      </w:pPr>
      <w:r>
        <w:rPr>
          <w:b/>
          <w:i/>
          <w:szCs w:val="30"/>
        </w:rPr>
        <w:t xml:space="preserve">Da Nang, </w:t>
      </w:r>
      <w:r w:rsidR="00D300F3">
        <w:rPr>
          <w:b/>
          <w:i/>
          <w:szCs w:val="30"/>
        </w:rPr>
        <w:t>December</w:t>
      </w:r>
      <w:r>
        <w:rPr>
          <w:b/>
          <w:i/>
          <w:szCs w:val="30"/>
        </w:rPr>
        <w:t xml:space="preserve"> </w:t>
      </w:r>
      <w:r w:rsidR="00005846">
        <w:rPr>
          <w:b/>
          <w:i/>
          <w:szCs w:val="30"/>
        </w:rPr>
        <w:t>–</w:t>
      </w:r>
      <w:r w:rsidR="00200C90">
        <w:rPr>
          <w:b/>
          <w:i/>
          <w:szCs w:val="30"/>
        </w:rPr>
        <w:t xml:space="preserve"> 2023</w:t>
      </w:r>
    </w:p>
    <w:p w14:paraId="45269D42" w14:textId="31AA828E" w:rsidR="00087935" w:rsidRPr="00087935" w:rsidRDefault="00087935" w:rsidP="00087935">
      <w:pPr>
        <w:spacing w:before="120" w:after="120" w:line="288" w:lineRule="auto"/>
        <w:jc w:val="center"/>
        <w:rPr>
          <w:szCs w:val="28"/>
        </w:rPr>
      </w:pPr>
      <w:r w:rsidRPr="00087935">
        <w:rPr>
          <w:szCs w:val="28"/>
        </w:rPr>
        <w:lastRenderedPageBreak/>
        <w:t>VIETNAM-KOREA UNIVERSITY OF INFORMATION AND</w:t>
      </w:r>
    </w:p>
    <w:p w14:paraId="756BD81F" w14:textId="77777777" w:rsidR="00087935" w:rsidRDefault="00087935" w:rsidP="00087935">
      <w:pPr>
        <w:spacing w:before="120" w:after="120" w:line="288" w:lineRule="auto"/>
        <w:jc w:val="center"/>
        <w:rPr>
          <w:szCs w:val="28"/>
        </w:rPr>
      </w:pPr>
      <w:r w:rsidRPr="00087935">
        <w:rPr>
          <w:szCs w:val="28"/>
        </w:rPr>
        <w:t>COMMUNICATION TECHNOLOGY</w:t>
      </w:r>
    </w:p>
    <w:p w14:paraId="454F13B9" w14:textId="77777777" w:rsidR="00940D2F" w:rsidRDefault="00087935" w:rsidP="00940D2F">
      <w:pPr>
        <w:jc w:val="center"/>
        <w:rPr>
          <w:b/>
          <w:sz w:val="40"/>
        </w:rPr>
      </w:pPr>
      <w:r w:rsidRPr="00087935">
        <w:rPr>
          <w:b/>
          <w:sz w:val="40"/>
        </w:rPr>
        <w:t>Faculty of Computer Science</w:t>
      </w:r>
    </w:p>
    <w:p w14:paraId="05B480CB" w14:textId="77777777" w:rsidR="00087935" w:rsidRDefault="00087935" w:rsidP="00940D2F">
      <w:pPr>
        <w:jc w:val="center"/>
        <w:rPr>
          <w:b/>
          <w:sz w:val="40"/>
        </w:rPr>
      </w:pPr>
    </w:p>
    <w:p w14:paraId="78BDA464" w14:textId="77777777" w:rsidR="00087935" w:rsidRPr="00940D2F" w:rsidRDefault="00087935" w:rsidP="00940D2F">
      <w:pPr>
        <w:jc w:val="center"/>
        <w:rPr>
          <w:b/>
          <w:sz w:val="40"/>
        </w:rPr>
      </w:pPr>
    </w:p>
    <w:p w14:paraId="1E587675" w14:textId="57634245" w:rsidR="00940D2F" w:rsidRPr="00933993" w:rsidRDefault="00940D2F" w:rsidP="00940D2F">
      <w:pPr>
        <w:keepNext/>
        <w:spacing w:before="120" w:line="360" w:lineRule="auto"/>
        <w:jc w:val="center"/>
        <w:rPr>
          <w:szCs w:val="28"/>
        </w:rPr>
      </w:pPr>
    </w:p>
    <w:p w14:paraId="42C53029" w14:textId="5DE3BA8F" w:rsidR="00940D2F" w:rsidRDefault="00940D2F" w:rsidP="00940D2F">
      <w:pPr>
        <w:spacing w:after="120" w:line="360" w:lineRule="auto"/>
        <w:rPr>
          <w:sz w:val="26"/>
          <w:szCs w:val="26"/>
        </w:rPr>
      </w:pPr>
    </w:p>
    <w:p w14:paraId="0478EF4C" w14:textId="77777777" w:rsidR="00C35616" w:rsidRPr="00933993" w:rsidRDefault="00C35616" w:rsidP="00940D2F">
      <w:pPr>
        <w:spacing w:after="120" w:line="360" w:lineRule="auto"/>
        <w:rPr>
          <w:sz w:val="26"/>
          <w:szCs w:val="26"/>
        </w:rPr>
      </w:pPr>
    </w:p>
    <w:p w14:paraId="21D55D94" w14:textId="77777777" w:rsidR="00940D2F" w:rsidRDefault="00940D2F" w:rsidP="00940D2F"/>
    <w:p w14:paraId="1173B196" w14:textId="77777777" w:rsidR="00940D2F" w:rsidRPr="00933993" w:rsidRDefault="00940D2F" w:rsidP="00940D2F"/>
    <w:p w14:paraId="358292A4" w14:textId="77777777" w:rsidR="00541027" w:rsidRPr="00401F50" w:rsidRDefault="00541027" w:rsidP="00541027">
      <w:pPr>
        <w:spacing w:before="120" w:after="120" w:line="312" w:lineRule="auto"/>
        <w:jc w:val="center"/>
        <w:rPr>
          <w:sz w:val="36"/>
        </w:rPr>
      </w:pPr>
      <w:r>
        <w:rPr>
          <w:sz w:val="36"/>
        </w:rPr>
        <w:t>SPECIALIZED PROJECT</w:t>
      </w:r>
    </w:p>
    <w:p w14:paraId="6C475A03" w14:textId="5614D2FC" w:rsidR="00144D63" w:rsidRPr="00933993" w:rsidRDefault="00144D63" w:rsidP="00144D63">
      <w:pPr>
        <w:spacing w:line="360" w:lineRule="auto"/>
        <w:jc w:val="center"/>
        <w:rPr>
          <w:sz w:val="30"/>
          <w:szCs w:val="28"/>
        </w:rPr>
      </w:pPr>
      <w:r w:rsidRPr="00144D63">
        <w:rPr>
          <w:b/>
          <w:sz w:val="40"/>
          <w:szCs w:val="48"/>
        </w:rPr>
        <w:t xml:space="preserve">BUILDING AN E-COMMERCE SYSTEM APPLYING MACHINE LEARNING TO </w:t>
      </w:r>
      <w:r w:rsidR="00A743F1" w:rsidRPr="00A743F1">
        <w:rPr>
          <w:b/>
          <w:sz w:val="40"/>
          <w:szCs w:val="48"/>
        </w:rPr>
        <w:t xml:space="preserve">RECOMMEND </w:t>
      </w:r>
      <w:r w:rsidRPr="00144D63">
        <w:rPr>
          <w:b/>
          <w:sz w:val="40"/>
          <w:szCs w:val="48"/>
        </w:rPr>
        <w:t>ITEMS</w:t>
      </w:r>
    </w:p>
    <w:p w14:paraId="06C0B2B0" w14:textId="77777777" w:rsidR="00940D2F" w:rsidRPr="00933993" w:rsidRDefault="00940D2F" w:rsidP="00940D2F">
      <w:pPr>
        <w:spacing w:line="360" w:lineRule="auto"/>
        <w:jc w:val="center"/>
        <w:rPr>
          <w:sz w:val="30"/>
          <w:szCs w:val="28"/>
        </w:rPr>
      </w:pPr>
    </w:p>
    <w:p w14:paraId="2993AF7A" w14:textId="77777777" w:rsidR="00940D2F" w:rsidRDefault="00940D2F" w:rsidP="00940D2F">
      <w:pPr>
        <w:spacing w:line="360" w:lineRule="auto"/>
        <w:jc w:val="center"/>
        <w:rPr>
          <w:sz w:val="30"/>
          <w:szCs w:val="28"/>
        </w:rPr>
      </w:pPr>
    </w:p>
    <w:p w14:paraId="21BFB53D" w14:textId="77777777" w:rsidR="00940D2F" w:rsidRDefault="00940D2F" w:rsidP="00940D2F">
      <w:pPr>
        <w:spacing w:line="360" w:lineRule="auto"/>
        <w:jc w:val="center"/>
        <w:rPr>
          <w:sz w:val="30"/>
          <w:szCs w:val="28"/>
        </w:rPr>
      </w:pPr>
    </w:p>
    <w:p w14:paraId="52989770" w14:textId="77777777" w:rsidR="00940D2F" w:rsidRPr="00933993" w:rsidRDefault="00940D2F" w:rsidP="00940D2F">
      <w:pPr>
        <w:spacing w:line="360" w:lineRule="auto"/>
        <w:jc w:val="center"/>
        <w:rPr>
          <w:sz w:val="30"/>
          <w:szCs w:val="28"/>
        </w:rPr>
      </w:pPr>
    </w:p>
    <w:p w14:paraId="42F678F5" w14:textId="77777777" w:rsidR="00940D2F" w:rsidRPr="00933993" w:rsidRDefault="00940D2F" w:rsidP="00940D2F"/>
    <w:p w14:paraId="3B84A3C9" w14:textId="77777777" w:rsidR="00200C90" w:rsidRDefault="00341641" w:rsidP="004B5532">
      <w:pPr>
        <w:tabs>
          <w:tab w:val="left" w:pos="3150"/>
        </w:tabs>
        <w:spacing w:line="360" w:lineRule="auto"/>
        <w:ind w:firstLine="1701"/>
        <w:rPr>
          <w:szCs w:val="36"/>
        </w:rPr>
      </w:pPr>
      <w:r>
        <w:rPr>
          <w:szCs w:val="36"/>
        </w:rPr>
        <w:t>Student</w:t>
      </w:r>
      <w:r w:rsidR="00940D2F" w:rsidRPr="00933993">
        <w:rPr>
          <w:szCs w:val="36"/>
        </w:rPr>
        <w:t xml:space="preserve">: </w:t>
      </w:r>
      <w:r w:rsidR="00940D2F" w:rsidRPr="00933993">
        <w:rPr>
          <w:szCs w:val="36"/>
        </w:rPr>
        <w:tab/>
      </w:r>
      <w:r w:rsidR="00200C90">
        <w:rPr>
          <w:szCs w:val="36"/>
        </w:rPr>
        <w:t>NGUYEN DUC HAI</w:t>
      </w:r>
    </w:p>
    <w:p w14:paraId="67FB8B8A" w14:textId="2AAFEF0E" w:rsidR="00940D2F" w:rsidRDefault="00200C90" w:rsidP="00200C90">
      <w:pPr>
        <w:tabs>
          <w:tab w:val="left" w:pos="3150"/>
        </w:tabs>
        <w:spacing w:line="360" w:lineRule="auto"/>
        <w:ind w:firstLine="1701"/>
        <w:rPr>
          <w:szCs w:val="36"/>
        </w:rPr>
      </w:pPr>
      <w:r>
        <w:rPr>
          <w:szCs w:val="36"/>
        </w:rPr>
        <w:tab/>
        <w:t>DAO DUC TRUONG</w:t>
      </w:r>
      <w:r w:rsidR="00144D63">
        <w:rPr>
          <w:b/>
          <w:szCs w:val="36"/>
        </w:rPr>
        <w:t xml:space="preserve"> </w:t>
      </w:r>
    </w:p>
    <w:p w14:paraId="3A72BEE2" w14:textId="77777777" w:rsidR="00200C90" w:rsidRPr="00933993" w:rsidRDefault="00200C90" w:rsidP="00200C90">
      <w:pPr>
        <w:tabs>
          <w:tab w:val="left" w:pos="3150"/>
        </w:tabs>
        <w:spacing w:line="360" w:lineRule="auto"/>
        <w:ind w:firstLine="1701"/>
        <w:rPr>
          <w:b/>
          <w:szCs w:val="36"/>
        </w:rPr>
      </w:pPr>
    </w:p>
    <w:p w14:paraId="38250ADE" w14:textId="29C2E0A1" w:rsidR="00940D2F" w:rsidRPr="00933993" w:rsidRDefault="00341641" w:rsidP="004B5532">
      <w:pPr>
        <w:tabs>
          <w:tab w:val="left" w:pos="3150"/>
        </w:tabs>
        <w:spacing w:line="360" w:lineRule="auto"/>
        <w:ind w:firstLine="1701"/>
        <w:rPr>
          <w:szCs w:val="36"/>
        </w:rPr>
      </w:pPr>
      <w:r>
        <w:rPr>
          <w:szCs w:val="36"/>
        </w:rPr>
        <w:t>Supervisor</w:t>
      </w:r>
      <w:r w:rsidR="00940D2F" w:rsidRPr="00933993">
        <w:rPr>
          <w:szCs w:val="36"/>
        </w:rPr>
        <w:t xml:space="preserve">: </w:t>
      </w:r>
      <w:r w:rsidR="00401F50">
        <w:rPr>
          <w:szCs w:val="36"/>
        </w:rPr>
        <w:tab/>
      </w:r>
      <w:r w:rsidR="00200C90">
        <w:rPr>
          <w:szCs w:val="36"/>
        </w:rPr>
        <w:t xml:space="preserve">Assoc. Prof. Ph.D Nguyen Thanh Binh  </w:t>
      </w:r>
    </w:p>
    <w:p w14:paraId="001EC968" w14:textId="77777777" w:rsidR="00940D2F" w:rsidRPr="00933993" w:rsidRDefault="00940D2F" w:rsidP="00940D2F"/>
    <w:p w14:paraId="38215DB1" w14:textId="77777777" w:rsidR="00940D2F" w:rsidRDefault="00940D2F" w:rsidP="00940D2F"/>
    <w:p w14:paraId="73143102" w14:textId="77777777" w:rsidR="00940D2F" w:rsidRDefault="00940D2F" w:rsidP="00940D2F"/>
    <w:p w14:paraId="665247A7" w14:textId="09D8FE27" w:rsidR="00602361" w:rsidRDefault="00602361" w:rsidP="00940D2F"/>
    <w:p w14:paraId="7D93C3A1" w14:textId="77777777" w:rsidR="00602361" w:rsidRDefault="00602361" w:rsidP="00940D2F"/>
    <w:p w14:paraId="632FD583" w14:textId="798A6052" w:rsidR="00C35616" w:rsidRPr="00BB5204" w:rsidRDefault="00404C19" w:rsidP="00BB5204">
      <w:pPr>
        <w:spacing w:line="360" w:lineRule="auto"/>
        <w:jc w:val="center"/>
        <w:rPr>
          <w:b/>
          <w:i/>
          <w:szCs w:val="30"/>
        </w:rPr>
      </w:pPr>
      <w:bookmarkStart w:id="0" w:name="_Toc57216370"/>
      <w:bookmarkStart w:id="1" w:name="_Toc7979773"/>
      <w:bookmarkStart w:id="2" w:name="_Toc7979836"/>
      <w:bookmarkStart w:id="3" w:name="_Toc8805988"/>
      <w:bookmarkStart w:id="4" w:name="_Toc9016555"/>
      <w:bookmarkStart w:id="5" w:name="_Toc9522822"/>
      <w:bookmarkStart w:id="6" w:name="_Toc9522924"/>
      <w:r>
        <w:rPr>
          <w:b/>
          <w:i/>
          <w:szCs w:val="30"/>
        </w:rPr>
        <w:t xml:space="preserve">Da Nang, </w:t>
      </w:r>
      <w:r w:rsidR="00D300F3">
        <w:rPr>
          <w:b/>
          <w:i/>
          <w:szCs w:val="30"/>
        </w:rPr>
        <w:t>December</w:t>
      </w:r>
      <w:r w:rsidR="00200C90">
        <w:rPr>
          <w:b/>
          <w:i/>
          <w:szCs w:val="30"/>
        </w:rPr>
        <w:t xml:space="preserve"> - 2023</w:t>
      </w:r>
      <w:r w:rsidR="00636C8A">
        <w:rPr>
          <w:b/>
          <w:i/>
          <w:szCs w:val="30"/>
        </w:rPr>
        <w:br w:type="page"/>
      </w:r>
      <w:bookmarkEnd w:id="0"/>
    </w:p>
    <w:p w14:paraId="28F460BD" w14:textId="02BB36BE" w:rsidR="002B513B" w:rsidRDefault="005A7F87" w:rsidP="005A7F87">
      <w:pPr>
        <w:pStyle w:val="Title"/>
      </w:pPr>
      <w:bookmarkStart w:id="7" w:name="_Toc116563021"/>
      <w:bookmarkStart w:id="8" w:name="_Toc116564205"/>
      <w:bookmarkStart w:id="9" w:name="_Toc123291217"/>
      <w:bookmarkStart w:id="10" w:name="_Toc123987300"/>
      <w:r w:rsidRPr="005A7F87">
        <w:lastRenderedPageBreak/>
        <w:t>SUPERVIOR’S COMMENT</w:t>
      </w:r>
      <w:bookmarkEnd w:id="7"/>
      <w:bookmarkEnd w:id="8"/>
      <w:bookmarkEnd w:id="9"/>
      <w:bookmarkEnd w:id="10"/>
    </w:p>
    <w:p w14:paraId="3657D7AC" w14:textId="77777777" w:rsidR="005A7F87" w:rsidRPr="005A7F87" w:rsidRDefault="005A7F87" w:rsidP="005A7F87"/>
    <w:p w14:paraId="4230066E" w14:textId="77777777" w:rsidR="001F3B50" w:rsidRDefault="005F1E22" w:rsidP="00694487">
      <w:pPr>
        <w:tabs>
          <w:tab w:val="left" w:leader="dot" w:pos="9072"/>
        </w:tabs>
        <w:spacing w:before="120" w:after="120" w:line="360" w:lineRule="auto"/>
      </w:pPr>
      <w:r w:rsidRPr="00933993">
        <w:tab/>
      </w:r>
    </w:p>
    <w:p w14:paraId="477386A6" w14:textId="77777777" w:rsidR="00940D2F" w:rsidRDefault="00940D2F" w:rsidP="00694487">
      <w:pPr>
        <w:tabs>
          <w:tab w:val="left" w:leader="dot" w:pos="9072"/>
        </w:tabs>
        <w:spacing w:before="120" w:after="120" w:line="360" w:lineRule="auto"/>
      </w:pPr>
      <w:r>
        <w:tab/>
      </w:r>
    </w:p>
    <w:p w14:paraId="36015C3B" w14:textId="77777777" w:rsidR="00940D2F" w:rsidRDefault="00940D2F" w:rsidP="00694487">
      <w:pPr>
        <w:tabs>
          <w:tab w:val="left" w:leader="dot" w:pos="9072"/>
        </w:tabs>
        <w:spacing w:before="120" w:after="120" w:line="360" w:lineRule="auto"/>
      </w:pPr>
      <w:r>
        <w:tab/>
      </w:r>
    </w:p>
    <w:p w14:paraId="6D3C19AC" w14:textId="77777777" w:rsidR="00940D2F" w:rsidRDefault="00940D2F" w:rsidP="00694487">
      <w:pPr>
        <w:tabs>
          <w:tab w:val="left" w:leader="dot" w:pos="9072"/>
        </w:tabs>
        <w:spacing w:before="120" w:after="120" w:line="360" w:lineRule="auto"/>
      </w:pPr>
      <w:r>
        <w:tab/>
      </w:r>
    </w:p>
    <w:p w14:paraId="35B1DE4F" w14:textId="77777777" w:rsidR="00940D2F" w:rsidRDefault="00940D2F" w:rsidP="00694487">
      <w:pPr>
        <w:tabs>
          <w:tab w:val="left" w:leader="dot" w:pos="9072"/>
        </w:tabs>
        <w:spacing w:before="120" w:after="120" w:line="360" w:lineRule="auto"/>
      </w:pPr>
      <w:r>
        <w:tab/>
      </w:r>
    </w:p>
    <w:p w14:paraId="03AA5C3D" w14:textId="77777777" w:rsidR="00940D2F" w:rsidRDefault="00940D2F" w:rsidP="00694487">
      <w:pPr>
        <w:tabs>
          <w:tab w:val="left" w:leader="dot" w:pos="9072"/>
        </w:tabs>
        <w:spacing w:before="120" w:after="120" w:line="360" w:lineRule="auto"/>
      </w:pPr>
      <w:r>
        <w:tab/>
      </w:r>
    </w:p>
    <w:p w14:paraId="39A133FA" w14:textId="77777777" w:rsidR="00940D2F" w:rsidRDefault="00940D2F" w:rsidP="00694487">
      <w:pPr>
        <w:tabs>
          <w:tab w:val="left" w:leader="dot" w:pos="9072"/>
        </w:tabs>
        <w:spacing w:before="120" w:after="120" w:line="360" w:lineRule="auto"/>
      </w:pPr>
      <w:r>
        <w:tab/>
      </w:r>
    </w:p>
    <w:p w14:paraId="095583A2" w14:textId="77777777" w:rsidR="00940D2F" w:rsidRDefault="00940D2F" w:rsidP="00694487">
      <w:pPr>
        <w:tabs>
          <w:tab w:val="left" w:leader="dot" w:pos="9072"/>
        </w:tabs>
        <w:spacing w:before="120" w:after="120" w:line="360" w:lineRule="auto"/>
      </w:pPr>
      <w:r>
        <w:tab/>
      </w:r>
    </w:p>
    <w:p w14:paraId="30A786D7" w14:textId="77777777" w:rsidR="00940D2F" w:rsidRDefault="00940D2F" w:rsidP="00694487">
      <w:pPr>
        <w:tabs>
          <w:tab w:val="left" w:leader="dot" w:pos="9072"/>
        </w:tabs>
        <w:spacing w:before="120" w:after="120" w:line="360" w:lineRule="auto"/>
      </w:pPr>
      <w:r>
        <w:tab/>
      </w:r>
    </w:p>
    <w:p w14:paraId="25ECA74C" w14:textId="08BEFB73" w:rsidR="00940D2F" w:rsidRDefault="00940D2F" w:rsidP="00694487">
      <w:pPr>
        <w:tabs>
          <w:tab w:val="left" w:leader="dot" w:pos="9072"/>
        </w:tabs>
        <w:spacing w:before="120" w:after="120" w:line="360" w:lineRule="auto"/>
      </w:pPr>
      <w:r>
        <w:tab/>
      </w:r>
    </w:p>
    <w:p w14:paraId="21C13243" w14:textId="759148F6" w:rsidR="00F810EB" w:rsidRDefault="00F810EB" w:rsidP="00694487">
      <w:pPr>
        <w:tabs>
          <w:tab w:val="left" w:leader="dot" w:pos="9072"/>
        </w:tabs>
        <w:spacing w:before="120" w:after="120" w:line="360" w:lineRule="auto"/>
      </w:pPr>
    </w:p>
    <w:p w14:paraId="61A8F588" w14:textId="77777777" w:rsidR="00F810EB" w:rsidRDefault="00F810EB" w:rsidP="00694487">
      <w:pPr>
        <w:tabs>
          <w:tab w:val="left" w:leader="dot" w:pos="9072"/>
        </w:tabs>
        <w:spacing w:before="120" w:after="120" w:line="360" w:lineRule="auto"/>
      </w:pPr>
    </w:p>
    <w:p w14:paraId="75E120F0" w14:textId="7BC57851" w:rsidR="00F810EB" w:rsidRPr="00933993" w:rsidRDefault="00F810EB" w:rsidP="00F810EB">
      <w:pPr>
        <w:ind w:left="5040"/>
        <w:jc w:val="center"/>
      </w:pPr>
      <w:r>
        <w:t xml:space="preserve">      </w:t>
      </w:r>
      <w:r w:rsidR="00200C90">
        <w:rPr>
          <w:i/>
          <w:sz w:val="26"/>
          <w:szCs w:val="26"/>
        </w:rPr>
        <w:t>DaN</w:t>
      </w:r>
      <w:r w:rsidRPr="00FB1466">
        <w:rPr>
          <w:i/>
          <w:sz w:val="26"/>
          <w:szCs w:val="26"/>
        </w:rPr>
        <w:t xml:space="preserve">ang, </w:t>
      </w:r>
      <w:r>
        <w:rPr>
          <w:i/>
          <w:sz w:val="26"/>
          <w:szCs w:val="26"/>
        </w:rPr>
        <w:t>December</w:t>
      </w:r>
      <w:r w:rsidRPr="00FB1466">
        <w:rPr>
          <w:i/>
          <w:sz w:val="26"/>
          <w:szCs w:val="26"/>
        </w:rPr>
        <w:t xml:space="preserve"> </w:t>
      </w:r>
      <w:r w:rsidR="00200C90">
        <w:rPr>
          <w:i/>
          <w:sz w:val="26"/>
          <w:szCs w:val="26"/>
        </w:rPr>
        <w:t>16</w:t>
      </w:r>
      <w:r w:rsidRPr="00FB1466">
        <w:rPr>
          <w:i/>
          <w:sz w:val="26"/>
          <w:szCs w:val="26"/>
          <w:vertAlign w:val="superscript"/>
        </w:rPr>
        <w:t>th</w:t>
      </w:r>
      <w:r>
        <w:rPr>
          <w:i/>
          <w:sz w:val="26"/>
          <w:szCs w:val="26"/>
        </w:rPr>
        <w:t>, 202</w:t>
      </w:r>
      <w:r w:rsidR="00200C90">
        <w:rPr>
          <w:i/>
          <w:sz w:val="26"/>
          <w:szCs w:val="26"/>
        </w:rPr>
        <w:t>3</w:t>
      </w:r>
    </w:p>
    <w:p w14:paraId="58B99165" w14:textId="77777777" w:rsidR="00F810EB" w:rsidRPr="00933993" w:rsidRDefault="00F810EB" w:rsidP="00F810EB">
      <w:pPr>
        <w:rPr>
          <w:i/>
        </w:rPr>
      </w:pPr>
    </w:p>
    <w:p w14:paraId="620BB36B" w14:textId="77777777" w:rsidR="00F810EB" w:rsidRPr="00933993" w:rsidRDefault="00F810EB" w:rsidP="00F810EB">
      <w:pPr>
        <w:pStyle w:val="TOC1"/>
      </w:pPr>
    </w:p>
    <w:p w14:paraId="75EF0701" w14:textId="77777777" w:rsidR="00F810EB" w:rsidRPr="00933993" w:rsidRDefault="00F810EB" w:rsidP="00F810EB">
      <w:pPr>
        <w:pStyle w:val="TOC1"/>
      </w:pPr>
    </w:p>
    <w:p w14:paraId="6DECAA38" w14:textId="7A786377" w:rsidR="00F810EB" w:rsidRPr="00933993" w:rsidRDefault="00200C90" w:rsidP="00F810EB">
      <w:pPr>
        <w:pStyle w:val="TOC1"/>
      </w:pPr>
      <w:r>
        <w:tab/>
      </w:r>
      <w:r>
        <w:tab/>
      </w:r>
      <w:r>
        <w:tab/>
      </w:r>
      <w:r>
        <w:tab/>
      </w:r>
      <w:r>
        <w:tab/>
      </w:r>
      <w:r>
        <w:rPr>
          <w:szCs w:val="36"/>
        </w:rPr>
        <w:t>Assoc. prof. ph.d Nguyen Thanh Binh</w:t>
      </w:r>
    </w:p>
    <w:p w14:paraId="1D7CD5DB" w14:textId="77777777" w:rsidR="005F1E22" w:rsidRPr="00933993" w:rsidRDefault="005F1E22" w:rsidP="00940D2F"/>
    <w:p w14:paraId="5924F89E" w14:textId="77777777" w:rsidR="005F1E22" w:rsidRPr="00933993" w:rsidRDefault="005F1E22" w:rsidP="00940D2F">
      <w:r w:rsidRPr="00933993">
        <w:tab/>
      </w:r>
    </w:p>
    <w:p w14:paraId="7A62AFDE" w14:textId="77777777" w:rsidR="005F1E22" w:rsidRPr="00933993" w:rsidRDefault="005F1E22" w:rsidP="00940D2F">
      <w:r w:rsidRPr="00933993">
        <w:tab/>
      </w:r>
    </w:p>
    <w:p w14:paraId="66C9F04D" w14:textId="12AC2516" w:rsidR="00C35616" w:rsidRDefault="006C784F" w:rsidP="00BB5204">
      <w:r>
        <w:br w:type="page"/>
      </w:r>
      <w:bookmarkStart w:id="11" w:name="_Toc115166449"/>
      <w:bookmarkStart w:id="12" w:name="_Toc7979774"/>
      <w:bookmarkStart w:id="13" w:name="_Toc7979837"/>
      <w:bookmarkStart w:id="14" w:name="_Toc8805989"/>
      <w:bookmarkStart w:id="15" w:name="_Toc9016556"/>
      <w:bookmarkStart w:id="16" w:name="_Toc9522823"/>
      <w:bookmarkStart w:id="17" w:name="_Toc9522925"/>
      <w:bookmarkStart w:id="18" w:name="_Toc57216371"/>
      <w:bookmarkStart w:id="19" w:name="_Toc83724759"/>
      <w:bookmarkStart w:id="20" w:name="_Toc83724998"/>
    </w:p>
    <w:p w14:paraId="0C20B159" w14:textId="3D1EEF2A" w:rsidR="006C784F" w:rsidRPr="00933993" w:rsidRDefault="006C784F" w:rsidP="006C784F">
      <w:pPr>
        <w:pStyle w:val="Title"/>
      </w:pPr>
      <w:bookmarkStart w:id="21" w:name="_Toc116563022"/>
      <w:bookmarkStart w:id="22" w:name="_Toc116564206"/>
      <w:bookmarkStart w:id="23" w:name="_Toc123291218"/>
      <w:bookmarkStart w:id="24" w:name="_Toc123987301"/>
      <w:r w:rsidRPr="00D300F3">
        <w:lastRenderedPageBreak/>
        <w:t>ACKNOWLEDGEMENTS</w:t>
      </w:r>
      <w:bookmarkEnd w:id="11"/>
      <w:bookmarkEnd w:id="21"/>
      <w:bookmarkEnd w:id="22"/>
      <w:bookmarkEnd w:id="23"/>
      <w:bookmarkEnd w:id="24"/>
      <w:r w:rsidRPr="00D300F3">
        <w:t xml:space="preserve"> </w:t>
      </w:r>
      <w:bookmarkEnd w:id="12"/>
      <w:bookmarkEnd w:id="13"/>
      <w:bookmarkEnd w:id="14"/>
      <w:bookmarkEnd w:id="15"/>
      <w:bookmarkEnd w:id="16"/>
      <w:bookmarkEnd w:id="17"/>
      <w:bookmarkEnd w:id="18"/>
      <w:bookmarkEnd w:id="19"/>
      <w:bookmarkEnd w:id="20"/>
    </w:p>
    <w:p w14:paraId="5D40505D" w14:textId="77777777" w:rsidR="006C784F" w:rsidRPr="00933993" w:rsidRDefault="006C784F" w:rsidP="006C784F">
      <w:pPr>
        <w:rPr>
          <w:i/>
        </w:rPr>
      </w:pPr>
    </w:p>
    <w:p w14:paraId="0757DFFF" w14:textId="77777777" w:rsidR="006C784F" w:rsidRPr="00E5159C" w:rsidRDefault="006C784F" w:rsidP="006C784F">
      <w:pPr>
        <w:spacing w:before="80" w:after="80" w:line="312" w:lineRule="auto"/>
        <w:ind w:firstLine="567"/>
        <w:jc w:val="both"/>
        <w:rPr>
          <w:sz w:val="26"/>
          <w:szCs w:val="26"/>
        </w:rPr>
      </w:pPr>
      <w:r w:rsidRPr="00E5159C">
        <w:rPr>
          <w:sz w:val="26"/>
          <w:szCs w:val="26"/>
        </w:rPr>
        <w:t>I would like to profoundly acknowledge the people who have helped me during my studies:</w:t>
      </w:r>
    </w:p>
    <w:p w14:paraId="5138F5CE" w14:textId="22025F5C" w:rsidR="006C784F" w:rsidRPr="00EB1671" w:rsidRDefault="006C784F" w:rsidP="00EB1671">
      <w:pPr>
        <w:spacing w:before="80" w:after="80" w:line="312" w:lineRule="auto"/>
        <w:ind w:firstLine="567"/>
        <w:jc w:val="both"/>
        <w:rPr>
          <w:sz w:val="26"/>
          <w:szCs w:val="26"/>
        </w:rPr>
      </w:pPr>
      <w:proofErr w:type="gramStart"/>
      <w:r w:rsidRPr="00E5159C">
        <w:rPr>
          <w:sz w:val="26"/>
          <w:szCs w:val="26"/>
        </w:rPr>
        <w:t>First of all</w:t>
      </w:r>
      <w:proofErr w:type="gramEnd"/>
      <w:r w:rsidRPr="00E5159C">
        <w:rPr>
          <w:sz w:val="26"/>
          <w:szCs w:val="26"/>
        </w:rPr>
        <w:t xml:space="preserve">, I would like to sincerely thank </w:t>
      </w:r>
      <w:r w:rsidR="00EB1671" w:rsidRPr="00EB1671">
        <w:rPr>
          <w:sz w:val="26"/>
          <w:szCs w:val="26"/>
        </w:rPr>
        <w:t xml:space="preserve">my research supervisors </w:t>
      </w:r>
      <w:r w:rsidR="00541027">
        <w:rPr>
          <w:sz w:val="26"/>
          <w:szCs w:val="26"/>
        </w:rPr>
        <w:t>Assoc. Prof. Ph.D Nguyen Thanh Binh</w:t>
      </w:r>
      <w:r w:rsidR="00EB1671" w:rsidRPr="00EB1671">
        <w:rPr>
          <w:sz w:val="26"/>
          <w:szCs w:val="26"/>
        </w:rPr>
        <w:t>. Without his assistance and dedicated involvement in every step throughout the process, this paper could have never been accomplished.</w:t>
      </w:r>
    </w:p>
    <w:p w14:paraId="113AB435" w14:textId="3BC69B55" w:rsidR="006C784F" w:rsidRPr="00E5159C" w:rsidRDefault="006C784F" w:rsidP="006C784F">
      <w:pPr>
        <w:spacing w:before="80" w:after="80" w:line="312" w:lineRule="auto"/>
        <w:ind w:firstLine="567"/>
        <w:jc w:val="both"/>
        <w:rPr>
          <w:sz w:val="26"/>
          <w:szCs w:val="26"/>
        </w:rPr>
      </w:pPr>
      <w:r w:rsidRPr="00E5159C">
        <w:rPr>
          <w:sz w:val="26"/>
          <w:szCs w:val="26"/>
        </w:rPr>
        <w:t>I would like to thank</w:t>
      </w:r>
      <w:r w:rsidR="00EB1671" w:rsidRPr="00EB1671">
        <w:t xml:space="preserve"> </w:t>
      </w:r>
      <w:r w:rsidR="00EB1671" w:rsidRPr="00EB1671">
        <w:rPr>
          <w:sz w:val="26"/>
          <w:szCs w:val="26"/>
        </w:rPr>
        <w:t xml:space="preserve">the friends who were by my side and always gave me solutions to solve the problem in a simpler way during the </w:t>
      </w:r>
      <w:r w:rsidR="00C57178" w:rsidRPr="00DF06B5">
        <w:rPr>
          <w:sz w:val="26"/>
          <w:szCs w:val="26"/>
        </w:rPr>
        <w:t>specialized</w:t>
      </w:r>
      <w:r w:rsidR="00EB1671" w:rsidRPr="00EB1671">
        <w:rPr>
          <w:sz w:val="26"/>
          <w:szCs w:val="26"/>
        </w:rPr>
        <w:t xml:space="preserve"> project.</w:t>
      </w:r>
    </w:p>
    <w:p w14:paraId="04F0990D" w14:textId="7C87F697" w:rsidR="00EB1671" w:rsidRDefault="00EB1671" w:rsidP="006C784F">
      <w:pPr>
        <w:spacing w:before="80" w:after="80" w:line="312" w:lineRule="auto"/>
        <w:ind w:firstLine="567"/>
        <w:jc w:val="both"/>
        <w:rPr>
          <w:sz w:val="26"/>
          <w:szCs w:val="26"/>
        </w:rPr>
      </w:pPr>
      <w:r w:rsidRPr="00EB1671">
        <w:rPr>
          <w:sz w:val="26"/>
          <w:szCs w:val="26"/>
        </w:rPr>
        <w:t xml:space="preserve">Most importantly, none of this could have happened without my family. My mother, who offered her encouragement through phone calls every day. Whenever I am depressed and do not want to do my homework, my mother is the one who encourages me and helps me regain the energy to complete this </w:t>
      </w:r>
      <w:r w:rsidR="00C57178" w:rsidRPr="00DF06B5">
        <w:rPr>
          <w:sz w:val="26"/>
          <w:szCs w:val="26"/>
        </w:rPr>
        <w:t>specialized</w:t>
      </w:r>
      <w:r w:rsidR="00C57178" w:rsidRPr="00EB1671">
        <w:rPr>
          <w:sz w:val="26"/>
          <w:szCs w:val="26"/>
        </w:rPr>
        <w:t xml:space="preserve"> </w:t>
      </w:r>
      <w:r w:rsidRPr="00EB1671">
        <w:rPr>
          <w:sz w:val="26"/>
          <w:szCs w:val="26"/>
        </w:rPr>
        <w:t xml:space="preserve">project well. </w:t>
      </w:r>
    </w:p>
    <w:p w14:paraId="2F03DCB0" w14:textId="07E9A33B" w:rsidR="006C784F" w:rsidRDefault="006C784F" w:rsidP="00EB1671">
      <w:pPr>
        <w:spacing w:before="80" w:after="80" w:line="312" w:lineRule="auto"/>
        <w:ind w:firstLine="567"/>
        <w:jc w:val="both"/>
        <w:rPr>
          <w:sz w:val="26"/>
          <w:szCs w:val="26"/>
        </w:rPr>
      </w:pPr>
      <w:r w:rsidRPr="00E5159C">
        <w:rPr>
          <w:sz w:val="26"/>
          <w:szCs w:val="26"/>
        </w:rPr>
        <w:t xml:space="preserve">Finally, I want to thank </w:t>
      </w:r>
      <w:r w:rsidR="00EB1671" w:rsidRPr="00EB1671">
        <w:rPr>
          <w:sz w:val="26"/>
          <w:szCs w:val="26"/>
        </w:rPr>
        <w:t>the homeroom teacher and the class staff for caring and helping me to successfully complete the activities of the class as well as the assigned school.</w:t>
      </w:r>
    </w:p>
    <w:p w14:paraId="2927CD74" w14:textId="39956E09" w:rsidR="00EB1671" w:rsidRPr="00EB1671" w:rsidRDefault="00EB1671" w:rsidP="00EB1671">
      <w:pPr>
        <w:spacing w:before="80" w:after="80" w:line="312" w:lineRule="auto"/>
        <w:ind w:firstLine="567"/>
        <w:jc w:val="both"/>
        <w:rPr>
          <w:sz w:val="26"/>
          <w:szCs w:val="26"/>
        </w:rPr>
      </w:pPr>
      <w:r w:rsidRPr="00EB1671">
        <w:rPr>
          <w:sz w:val="26"/>
          <w:szCs w:val="26"/>
        </w:rPr>
        <w:t>Thank you sincerely!</w:t>
      </w:r>
    </w:p>
    <w:p w14:paraId="64D8F903" w14:textId="0AAC7162" w:rsidR="006C784F" w:rsidRDefault="006C784F" w:rsidP="00BB5204">
      <w:r>
        <w:br w:type="page"/>
      </w:r>
      <w:bookmarkStart w:id="25" w:name="_Toc115166450"/>
    </w:p>
    <w:p w14:paraId="621418CA" w14:textId="77777777" w:rsidR="00636C8A" w:rsidRDefault="00636C8A" w:rsidP="00940D2F">
      <w:pPr>
        <w:sectPr w:rsidR="00636C8A" w:rsidSect="00C016B2">
          <w:headerReference w:type="default" r:id="rId9"/>
          <w:footerReference w:type="default" r:id="rId10"/>
          <w:pgSz w:w="11907" w:h="16840" w:code="9"/>
          <w:pgMar w:top="1418" w:right="1134" w:bottom="1418" w:left="1701" w:header="680" w:footer="680" w:gutter="0"/>
          <w:pgBorders w:display="firstPage">
            <w:top w:val="thickThinSmallGap" w:sz="36" w:space="1" w:color="4472C4" w:themeColor="accent5"/>
            <w:left w:val="thickThinSmallGap" w:sz="36" w:space="4" w:color="4472C4" w:themeColor="accent5"/>
            <w:bottom w:val="thinThickSmallGap" w:sz="36" w:space="1" w:color="4472C4" w:themeColor="accent5"/>
            <w:right w:val="thinThickSmallGap" w:sz="36" w:space="4" w:color="4472C4" w:themeColor="accent5"/>
          </w:pgBorders>
          <w:pgNumType w:fmt="lowerRoman" w:start="1"/>
          <w:cols w:space="720"/>
          <w:titlePg/>
          <w:docGrid w:linePitch="381"/>
        </w:sectPr>
      </w:pPr>
      <w:bookmarkStart w:id="26" w:name="_GoBack"/>
      <w:bookmarkEnd w:id="25"/>
      <w:bookmarkEnd w:id="26"/>
    </w:p>
    <w:p w14:paraId="571E1FBD" w14:textId="52E63960" w:rsidR="006C784F" w:rsidRDefault="005870D6" w:rsidP="008321AB">
      <w:pPr>
        <w:pStyle w:val="Title"/>
      </w:pPr>
      <w:bookmarkStart w:id="27" w:name="_Toc6684062"/>
      <w:bookmarkStart w:id="28" w:name="_Toc6684123"/>
      <w:bookmarkStart w:id="29" w:name="_Toc6688591"/>
      <w:bookmarkStart w:id="30" w:name="_Toc7979775"/>
      <w:bookmarkStart w:id="31" w:name="_Toc7979838"/>
      <w:bookmarkStart w:id="32" w:name="_Toc8805990"/>
      <w:bookmarkStart w:id="33" w:name="_Toc9016558"/>
      <w:bookmarkStart w:id="34" w:name="_Toc9522825"/>
      <w:bookmarkStart w:id="35" w:name="_Toc9522927"/>
      <w:bookmarkStart w:id="36" w:name="_Toc9622089"/>
      <w:bookmarkStart w:id="37" w:name="_Toc83724760"/>
      <w:bookmarkStart w:id="38" w:name="_Toc83724999"/>
      <w:bookmarkStart w:id="39" w:name="_Toc115166451"/>
      <w:bookmarkStart w:id="40" w:name="_Toc116563024"/>
      <w:bookmarkStart w:id="41" w:name="_Toc116564208"/>
      <w:bookmarkStart w:id="42" w:name="_Toc123987303"/>
      <w:bookmarkEnd w:id="1"/>
      <w:bookmarkEnd w:id="2"/>
      <w:bookmarkEnd w:id="3"/>
      <w:bookmarkEnd w:id="4"/>
      <w:bookmarkEnd w:id="5"/>
      <w:bookmarkEnd w:id="6"/>
      <w:r w:rsidRPr="005870D6">
        <w:lastRenderedPageBreak/>
        <w:t xml:space="preserve">TABLE OF </w:t>
      </w:r>
      <w:r w:rsidR="004D2865">
        <w:t>CONTENTS</w:t>
      </w:r>
      <w:bookmarkStart w:id="43" w:name="_Toc6684063"/>
      <w:bookmarkStart w:id="44" w:name="_Toc6684124"/>
      <w:bookmarkStart w:id="45" w:name="_Toc6688592"/>
      <w:bookmarkStart w:id="46" w:name="_Toc7253358"/>
      <w:bookmarkStart w:id="47" w:name="_Toc7978865"/>
      <w:bookmarkStart w:id="48" w:name="_Toc8805991"/>
      <w:bookmarkStart w:id="49" w:name="_Toc901655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6533FC80" w14:textId="77777777" w:rsidR="0046035D" w:rsidRPr="0046035D" w:rsidRDefault="0046035D" w:rsidP="0046035D"/>
    <w:p w14:paraId="5E11AB4C" w14:textId="59735188" w:rsidR="004B7B2B" w:rsidRDefault="006733A7">
      <w:pPr>
        <w:pStyle w:val="TOC1"/>
        <w:tabs>
          <w:tab w:val="right" w:leader="dot" w:pos="9062"/>
        </w:tabs>
        <w:rPr>
          <w:rFonts w:asciiTheme="minorHAnsi" w:eastAsiaTheme="minorEastAsia" w:hAnsiTheme="minorHAnsi" w:cstheme="minorBidi"/>
          <w:b w:val="0"/>
          <w:bCs w:val="0"/>
          <w:caps w:val="0"/>
          <w:noProof/>
          <w:sz w:val="22"/>
          <w:szCs w:val="22"/>
        </w:rPr>
      </w:pPr>
      <w:r>
        <w:rPr>
          <w:rFonts w:cstheme="minorHAnsi"/>
          <w:caps w:val="0"/>
          <w:szCs w:val="20"/>
        </w:rPr>
        <w:fldChar w:fldCharType="begin"/>
      </w:r>
      <w:r>
        <w:rPr>
          <w:rFonts w:cstheme="minorHAnsi"/>
          <w:caps w:val="0"/>
          <w:szCs w:val="20"/>
        </w:rPr>
        <w:instrText xml:space="preserve"> TOC \o "1-5" \h \z \t "Title,1" </w:instrText>
      </w:r>
      <w:r>
        <w:rPr>
          <w:rFonts w:cstheme="minorHAnsi"/>
          <w:caps w:val="0"/>
          <w:szCs w:val="20"/>
        </w:rPr>
        <w:fldChar w:fldCharType="separate"/>
      </w:r>
      <w:hyperlink w:anchor="_Toc123987300" w:history="1">
        <w:r w:rsidR="004B7B2B" w:rsidRPr="00C80535">
          <w:rPr>
            <w:rStyle w:val="Hyperlink"/>
            <w:noProof/>
          </w:rPr>
          <w:t>SUPERVIOR’S COMMENT</w:t>
        </w:r>
      </w:hyperlink>
    </w:p>
    <w:p w14:paraId="07B99DB8" w14:textId="71C2E4C8" w:rsidR="004B7B2B" w:rsidRDefault="00F33A34">
      <w:pPr>
        <w:pStyle w:val="TOC1"/>
        <w:tabs>
          <w:tab w:val="right" w:leader="dot" w:pos="9062"/>
        </w:tabs>
        <w:rPr>
          <w:rFonts w:asciiTheme="minorHAnsi" w:eastAsiaTheme="minorEastAsia" w:hAnsiTheme="minorHAnsi" w:cstheme="minorBidi"/>
          <w:b w:val="0"/>
          <w:bCs w:val="0"/>
          <w:caps w:val="0"/>
          <w:noProof/>
          <w:sz w:val="22"/>
          <w:szCs w:val="22"/>
        </w:rPr>
      </w:pPr>
      <w:hyperlink w:anchor="_Toc123987301" w:history="1">
        <w:r w:rsidR="004B7B2B" w:rsidRPr="00C80535">
          <w:rPr>
            <w:rStyle w:val="Hyperlink"/>
            <w:noProof/>
          </w:rPr>
          <w:t>ACKNOWLEDGEMENTS</w:t>
        </w:r>
      </w:hyperlink>
      <w:hyperlink w:anchor="_Toc123987302" w:history="1"/>
    </w:p>
    <w:p w14:paraId="76E463C6" w14:textId="1D6F5EDE" w:rsidR="004B7B2B" w:rsidRDefault="00F33A34">
      <w:pPr>
        <w:pStyle w:val="TOC1"/>
        <w:tabs>
          <w:tab w:val="right" w:leader="dot" w:pos="9062"/>
        </w:tabs>
        <w:rPr>
          <w:rFonts w:asciiTheme="minorHAnsi" w:eastAsiaTheme="minorEastAsia" w:hAnsiTheme="minorHAnsi" w:cstheme="minorBidi"/>
          <w:b w:val="0"/>
          <w:bCs w:val="0"/>
          <w:caps w:val="0"/>
          <w:noProof/>
          <w:sz w:val="22"/>
          <w:szCs w:val="22"/>
        </w:rPr>
      </w:pPr>
      <w:hyperlink w:anchor="_Toc123987303" w:history="1">
        <w:r w:rsidR="004B7B2B" w:rsidRPr="00C80535">
          <w:rPr>
            <w:rStyle w:val="Hyperlink"/>
            <w:noProof/>
          </w:rPr>
          <w:t>TABLE OF CONTENTS</w:t>
        </w:r>
        <w:r w:rsidR="004B7B2B">
          <w:rPr>
            <w:noProof/>
            <w:webHidden/>
          </w:rPr>
          <w:tab/>
        </w:r>
        <w:r w:rsidR="004B7B2B">
          <w:rPr>
            <w:noProof/>
            <w:webHidden/>
          </w:rPr>
          <w:fldChar w:fldCharType="begin"/>
        </w:r>
        <w:r w:rsidR="004B7B2B">
          <w:rPr>
            <w:noProof/>
            <w:webHidden/>
          </w:rPr>
          <w:instrText xml:space="preserve"> PAGEREF _Toc123987303 \h </w:instrText>
        </w:r>
        <w:r w:rsidR="004B7B2B">
          <w:rPr>
            <w:noProof/>
            <w:webHidden/>
          </w:rPr>
        </w:r>
        <w:r w:rsidR="004B7B2B">
          <w:rPr>
            <w:noProof/>
            <w:webHidden/>
          </w:rPr>
          <w:fldChar w:fldCharType="separate"/>
        </w:r>
        <w:r w:rsidR="004B7B2B">
          <w:rPr>
            <w:noProof/>
            <w:webHidden/>
          </w:rPr>
          <w:t>i</w:t>
        </w:r>
        <w:r w:rsidR="004B7B2B">
          <w:rPr>
            <w:noProof/>
            <w:webHidden/>
          </w:rPr>
          <w:fldChar w:fldCharType="end"/>
        </w:r>
      </w:hyperlink>
    </w:p>
    <w:p w14:paraId="32D48B28" w14:textId="045E3E36" w:rsidR="004B7B2B" w:rsidRDefault="00F33A34">
      <w:pPr>
        <w:pStyle w:val="TOC1"/>
        <w:tabs>
          <w:tab w:val="right" w:leader="dot" w:pos="9062"/>
        </w:tabs>
        <w:rPr>
          <w:rFonts w:asciiTheme="minorHAnsi" w:eastAsiaTheme="minorEastAsia" w:hAnsiTheme="minorHAnsi" w:cstheme="minorBidi"/>
          <w:b w:val="0"/>
          <w:bCs w:val="0"/>
          <w:caps w:val="0"/>
          <w:noProof/>
          <w:sz w:val="22"/>
          <w:szCs w:val="22"/>
        </w:rPr>
      </w:pPr>
      <w:hyperlink w:anchor="_Toc123987304" w:history="1">
        <w:r w:rsidR="004B7B2B" w:rsidRPr="00C80535">
          <w:rPr>
            <w:rStyle w:val="Hyperlink"/>
            <w:noProof/>
          </w:rPr>
          <w:t>ABBREVIATIONS</w:t>
        </w:r>
        <w:r w:rsidR="004B7B2B">
          <w:rPr>
            <w:noProof/>
            <w:webHidden/>
          </w:rPr>
          <w:tab/>
        </w:r>
        <w:r w:rsidR="004B7B2B">
          <w:rPr>
            <w:noProof/>
            <w:webHidden/>
          </w:rPr>
          <w:fldChar w:fldCharType="begin"/>
        </w:r>
        <w:r w:rsidR="004B7B2B">
          <w:rPr>
            <w:noProof/>
            <w:webHidden/>
          </w:rPr>
          <w:instrText xml:space="preserve"> PAGEREF _Toc123987304 \h </w:instrText>
        </w:r>
        <w:r w:rsidR="004B7B2B">
          <w:rPr>
            <w:noProof/>
            <w:webHidden/>
          </w:rPr>
        </w:r>
        <w:r w:rsidR="004B7B2B">
          <w:rPr>
            <w:noProof/>
            <w:webHidden/>
          </w:rPr>
          <w:fldChar w:fldCharType="separate"/>
        </w:r>
        <w:r w:rsidR="004B7B2B">
          <w:rPr>
            <w:noProof/>
            <w:webHidden/>
          </w:rPr>
          <w:t>v</w:t>
        </w:r>
        <w:r w:rsidR="004B7B2B">
          <w:rPr>
            <w:noProof/>
            <w:webHidden/>
          </w:rPr>
          <w:fldChar w:fldCharType="end"/>
        </w:r>
      </w:hyperlink>
    </w:p>
    <w:p w14:paraId="1EEB4A7C" w14:textId="701494FB" w:rsidR="004B7B2B" w:rsidRDefault="00F33A34">
      <w:pPr>
        <w:pStyle w:val="TOC1"/>
        <w:tabs>
          <w:tab w:val="right" w:leader="dot" w:pos="9062"/>
        </w:tabs>
        <w:rPr>
          <w:rFonts w:asciiTheme="minorHAnsi" w:eastAsiaTheme="minorEastAsia" w:hAnsiTheme="minorHAnsi" w:cstheme="minorBidi"/>
          <w:b w:val="0"/>
          <w:bCs w:val="0"/>
          <w:caps w:val="0"/>
          <w:noProof/>
          <w:sz w:val="22"/>
          <w:szCs w:val="22"/>
        </w:rPr>
      </w:pPr>
      <w:hyperlink w:anchor="_Toc123987305" w:history="1">
        <w:r w:rsidR="004B7B2B" w:rsidRPr="00C80535">
          <w:rPr>
            <w:rStyle w:val="Hyperlink"/>
            <w:noProof/>
          </w:rPr>
          <w:t>LIST OF FIGURES</w:t>
        </w:r>
        <w:r w:rsidR="004B7B2B">
          <w:rPr>
            <w:noProof/>
            <w:webHidden/>
          </w:rPr>
          <w:tab/>
        </w:r>
        <w:r w:rsidR="004B7B2B">
          <w:rPr>
            <w:noProof/>
            <w:webHidden/>
          </w:rPr>
          <w:fldChar w:fldCharType="begin"/>
        </w:r>
        <w:r w:rsidR="004B7B2B">
          <w:rPr>
            <w:noProof/>
            <w:webHidden/>
          </w:rPr>
          <w:instrText xml:space="preserve"> PAGEREF _Toc123987305 \h </w:instrText>
        </w:r>
        <w:r w:rsidR="004B7B2B">
          <w:rPr>
            <w:noProof/>
            <w:webHidden/>
          </w:rPr>
        </w:r>
        <w:r w:rsidR="004B7B2B">
          <w:rPr>
            <w:noProof/>
            <w:webHidden/>
          </w:rPr>
          <w:fldChar w:fldCharType="separate"/>
        </w:r>
        <w:r w:rsidR="004B7B2B">
          <w:rPr>
            <w:noProof/>
            <w:webHidden/>
          </w:rPr>
          <w:t>vi</w:t>
        </w:r>
        <w:r w:rsidR="004B7B2B">
          <w:rPr>
            <w:noProof/>
            <w:webHidden/>
          </w:rPr>
          <w:fldChar w:fldCharType="end"/>
        </w:r>
      </w:hyperlink>
    </w:p>
    <w:p w14:paraId="43953F6D" w14:textId="23E851B9" w:rsidR="004B7B2B" w:rsidRDefault="00F33A34">
      <w:pPr>
        <w:pStyle w:val="TOC1"/>
        <w:tabs>
          <w:tab w:val="right" w:leader="dot" w:pos="9062"/>
        </w:tabs>
        <w:rPr>
          <w:rFonts w:asciiTheme="minorHAnsi" w:eastAsiaTheme="minorEastAsia" w:hAnsiTheme="minorHAnsi" w:cstheme="minorBidi"/>
          <w:b w:val="0"/>
          <w:bCs w:val="0"/>
          <w:caps w:val="0"/>
          <w:noProof/>
          <w:sz w:val="22"/>
          <w:szCs w:val="22"/>
        </w:rPr>
      </w:pPr>
      <w:hyperlink w:anchor="_Toc123987306" w:history="1">
        <w:r w:rsidR="004B7B2B" w:rsidRPr="00C80535">
          <w:rPr>
            <w:rStyle w:val="Hyperlink"/>
            <w:noProof/>
          </w:rPr>
          <w:t>LIST OF TABLES</w:t>
        </w:r>
        <w:r w:rsidR="004B7B2B">
          <w:rPr>
            <w:noProof/>
            <w:webHidden/>
          </w:rPr>
          <w:tab/>
        </w:r>
        <w:r w:rsidR="004B7B2B">
          <w:rPr>
            <w:noProof/>
            <w:webHidden/>
          </w:rPr>
          <w:fldChar w:fldCharType="begin"/>
        </w:r>
        <w:r w:rsidR="004B7B2B">
          <w:rPr>
            <w:noProof/>
            <w:webHidden/>
          </w:rPr>
          <w:instrText xml:space="preserve"> PAGEREF _Toc123987306 \h </w:instrText>
        </w:r>
        <w:r w:rsidR="004B7B2B">
          <w:rPr>
            <w:noProof/>
            <w:webHidden/>
          </w:rPr>
        </w:r>
        <w:r w:rsidR="004B7B2B">
          <w:rPr>
            <w:noProof/>
            <w:webHidden/>
          </w:rPr>
          <w:fldChar w:fldCharType="separate"/>
        </w:r>
        <w:r w:rsidR="004B7B2B">
          <w:rPr>
            <w:noProof/>
            <w:webHidden/>
          </w:rPr>
          <w:t>viii</w:t>
        </w:r>
        <w:r w:rsidR="004B7B2B">
          <w:rPr>
            <w:noProof/>
            <w:webHidden/>
          </w:rPr>
          <w:fldChar w:fldCharType="end"/>
        </w:r>
      </w:hyperlink>
    </w:p>
    <w:p w14:paraId="4FAF2445" w14:textId="71F5D602" w:rsidR="004B7B2B" w:rsidRDefault="00F33A34">
      <w:pPr>
        <w:pStyle w:val="TOC1"/>
        <w:tabs>
          <w:tab w:val="right" w:leader="dot" w:pos="9062"/>
        </w:tabs>
        <w:rPr>
          <w:rFonts w:asciiTheme="minorHAnsi" w:eastAsiaTheme="minorEastAsia" w:hAnsiTheme="minorHAnsi" w:cstheme="minorBidi"/>
          <w:b w:val="0"/>
          <w:bCs w:val="0"/>
          <w:caps w:val="0"/>
          <w:noProof/>
          <w:sz w:val="22"/>
          <w:szCs w:val="22"/>
        </w:rPr>
      </w:pPr>
      <w:hyperlink w:anchor="_Toc123987307" w:history="1">
        <w:r w:rsidR="004B7B2B" w:rsidRPr="00C80535">
          <w:rPr>
            <w:rStyle w:val="Hyperlink"/>
            <w:noProof/>
          </w:rPr>
          <w:t>INTRODUCTION</w:t>
        </w:r>
        <w:r w:rsidR="004B7B2B">
          <w:rPr>
            <w:noProof/>
            <w:webHidden/>
          </w:rPr>
          <w:tab/>
        </w:r>
        <w:r w:rsidR="004B7B2B">
          <w:rPr>
            <w:noProof/>
            <w:webHidden/>
          </w:rPr>
          <w:fldChar w:fldCharType="begin"/>
        </w:r>
        <w:r w:rsidR="004B7B2B">
          <w:rPr>
            <w:noProof/>
            <w:webHidden/>
          </w:rPr>
          <w:instrText xml:space="preserve"> PAGEREF _Toc123987307 \h </w:instrText>
        </w:r>
        <w:r w:rsidR="004B7B2B">
          <w:rPr>
            <w:noProof/>
            <w:webHidden/>
          </w:rPr>
        </w:r>
        <w:r w:rsidR="004B7B2B">
          <w:rPr>
            <w:noProof/>
            <w:webHidden/>
          </w:rPr>
          <w:fldChar w:fldCharType="separate"/>
        </w:r>
        <w:r w:rsidR="004B7B2B">
          <w:rPr>
            <w:noProof/>
            <w:webHidden/>
          </w:rPr>
          <w:t>1</w:t>
        </w:r>
        <w:r w:rsidR="004B7B2B">
          <w:rPr>
            <w:noProof/>
            <w:webHidden/>
          </w:rPr>
          <w:fldChar w:fldCharType="end"/>
        </w:r>
      </w:hyperlink>
    </w:p>
    <w:p w14:paraId="0D0F4595" w14:textId="6FB43839" w:rsidR="004B7B2B" w:rsidRDefault="00F33A34">
      <w:pPr>
        <w:pStyle w:val="TOC2"/>
        <w:rPr>
          <w:rFonts w:asciiTheme="minorHAnsi" w:eastAsiaTheme="minorEastAsia" w:hAnsiTheme="minorHAnsi" w:cstheme="minorBidi"/>
          <w:b w:val="0"/>
          <w:bCs w:val="0"/>
          <w:noProof/>
          <w:sz w:val="22"/>
          <w:szCs w:val="22"/>
        </w:rPr>
      </w:pPr>
      <w:hyperlink w:anchor="_Toc123987308" w:history="1">
        <w:r w:rsidR="004B7B2B" w:rsidRPr="00C80535">
          <w:rPr>
            <w:rStyle w:val="Hyperlink"/>
            <w:noProof/>
          </w:rPr>
          <w:t>Problem statement</w:t>
        </w:r>
        <w:r w:rsidR="004B7B2B">
          <w:rPr>
            <w:noProof/>
            <w:webHidden/>
          </w:rPr>
          <w:tab/>
        </w:r>
        <w:r w:rsidR="004B7B2B">
          <w:rPr>
            <w:noProof/>
            <w:webHidden/>
          </w:rPr>
          <w:fldChar w:fldCharType="begin"/>
        </w:r>
        <w:r w:rsidR="004B7B2B">
          <w:rPr>
            <w:noProof/>
            <w:webHidden/>
          </w:rPr>
          <w:instrText xml:space="preserve"> PAGEREF _Toc123987308 \h </w:instrText>
        </w:r>
        <w:r w:rsidR="004B7B2B">
          <w:rPr>
            <w:noProof/>
            <w:webHidden/>
          </w:rPr>
        </w:r>
        <w:r w:rsidR="004B7B2B">
          <w:rPr>
            <w:noProof/>
            <w:webHidden/>
          </w:rPr>
          <w:fldChar w:fldCharType="separate"/>
        </w:r>
        <w:r w:rsidR="004B7B2B">
          <w:rPr>
            <w:noProof/>
            <w:webHidden/>
          </w:rPr>
          <w:t>1</w:t>
        </w:r>
        <w:r w:rsidR="004B7B2B">
          <w:rPr>
            <w:noProof/>
            <w:webHidden/>
          </w:rPr>
          <w:fldChar w:fldCharType="end"/>
        </w:r>
      </w:hyperlink>
    </w:p>
    <w:p w14:paraId="1DED28CB" w14:textId="142169BB" w:rsidR="004B7B2B" w:rsidRDefault="00F33A34">
      <w:pPr>
        <w:pStyle w:val="TOC2"/>
        <w:rPr>
          <w:rFonts w:asciiTheme="minorHAnsi" w:eastAsiaTheme="minorEastAsia" w:hAnsiTheme="minorHAnsi" w:cstheme="minorBidi"/>
          <w:b w:val="0"/>
          <w:bCs w:val="0"/>
          <w:noProof/>
          <w:sz w:val="22"/>
          <w:szCs w:val="22"/>
        </w:rPr>
      </w:pPr>
      <w:hyperlink w:anchor="_Toc123987309" w:history="1">
        <w:r w:rsidR="004B7B2B" w:rsidRPr="00C80535">
          <w:rPr>
            <w:rStyle w:val="Hyperlink"/>
            <w:noProof/>
          </w:rPr>
          <w:t>Aims and Objectives</w:t>
        </w:r>
        <w:r w:rsidR="004B7B2B">
          <w:rPr>
            <w:noProof/>
            <w:webHidden/>
          </w:rPr>
          <w:tab/>
        </w:r>
        <w:r w:rsidR="004B7B2B">
          <w:rPr>
            <w:noProof/>
            <w:webHidden/>
          </w:rPr>
          <w:fldChar w:fldCharType="begin"/>
        </w:r>
        <w:r w:rsidR="004B7B2B">
          <w:rPr>
            <w:noProof/>
            <w:webHidden/>
          </w:rPr>
          <w:instrText xml:space="preserve"> PAGEREF _Toc123987309 \h </w:instrText>
        </w:r>
        <w:r w:rsidR="004B7B2B">
          <w:rPr>
            <w:noProof/>
            <w:webHidden/>
          </w:rPr>
        </w:r>
        <w:r w:rsidR="004B7B2B">
          <w:rPr>
            <w:noProof/>
            <w:webHidden/>
          </w:rPr>
          <w:fldChar w:fldCharType="separate"/>
        </w:r>
        <w:r w:rsidR="004B7B2B">
          <w:rPr>
            <w:noProof/>
            <w:webHidden/>
          </w:rPr>
          <w:t>1</w:t>
        </w:r>
        <w:r w:rsidR="004B7B2B">
          <w:rPr>
            <w:noProof/>
            <w:webHidden/>
          </w:rPr>
          <w:fldChar w:fldCharType="end"/>
        </w:r>
      </w:hyperlink>
    </w:p>
    <w:p w14:paraId="2E42A80C" w14:textId="6EB71971" w:rsidR="004B7B2B" w:rsidRDefault="00F33A34">
      <w:pPr>
        <w:pStyle w:val="TOC2"/>
        <w:rPr>
          <w:rFonts w:asciiTheme="minorHAnsi" w:eastAsiaTheme="minorEastAsia" w:hAnsiTheme="minorHAnsi" w:cstheme="minorBidi"/>
          <w:b w:val="0"/>
          <w:bCs w:val="0"/>
          <w:noProof/>
          <w:sz w:val="22"/>
          <w:szCs w:val="22"/>
        </w:rPr>
      </w:pPr>
      <w:hyperlink w:anchor="_Toc123987310" w:history="1">
        <w:r w:rsidR="004B7B2B" w:rsidRPr="00C80535">
          <w:rPr>
            <w:rStyle w:val="Hyperlink"/>
            <w:noProof/>
          </w:rPr>
          <w:t>Structure of the thesis</w:t>
        </w:r>
        <w:r w:rsidR="004B7B2B">
          <w:rPr>
            <w:noProof/>
            <w:webHidden/>
          </w:rPr>
          <w:tab/>
        </w:r>
        <w:r w:rsidR="004B7B2B">
          <w:rPr>
            <w:noProof/>
            <w:webHidden/>
          </w:rPr>
          <w:fldChar w:fldCharType="begin"/>
        </w:r>
        <w:r w:rsidR="004B7B2B">
          <w:rPr>
            <w:noProof/>
            <w:webHidden/>
          </w:rPr>
          <w:instrText xml:space="preserve"> PAGEREF _Toc123987310 \h </w:instrText>
        </w:r>
        <w:r w:rsidR="004B7B2B">
          <w:rPr>
            <w:noProof/>
            <w:webHidden/>
          </w:rPr>
        </w:r>
        <w:r w:rsidR="004B7B2B">
          <w:rPr>
            <w:noProof/>
            <w:webHidden/>
          </w:rPr>
          <w:fldChar w:fldCharType="separate"/>
        </w:r>
        <w:r w:rsidR="004B7B2B">
          <w:rPr>
            <w:noProof/>
            <w:webHidden/>
          </w:rPr>
          <w:t>2</w:t>
        </w:r>
        <w:r w:rsidR="004B7B2B">
          <w:rPr>
            <w:noProof/>
            <w:webHidden/>
          </w:rPr>
          <w:fldChar w:fldCharType="end"/>
        </w:r>
      </w:hyperlink>
    </w:p>
    <w:p w14:paraId="4E35A5F5" w14:textId="2B12DC29" w:rsidR="004B7B2B" w:rsidRDefault="00F33A34">
      <w:pPr>
        <w:pStyle w:val="TOC1"/>
        <w:tabs>
          <w:tab w:val="left" w:pos="1960"/>
          <w:tab w:val="right" w:leader="dot" w:pos="9062"/>
        </w:tabs>
        <w:rPr>
          <w:rFonts w:asciiTheme="minorHAnsi" w:eastAsiaTheme="minorEastAsia" w:hAnsiTheme="minorHAnsi" w:cstheme="minorBidi"/>
          <w:b w:val="0"/>
          <w:bCs w:val="0"/>
          <w:caps w:val="0"/>
          <w:noProof/>
          <w:sz w:val="22"/>
          <w:szCs w:val="22"/>
        </w:rPr>
      </w:pPr>
      <w:hyperlink w:anchor="_Toc123987311" w:history="1">
        <w:r w:rsidR="004B7B2B" w:rsidRPr="00C80535">
          <w:rPr>
            <w:rStyle w:val="Hyperlink"/>
            <w:rFonts w:cs="Times New Roman"/>
            <w:noProof/>
            <w14:scene3d>
              <w14:camera w14:prst="orthographicFront"/>
              <w14:lightRig w14:rig="threePt" w14:dir="t">
                <w14:rot w14:lat="0" w14:lon="0" w14:rev="0"/>
              </w14:lightRig>
            </w14:scene3d>
          </w:rPr>
          <w:t>CHAPTER 1.</w:t>
        </w:r>
        <w:r w:rsidR="004B7B2B">
          <w:rPr>
            <w:rFonts w:asciiTheme="minorHAnsi" w:eastAsiaTheme="minorEastAsia" w:hAnsiTheme="minorHAnsi" w:cstheme="minorBidi"/>
            <w:b w:val="0"/>
            <w:bCs w:val="0"/>
            <w:caps w:val="0"/>
            <w:noProof/>
            <w:sz w:val="22"/>
            <w:szCs w:val="22"/>
          </w:rPr>
          <w:tab/>
        </w:r>
        <w:r w:rsidR="004B7B2B" w:rsidRPr="00C80535">
          <w:rPr>
            <w:rStyle w:val="Hyperlink"/>
            <w:noProof/>
          </w:rPr>
          <w:t>RESEARCH OVERVIEW</w:t>
        </w:r>
        <w:r w:rsidR="004B7B2B">
          <w:rPr>
            <w:noProof/>
            <w:webHidden/>
          </w:rPr>
          <w:tab/>
        </w:r>
        <w:r w:rsidR="004B7B2B">
          <w:rPr>
            <w:noProof/>
            <w:webHidden/>
          </w:rPr>
          <w:fldChar w:fldCharType="begin"/>
        </w:r>
        <w:r w:rsidR="004B7B2B">
          <w:rPr>
            <w:noProof/>
            <w:webHidden/>
          </w:rPr>
          <w:instrText xml:space="preserve"> PAGEREF _Toc123987311 \h </w:instrText>
        </w:r>
        <w:r w:rsidR="004B7B2B">
          <w:rPr>
            <w:noProof/>
            <w:webHidden/>
          </w:rPr>
        </w:r>
        <w:r w:rsidR="004B7B2B">
          <w:rPr>
            <w:noProof/>
            <w:webHidden/>
          </w:rPr>
          <w:fldChar w:fldCharType="separate"/>
        </w:r>
        <w:r w:rsidR="004B7B2B">
          <w:rPr>
            <w:noProof/>
            <w:webHidden/>
          </w:rPr>
          <w:t>3</w:t>
        </w:r>
        <w:r w:rsidR="004B7B2B">
          <w:rPr>
            <w:noProof/>
            <w:webHidden/>
          </w:rPr>
          <w:fldChar w:fldCharType="end"/>
        </w:r>
      </w:hyperlink>
    </w:p>
    <w:p w14:paraId="7B2C7A6C" w14:textId="69F6B84C" w:rsidR="004B7B2B" w:rsidRDefault="00F33A34">
      <w:pPr>
        <w:pStyle w:val="TOC2"/>
        <w:rPr>
          <w:rFonts w:asciiTheme="minorHAnsi" w:eastAsiaTheme="minorEastAsia" w:hAnsiTheme="minorHAnsi" w:cstheme="minorBidi"/>
          <w:b w:val="0"/>
          <w:bCs w:val="0"/>
          <w:noProof/>
          <w:sz w:val="22"/>
          <w:szCs w:val="22"/>
        </w:rPr>
      </w:pPr>
      <w:hyperlink w:anchor="_Toc123987312" w:history="1">
        <w:r w:rsidR="004B7B2B" w:rsidRPr="00C80535">
          <w:rPr>
            <w:rStyle w:val="Hyperlink"/>
            <w:noProof/>
          </w:rPr>
          <w:t>1.1</w:t>
        </w:r>
        <w:r w:rsidR="004B7B2B">
          <w:rPr>
            <w:rFonts w:asciiTheme="minorHAnsi" w:eastAsiaTheme="minorEastAsia" w:hAnsiTheme="minorHAnsi" w:cstheme="minorBidi"/>
            <w:b w:val="0"/>
            <w:bCs w:val="0"/>
            <w:noProof/>
            <w:sz w:val="22"/>
            <w:szCs w:val="22"/>
          </w:rPr>
          <w:tab/>
        </w:r>
        <w:r w:rsidR="004B7B2B" w:rsidRPr="00C80535">
          <w:rPr>
            <w:rStyle w:val="Hyperlink"/>
            <w:noProof/>
          </w:rPr>
          <w:t>Overview of React:</w:t>
        </w:r>
        <w:r w:rsidR="004B7B2B">
          <w:rPr>
            <w:noProof/>
            <w:webHidden/>
          </w:rPr>
          <w:tab/>
        </w:r>
        <w:r w:rsidR="004B7B2B">
          <w:rPr>
            <w:noProof/>
            <w:webHidden/>
          </w:rPr>
          <w:fldChar w:fldCharType="begin"/>
        </w:r>
        <w:r w:rsidR="004B7B2B">
          <w:rPr>
            <w:noProof/>
            <w:webHidden/>
          </w:rPr>
          <w:instrText xml:space="preserve"> PAGEREF _Toc123987312 \h </w:instrText>
        </w:r>
        <w:r w:rsidR="004B7B2B">
          <w:rPr>
            <w:noProof/>
            <w:webHidden/>
          </w:rPr>
        </w:r>
        <w:r w:rsidR="004B7B2B">
          <w:rPr>
            <w:noProof/>
            <w:webHidden/>
          </w:rPr>
          <w:fldChar w:fldCharType="separate"/>
        </w:r>
        <w:r w:rsidR="004B7B2B">
          <w:rPr>
            <w:noProof/>
            <w:webHidden/>
          </w:rPr>
          <w:t>3</w:t>
        </w:r>
        <w:r w:rsidR="004B7B2B">
          <w:rPr>
            <w:noProof/>
            <w:webHidden/>
          </w:rPr>
          <w:fldChar w:fldCharType="end"/>
        </w:r>
      </w:hyperlink>
    </w:p>
    <w:p w14:paraId="746179F1" w14:textId="0A034433"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13" w:history="1">
        <w:r w:rsidR="004B7B2B" w:rsidRPr="00C80535">
          <w:rPr>
            <w:rStyle w:val="Hyperlink"/>
            <w:noProof/>
          </w:rPr>
          <w:t>1.1.1</w:t>
        </w:r>
        <w:r w:rsidR="004B7B2B">
          <w:rPr>
            <w:rFonts w:asciiTheme="minorHAnsi" w:eastAsiaTheme="minorEastAsia" w:hAnsiTheme="minorHAnsi" w:cstheme="minorBidi"/>
            <w:noProof/>
            <w:sz w:val="22"/>
            <w:szCs w:val="22"/>
          </w:rPr>
          <w:tab/>
        </w:r>
        <w:r w:rsidR="004B7B2B" w:rsidRPr="00C80535">
          <w:rPr>
            <w:rStyle w:val="Hyperlink"/>
            <w:noProof/>
          </w:rPr>
          <w:t>What is React?</w:t>
        </w:r>
        <w:r w:rsidR="004B7B2B">
          <w:rPr>
            <w:noProof/>
            <w:webHidden/>
          </w:rPr>
          <w:tab/>
        </w:r>
        <w:r w:rsidR="004B7B2B">
          <w:rPr>
            <w:noProof/>
            <w:webHidden/>
          </w:rPr>
          <w:fldChar w:fldCharType="begin"/>
        </w:r>
        <w:r w:rsidR="004B7B2B">
          <w:rPr>
            <w:noProof/>
            <w:webHidden/>
          </w:rPr>
          <w:instrText xml:space="preserve"> PAGEREF _Toc123987313 \h </w:instrText>
        </w:r>
        <w:r w:rsidR="004B7B2B">
          <w:rPr>
            <w:noProof/>
            <w:webHidden/>
          </w:rPr>
        </w:r>
        <w:r w:rsidR="004B7B2B">
          <w:rPr>
            <w:noProof/>
            <w:webHidden/>
          </w:rPr>
          <w:fldChar w:fldCharType="separate"/>
        </w:r>
        <w:r w:rsidR="004B7B2B">
          <w:rPr>
            <w:noProof/>
            <w:webHidden/>
          </w:rPr>
          <w:t>3</w:t>
        </w:r>
        <w:r w:rsidR="004B7B2B">
          <w:rPr>
            <w:noProof/>
            <w:webHidden/>
          </w:rPr>
          <w:fldChar w:fldCharType="end"/>
        </w:r>
      </w:hyperlink>
    </w:p>
    <w:p w14:paraId="5A90045E" w14:textId="7B918A46"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14" w:history="1">
        <w:r w:rsidR="004B7B2B" w:rsidRPr="00C80535">
          <w:rPr>
            <w:rStyle w:val="Hyperlink"/>
            <w:noProof/>
          </w:rPr>
          <w:t>1.1.2</w:t>
        </w:r>
        <w:r w:rsidR="004B7B2B">
          <w:rPr>
            <w:rFonts w:asciiTheme="minorHAnsi" w:eastAsiaTheme="minorEastAsia" w:hAnsiTheme="minorHAnsi" w:cstheme="minorBidi"/>
            <w:noProof/>
            <w:sz w:val="22"/>
            <w:szCs w:val="22"/>
          </w:rPr>
          <w:tab/>
        </w:r>
        <w:r w:rsidR="004B7B2B" w:rsidRPr="00C80535">
          <w:rPr>
            <w:rStyle w:val="Hyperlink"/>
            <w:noProof/>
          </w:rPr>
          <w:t>Virtual DOM:</w:t>
        </w:r>
        <w:r w:rsidR="004B7B2B">
          <w:rPr>
            <w:noProof/>
            <w:webHidden/>
          </w:rPr>
          <w:tab/>
        </w:r>
        <w:r w:rsidR="004B7B2B">
          <w:rPr>
            <w:noProof/>
            <w:webHidden/>
          </w:rPr>
          <w:fldChar w:fldCharType="begin"/>
        </w:r>
        <w:r w:rsidR="004B7B2B">
          <w:rPr>
            <w:noProof/>
            <w:webHidden/>
          </w:rPr>
          <w:instrText xml:space="preserve"> PAGEREF _Toc123987314 \h </w:instrText>
        </w:r>
        <w:r w:rsidR="004B7B2B">
          <w:rPr>
            <w:noProof/>
            <w:webHidden/>
          </w:rPr>
        </w:r>
        <w:r w:rsidR="004B7B2B">
          <w:rPr>
            <w:noProof/>
            <w:webHidden/>
          </w:rPr>
          <w:fldChar w:fldCharType="separate"/>
        </w:r>
        <w:r w:rsidR="004B7B2B">
          <w:rPr>
            <w:noProof/>
            <w:webHidden/>
          </w:rPr>
          <w:t>3</w:t>
        </w:r>
        <w:r w:rsidR="004B7B2B">
          <w:rPr>
            <w:noProof/>
            <w:webHidden/>
          </w:rPr>
          <w:fldChar w:fldCharType="end"/>
        </w:r>
      </w:hyperlink>
    </w:p>
    <w:p w14:paraId="620460B0" w14:textId="733B1731"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15" w:history="1">
        <w:r w:rsidR="004B7B2B" w:rsidRPr="00C80535">
          <w:rPr>
            <w:rStyle w:val="Hyperlink"/>
            <w:noProof/>
          </w:rPr>
          <w:t>1.1.3</w:t>
        </w:r>
        <w:r w:rsidR="004B7B2B">
          <w:rPr>
            <w:rFonts w:asciiTheme="minorHAnsi" w:eastAsiaTheme="minorEastAsia" w:hAnsiTheme="minorHAnsi" w:cstheme="minorBidi"/>
            <w:noProof/>
            <w:sz w:val="22"/>
            <w:szCs w:val="22"/>
          </w:rPr>
          <w:tab/>
        </w:r>
        <w:r w:rsidR="004B7B2B" w:rsidRPr="00C80535">
          <w:rPr>
            <w:rStyle w:val="Hyperlink"/>
            <w:noProof/>
          </w:rPr>
          <w:t>What is JSX?</w:t>
        </w:r>
        <w:r w:rsidR="004B7B2B">
          <w:rPr>
            <w:noProof/>
            <w:webHidden/>
          </w:rPr>
          <w:tab/>
        </w:r>
        <w:r w:rsidR="004B7B2B">
          <w:rPr>
            <w:noProof/>
            <w:webHidden/>
          </w:rPr>
          <w:fldChar w:fldCharType="begin"/>
        </w:r>
        <w:r w:rsidR="004B7B2B">
          <w:rPr>
            <w:noProof/>
            <w:webHidden/>
          </w:rPr>
          <w:instrText xml:space="preserve"> PAGEREF _Toc123987315 \h </w:instrText>
        </w:r>
        <w:r w:rsidR="004B7B2B">
          <w:rPr>
            <w:noProof/>
            <w:webHidden/>
          </w:rPr>
        </w:r>
        <w:r w:rsidR="004B7B2B">
          <w:rPr>
            <w:noProof/>
            <w:webHidden/>
          </w:rPr>
          <w:fldChar w:fldCharType="separate"/>
        </w:r>
        <w:r w:rsidR="004B7B2B">
          <w:rPr>
            <w:noProof/>
            <w:webHidden/>
          </w:rPr>
          <w:t>4</w:t>
        </w:r>
        <w:r w:rsidR="004B7B2B">
          <w:rPr>
            <w:noProof/>
            <w:webHidden/>
          </w:rPr>
          <w:fldChar w:fldCharType="end"/>
        </w:r>
      </w:hyperlink>
    </w:p>
    <w:p w14:paraId="5CFE3845" w14:textId="7340BF0A"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16" w:history="1">
        <w:r w:rsidR="004B7B2B" w:rsidRPr="00C80535">
          <w:rPr>
            <w:rStyle w:val="Hyperlink"/>
            <w:noProof/>
          </w:rPr>
          <w:t>1.1.4</w:t>
        </w:r>
        <w:r w:rsidR="004B7B2B">
          <w:rPr>
            <w:rFonts w:asciiTheme="minorHAnsi" w:eastAsiaTheme="minorEastAsia" w:hAnsiTheme="minorHAnsi" w:cstheme="minorBidi"/>
            <w:noProof/>
            <w:sz w:val="22"/>
            <w:szCs w:val="22"/>
          </w:rPr>
          <w:tab/>
        </w:r>
        <w:r w:rsidR="004B7B2B" w:rsidRPr="00C80535">
          <w:rPr>
            <w:rStyle w:val="Hyperlink"/>
            <w:noProof/>
          </w:rPr>
          <w:t>Introduction to Components:</w:t>
        </w:r>
        <w:r w:rsidR="004B7B2B">
          <w:rPr>
            <w:noProof/>
            <w:webHidden/>
          </w:rPr>
          <w:tab/>
        </w:r>
        <w:r w:rsidR="004B7B2B">
          <w:rPr>
            <w:noProof/>
            <w:webHidden/>
          </w:rPr>
          <w:fldChar w:fldCharType="begin"/>
        </w:r>
        <w:r w:rsidR="004B7B2B">
          <w:rPr>
            <w:noProof/>
            <w:webHidden/>
          </w:rPr>
          <w:instrText xml:space="preserve"> PAGEREF _Toc123987316 \h </w:instrText>
        </w:r>
        <w:r w:rsidR="004B7B2B">
          <w:rPr>
            <w:noProof/>
            <w:webHidden/>
          </w:rPr>
        </w:r>
        <w:r w:rsidR="004B7B2B">
          <w:rPr>
            <w:noProof/>
            <w:webHidden/>
          </w:rPr>
          <w:fldChar w:fldCharType="separate"/>
        </w:r>
        <w:r w:rsidR="004B7B2B">
          <w:rPr>
            <w:noProof/>
            <w:webHidden/>
          </w:rPr>
          <w:t>4</w:t>
        </w:r>
        <w:r w:rsidR="004B7B2B">
          <w:rPr>
            <w:noProof/>
            <w:webHidden/>
          </w:rPr>
          <w:fldChar w:fldCharType="end"/>
        </w:r>
      </w:hyperlink>
    </w:p>
    <w:p w14:paraId="1FC1A455" w14:textId="67E045AE"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17" w:history="1">
        <w:r w:rsidR="004B7B2B" w:rsidRPr="00C80535">
          <w:rPr>
            <w:rStyle w:val="Hyperlink"/>
            <w:noProof/>
          </w:rPr>
          <w:t>1.1.5</w:t>
        </w:r>
        <w:r w:rsidR="004B7B2B">
          <w:rPr>
            <w:rFonts w:asciiTheme="minorHAnsi" w:eastAsiaTheme="minorEastAsia" w:hAnsiTheme="minorHAnsi" w:cstheme="minorBidi"/>
            <w:noProof/>
            <w:sz w:val="22"/>
            <w:szCs w:val="22"/>
          </w:rPr>
          <w:tab/>
        </w:r>
        <w:r w:rsidR="004B7B2B" w:rsidRPr="00C80535">
          <w:rPr>
            <w:rStyle w:val="Hyperlink"/>
            <w:noProof/>
          </w:rPr>
          <w:t>Props and State:</w:t>
        </w:r>
        <w:r w:rsidR="004B7B2B">
          <w:rPr>
            <w:noProof/>
            <w:webHidden/>
          </w:rPr>
          <w:tab/>
        </w:r>
        <w:r w:rsidR="004B7B2B">
          <w:rPr>
            <w:noProof/>
            <w:webHidden/>
          </w:rPr>
          <w:fldChar w:fldCharType="begin"/>
        </w:r>
        <w:r w:rsidR="004B7B2B">
          <w:rPr>
            <w:noProof/>
            <w:webHidden/>
          </w:rPr>
          <w:instrText xml:space="preserve"> PAGEREF _Toc123987317 \h </w:instrText>
        </w:r>
        <w:r w:rsidR="004B7B2B">
          <w:rPr>
            <w:noProof/>
            <w:webHidden/>
          </w:rPr>
        </w:r>
        <w:r w:rsidR="004B7B2B">
          <w:rPr>
            <w:noProof/>
            <w:webHidden/>
          </w:rPr>
          <w:fldChar w:fldCharType="separate"/>
        </w:r>
        <w:r w:rsidR="004B7B2B">
          <w:rPr>
            <w:noProof/>
            <w:webHidden/>
          </w:rPr>
          <w:t>5</w:t>
        </w:r>
        <w:r w:rsidR="004B7B2B">
          <w:rPr>
            <w:noProof/>
            <w:webHidden/>
          </w:rPr>
          <w:fldChar w:fldCharType="end"/>
        </w:r>
      </w:hyperlink>
    </w:p>
    <w:p w14:paraId="62CA0E9E" w14:textId="254D9612" w:rsidR="004B7B2B" w:rsidRDefault="00F33A34">
      <w:pPr>
        <w:pStyle w:val="TOC2"/>
        <w:rPr>
          <w:rFonts w:asciiTheme="minorHAnsi" w:eastAsiaTheme="minorEastAsia" w:hAnsiTheme="minorHAnsi" w:cstheme="minorBidi"/>
          <w:b w:val="0"/>
          <w:bCs w:val="0"/>
          <w:noProof/>
          <w:sz w:val="22"/>
          <w:szCs w:val="22"/>
        </w:rPr>
      </w:pPr>
      <w:hyperlink w:anchor="_Toc123987318" w:history="1">
        <w:r w:rsidR="004B7B2B" w:rsidRPr="00C80535">
          <w:rPr>
            <w:rStyle w:val="Hyperlink"/>
            <w:rFonts w:cs="Times New Roman"/>
            <w:noProof/>
          </w:rPr>
          <w:t>1.2</w:t>
        </w:r>
        <w:r w:rsidR="004B7B2B">
          <w:rPr>
            <w:rFonts w:asciiTheme="minorHAnsi" w:eastAsiaTheme="minorEastAsia" w:hAnsiTheme="minorHAnsi" w:cstheme="minorBidi"/>
            <w:b w:val="0"/>
            <w:bCs w:val="0"/>
            <w:noProof/>
            <w:sz w:val="22"/>
            <w:szCs w:val="22"/>
          </w:rPr>
          <w:tab/>
        </w:r>
        <w:r w:rsidR="004B7B2B" w:rsidRPr="00C80535">
          <w:rPr>
            <w:rStyle w:val="Hyperlink"/>
            <w:rFonts w:cs="Times New Roman"/>
            <w:noProof/>
            <w:lang w:val="vi-VN"/>
          </w:rPr>
          <w:t>R</w:t>
        </w:r>
        <w:r w:rsidR="004B7B2B" w:rsidRPr="00C80535">
          <w:rPr>
            <w:rStyle w:val="Hyperlink"/>
            <w:rFonts w:cs="Times New Roman"/>
            <w:noProof/>
          </w:rPr>
          <w:t>eact</w:t>
        </w:r>
        <w:r w:rsidR="004B7B2B" w:rsidRPr="00C80535">
          <w:rPr>
            <w:rStyle w:val="Hyperlink"/>
            <w:rFonts w:cs="Times New Roman"/>
            <w:noProof/>
            <w:lang w:val="vi-VN"/>
          </w:rPr>
          <w:t>J</w:t>
        </w:r>
        <w:r w:rsidR="004B7B2B" w:rsidRPr="00C80535">
          <w:rPr>
            <w:rStyle w:val="Hyperlink"/>
            <w:rFonts w:cs="Times New Roman"/>
            <w:noProof/>
          </w:rPr>
          <w:t>s:</w:t>
        </w:r>
        <w:r w:rsidR="004B7B2B">
          <w:rPr>
            <w:noProof/>
            <w:webHidden/>
          </w:rPr>
          <w:tab/>
        </w:r>
        <w:r w:rsidR="004B7B2B">
          <w:rPr>
            <w:noProof/>
            <w:webHidden/>
          </w:rPr>
          <w:fldChar w:fldCharType="begin"/>
        </w:r>
        <w:r w:rsidR="004B7B2B">
          <w:rPr>
            <w:noProof/>
            <w:webHidden/>
          </w:rPr>
          <w:instrText xml:space="preserve"> PAGEREF _Toc123987318 \h </w:instrText>
        </w:r>
        <w:r w:rsidR="004B7B2B">
          <w:rPr>
            <w:noProof/>
            <w:webHidden/>
          </w:rPr>
        </w:r>
        <w:r w:rsidR="004B7B2B">
          <w:rPr>
            <w:noProof/>
            <w:webHidden/>
          </w:rPr>
          <w:fldChar w:fldCharType="separate"/>
        </w:r>
        <w:r w:rsidR="004B7B2B">
          <w:rPr>
            <w:noProof/>
            <w:webHidden/>
          </w:rPr>
          <w:t>5</w:t>
        </w:r>
        <w:r w:rsidR="004B7B2B">
          <w:rPr>
            <w:noProof/>
            <w:webHidden/>
          </w:rPr>
          <w:fldChar w:fldCharType="end"/>
        </w:r>
      </w:hyperlink>
    </w:p>
    <w:p w14:paraId="7C9FB702" w14:textId="7CF12F9C"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19" w:history="1">
        <w:r w:rsidR="004B7B2B" w:rsidRPr="00C80535">
          <w:rPr>
            <w:rStyle w:val="Hyperlink"/>
            <w:noProof/>
          </w:rPr>
          <w:t>1.2.1</w:t>
        </w:r>
        <w:r w:rsidR="004B7B2B">
          <w:rPr>
            <w:rFonts w:asciiTheme="minorHAnsi" w:eastAsiaTheme="minorEastAsia" w:hAnsiTheme="minorHAnsi" w:cstheme="minorBidi"/>
            <w:noProof/>
            <w:sz w:val="22"/>
            <w:szCs w:val="22"/>
          </w:rPr>
          <w:tab/>
        </w:r>
        <w:r w:rsidR="004B7B2B" w:rsidRPr="00C80535">
          <w:rPr>
            <w:rStyle w:val="Hyperlink"/>
            <w:noProof/>
          </w:rPr>
          <w:t>What is ReactJs:</w:t>
        </w:r>
        <w:r w:rsidR="004B7B2B">
          <w:rPr>
            <w:noProof/>
            <w:webHidden/>
          </w:rPr>
          <w:tab/>
        </w:r>
        <w:r w:rsidR="004B7B2B">
          <w:rPr>
            <w:noProof/>
            <w:webHidden/>
          </w:rPr>
          <w:fldChar w:fldCharType="begin"/>
        </w:r>
        <w:r w:rsidR="004B7B2B">
          <w:rPr>
            <w:noProof/>
            <w:webHidden/>
          </w:rPr>
          <w:instrText xml:space="preserve"> PAGEREF _Toc123987319 \h </w:instrText>
        </w:r>
        <w:r w:rsidR="004B7B2B">
          <w:rPr>
            <w:noProof/>
            <w:webHidden/>
          </w:rPr>
        </w:r>
        <w:r w:rsidR="004B7B2B">
          <w:rPr>
            <w:noProof/>
            <w:webHidden/>
          </w:rPr>
          <w:fldChar w:fldCharType="separate"/>
        </w:r>
        <w:r w:rsidR="004B7B2B">
          <w:rPr>
            <w:noProof/>
            <w:webHidden/>
          </w:rPr>
          <w:t>5</w:t>
        </w:r>
        <w:r w:rsidR="004B7B2B">
          <w:rPr>
            <w:noProof/>
            <w:webHidden/>
          </w:rPr>
          <w:fldChar w:fldCharType="end"/>
        </w:r>
      </w:hyperlink>
    </w:p>
    <w:p w14:paraId="163CD259" w14:textId="7FA0AD75"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20" w:history="1">
        <w:r w:rsidR="004B7B2B" w:rsidRPr="00C80535">
          <w:rPr>
            <w:rStyle w:val="Hyperlink"/>
            <w:noProof/>
          </w:rPr>
          <w:t>1.2.2</w:t>
        </w:r>
        <w:r w:rsidR="004B7B2B">
          <w:rPr>
            <w:rFonts w:asciiTheme="minorHAnsi" w:eastAsiaTheme="minorEastAsia" w:hAnsiTheme="minorHAnsi" w:cstheme="minorBidi"/>
            <w:noProof/>
            <w:sz w:val="22"/>
            <w:szCs w:val="22"/>
          </w:rPr>
          <w:tab/>
        </w:r>
        <w:r w:rsidR="004B7B2B" w:rsidRPr="00C80535">
          <w:rPr>
            <w:rStyle w:val="Hyperlink"/>
            <w:noProof/>
          </w:rPr>
          <w:t>Advantages:</w:t>
        </w:r>
        <w:r w:rsidR="004B7B2B">
          <w:rPr>
            <w:noProof/>
            <w:webHidden/>
          </w:rPr>
          <w:tab/>
        </w:r>
        <w:r w:rsidR="004B7B2B">
          <w:rPr>
            <w:noProof/>
            <w:webHidden/>
          </w:rPr>
          <w:fldChar w:fldCharType="begin"/>
        </w:r>
        <w:r w:rsidR="004B7B2B">
          <w:rPr>
            <w:noProof/>
            <w:webHidden/>
          </w:rPr>
          <w:instrText xml:space="preserve"> PAGEREF _Toc123987320 \h </w:instrText>
        </w:r>
        <w:r w:rsidR="004B7B2B">
          <w:rPr>
            <w:noProof/>
            <w:webHidden/>
          </w:rPr>
        </w:r>
        <w:r w:rsidR="004B7B2B">
          <w:rPr>
            <w:noProof/>
            <w:webHidden/>
          </w:rPr>
          <w:fldChar w:fldCharType="separate"/>
        </w:r>
        <w:r w:rsidR="004B7B2B">
          <w:rPr>
            <w:noProof/>
            <w:webHidden/>
          </w:rPr>
          <w:t>5</w:t>
        </w:r>
        <w:r w:rsidR="004B7B2B">
          <w:rPr>
            <w:noProof/>
            <w:webHidden/>
          </w:rPr>
          <w:fldChar w:fldCharType="end"/>
        </w:r>
      </w:hyperlink>
    </w:p>
    <w:p w14:paraId="365E554F" w14:textId="01747BB9"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21" w:history="1">
        <w:r w:rsidR="004B7B2B" w:rsidRPr="00C80535">
          <w:rPr>
            <w:rStyle w:val="Hyperlink"/>
            <w:noProof/>
          </w:rPr>
          <w:t>1.2.3</w:t>
        </w:r>
        <w:r w:rsidR="004B7B2B">
          <w:rPr>
            <w:rFonts w:asciiTheme="minorHAnsi" w:eastAsiaTheme="minorEastAsia" w:hAnsiTheme="minorHAnsi" w:cstheme="minorBidi"/>
            <w:noProof/>
            <w:sz w:val="22"/>
            <w:szCs w:val="22"/>
          </w:rPr>
          <w:tab/>
        </w:r>
        <w:r w:rsidR="004B7B2B" w:rsidRPr="00C80535">
          <w:rPr>
            <w:rStyle w:val="Hyperlink"/>
            <w:noProof/>
          </w:rPr>
          <w:t>Defect:</w:t>
        </w:r>
        <w:r w:rsidR="004B7B2B">
          <w:rPr>
            <w:noProof/>
            <w:webHidden/>
          </w:rPr>
          <w:tab/>
        </w:r>
        <w:r w:rsidR="004B7B2B">
          <w:rPr>
            <w:noProof/>
            <w:webHidden/>
          </w:rPr>
          <w:fldChar w:fldCharType="begin"/>
        </w:r>
        <w:r w:rsidR="004B7B2B">
          <w:rPr>
            <w:noProof/>
            <w:webHidden/>
          </w:rPr>
          <w:instrText xml:space="preserve"> PAGEREF _Toc123987321 \h </w:instrText>
        </w:r>
        <w:r w:rsidR="004B7B2B">
          <w:rPr>
            <w:noProof/>
            <w:webHidden/>
          </w:rPr>
        </w:r>
        <w:r w:rsidR="004B7B2B">
          <w:rPr>
            <w:noProof/>
            <w:webHidden/>
          </w:rPr>
          <w:fldChar w:fldCharType="separate"/>
        </w:r>
        <w:r w:rsidR="004B7B2B">
          <w:rPr>
            <w:noProof/>
            <w:webHidden/>
          </w:rPr>
          <w:t>6</w:t>
        </w:r>
        <w:r w:rsidR="004B7B2B">
          <w:rPr>
            <w:noProof/>
            <w:webHidden/>
          </w:rPr>
          <w:fldChar w:fldCharType="end"/>
        </w:r>
      </w:hyperlink>
    </w:p>
    <w:p w14:paraId="5BFB7B48" w14:textId="26B1B75D"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22" w:history="1">
        <w:r w:rsidR="004B7B2B" w:rsidRPr="00C80535">
          <w:rPr>
            <w:rStyle w:val="Hyperlink"/>
            <w:noProof/>
          </w:rPr>
          <w:t>1.2.4</w:t>
        </w:r>
        <w:r w:rsidR="004B7B2B">
          <w:rPr>
            <w:rFonts w:asciiTheme="minorHAnsi" w:eastAsiaTheme="minorEastAsia" w:hAnsiTheme="minorHAnsi" w:cstheme="minorBidi"/>
            <w:noProof/>
            <w:sz w:val="22"/>
            <w:szCs w:val="22"/>
          </w:rPr>
          <w:tab/>
        </w:r>
        <w:r w:rsidR="004B7B2B" w:rsidRPr="00C80535">
          <w:rPr>
            <w:rStyle w:val="Hyperlink"/>
            <w:noProof/>
          </w:rPr>
          <w:t>Things to know about React Js:</w:t>
        </w:r>
        <w:r w:rsidR="004B7B2B">
          <w:rPr>
            <w:noProof/>
            <w:webHidden/>
          </w:rPr>
          <w:tab/>
        </w:r>
        <w:r w:rsidR="004B7B2B">
          <w:rPr>
            <w:noProof/>
            <w:webHidden/>
          </w:rPr>
          <w:fldChar w:fldCharType="begin"/>
        </w:r>
        <w:r w:rsidR="004B7B2B">
          <w:rPr>
            <w:noProof/>
            <w:webHidden/>
          </w:rPr>
          <w:instrText xml:space="preserve"> PAGEREF _Toc123987322 \h </w:instrText>
        </w:r>
        <w:r w:rsidR="004B7B2B">
          <w:rPr>
            <w:noProof/>
            <w:webHidden/>
          </w:rPr>
        </w:r>
        <w:r w:rsidR="004B7B2B">
          <w:rPr>
            <w:noProof/>
            <w:webHidden/>
          </w:rPr>
          <w:fldChar w:fldCharType="separate"/>
        </w:r>
        <w:r w:rsidR="004B7B2B">
          <w:rPr>
            <w:noProof/>
            <w:webHidden/>
          </w:rPr>
          <w:t>6</w:t>
        </w:r>
        <w:r w:rsidR="004B7B2B">
          <w:rPr>
            <w:noProof/>
            <w:webHidden/>
          </w:rPr>
          <w:fldChar w:fldCharType="end"/>
        </w:r>
      </w:hyperlink>
    </w:p>
    <w:p w14:paraId="59B57337" w14:textId="4C3A6710" w:rsidR="004B7B2B" w:rsidRDefault="00F33A34">
      <w:pPr>
        <w:pStyle w:val="TOC2"/>
        <w:rPr>
          <w:rFonts w:asciiTheme="minorHAnsi" w:eastAsiaTheme="minorEastAsia" w:hAnsiTheme="minorHAnsi" w:cstheme="minorBidi"/>
          <w:b w:val="0"/>
          <w:bCs w:val="0"/>
          <w:noProof/>
          <w:sz w:val="22"/>
          <w:szCs w:val="22"/>
        </w:rPr>
      </w:pPr>
      <w:hyperlink w:anchor="_Toc123987323" w:history="1">
        <w:r w:rsidR="004B7B2B" w:rsidRPr="00C80535">
          <w:rPr>
            <w:rStyle w:val="Hyperlink"/>
            <w:noProof/>
          </w:rPr>
          <w:t>1.3</w:t>
        </w:r>
        <w:r w:rsidR="004B7B2B">
          <w:rPr>
            <w:rFonts w:asciiTheme="minorHAnsi" w:eastAsiaTheme="minorEastAsia" w:hAnsiTheme="minorHAnsi" w:cstheme="minorBidi"/>
            <w:b w:val="0"/>
            <w:bCs w:val="0"/>
            <w:noProof/>
            <w:sz w:val="22"/>
            <w:szCs w:val="22"/>
          </w:rPr>
          <w:tab/>
        </w:r>
        <w:r w:rsidR="004B7B2B" w:rsidRPr="00C80535">
          <w:rPr>
            <w:rStyle w:val="Hyperlink"/>
            <w:noProof/>
          </w:rPr>
          <w:t>NodeJs:</w:t>
        </w:r>
        <w:r w:rsidR="004B7B2B">
          <w:rPr>
            <w:noProof/>
            <w:webHidden/>
          </w:rPr>
          <w:tab/>
        </w:r>
        <w:r w:rsidR="004B7B2B">
          <w:rPr>
            <w:noProof/>
            <w:webHidden/>
          </w:rPr>
          <w:fldChar w:fldCharType="begin"/>
        </w:r>
        <w:r w:rsidR="004B7B2B">
          <w:rPr>
            <w:noProof/>
            <w:webHidden/>
          </w:rPr>
          <w:instrText xml:space="preserve"> PAGEREF _Toc123987323 \h </w:instrText>
        </w:r>
        <w:r w:rsidR="004B7B2B">
          <w:rPr>
            <w:noProof/>
            <w:webHidden/>
          </w:rPr>
        </w:r>
        <w:r w:rsidR="004B7B2B">
          <w:rPr>
            <w:noProof/>
            <w:webHidden/>
          </w:rPr>
          <w:fldChar w:fldCharType="separate"/>
        </w:r>
        <w:r w:rsidR="004B7B2B">
          <w:rPr>
            <w:noProof/>
            <w:webHidden/>
          </w:rPr>
          <w:t>7</w:t>
        </w:r>
        <w:r w:rsidR="004B7B2B">
          <w:rPr>
            <w:noProof/>
            <w:webHidden/>
          </w:rPr>
          <w:fldChar w:fldCharType="end"/>
        </w:r>
      </w:hyperlink>
    </w:p>
    <w:p w14:paraId="2111DAB3" w14:textId="36BB5D86"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24" w:history="1">
        <w:r w:rsidR="004B7B2B" w:rsidRPr="00C80535">
          <w:rPr>
            <w:rStyle w:val="Hyperlink"/>
            <w:noProof/>
          </w:rPr>
          <w:t>1.3.1</w:t>
        </w:r>
        <w:r w:rsidR="004B7B2B">
          <w:rPr>
            <w:rFonts w:asciiTheme="minorHAnsi" w:eastAsiaTheme="minorEastAsia" w:hAnsiTheme="minorHAnsi" w:cstheme="minorBidi"/>
            <w:noProof/>
            <w:sz w:val="22"/>
            <w:szCs w:val="22"/>
          </w:rPr>
          <w:tab/>
        </w:r>
        <w:r w:rsidR="004B7B2B" w:rsidRPr="00C80535">
          <w:rPr>
            <w:rStyle w:val="Hyperlink"/>
            <w:noProof/>
          </w:rPr>
          <w:t>What is NodeJs:</w:t>
        </w:r>
        <w:r w:rsidR="004B7B2B">
          <w:rPr>
            <w:noProof/>
            <w:webHidden/>
          </w:rPr>
          <w:tab/>
        </w:r>
        <w:r w:rsidR="004B7B2B">
          <w:rPr>
            <w:noProof/>
            <w:webHidden/>
          </w:rPr>
          <w:fldChar w:fldCharType="begin"/>
        </w:r>
        <w:r w:rsidR="004B7B2B">
          <w:rPr>
            <w:noProof/>
            <w:webHidden/>
          </w:rPr>
          <w:instrText xml:space="preserve"> PAGEREF _Toc123987324 \h </w:instrText>
        </w:r>
        <w:r w:rsidR="004B7B2B">
          <w:rPr>
            <w:noProof/>
            <w:webHidden/>
          </w:rPr>
        </w:r>
        <w:r w:rsidR="004B7B2B">
          <w:rPr>
            <w:noProof/>
            <w:webHidden/>
          </w:rPr>
          <w:fldChar w:fldCharType="separate"/>
        </w:r>
        <w:r w:rsidR="004B7B2B">
          <w:rPr>
            <w:noProof/>
            <w:webHidden/>
          </w:rPr>
          <w:t>7</w:t>
        </w:r>
        <w:r w:rsidR="004B7B2B">
          <w:rPr>
            <w:noProof/>
            <w:webHidden/>
          </w:rPr>
          <w:fldChar w:fldCharType="end"/>
        </w:r>
      </w:hyperlink>
    </w:p>
    <w:p w14:paraId="44FFD713" w14:textId="54B6881F"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25" w:history="1">
        <w:r w:rsidR="004B7B2B" w:rsidRPr="00C80535">
          <w:rPr>
            <w:rStyle w:val="Hyperlink"/>
            <w:noProof/>
          </w:rPr>
          <w:t>1.3.2</w:t>
        </w:r>
        <w:r w:rsidR="004B7B2B">
          <w:rPr>
            <w:rFonts w:asciiTheme="minorHAnsi" w:eastAsiaTheme="minorEastAsia" w:hAnsiTheme="minorHAnsi" w:cstheme="minorBidi"/>
            <w:noProof/>
            <w:sz w:val="22"/>
            <w:szCs w:val="22"/>
          </w:rPr>
          <w:tab/>
        </w:r>
        <w:r w:rsidR="004B7B2B" w:rsidRPr="00C80535">
          <w:rPr>
            <w:rStyle w:val="Hyperlink"/>
            <w:noProof/>
          </w:rPr>
          <w:t>Features of nodejs:</w:t>
        </w:r>
        <w:r w:rsidR="004B7B2B">
          <w:rPr>
            <w:noProof/>
            <w:webHidden/>
          </w:rPr>
          <w:tab/>
        </w:r>
        <w:r w:rsidR="004B7B2B">
          <w:rPr>
            <w:noProof/>
            <w:webHidden/>
          </w:rPr>
          <w:fldChar w:fldCharType="begin"/>
        </w:r>
        <w:r w:rsidR="004B7B2B">
          <w:rPr>
            <w:noProof/>
            <w:webHidden/>
          </w:rPr>
          <w:instrText xml:space="preserve"> PAGEREF _Toc123987325 \h </w:instrText>
        </w:r>
        <w:r w:rsidR="004B7B2B">
          <w:rPr>
            <w:noProof/>
            <w:webHidden/>
          </w:rPr>
        </w:r>
        <w:r w:rsidR="004B7B2B">
          <w:rPr>
            <w:noProof/>
            <w:webHidden/>
          </w:rPr>
          <w:fldChar w:fldCharType="separate"/>
        </w:r>
        <w:r w:rsidR="004B7B2B">
          <w:rPr>
            <w:noProof/>
            <w:webHidden/>
          </w:rPr>
          <w:t>8</w:t>
        </w:r>
        <w:r w:rsidR="004B7B2B">
          <w:rPr>
            <w:noProof/>
            <w:webHidden/>
          </w:rPr>
          <w:fldChar w:fldCharType="end"/>
        </w:r>
      </w:hyperlink>
    </w:p>
    <w:p w14:paraId="25EAC9C6" w14:textId="2F6BF3FC"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26" w:history="1">
        <w:r w:rsidR="004B7B2B" w:rsidRPr="00C80535">
          <w:rPr>
            <w:rStyle w:val="Hyperlink"/>
            <w:noProof/>
          </w:rPr>
          <w:t>1.3.3</w:t>
        </w:r>
        <w:r w:rsidR="004B7B2B">
          <w:rPr>
            <w:rFonts w:asciiTheme="minorHAnsi" w:eastAsiaTheme="minorEastAsia" w:hAnsiTheme="minorHAnsi" w:cstheme="minorBidi"/>
            <w:noProof/>
            <w:sz w:val="22"/>
            <w:szCs w:val="22"/>
          </w:rPr>
          <w:tab/>
        </w:r>
        <w:r w:rsidR="004B7B2B" w:rsidRPr="00C80535">
          <w:rPr>
            <w:rStyle w:val="Hyperlink"/>
            <w:noProof/>
          </w:rPr>
          <w:t>Advantages:</w:t>
        </w:r>
        <w:r w:rsidR="004B7B2B">
          <w:rPr>
            <w:noProof/>
            <w:webHidden/>
          </w:rPr>
          <w:tab/>
        </w:r>
        <w:r w:rsidR="004B7B2B">
          <w:rPr>
            <w:noProof/>
            <w:webHidden/>
          </w:rPr>
          <w:fldChar w:fldCharType="begin"/>
        </w:r>
        <w:r w:rsidR="004B7B2B">
          <w:rPr>
            <w:noProof/>
            <w:webHidden/>
          </w:rPr>
          <w:instrText xml:space="preserve"> PAGEREF _Toc123987326 \h </w:instrText>
        </w:r>
        <w:r w:rsidR="004B7B2B">
          <w:rPr>
            <w:noProof/>
            <w:webHidden/>
          </w:rPr>
        </w:r>
        <w:r w:rsidR="004B7B2B">
          <w:rPr>
            <w:noProof/>
            <w:webHidden/>
          </w:rPr>
          <w:fldChar w:fldCharType="separate"/>
        </w:r>
        <w:r w:rsidR="004B7B2B">
          <w:rPr>
            <w:noProof/>
            <w:webHidden/>
          </w:rPr>
          <w:t>8</w:t>
        </w:r>
        <w:r w:rsidR="004B7B2B">
          <w:rPr>
            <w:noProof/>
            <w:webHidden/>
          </w:rPr>
          <w:fldChar w:fldCharType="end"/>
        </w:r>
      </w:hyperlink>
    </w:p>
    <w:p w14:paraId="3B4B6A8D" w14:textId="1157D4EE"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27" w:history="1">
        <w:r w:rsidR="004B7B2B" w:rsidRPr="00C80535">
          <w:rPr>
            <w:rStyle w:val="Hyperlink"/>
            <w:noProof/>
          </w:rPr>
          <w:t>1.3.4</w:t>
        </w:r>
        <w:r w:rsidR="004B7B2B">
          <w:rPr>
            <w:rFonts w:asciiTheme="minorHAnsi" w:eastAsiaTheme="minorEastAsia" w:hAnsiTheme="minorHAnsi" w:cstheme="minorBidi"/>
            <w:noProof/>
            <w:sz w:val="22"/>
            <w:szCs w:val="22"/>
          </w:rPr>
          <w:tab/>
        </w:r>
        <w:r w:rsidR="004B7B2B" w:rsidRPr="00C80535">
          <w:rPr>
            <w:rStyle w:val="Hyperlink"/>
            <w:noProof/>
          </w:rPr>
          <w:t>Defect:</w:t>
        </w:r>
        <w:r w:rsidR="004B7B2B">
          <w:rPr>
            <w:noProof/>
            <w:webHidden/>
          </w:rPr>
          <w:tab/>
        </w:r>
        <w:r w:rsidR="004B7B2B">
          <w:rPr>
            <w:noProof/>
            <w:webHidden/>
          </w:rPr>
          <w:fldChar w:fldCharType="begin"/>
        </w:r>
        <w:r w:rsidR="004B7B2B">
          <w:rPr>
            <w:noProof/>
            <w:webHidden/>
          </w:rPr>
          <w:instrText xml:space="preserve"> PAGEREF _Toc123987327 \h </w:instrText>
        </w:r>
        <w:r w:rsidR="004B7B2B">
          <w:rPr>
            <w:noProof/>
            <w:webHidden/>
          </w:rPr>
        </w:r>
        <w:r w:rsidR="004B7B2B">
          <w:rPr>
            <w:noProof/>
            <w:webHidden/>
          </w:rPr>
          <w:fldChar w:fldCharType="separate"/>
        </w:r>
        <w:r w:rsidR="004B7B2B">
          <w:rPr>
            <w:noProof/>
            <w:webHidden/>
          </w:rPr>
          <w:t>8</w:t>
        </w:r>
        <w:r w:rsidR="004B7B2B">
          <w:rPr>
            <w:noProof/>
            <w:webHidden/>
          </w:rPr>
          <w:fldChar w:fldCharType="end"/>
        </w:r>
      </w:hyperlink>
    </w:p>
    <w:p w14:paraId="574370D9" w14:textId="7FE14E38" w:rsidR="004B7B2B" w:rsidRDefault="00F33A34">
      <w:pPr>
        <w:pStyle w:val="TOC2"/>
        <w:rPr>
          <w:rFonts w:asciiTheme="minorHAnsi" w:eastAsiaTheme="minorEastAsia" w:hAnsiTheme="minorHAnsi" w:cstheme="minorBidi"/>
          <w:b w:val="0"/>
          <w:bCs w:val="0"/>
          <w:noProof/>
          <w:sz w:val="22"/>
          <w:szCs w:val="22"/>
        </w:rPr>
      </w:pPr>
      <w:hyperlink w:anchor="_Toc123987328" w:history="1">
        <w:r w:rsidR="004B7B2B" w:rsidRPr="00C80535">
          <w:rPr>
            <w:rStyle w:val="Hyperlink"/>
            <w:noProof/>
          </w:rPr>
          <w:t>1.4</w:t>
        </w:r>
        <w:r w:rsidR="004B7B2B">
          <w:rPr>
            <w:rFonts w:asciiTheme="minorHAnsi" w:eastAsiaTheme="minorEastAsia" w:hAnsiTheme="minorHAnsi" w:cstheme="minorBidi"/>
            <w:b w:val="0"/>
            <w:bCs w:val="0"/>
            <w:noProof/>
            <w:sz w:val="22"/>
            <w:szCs w:val="22"/>
          </w:rPr>
          <w:tab/>
        </w:r>
        <w:r w:rsidR="004B7B2B" w:rsidRPr="00C80535">
          <w:rPr>
            <w:rStyle w:val="Hyperlink"/>
            <w:noProof/>
          </w:rPr>
          <w:t>Python:</w:t>
        </w:r>
        <w:r w:rsidR="004B7B2B">
          <w:rPr>
            <w:noProof/>
            <w:webHidden/>
          </w:rPr>
          <w:tab/>
        </w:r>
        <w:r w:rsidR="004B7B2B">
          <w:rPr>
            <w:noProof/>
            <w:webHidden/>
          </w:rPr>
          <w:fldChar w:fldCharType="begin"/>
        </w:r>
        <w:r w:rsidR="004B7B2B">
          <w:rPr>
            <w:noProof/>
            <w:webHidden/>
          </w:rPr>
          <w:instrText xml:space="preserve"> PAGEREF _Toc123987328 \h </w:instrText>
        </w:r>
        <w:r w:rsidR="004B7B2B">
          <w:rPr>
            <w:noProof/>
            <w:webHidden/>
          </w:rPr>
        </w:r>
        <w:r w:rsidR="004B7B2B">
          <w:rPr>
            <w:noProof/>
            <w:webHidden/>
          </w:rPr>
          <w:fldChar w:fldCharType="separate"/>
        </w:r>
        <w:r w:rsidR="004B7B2B">
          <w:rPr>
            <w:noProof/>
            <w:webHidden/>
          </w:rPr>
          <w:t>9</w:t>
        </w:r>
        <w:r w:rsidR="004B7B2B">
          <w:rPr>
            <w:noProof/>
            <w:webHidden/>
          </w:rPr>
          <w:fldChar w:fldCharType="end"/>
        </w:r>
      </w:hyperlink>
    </w:p>
    <w:p w14:paraId="514D1590" w14:textId="15E2D1A9"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29" w:history="1">
        <w:r w:rsidR="004B7B2B" w:rsidRPr="00C80535">
          <w:rPr>
            <w:rStyle w:val="Hyperlink"/>
            <w:noProof/>
          </w:rPr>
          <w:t>1.4.1</w:t>
        </w:r>
        <w:r w:rsidR="004B7B2B">
          <w:rPr>
            <w:rFonts w:asciiTheme="minorHAnsi" w:eastAsiaTheme="minorEastAsia" w:hAnsiTheme="minorHAnsi" w:cstheme="minorBidi"/>
            <w:noProof/>
            <w:sz w:val="22"/>
            <w:szCs w:val="22"/>
          </w:rPr>
          <w:tab/>
        </w:r>
        <w:r w:rsidR="004B7B2B" w:rsidRPr="00C80535">
          <w:rPr>
            <w:rStyle w:val="Hyperlink"/>
            <w:noProof/>
          </w:rPr>
          <w:t>What is Python?</w:t>
        </w:r>
        <w:r w:rsidR="004B7B2B">
          <w:rPr>
            <w:noProof/>
            <w:webHidden/>
          </w:rPr>
          <w:tab/>
        </w:r>
        <w:r w:rsidR="004B7B2B">
          <w:rPr>
            <w:noProof/>
            <w:webHidden/>
          </w:rPr>
          <w:fldChar w:fldCharType="begin"/>
        </w:r>
        <w:r w:rsidR="004B7B2B">
          <w:rPr>
            <w:noProof/>
            <w:webHidden/>
          </w:rPr>
          <w:instrText xml:space="preserve"> PAGEREF _Toc123987329 \h </w:instrText>
        </w:r>
        <w:r w:rsidR="004B7B2B">
          <w:rPr>
            <w:noProof/>
            <w:webHidden/>
          </w:rPr>
        </w:r>
        <w:r w:rsidR="004B7B2B">
          <w:rPr>
            <w:noProof/>
            <w:webHidden/>
          </w:rPr>
          <w:fldChar w:fldCharType="separate"/>
        </w:r>
        <w:r w:rsidR="004B7B2B">
          <w:rPr>
            <w:noProof/>
            <w:webHidden/>
          </w:rPr>
          <w:t>9</w:t>
        </w:r>
        <w:r w:rsidR="004B7B2B">
          <w:rPr>
            <w:noProof/>
            <w:webHidden/>
          </w:rPr>
          <w:fldChar w:fldCharType="end"/>
        </w:r>
      </w:hyperlink>
    </w:p>
    <w:p w14:paraId="15412243" w14:textId="7FC92EDC"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30" w:history="1">
        <w:r w:rsidR="004B7B2B" w:rsidRPr="00C80535">
          <w:rPr>
            <w:rStyle w:val="Hyperlink"/>
            <w:noProof/>
          </w:rPr>
          <w:t>1.4.2</w:t>
        </w:r>
        <w:r w:rsidR="004B7B2B">
          <w:rPr>
            <w:rFonts w:asciiTheme="minorHAnsi" w:eastAsiaTheme="minorEastAsia" w:hAnsiTheme="minorHAnsi" w:cstheme="minorBidi"/>
            <w:noProof/>
            <w:sz w:val="22"/>
            <w:szCs w:val="22"/>
          </w:rPr>
          <w:tab/>
        </w:r>
        <w:r w:rsidR="004B7B2B" w:rsidRPr="00C80535">
          <w:rPr>
            <w:rStyle w:val="Hyperlink"/>
            <w:noProof/>
          </w:rPr>
          <w:t>Features of Python:</w:t>
        </w:r>
        <w:r w:rsidR="004B7B2B">
          <w:rPr>
            <w:noProof/>
            <w:webHidden/>
          </w:rPr>
          <w:tab/>
        </w:r>
        <w:r w:rsidR="004B7B2B">
          <w:rPr>
            <w:noProof/>
            <w:webHidden/>
          </w:rPr>
          <w:fldChar w:fldCharType="begin"/>
        </w:r>
        <w:r w:rsidR="004B7B2B">
          <w:rPr>
            <w:noProof/>
            <w:webHidden/>
          </w:rPr>
          <w:instrText xml:space="preserve"> PAGEREF _Toc123987330 \h </w:instrText>
        </w:r>
        <w:r w:rsidR="004B7B2B">
          <w:rPr>
            <w:noProof/>
            <w:webHidden/>
          </w:rPr>
        </w:r>
        <w:r w:rsidR="004B7B2B">
          <w:rPr>
            <w:noProof/>
            <w:webHidden/>
          </w:rPr>
          <w:fldChar w:fldCharType="separate"/>
        </w:r>
        <w:r w:rsidR="004B7B2B">
          <w:rPr>
            <w:noProof/>
            <w:webHidden/>
          </w:rPr>
          <w:t>9</w:t>
        </w:r>
        <w:r w:rsidR="004B7B2B">
          <w:rPr>
            <w:noProof/>
            <w:webHidden/>
          </w:rPr>
          <w:fldChar w:fldCharType="end"/>
        </w:r>
      </w:hyperlink>
    </w:p>
    <w:p w14:paraId="7ECC1BDC" w14:textId="0F97BCC3"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31" w:history="1">
        <w:r w:rsidR="004B7B2B" w:rsidRPr="00C80535">
          <w:rPr>
            <w:rStyle w:val="Hyperlink"/>
            <w:noProof/>
          </w:rPr>
          <w:t>1.4.3</w:t>
        </w:r>
        <w:r w:rsidR="004B7B2B">
          <w:rPr>
            <w:rFonts w:asciiTheme="minorHAnsi" w:eastAsiaTheme="minorEastAsia" w:hAnsiTheme="minorHAnsi" w:cstheme="minorBidi"/>
            <w:noProof/>
            <w:sz w:val="22"/>
            <w:szCs w:val="22"/>
          </w:rPr>
          <w:tab/>
        </w:r>
        <w:r w:rsidR="004B7B2B" w:rsidRPr="00C80535">
          <w:rPr>
            <w:rStyle w:val="Hyperlink"/>
            <w:noProof/>
          </w:rPr>
          <w:t>Advantages:</w:t>
        </w:r>
        <w:r w:rsidR="004B7B2B">
          <w:rPr>
            <w:noProof/>
            <w:webHidden/>
          </w:rPr>
          <w:tab/>
        </w:r>
        <w:r w:rsidR="004B7B2B">
          <w:rPr>
            <w:noProof/>
            <w:webHidden/>
          </w:rPr>
          <w:fldChar w:fldCharType="begin"/>
        </w:r>
        <w:r w:rsidR="004B7B2B">
          <w:rPr>
            <w:noProof/>
            <w:webHidden/>
          </w:rPr>
          <w:instrText xml:space="preserve"> PAGEREF _Toc123987331 \h </w:instrText>
        </w:r>
        <w:r w:rsidR="004B7B2B">
          <w:rPr>
            <w:noProof/>
            <w:webHidden/>
          </w:rPr>
        </w:r>
        <w:r w:rsidR="004B7B2B">
          <w:rPr>
            <w:noProof/>
            <w:webHidden/>
          </w:rPr>
          <w:fldChar w:fldCharType="separate"/>
        </w:r>
        <w:r w:rsidR="004B7B2B">
          <w:rPr>
            <w:noProof/>
            <w:webHidden/>
          </w:rPr>
          <w:t>10</w:t>
        </w:r>
        <w:r w:rsidR="004B7B2B">
          <w:rPr>
            <w:noProof/>
            <w:webHidden/>
          </w:rPr>
          <w:fldChar w:fldCharType="end"/>
        </w:r>
      </w:hyperlink>
    </w:p>
    <w:p w14:paraId="7755B79C" w14:textId="6735F046"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32" w:history="1">
        <w:r w:rsidR="004B7B2B" w:rsidRPr="00C80535">
          <w:rPr>
            <w:rStyle w:val="Hyperlink"/>
            <w:noProof/>
          </w:rPr>
          <w:t>1.4.4</w:t>
        </w:r>
        <w:r w:rsidR="004B7B2B">
          <w:rPr>
            <w:rFonts w:asciiTheme="minorHAnsi" w:eastAsiaTheme="minorEastAsia" w:hAnsiTheme="minorHAnsi" w:cstheme="minorBidi"/>
            <w:noProof/>
            <w:sz w:val="22"/>
            <w:szCs w:val="22"/>
          </w:rPr>
          <w:tab/>
        </w:r>
        <w:r w:rsidR="004B7B2B" w:rsidRPr="00C80535">
          <w:rPr>
            <w:rStyle w:val="Hyperlink"/>
            <w:noProof/>
          </w:rPr>
          <w:t>Defect:</w:t>
        </w:r>
        <w:r w:rsidR="004B7B2B">
          <w:rPr>
            <w:noProof/>
            <w:webHidden/>
          </w:rPr>
          <w:tab/>
        </w:r>
        <w:r w:rsidR="004B7B2B">
          <w:rPr>
            <w:noProof/>
            <w:webHidden/>
          </w:rPr>
          <w:fldChar w:fldCharType="begin"/>
        </w:r>
        <w:r w:rsidR="004B7B2B">
          <w:rPr>
            <w:noProof/>
            <w:webHidden/>
          </w:rPr>
          <w:instrText xml:space="preserve"> PAGEREF _Toc123987332 \h </w:instrText>
        </w:r>
        <w:r w:rsidR="004B7B2B">
          <w:rPr>
            <w:noProof/>
            <w:webHidden/>
          </w:rPr>
        </w:r>
        <w:r w:rsidR="004B7B2B">
          <w:rPr>
            <w:noProof/>
            <w:webHidden/>
          </w:rPr>
          <w:fldChar w:fldCharType="separate"/>
        </w:r>
        <w:r w:rsidR="004B7B2B">
          <w:rPr>
            <w:noProof/>
            <w:webHidden/>
          </w:rPr>
          <w:t>10</w:t>
        </w:r>
        <w:r w:rsidR="004B7B2B">
          <w:rPr>
            <w:noProof/>
            <w:webHidden/>
          </w:rPr>
          <w:fldChar w:fldCharType="end"/>
        </w:r>
      </w:hyperlink>
    </w:p>
    <w:p w14:paraId="2E71E312" w14:textId="50BFDC12" w:rsidR="004B7B2B" w:rsidRDefault="00F33A34">
      <w:pPr>
        <w:pStyle w:val="TOC2"/>
        <w:rPr>
          <w:rFonts w:asciiTheme="minorHAnsi" w:eastAsiaTheme="minorEastAsia" w:hAnsiTheme="minorHAnsi" w:cstheme="minorBidi"/>
          <w:b w:val="0"/>
          <w:bCs w:val="0"/>
          <w:noProof/>
          <w:sz w:val="22"/>
          <w:szCs w:val="22"/>
        </w:rPr>
      </w:pPr>
      <w:hyperlink w:anchor="_Toc123987333" w:history="1">
        <w:r w:rsidR="004B7B2B" w:rsidRPr="00C80535">
          <w:rPr>
            <w:rStyle w:val="Hyperlink"/>
            <w:noProof/>
          </w:rPr>
          <w:t>1.5</w:t>
        </w:r>
        <w:r w:rsidR="004B7B2B">
          <w:rPr>
            <w:rFonts w:asciiTheme="minorHAnsi" w:eastAsiaTheme="minorEastAsia" w:hAnsiTheme="minorHAnsi" w:cstheme="minorBidi"/>
            <w:b w:val="0"/>
            <w:bCs w:val="0"/>
            <w:noProof/>
            <w:sz w:val="22"/>
            <w:szCs w:val="22"/>
          </w:rPr>
          <w:tab/>
        </w:r>
        <w:r w:rsidR="004B7B2B" w:rsidRPr="00C80535">
          <w:rPr>
            <w:rStyle w:val="Hyperlink"/>
            <w:noProof/>
          </w:rPr>
          <w:t>Recommender system:</w:t>
        </w:r>
        <w:r w:rsidR="004B7B2B">
          <w:rPr>
            <w:noProof/>
            <w:webHidden/>
          </w:rPr>
          <w:tab/>
        </w:r>
        <w:r w:rsidR="004B7B2B">
          <w:rPr>
            <w:noProof/>
            <w:webHidden/>
          </w:rPr>
          <w:fldChar w:fldCharType="begin"/>
        </w:r>
        <w:r w:rsidR="004B7B2B">
          <w:rPr>
            <w:noProof/>
            <w:webHidden/>
          </w:rPr>
          <w:instrText xml:space="preserve"> PAGEREF _Toc123987333 \h </w:instrText>
        </w:r>
        <w:r w:rsidR="004B7B2B">
          <w:rPr>
            <w:noProof/>
            <w:webHidden/>
          </w:rPr>
        </w:r>
        <w:r w:rsidR="004B7B2B">
          <w:rPr>
            <w:noProof/>
            <w:webHidden/>
          </w:rPr>
          <w:fldChar w:fldCharType="separate"/>
        </w:r>
        <w:r w:rsidR="004B7B2B">
          <w:rPr>
            <w:noProof/>
            <w:webHidden/>
          </w:rPr>
          <w:t>10</w:t>
        </w:r>
        <w:r w:rsidR="004B7B2B">
          <w:rPr>
            <w:noProof/>
            <w:webHidden/>
          </w:rPr>
          <w:fldChar w:fldCharType="end"/>
        </w:r>
      </w:hyperlink>
    </w:p>
    <w:p w14:paraId="6220E5B4" w14:textId="3EF630AD"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34" w:history="1">
        <w:r w:rsidR="004B7B2B" w:rsidRPr="00C80535">
          <w:rPr>
            <w:rStyle w:val="Hyperlink"/>
            <w:noProof/>
          </w:rPr>
          <w:t>1.5.1</w:t>
        </w:r>
        <w:r w:rsidR="004B7B2B">
          <w:rPr>
            <w:rFonts w:asciiTheme="minorHAnsi" w:eastAsiaTheme="minorEastAsia" w:hAnsiTheme="minorHAnsi" w:cstheme="minorBidi"/>
            <w:noProof/>
            <w:sz w:val="22"/>
            <w:szCs w:val="22"/>
          </w:rPr>
          <w:tab/>
        </w:r>
        <w:r w:rsidR="004B7B2B" w:rsidRPr="00C80535">
          <w:rPr>
            <w:rStyle w:val="Hyperlink"/>
            <w:noProof/>
          </w:rPr>
          <w:t>What is Recommender system?</w:t>
        </w:r>
        <w:r w:rsidR="004B7B2B">
          <w:rPr>
            <w:noProof/>
            <w:webHidden/>
          </w:rPr>
          <w:tab/>
        </w:r>
        <w:r w:rsidR="004B7B2B">
          <w:rPr>
            <w:noProof/>
            <w:webHidden/>
          </w:rPr>
          <w:fldChar w:fldCharType="begin"/>
        </w:r>
        <w:r w:rsidR="004B7B2B">
          <w:rPr>
            <w:noProof/>
            <w:webHidden/>
          </w:rPr>
          <w:instrText xml:space="preserve"> PAGEREF _Toc123987334 \h </w:instrText>
        </w:r>
        <w:r w:rsidR="004B7B2B">
          <w:rPr>
            <w:noProof/>
            <w:webHidden/>
          </w:rPr>
        </w:r>
        <w:r w:rsidR="004B7B2B">
          <w:rPr>
            <w:noProof/>
            <w:webHidden/>
          </w:rPr>
          <w:fldChar w:fldCharType="separate"/>
        </w:r>
        <w:r w:rsidR="004B7B2B">
          <w:rPr>
            <w:noProof/>
            <w:webHidden/>
          </w:rPr>
          <w:t>10</w:t>
        </w:r>
        <w:r w:rsidR="004B7B2B">
          <w:rPr>
            <w:noProof/>
            <w:webHidden/>
          </w:rPr>
          <w:fldChar w:fldCharType="end"/>
        </w:r>
      </w:hyperlink>
    </w:p>
    <w:p w14:paraId="23192520" w14:textId="30D2D816"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35" w:history="1">
        <w:r w:rsidR="004B7B2B" w:rsidRPr="00C80535">
          <w:rPr>
            <w:rStyle w:val="Hyperlink"/>
            <w:noProof/>
          </w:rPr>
          <w:t>1.5.2</w:t>
        </w:r>
        <w:r w:rsidR="004B7B2B">
          <w:rPr>
            <w:rFonts w:asciiTheme="minorHAnsi" w:eastAsiaTheme="minorEastAsia" w:hAnsiTheme="minorHAnsi" w:cstheme="minorBidi"/>
            <w:noProof/>
            <w:sz w:val="22"/>
            <w:szCs w:val="22"/>
          </w:rPr>
          <w:tab/>
        </w:r>
        <w:r w:rsidR="004B7B2B" w:rsidRPr="00C80535">
          <w:rPr>
            <w:rStyle w:val="Hyperlink"/>
            <w:noProof/>
          </w:rPr>
          <w:t>Steps to recommender products:</w:t>
        </w:r>
        <w:r w:rsidR="004B7B2B">
          <w:rPr>
            <w:noProof/>
            <w:webHidden/>
          </w:rPr>
          <w:tab/>
        </w:r>
        <w:r w:rsidR="004B7B2B">
          <w:rPr>
            <w:noProof/>
            <w:webHidden/>
          </w:rPr>
          <w:fldChar w:fldCharType="begin"/>
        </w:r>
        <w:r w:rsidR="004B7B2B">
          <w:rPr>
            <w:noProof/>
            <w:webHidden/>
          </w:rPr>
          <w:instrText xml:space="preserve"> PAGEREF _Toc123987335 \h </w:instrText>
        </w:r>
        <w:r w:rsidR="004B7B2B">
          <w:rPr>
            <w:noProof/>
            <w:webHidden/>
          </w:rPr>
        </w:r>
        <w:r w:rsidR="004B7B2B">
          <w:rPr>
            <w:noProof/>
            <w:webHidden/>
          </w:rPr>
          <w:fldChar w:fldCharType="separate"/>
        </w:r>
        <w:r w:rsidR="004B7B2B">
          <w:rPr>
            <w:noProof/>
            <w:webHidden/>
          </w:rPr>
          <w:t>11</w:t>
        </w:r>
        <w:r w:rsidR="004B7B2B">
          <w:rPr>
            <w:noProof/>
            <w:webHidden/>
          </w:rPr>
          <w:fldChar w:fldCharType="end"/>
        </w:r>
      </w:hyperlink>
    </w:p>
    <w:p w14:paraId="16B20456" w14:textId="147D153E"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36" w:history="1">
        <w:r w:rsidR="004B7B2B" w:rsidRPr="00C80535">
          <w:rPr>
            <w:rStyle w:val="Hyperlink"/>
            <w:noProof/>
          </w:rPr>
          <w:t>1.5.3</w:t>
        </w:r>
        <w:r w:rsidR="004B7B2B">
          <w:rPr>
            <w:rFonts w:asciiTheme="minorHAnsi" w:eastAsiaTheme="minorEastAsia" w:hAnsiTheme="minorHAnsi" w:cstheme="minorBidi"/>
            <w:noProof/>
            <w:sz w:val="22"/>
            <w:szCs w:val="22"/>
          </w:rPr>
          <w:tab/>
        </w:r>
        <w:r w:rsidR="004B7B2B" w:rsidRPr="00C80535">
          <w:rPr>
            <w:rStyle w:val="Hyperlink"/>
            <w:noProof/>
          </w:rPr>
          <w:t>Main types of recommender:</w:t>
        </w:r>
        <w:r w:rsidR="004B7B2B">
          <w:rPr>
            <w:noProof/>
            <w:webHidden/>
          </w:rPr>
          <w:tab/>
        </w:r>
        <w:r w:rsidR="004B7B2B">
          <w:rPr>
            <w:noProof/>
            <w:webHidden/>
          </w:rPr>
          <w:fldChar w:fldCharType="begin"/>
        </w:r>
        <w:r w:rsidR="004B7B2B">
          <w:rPr>
            <w:noProof/>
            <w:webHidden/>
          </w:rPr>
          <w:instrText xml:space="preserve"> PAGEREF _Toc123987336 \h </w:instrText>
        </w:r>
        <w:r w:rsidR="004B7B2B">
          <w:rPr>
            <w:noProof/>
            <w:webHidden/>
          </w:rPr>
        </w:r>
        <w:r w:rsidR="004B7B2B">
          <w:rPr>
            <w:noProof/>
            <w:webHidden/>
          </w:rPr>
          <w:fldChar w:fldCharType="separate"/>
        </w:r>
        <w:r w:rsidR="004B7B2B">
          <w:rPr>
            <w:noProof/>
            <w:webHidden/>
          </w:rPr>
          <w:t>11</w:t>
        </w:r>
        <w:r w:rsidR="004B7B2B">
          <w:rPr>
            <w:noProof/>
            <w:webHidden/>
          </w:rPr>
          <w:fldChar w:fldCharType="end"/>
        </w:r>
      </w:hyperlink>
    </w:p>
    <w:p w14:paraId="465D0433" w14:textId="1019B0C3"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37" w:history="1">
        <w:r w:rsidR="004B7B2B" w:rsidRPr="00C80535">
          <w:rPr>
            <w:rStyle w:val="Hyperlink"/>
            <w:noProof/>
          </w:rPr>
          <w:t>1.5.4</w:t>
        </w:r>
        <w:r w:rsidR="004B7B2B">
          <w:rPr>
            <w:rFonts w:asciiTheme="minorHAnsi" w:eastAsiaTheme="minorEastAsia" w:hAnsiTheme="minorHAnsi" w:cstheme="minorBidi"/>
            <w:noProof/>
            <w:sz w:val="22"/>
            <w:szCs w:val="22"/>
          </w:rPr>
          <w:tab/>
        </w:r>
        <w:r w:rsidR="004B7B2B" w:rsidRPr="00C80535">
          <w:rPr>
            <w:rStyle w:val="Hyperlink"/>
            <w:noProof/>
          </w:rPr>
          <w:t>Pearson correlation coefficient:</w:t>
        </w:r>
        <w:r w:rsidR="004B7B2B">
          <w:rPr>
            <w:noProof/>
            <w:webHidden/>
          </w:rPr>
          <w:tab/>
        </w:r>
        <w:r w:rsidR="004B7B2B">
          <w:rPr>
            <w:noProof/>
            <w:webHidden/>
          </w:rPr>
          <w:fldChar w:fldCharType="begin"/>
        </w:r>
        <w:r w:rsidR="004B7B2B">
          <w:rPr>
            <w:noProof/>
            <w:webHidden/>
          </w:rPr>
          <w:instrText xml:space="preserve"> PAGEREF _Toc123987337 \h </w:instrText>
        </w:r>
        <w:r w:rsidR="004B7B2B">
          <w:rPr>
            <w:noProof/>
            <w:webHidden/>
          </w:rPr>
        </w:r>
        <w:r w:rsidR="004B7B2B">
          <w:rPr>
            <w:noProof/>
            <w:webHidden/>
          </w:rPr>
          <w:fldChar w:fldCharType="separate"/>
        </w:r>
        <w:r w:rsidR="004B7B2B">
          <w:rPr>
            <w:noProof/>
            <w:webHidden/>
          </w:rPr>
          <w:t>12</w:t>
        </w:r>
        <w:r w:rsidR="004B7B2B">
          <w:rPr>
            <w:noProof/>
            <w:webHidden/>
          </w:rPr>
          <w:fldChar w:fldCharType="end"/>
        </w:r>
      </w:hyperlink>
    </w:p>
    <w:p w14:paraId="7976F1C4" w14:textId="36E81DCF"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38" w:history="1">
        <w:r w:rsidR="004B7B2B" w:rsidRPr="00C80535">
          <w:rPr>
            <w:rStyle w:val="Hyperlink"/>
            <w:noProof/>
          </w:rPr>
          <w:t>1.5.5</w:t>
        </w:r>
        <w:r w:rsidR="004B7B2B">
          <w:rPr>
            <w:rFonts w:asciiTheme="minorHAnsi" w:eastAsiaTheme="minorEastAsia" w:hAnsiTheme="minorHAnsi" w:cstheme="minorBidi"/>
            <w:noProof/>
            <w:sz w:val="22"/>
            <w:szCs w:val="22"/>
          </w:rPr>
          <w:tab/>
        </w:r>
        <w:r w:rsidR="004B7B2B" w:rsidRPr="00C80535">
          <w:rPr>
            <w:rStyle w:val="Hyperlink"/>
            <w:noProof/>
          </w:rPr>
          <w:t>What does Pearson coefficient mean?</w:t>
        </w:r>
        <w:r w:rsidR="004B7B2B">
          <w:rPr>
            <w:noProof/>
            <w:webHidden/>
          </w:rPr>
          <w:tab/>
        </w:r>
        <w:r w:rsidR="004B7B2B">
          <w:rPr>
            <w:noProof/>
            <w:webHidden/>
          </w:rPr>
          <w:fldChar w:fldCharType="begin"/>
        </w:r>
        <w:r w:rsidR="004B7B2B">
          <w:rPr>
            <w:noProof/>
            <w:webHidden/>
          </w:rPr>
          <w:instrText xml:space="preserve"> PAGEREF _Toc123987338 \h </w:instrText>
        </w:r>
        <w:r w:rsidR="004B7B2B">
          <w:rPr>
            <w:noProof/>
            <w:webHidden/>
          </w:rPr>
        </w:r>
        <w:r w:rsidR="004B7B2B">
          <w:rPr>
            <w:noProof/>
            <w:webHidden/>
          </w:rPr>
          <w:fldChar w:fldCharType="separate"/>
        </w:r>
        <w:r w:rsidR="004B7B2B">
          <w:rPr>
            <w:noProof/>
            <w:webHidden/>
          </w:rPr>
          <w:t>13</w:t>
        </w:r>
        <w:r w:rsidR="004B7B2B">
          <w:rPr>
            <w:noProof/>
            <w:webHidden/>
          </w:rPr>
          <w:fldChar w:fldCharType="end"/>
        </w:r>
      </w:hyperlink>
    </w:p>
    <w:p w14:paraId="6325D2DA" w14:textId="221B7B5D" w:rsidR="004B7B2B" w:rsidRDefault="00F33A34">
      <w:pPr>
        <w:pStyle w:val="TOC2"/>
        <w:rPr>
          <w:rFonts w:asciiTheme="minorHAnsi" w:eastAsiaTheme="minorEastAsia" w:hAnsiTheme="minorHAnsi" w:cstheme="minorBidi"/>
          <w:b w:val="0"/>
          <w:bCs w:val="0"/>
          <w:noProof/>
          <w:sz w:val="22"/>
          <w:szCs w:val="22"/>
        </w:rPr>
      </w:pPr>
      <w:hyperlink w:anchor="_Toc123987339" w:history="1">
        <w:r w:rsidR="004B7B2B" w:rsidRPr="00C80535">
          <w:rPr>
            <w:rStyle w:val="Hyperlink"/>
            <w:noProof/>
          </w:rPr>
          <w:t>1.6</w:t>
        </w:r>
        <w:r w:rsidR="004B7B2B">
          <w:rPr>
            <w:rFonts w:asciiTheme="minorHAnsi" w:eastAsiaTheme="minorEastAsia" w:hAnsiTheme="minorHAnsi" w:cstheme="minorBidi"/>
            <w:b w:val="0"/>
            <w:bCs w:val="0"/>
            <w:noProof/>
            <w:sz w:val="22"/>
            <w:szCs w:val="22"/>
          </w:rPr>
          <w:tab/>
        </w:r>
        <w:r w:rsidR="004B7B2B" w:rsidRPr="00C80535">
          <w:rPr>
            <w:rStyle w:val="Hyperlink"/>
            <w:noProof/>
          </w:rPr>
          <w:t>Implementation tools:</w:t>
        </w:r>
        <w:r w:rsidR="004B7B2B">
          <w:rPr>
            <w:noProof/>
            <w:webHidden/>
          </w:rPr>
          <w:tab/>
        </w:r>
        <w:r w:rsidR="004B7B2B">
          <w:rPr>
            <w:noProof/>
            <w:webHidden/>
          </w:rPr>
          <w:fldChar w:fldCharType="begin"/>
        </w:r>
        <w:r w:rsidR="004B7B2B">
          <w:rPr>
            <w:noProof/>
            <w:webHidden/>
          </w:rPr>
          <w:instrText xml:space="preserve"> PAGEREF _Toc123987339 \h </w:instrText>
        </w:r>
        <w:r w:rsidR="004B7B2B">
          <w:rPr>
            <w:noProof/>
            <w:webHidden/>
          </w:rPr>
        </w:r>
        <w:r w:rsidR="004B7B2B">
          <w:rPr>
            <w:noProof/>
            <w:webHidden/>
          </w:rPr>
          <w:fldChar w:fldCharType="separate"/>
        </w:r>
        <w:r w:rsidR="004B7B2B">
          <w:rPr>
            <w:noProof/>
            <w:webHidden/>
          </w:rPr>
          <w:t>14</w:t>
        </w:r>
        <w:r w:rsidR="004B7B2B">
          <w:rPr>
            <w:noProof/>
            <w:webHidden/>
          </w:rPr>
          <w:fldChar w:fldCharType="end"/>
        </w:r>
      </w:hyperlink>
    </w:p>
    <w:p w14:paraId="3D16EFB4" w14:textId="3CCBC1E6"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40" w:history="1">
        <w:r w:rsidR="004B7B2B" w:rsidRPr="00C80535">
          <w:rPr>
            <w:rStyle w:val="Hyperlink"/>
            <w:noProof/>
          </w:rPr>
          <w:t>1.6.1</w:t>
        </w:r>
        <w:r w:rsidR="004B7B2B">
          <w:rPr>
            <w:rFonts w:asciiTheme="minorHAnsi" w:eastAsiaTheme="minorEastAsia" w:hAnsiTheme="minorHAnsi" w:cstheme="minorBidi"/>
            <w:noProof/>
            <w:sz w:val="22"/>
            <w:szCs w:val="22"/>
          </w:rPr>
          <w:tab/>
        </w:r>
        <w:r w:rsidR="004B7B2B" w:rsidRPr="00C80535">
          <w:rPr>
            <w:rStyle w:val="Hyperlink"/>
            <w:noProof/>
          </w:rPr>
          <w:t>Visual studio code:</w:t>
        </w:r>
        <w:r w:rsidR="004B7B2B">
          <w:rPr>
            <w:noProof/>
            <w:webHidden/>
          </w:rPr>
          <w:tab/>
        </w:r>
        <w:r w:rsidR="004B7B2B">
          <w:rPr>
            <w:noProof/>
            <w:webHidden/>
          </w:rPr>
          <w:fldChar w:fldCharType="begin"/>
        </w:r>
        <w:r w:rsidR="004B7B2B">
          <w:rPr>
            <w:noProof/>
            <w:webHidden/>
          </w:rPr>
          <w:instrText xml:space="preserve"> PAGEREF _Toc123987340 \h </w:instrText>
        </w:r>
        <w:r w:rsidR="004B7B2B">
          <w:rPr>
            <w:noProof/>
            <w:webHidden/>
          </w:rPr>
        </w:r>
        <w:r w:rsidR="004B7B2B">
          <w:rPr>
            <w:noProof/>
            <w:webHidden/>
          </w:rPr>
          <w:fldChar w:fldCharType="separate"/>
        </w:r>
        <w:r w:rsidR="004B7B2B">
          <w:rPr>
            <w:noProof/>
            <w:webHidden/>
          </w:rPr>
          <w:t>14</w:t>
        </w:r>
        <w:r w:rsidR="004B7B2B">
          <w:rPr>
            <w:noProof/>
            <w:webHidden/>
          </w:rPr>
          <w:fldChar w:fldCharType="end"/>
        </w:r>
      </w:hyperlink>
    </w:p>
    <w:p w14:paraId="33F6A58E" w14:textId="2D9EA254"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41" w:history="1">
        <w:r w:rsidR="004B7B2B" w:rsidRPr="00C80535">
          <w:rPr>
            <w:rStyle w:val="Hyperlink"/>
            <w:noProof/>
          </w:rPr>
          <w:t>1.6.2</w:t>
        </w:r>
        <w:r w:rsidR="004B7B2B">
          <w:rPr>
            <w:rFonts w:asciiTheme="minorHAnsi" w:eastAsiaTheme="minorEastAsia" w:hAnsiTheme="minorHAnsi" w:cstheme="minorBidi"/>
            <w:noProof/>
            <w:sz w:val="22"/>
            <w:szCs w:val="22"/>
          </w:rPr>
          <w:tab/>
        </w:r>
        <w:r w:rsidR="004B7B2B" w:rsidRPr="00C80535">
          <w:rPr>
            <w:rStyle w:val="Hyperlink"/>
            <w:noProof/>
          </w:rPr>
          <w:t>Xampp:</w:t>
        </w:r>
        <w:r w:rsidR="004B7B2B">
          <w:rPr>
            <w:noProof/>
            <w:webHidden/>
          </w:rPr>
          <w:tab/>
        </w:r>
        <w:r w:rsidR="004B7B2B">
          <w:rPr>
            <w:noProof/>
            <w:webHidden/>
          </w:rPr>
          <w:fldChar w:fldCharType="begin"/>
        </w:r>
        <w:r w:rsidR="004B7B2B">
          <w:rPr>
            <w:noProof/>
            <w:webHidden/>
          </w:rPr>
          <w:instrText xml:space="preserve"> PAGEREF _Toc123987341 \h </w:instrText>
        </w:r>
        <w:r w:rsidR="004B7B2B">
          <w:rPr>
            <w:noProof/>
            <w:webHidden/>
          </w:rPr>
        </w:r>
        <w:r w:rsidR="004B7B2B">
          <w:rPr>
            <w:noProof/>
            <w:webHidden/>
          </w:rPr>
          <w:fldChar w:fldCharType="separate"/>
        </w:r>
        <w:r w:rsidR="004B7B2B">
          <w:rPr>
            <w:noProof/>
            <w:webHidden/>
          </w:rPr>
          <w:t>14</w:t>
        </w:r>
        <w:r w:rsidR="004B7B2B">
          <w:rPr>
            <w:noProof/>
            <w:webHidden/>
          </w:rPr>
          <w:fldChar w:fldCharType="end"/>
        </w:r>
      </w:hyperlink>
    </w:p>
    <w:p w14:paraId="183A1846" w14:textId="660C87CF" w:rsidR="004B7B2B" w:rsidRDefault="00F33A34">
      <w:pPr>
        <w:pStyle w:val="TOC2"/>
        <w:rPr>
          <w:rFonts w:asciiTheme="minorHAnsi" w:eastAsiaTheme="minorEastAsia" w:hAnsiTheme="minorHAnsi" w:cstheme="minorBidi"/>
          <w:b w:val="0"/>
          <w:bCs w:val="0"/>
          <w:noProof/>
          <w:sz w:val="22"/>
          <w:szCs w:val="22"/>
        </w:rPr>
      </w:pPr>
      <w:hyperlink w:anchor="_Toc123987342" w:history="1">
        <w:r w:rsidR="004B7B2B" w:rsidRPr="00C80535">
          <w:rPr>
            <w:rStyle w:val="Hyperlink"/>
            <w:noProof/>
          </w:rPr>
          <w:t>1.7</w:t>
        </w:r>
        <w:r w:rsidR="004B7B2B">
          <w:rPr>
            <w:rFonts w:asciiTheme="minorHAnsi" w:eastAsiaTheme="minorEastAsia" w:hAnsiTheme="minorHAnsi" w:cstheme="minorBidi"/>
            <w:b w:val="0"/>
            <w:bCs w:val="0"/>
            <w:noProof/>
            <w:sz w:val="22"/>
            <w:szCs w:val="22"/>
          </w:rPr>
          <w:tab/>
        </w:r>
        <w:r w:rsidR="004B7B2B" w:rsidRPr="00C80535">
          <w:rPr>
            <w:rStyle w:val="Hyperlink"/>
            <w:noProof/>
          </w:rPr>
          <w:t>Summary</w:t>
        </w:r>
        <w:r w:rsidR="004B7B2B">
          <w:rPr>
            <w:noProof/>
            <w:webHidden/>
          </w:rPr>
          <w:tab/>
        </w:r>
        <w:r w:rsidR="004B7B2B">
          <w:rPr>
            <w:noProof/>
            <w:webHidden/>
          </w:rPr>
          <w:fldChar w:fldCharType="begin"/>
        </w:r>
        <w:r w:rsidR="004B7B2B">
          <w:rPr>
            <w:noProof/>
            <w:webHidden/>
          </w:rPr>
          <w:instrText xml:space="preserve"> PAGEREF _Toc123987342 \h </w:instrText>
        </w:r>
        <w:r w:rsidR="004B7B2B">
          <w:rPr>
            <w:noProof/>
            <w:webHidden/>
          </w:rPr>
        </w:r>
        <w:r w:rsidR="004B7B2B">
          <w:rPr>
            <w:noProof/>
            <w:webHidden/>
          </w:rPr>
          <w:fldChar w:fldCharType="separate"/>
        </w:r>
        <w:r w:rsidR="004B7B2B">
          <w:rPr>
            <w:noProof/>
            <w:webHidden/>
          </w:rPr>
          <w:t>15</w:t>
        </w:r>
        <w:r w:rsidR="004B7B2B">
          <w:rPr>
            <w:noProof/>
            <w:webHidden/>
          </w:rPr>
          <w:fldChar w:fldCharType="end"/>
        </w:r>
      </w:hyperlink>
    </w:p>
    <w:p w14:paraId="07C1E730" w14:textId="7E096780" w:rsidR="004B7B2B" w:rsidRDefault="00F33A34">
      <w:pPr>
        <w:pStyle w:val="TOC1"/>
        <w:tabs>
          <w:tab w:val="left" w:pos="1960"/>
          <w:tab w:val="right" w:leader="dot" w:pos="9062"/>
        </w:tabs>
        <w:rPr>
          <w:rFonts w:asciiTheme="minorHAnsi" w:eastAsiaTheme="minorEastAsia" w:hAnsiTheme="minorHAnsi" w:cstheme="minorBidi"/>
          <w:b w:val="0"/>
          <w:bCs w:val="0"/>
          <w:caps w:val="0"/>
          <w:noProof/>
          <w:sz w:val="22"/>
          <w:szCs w:val="22"/>
        </w:rPr>
      </w:pPr>
      <w:hyperlink w:anchor="_Toc123987343" w:history="1">
        <w:r w:rsidR="004B7B2B" w:rsidRPr="00C80535">
          <w:rPr>
            <w:rStyle w:val="Hyperlink"/>
            <w:rFonts w:cs="Times New Roman"/>
            <w:noProof/>
            <w14:scene3d>
              <w14:camera w14:prst="orthographicFront"/>
              <w14:lightRig w14:rig="threePt" w14:dir="t">
                <w14:rot w14:lat="0" w14:lon="0" w14:rev="0"/>
              </w14:lightRig>
            </w14:scene3d>
          </w:rPr>
          <w:t>CHAPTER 2.</w:t>
        </w:r>
        <w:r w:rsidR="004B7B2B">
          <w:rPr>
            <w:rFonts w:asciiTheme="minorHAnsi" w:eastAsiaTheme="minorEastAsia" w:hAnsiTheme="minorHAnsi" w:cstheme="minorBidi"/>
            <w:b w:val="0"/>
            <w:bCs w:val="0"/>
            <w:caps w:val="0"/>
            <w:noProof/>
            <w:sz w:val="22"/>
            <w:szCs w:val="22"/>
          </w:rPr>
          <w:tab/>
        </w:r>
        <w:r w:rsidR="004B7B2B" w:rsidRPr="00C80535">
          <w:rPr>
            <w:rStyle w:val="Hyperlink"/>
            <w:noProof/>
          </w:rPr>
          <w:t>SYSTEM ANALYSIS AND DESIGN</w:t>
        </w:r>
        <w:r w:rsidR="004B7B2B">
          <w:rPr>
            <w:noProof/>
            <w:webHidden/>
          </w:rPr>
          <w:tab/>
        </w:r>
        <w:r w:rsidR="004B7B2B">
          <w:rPr>
            <w:noProof/>
            <w:webHidden/>
          </w:rPr>
          <w:fldChar w:fldCharType="begin"/>
        </w:r>
        <w:r w:rsidR="004B7B2B">
          <w:rPr>
            <w:noProof/>
            <w:webHidden/>
          </w:rPr>
          <w:instrText xml:space="preserve"> PAGEREF _Toc123987343 \h </w:instrText>
        </w:r>
        <w:r w:rsidR="004B7B2B">
          <w:rPr>
            <w:noProof/>
            <w:webHidden/>
          </w:rPr>
        </w:r>
        <w:r w:rsidR="004B7B2B">
          <w:rPr>
            <w:noProof/>
            <w:webHidden/>
          </w:rPr>
          <w:fldChar w:fldCharType="separate"/>
        </w:r>
        <w:r w:rsidR="004B7B2B">
          <w:rPr>
            <w:noProof/>
            <w:webHidden/>
          </w:rPr>
          <w:t>16</w:t>
        </w:r>
        <w:r w:rsidR="004B7B2B">
          <w:rPr>
            <w:noProof/>
            <w:webHidden/>
          </w:rPr>
          <w:fldChar w:fldCharType="end"/>
        </w:r>
      </w:hyperlink>
    </w:p>
    <w:p w14:paraId="34CEC0EE" w14:textId="3AC8156C" w:rsidR="004B7B2B" w:rsidRDefault="00F33A34">
      <w:pPr>
        <w:pStyle w:val="TOC2"/>
        <w:rPr>
          <w:rFonts w:asciiTheme="minorHAnsi" w:eastAsiaTheme="minorEastAsia" w:hAnsiTheme="minorHAnsi" w:cstheme="minorBidi"/>
          <w:b w:val="0"/>
          <w:bCs w:val="0"/>
          <w:noProof/>
          <w:sz w:val="22"/>
          <w:szCs w:val="22"/>
        </w:rPr>
      </w:pPr>
      <w:hyperlink w:anchor="_Toc123987344" w:history="1">
        <w:r w:rsidR="004B7B2B" w:rsidRPr="00C80535">
          <w:rPr>
            <w:rStyle w:val="Hyperlink"/>
            <w:noProof/>
          </w:rPr>
          <w:t>2.1</w:t>
        </w:r>
        <w:r w:rsidR="004B7B2B">
          <w:rPr>
            <w:rFonts w:asciiTheme="minorHAnsi" w:eastAsiaTheme="minorEastAsia" w:hAnsiTheme="minorHAnsi" w:cstheme="minorBidi"/>
            <w:b w:val="0"/>
            <w:bCs w:val="0"/>
            <w:noProof/>
            <w:sz w:val="22"/>
            <w:szCs w:val="22"/>
          </w:rPr>
          <w:tab/>
        </w:r>
        <w:r w:rsidR="004B7B2B" w:rsidRPr="00C80535">
          <w:rPr>
            <w:rStyle w:val="Hyperlink"/>
            <w:noProof/>
          </w:rPr>
          <w:t>Collaborative filtering recommenders:</w:t>
        </w:r>
        <w:r w:rsidR="004B7B2B">
          <w:rPr>
            <w:noProof/>
            <w:webHidden/>
          </w:rPr>
          <w:tab/>
        </w:r>
        <w:r w:rsidR="004B7B2B">
          <w:rPr>
            <w:noProof/>
            <w:webHidden/>
          </w:rPr>
          <w:fldChar w:fldCharType="begin"/>
        </w:r>
        <w:r w:rsidR="004B7B2B">
          <w:rPr>
            <w:noProof/>
            <w:webHidden/>
          </w:rPr>
          <w:instrText xml:space="preserve"> PAGEREF _Toc123987344 \h </w:instrText>
        </w:r>
        <w:r w:rsidR="004B7B2B">
          <w:rPr>
            <w:noProof/>
            <w:webHidden/>
          </w:rPr>
        </w:r>
        <w:r w:rsidR="004B7B2B">
          <w:rPr>
            <w:noProof/>
            <w:webHidden/>
          </w:rPr>
          <w:fldChar w:fldCharType="separate"/>
        </w:r>
        <w:r w:rsidR="004B7B2B">
          <w:rPr>
            <w:noProof/>
            <w:webHidden/>
          </w:rPr>
          <w:t>16</w:t>
        </w:r>
        <w:r w:rsidR="004B7B2B">
          <w:rPr>
            <w:noProof/>
            <w:webHidden/>
          </w:rPr>
          <w:fldChar w:fldCharType="end"/>
        </w:r>
      </w:hyperlink>
    </w:p>
    <w:p w14:paraId="7ACC2F8B" w14:textId="6BB61F1D"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45" w:history="1">
        <w:r w:rsidR="004B7B2B" w:rsidRPr="00C80535">
          <w:rPr>
            <w:rStyle w:val="Hyperlink"/>
            <w:noProof/>
          </w:rPr>
          <w:t>2.1.1</w:t>
        </w:r>
        <w:r w:rsidR="004B7B2B">
          <w:rPr>
            <w:rFonts w:asciiTheme="minorHAnsi" w:eastAsiaTheme="minorEastAsia" w:hAnsiTheme="minorHAnsi" w:cstheme="minorBidi"/>
            <w:noProof/>
            <w:sz w:val="22"/>
            <w:szCs w:val="22"/>
          </w:rPr>
          <w:tab/>
        </w:r>
        <w:r w:rsidR="004B7B2B" w:rsidRPr="00C80535">
          <w:rPr>
            <w:rStyle w:val="Hyperlink"/>
            <w:noProof/>
          </w:rPr>
          <w:t>Algorithm description:</w:t>
        </w:r>
        <w:r w:rsidR="004B7B2B">
          <w:rPr>
            <w:noProof/>
            <w:webHidden/>
          </w:rPr>
          <w:tab/>
        </w:r>
        <w:r w:rsidR="004B7B2B">
          <w:rPr>
            <w:noProof/>
            <w:webHidden/>
          </w:rPr>
          <w:fldChar w:fldCharType="begin"/>
        </w:r>
        <w:r w:rsidR="004B7B2B">
          <w:rPr>
            <w:noProof/>
            <w:webHidden/>
          </w:rPr>
          <w:instrText xml:space="preserve"> PAGEREF _Toc123987345 \h </w:instrText>
        </w:r>
        <w:r w:rsidR="004B7B2B">
          <w:rPr>
            <w:noProof/>
            <w:webHidden/>
          </w:rPr>
        </w:r>
        <w:r w:rsidR="004B7B2B">
          <w:rPr>
            <w:noProof/>
            <w:webHidden/>
          </w:rPr>
          <w:fldChar w:fldCharType="separate"/>
        </w:r>
        <w:r w:rsidR="004B7B2B">
          <w:rPr>
            <w:noProof/>
            <w:webHidden/>
          </w:rPr>
          <w:t>16</w:t>
        </w:r>
        <w:r w:rsidR="004B7B2B">
          <w:rPr>
            <w:noProof/>
            <w:webHidden/>
          </w:rPr>
          <w:fldChar w:fldCharType="end"/>
        </w:r>
      </w:hyperlink>
    </w:p>
    <w:p w14:paraId="0648D379" w14:textId="098AA4D9"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46" w:history="1">
        <w:r w:rsidR="004B7B2B" w:rsidRPr="00C80535">
          <w:rPr>
            <w:rStyle w:val="Hyperlink"/>
            <w:noProof/>
          </w:rPr>
          <w:t>2.1.2</w:t>
        </w:r>
        <w:r w:rsidR="004B7B2B">
          <w:rPr>
            <w:rFonts w:asciiTheme="minorHAnsi" w:eastAsiaTheme="minorEastAsia" w:hAnsiTheme="minorHAnsi" w:cstheme="minorBidi"/>
            <w:noProof/>
            <w:sz w:val="22"/>
            <w:szCs w:val="22"/>
          </w:rPr>
          <w:tab/>
        </w:r>
        <w:r w:rsidR="004B7B2B" w:rsidRPr="00C80535">
          <w:rPr>
            <w:rStyle w:val="Hyperlink"/>
            <w:noProof/>
          </w:rPr>
          <w:t>Describe the approach:</w:t>
        </w:r>
        <w:r w:rsidR="004B7B2B">
          <w:rPr>
            <w:noProof/>
            <w:webHidden/>
          </w:rPr>
          <w:tab/>
        </w:r>
        <w:r w:rsidR="004B7B2B">
          <w:rPr>
            <w:noProof/>
            <w:webHidden/>
          </w:rPr>
          <w:fldChar w:fldCharType="begin"/>
        </w:r>
        <w:r w:rsidR="004B7B2B">
          <w:rPr>
            <w:noProof/>
            <w:webHidden/>
          </w:rPr>
          <w:instrText xml:space="preserve"> PAGEREF _Toc123987346 \h </w:instrText>
        </w:r>
        <w:r w:rsidR="004B7B2B">
          <w:rPr>
            <w:noProof/>
            <w:webHidden/>
          </w:rPr>
        </w:r>
        <w:r w:rsidR="004B7B2B">
          <w:rPr>
            <w:noProof/>
            <w:webHidden/>
          </w:rPr>
          <w:fldChar w:fldCharType="separate"/>
        </w:r>
        <w:r w:rsidR="004B7B2B">
          <w:rPr>
            <w:noProof/>
            <w:webHidden/>
          </w:rPr>
          <w:t>17</w:t>
        </w:r>
        <w:r w:rsidR="004B7B2B">
          <w:rPr>
            <w:noProof/>
            <w:webHidden/>
          </w:rPr>
          <w:fldChar w:fldCharType="end"/>
        </w:r>
      </w:hyperlink>
    </w:p>
    <w:p w14:paraId="32E572B1" w14:textId="10DB0C95" w:rsidR="004B7B2B" w:rsidRDefault="00F33A34">
      <w:pPr>
        <w:pStyle w:val="TOC2"/>
        <w:rPr>
          <w:rFonts w:asciiTheme="minorHAnsi" w:eastAsiaTheme="minorEastAsia" w:hAnsiTheme="minorHAnsi" w:cstheme="minorBidi"/>
          <w:b w:val="0"/>
          <w:bCs w:val="0"/>
          <w:noProof/>
          <w:sz w:val="22"/>
          <w:szCs w:val="22"/>
        </w:rPr>
      </w:pPr>
      <w:hyperlink w:anchor="_Toc123987347" w:history="1">
        <w:r w:rsidR="004B7B2B" w:rsidRPr="00C80535">
          <w:rPr>
            <w:rStyle w:val="Hyperlink"/>
            <w:noProof/>
          </w:rPr>
          <w:t>2.2</w:t>
        </w:r>
        <w:r w:rsidR="004B7B2B">
          <w:rPr>
            <w:rFonts w:asciiTheme="minorHAnsi" w:eastAsiaTheme="minorEastAsia" w:hAnsiTheme="minorHAnsi" w:cstheme="minorBidi"/>
            <w:b w:val="0"/>
            <w:bCs w:val="0"/>
            <w:noProof/>
            <w:sz w:val="22"/>
            <w:szCs w:val="22"/>
          </w:rPr>
          <w:tab/>
        </w:r>
        <w:r w:rsidR="004B7B2B" w:rsidRPr="00C80535">
          <w:rPr>
            <w:rStyle w:val="Hyperlink"/>
            <w:noProof/>
          </w:rPr>
          <w:t>List of use case:</w:t>
        </w:r>
        <w:r w:rsidR="004B7B2B">
          <w:rPr>
            <w:noProof/>
            <w:webHidden/>
          </w:rPr>
          <w:tab/>
        </w:r>
        <w:r w:rsidR="004B7B2B">
          <w:rPr>
            <w:noProof/>
            <w:webHidden/>
          </w:rPr>
          <w:fldChar w:fldCharType="begin"/>
        </w:r>
        <w:r w:rsidR="004B7B2B">
          <w:rPr>
            <w:noProof/>
            <w:webHidden/>
          </w:rPr>
          <w:instrText xml:space="preserve"> PAGEREF _Toc123987347 \h </w:instrText>
        </w:r>
        <w:r w:rsidR="004B7B2B">
          <w:rPr>
            <w:noProof/>
            <w:webHidden/>
          </w:rPr>
        </w:r>
        <w:r w:rsidR="004B7B2B">
          <w:rPr>
            <w:noProof/>
            <w:webHidden/>
          </w:rPr>
          <w:fldChar w:fldCharType="separate"/>
        </w:r>
        <w:r w:rsidR="004B7B2B">
          <w:rPr>
            <w:noProof/>
            <w:webHidden/>
          </w:rPr>
          <w:t>17</w:t>
        </w:r>
        <w:r w:rsidR="004B7B2B">
          <w:rPr>
            <w:noProof/>
            <w:webHidden/>
          </w:rPr>
          <w:fldChar w:fldCharType="end"/>
        </w:r>
      </w:hyperlink>
    </w:p>
    <w:p w14:paraId="276DD0CF" w14:textId="76DCE0D2" w:rsidR="004B7B2B" w:rsidRDefault="00F33A34">
      <w:pPr>
        <w:pStyle w:val="TOC2"/>
        <w:rPr>
          <w:rFonts w:asciiTheme="minorHAnsi" w:eastAsiaTheme="minorEastAsia" w:hAnsiTheme="minorHAnsi" w:cstheme="minorBidi"/>
          <w:b w:val="0"/>
          <w:bCs w:val="0"/>
          <w:noProof/>
          <w:sz w:val="22"/>
          <w:szCs w:val="22"/>
        </w:rPr>
      </w:pPr>
      <w:hyperlink w:anchor="_Toc123987348" w:history="1">
        <w:r w:rsidR="004B7B2B" w:rsidRPr="00C80535">
          <w:rPr>
            <w:rStyle w:val="Hyperlink"/>
            <w:noProof/>
          </w:rPr>
          <w:t>2.3</w:t>
        </w:r>
        <w:r w:rsidR="004B7B2B">
          <w:rPr>
            <w:rFonts w:asciiTheme="minorHAnsi" w:eastAsiaTheme="minorEastAsia" w:hAnsiTheme="minorHAnsi" w:cstheme="minorBidi"/>
            <w:b w:val="0"/>
            <w:bCs w:val="0"/>
            <w:noProof/>
            <w:sz w:val="22"/>
            <w:szCs w:val="22"/>
          </w:rPr>
          <w:tab/>
        </w:r>
        <w:r w:rsidR="004B7B2B" w:rsidRPr="00C80535">
          <w:rPr>
            <w:rStyle w:val="Hyperlink"/>
            <w:noProof/>
          </w:rPr>
          <w:t>Use case diagram:</w:t>
        </w:r>
        <w:r w:rsidR="004B7B2B">
          <w:rPr>
            <w:noProof/>
            <w:webHidden/>
          </w:rPr>
          <w:tab/>
        </w:r>
        <w:r w:rsidR="004B7B2B">
          <w:rPr>
            <w:noProof/>
            <w:webHidden/>
          </w:rPr>
          <w:fldChar w:fldCharType="begin"/>
        </w:r>
        <w:r w:rsidR="004B7B2B">
          <w:rPr>
            <w:noProof/>
            <w:webHidden/>
          </w:rPr>
          <w:instrText xml:space="preserve"> PAGEREF _Toc123987348 \h </w:instrText>
        </w:r>
        <w:r w:rsidR="004B7B2B">
          <w:rPr>
            <w:noProof/>
            <w:webHidden/>
          </w:rPr>
        </w:r>
        <w:r w:rsidR="004B7B2B">
          <w:rPr>
            <w:noProof/>
            <w:webHidden/>
          </w:rPr>
          <w:fldChar w:fldCharType="separate"/>
        </w:r>
        <w:r w:rsidR="004B7B2B">
          <w:rPr>
            <w:noProof/>
            <w:webHidden/>
          </w:rPr>
          <w:t>19</w:t>
        </w:r>
        <w:r w:rsidR="004B7B2B">
          <w:rPr>
            <w:noProof/>
            <w:webHidden/>
          </w:rPr>
          <w:fldChar w:fldCharType="end"/>
        </w:r>
      </w:hyperlink>
    </w:p>
    <w:p w14:paraId="3AF06D3E" w14:textId="3A30E6E4"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49" w:history="1">
        <w:r w:rsidR="004B7B2B" w:rsidRPr="00C80535">
          <w:rPr>
            <w:rStyle w:val="Hyperlink"/>
            <w:noProof/>
          </w:rPr>
          <w:t>2.3.1</w:t>
        </w:r>
        <w:r w:rsidR="004B7B2B">
          <w:rPr>
            <w:rFonts w:asciiTheme="minorHAnsi" w:eastAsiaTheme="minorEastAsia" w:hAnsiTheme="minorHAnsi" w:cstheme="minorBidi"/>
            <w:noProof/>
            <w:sz w:val="22"/>
            <w:szCs w:val="22"/>
          </w:rPr>
          <w:tab/>
        </w:r>
        <w:r w:rsidR="004B7B2B" w:rsidRPr="00C80535">
          <w:rPr>
            <w:rStyle w:val="Hyperlink"/>
            <w:noProof/>
          </w:rPr>
          <w:t>General use case:</w:t>
        </w:r>
        <w:r w:rsidR="004B7B2B">
          <w:rPr>
            <w:noProof/>
            <w:webHidden/>
          </w:rPr>
          <w:tab/>
        </w:r>
        <w:r w:rsidR="004B7B2B">
          <w:rPr>
            <w:noProof/>
            <w:webHidden/>
          </w:rPr>
          <w:fldChar w:fldCharType="begin"/>
        </w:r>
        <w:r w:rsidR="004B7B2B">
          <w:rPr>
            <w:noProof/>
            <w:webHidden/>
          </w:rPr>
          <w:instrText xml:space="preserve"> PAGEREF _Toc123987349 \h </w:instrText>
        </w:r>
        <w:r w:rsidR="004B7B2B">
          <w:rPr>
            <w:noProof/>
            <w:webHidden/>
          </w:rPr>
        </w:r>
        <w:r w:rsidR="004B7B2B">
          <w:rPr>
            <w:noProof/>
            <w:webHidden/>
          </w:rPr>
          <w:fldChar w:fldCharType="separate"/>
        </w:r>
        <w:r w:rsidR="004B7B2B">
          <w:rPr>
            <w:noProof/>
            <w:webHidden/>
          </w:rPr>
          <w:t>19</w:t>
        </w:r>
        <w:r w:rsidR="004B7B2B">
          <w:rPr>
            <w:noProof/>
            <w:webHidden/>
          </w:rPr>
          <w:fldChar w:fldCharType="end"/>
        </w:r>
      </w:hyperlink>
    </w:p>
    <w:p w14:paraId="349BA769" w14:textId="485B06BC"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50" w:history="1">
        <w:r w:rsidR="004B7B2B" w:rsidRPr="00C80535">
          <w:rPr>
            <w:rStyle w:val="Hyperlink"/>
            <w:noProof/>
          </w:rPr>
          <w:t>2.3.2</w:t>
        </w:r>
        <w:r w:rsidR="004B7B2B">
          <w:rPr>
            <w:rFonts w:asciiTheme="minorHAnsi" w:eastAsiaTheme="minorEastAsia" w:hAnsiTheme="minorHAnsi" w:cstheme="minorBidi"/>
            <w:noProof/>
            <w:sz w:val="22"/>
            <w:szCs w:val="22"/>
          </w:rPr>
          <w:tab/>
        </w:r>
        <w:r w:rsidR="004B7B2B" w:rsidRPr="00C80535">
          <w:rPr>
            <w:rStyle w:val="Hyperlink"/>
            <w:noProof/>
          </w:rPr>
          <w:t>Specific description use case:</w:t>
        </w:r>
        <w:r w:rsidR="004B7B2B">
          <w:rPr>
            <w:noProof/>
            <w:webHidden/>
          </w:rPr>
          <w:tab/>
        </w:r>
        <w:r w:rsidR="004B7B2B">
          <w:rPr>
            <w:noProof/>
            <w:webHidden/>
          </w:rPr>
          <w:fldChar w:fldCharType="begin"/>
        </w:r>
        <w:r w:rsidR="004B7B2B">
          <w:rPr>
            <w:noProof/>
            <w:webHidden/>
          </w:rPr>
          <w:instrText xml:space="preserve"> PAGEREF _Toc123987350 \h </w:instrText>
        </w:r>
        <w:r w:rsidR="004B7B2B">
          <w:rPr>
            <w:noProof/>
            <w:webHidden/>
          </w:rPr>
        </w:r>
        <w:r w:rsidR="004B7B2B">
          <w:rPr>
            <w:noProof/>
            <w:webHidden/>
          </w:rPr>
          <w:fldChar w:fldCharType="separate"/>
        </w:r>
        <w:r w:rsidR="004B7B2B">
          <w:rPr>
            <w:noProof/>
            <w:webHidden/>
          </w:rPr>
          <w:t>20</w:t>
        </w:r>
        <w:r w:rsidR="004B7B2B">
          <w:rPr>
            <w:noProof/>
            <w:webHidden/>
          </w:rPr>
          <w:fldChar w:fldCharType="end"/>
        </w:r>
      </w:hyperlink>
    </w:p>
    <w:p w14:paraId="52723059" w14:textId="204104B9"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51" w:history="1">
        <w:r w:rsidR="004B7B2B" w:rsidRPr="00C80535">
          <w:rPr>
            <w:rStyle w:val="Hyperlink"/>
            <w:noProof/>
          </w:rPr>
          <w:t>2.3.2.1</w:t>
        </w:r>
        <w:r w:rsidR="004B7B2B">
          <w:rPr>
            <w:rFonts w:asciiTheme="minorHAnsi" w:eastAsiaTheme="minorEastAsia" w:hAnsiTheme="minorHAnsi" w:cstheme="minorBidi"/>
            <w:noProof/>
            <w:sz w:val="22"/>
            <w:szCs w:val="22"/>
          </w:rPr>
          <w:tab/>
        </w:r>
        <w:r w:rsidR="004B7B2B" w:rsidRPr="00C80535">
          <w:rPr>
            <w:rStyle w:val="Hyperlink"/>
            <w:noProof/>
          </w:rPr>
          <w:t>Use case register, login:</w:t>
        </w:r>
        <w:r w:rsidR="004B7B2B">
          <w:rPr>
            <w:noProof/>
            <w:webHidden/>
          </w:rPr>
          <w:tab/>
        </w:r>
        <w:r w:rsidR="004B7B2B">
          <w:rPr>
            <w:noProof/>
            <w:webHidden/>
          </w:rPr>
          <w:fldChar w:fldCharType="begin"/>
        </w:r>
        <w:r w:rsidR="004B7B2B">
          <w:rPr>
            <w:noProof/>
            <w:webHidden/>
          </w:rPr>
          <w:instrText xml:space="preserve"> PAGEREF _Toc123987351 \h </w:instrText>
        </w:r>
        <w:r w:rsidR="004B7B2B">
          <w:rPr>
            <w:noProof/>
            <w:webHidden/>
          </w:rPr>
        </w:r>
        <w:r w:rsidR="004B7B2B">
          <w:rPr>
            <w:noProof/>
            <w:webHidden/>
          </w:rPr>
          <w:fldChar w:fldCharType="separate"/>
        </w:r>
        <w:r w:rsidR="004B7B2B">
          <w:rPr>
            <w:noProof/>
            <w:webHidden/>
          </w:rPr>
          <w:t>20</w:t>
        </w:r>
        <w:r w:rsidR="004B7B2B">
          <w:rPr>
            <w:noProof/>
            <w:webHidden/>
          </w:rPr>
          <w:fldChar w:fldCharType="end"/>
        </w:r>
      </w:hyperlink>
    </w:p>
    <w:p w14:paraId="01B5B1EF" w14:textId="08C7EB95"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52" w:history="1">
        <w:r w:rsidR="004B7B2B" w:rsidRPr="00C80535">
          <w:rPr>
            <w:rStyle w:val="Hyperlink"/>
            <w:rFonts w:eastAsiaTheme="majorEastAsia"/>
            <w:noProof/>
          </w:rPr>
          <w:t>2.3.2.2</w:t>
        </w:r>
        <w:r w:rsidR="004B7B2B">
          <w:rPr>
            <w:rFonts w:asciiTheme="minorHAnsi" w:eastAsiaTheme="minorEastAsia" w:hAnsiTheme="minorHAnsi" w:cstheme="minorBidi"/>
            <w:noProof/>
            <w:sz w:val="22"/>
            <w:szCs w:val="22"/>
          </w:rPr>
          <w:tab/>
        </w:r>
        <w:r w:rsidR="004B7B2B" w:rsidRPr="00C80535">
          <w:rPr>
            <w:rStyle w:val="Hyperlink"/>
            <w:noProof/>
          </w:rPr>
          <w:t>Use case search products:</w:t>
        </w:r>
        <w:r w:rsidR="004B7B2B">
          <w:rPr>
            <w:noProof/>
            <w:webHidden/>
          </w:rPr>
          <w:tab/>
        </w:r>
        <w:r w:rsidR="004B7B2B">
          <w:rPr>
            <w:noProof/>
            <w:webHidden/>
          </w:rPr>
          <w:fldChar w:fldCharType="begin"/>
        </w:r>
        <w:r w:rsidR="004B7B2B">
          <w:rPr>
            <w:noProof/>
            <w:webHidden/>
          </w:rPr>
          <w:instrText xml:space="preserve"> PAGEREF _Toc123987352 \h </w:instrText>
        </w:r>
        <w:r w:rsidR="004B7B2B">
          <w:rPr>
            <w:noProof/>
            <w:webHidden/>
          </w:rPr>
        </w:r>
        <w:r w:rsidR="004B7B2B">
          <w:rPr>
            <w:noProof/>
            <w:webHidden/>
          </w:rPr>
          <w:fldChar w:fldCharType="separate"/>
        </w:r>
        <w:r w:rsidR="004B7B2B">
          <w:rPr>
            <w:noProof/>
            <w:webHidden/>
          </w:rPr>
          <w:t>21</w:t>
        </w:r>
        <w:r w:rsidR="004B7B2B">
          <w:rPr>
            <w:noProof/>
            <w:webHidden/>
          </w:rPr>
          <w:fldChar w:fldCharType="end"/>
        </w:r>
      </w:hyperlink>
    </w:p>
    <w:p w14:paraId="3277CB02" w14:textId="5E0FB943"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53" w:history="1">
        <w:r w:rsidR="004B7B2B" w:rsidRPr="00C80535">
          <w:rPr>
            <w:rStyle w:val="Hyperlink"/>
            <w:rFonts w:eastAsiaTheme="majorEastAsia"/>
            <w:noProof/>
          </w:rPr>
          <w:t>2.3.2.3</w:t>
        </w:r>
        <w:r w:rsidR="004B7B2B">
          <w:rPr>
            <w:rFonts w:asciiTheme="minorHAnsi" w:eastAsiaTheme="minorEastAsia" w:hAnsiTheme="minorHAnsi" w:cstheme="minorBidi"/>
            <w:noProof/>
            <w:sz w:val="22"/>
            <w:szCs w:val="22"/>
          </w:rPr>
          <w:tab/>
        </w:r>
        <w:r w:rsidR="004B7B2B" w:rsidRPr="00C80535">
          <w:rPr>
            <w:rStyle w:val="Hyperlink"/>
            <w:rFonts w:eastAsiaTheme="majorEastAsia"/>
            <w:noProof/>
          </w:rPr>
          <w:t>Use case order tracking:</w:t>
        </w:r>
        <w:r w:rsidR="004B7B2B">
          <w:rPr>
            <w:noProof/>
            <w:webHidden/>
          </w:rPr>
          <w:tab/>
        </w:r>
        <w:r w:rsidR="004B7B2B">
          <w:rPr>
            <w:noProof/>
            <w:webHidden/>
          </w:rPr>
          <w:fldChar w:fldCharType="begin"/>
        </w:r>
        <w:r w:rsidR="004B7B2B">
          <w:rPr>
            <w:noProof/>
            <w:webHidden/>
          </w:rPr>
          <w:instrText xml:space="preserve"> PAGEREF _Toc123987353 \h </w:instrText>
        </w:r>
        <w:r w:rsidR="004B7B2B">
          <w:rPr>
            <w:noProof/>
            <w:webHidden/>
          </w:rPr>
        </w:r>
        <w:r w:rsidR="004B7B2B">
          <w:rPr>
            <w:noProof/>
            <w:webHidden/>
          </w:rPr>
          <w:fldChar w:fldCharType="separate"/>
        </w:r>
        <w:r w:rsidR="004B7B2B">
          <w:rPr>
            <w:noProof/>
            <w:webHidden/>
          </w:rPr>
          <w:t>22</w:t>
        </w:r>
        <w:r w:rsidR="004B7B2B">
          <w:rPr>
            <w:noProof/>
            <w:webHidden/>
          </w:rPr>
          <w:fldChar w:fldCharType="end"/>
        </w:r>
      </w:hyperlink>
    </w:p>
    <w:p w14:paraId="38B3D383" w14:textId="7894ED95"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54" w:history="1">
        <w:r w:rsidR="004B7B2B" w:rsidRPr="00C80535">
          <w:rPr>
            <w:rStyle w:val="Hyperlink"/>
            <w:noProof/>
          </w:rPr>
          <w:t>2.3.2.4</w:t>
        </w:r>
        <w:r w:rsidR="004B7B2B">
          <w:rPr>
            <w:rFonts w:asciiTheme="minorHAnsi" w:eastAsiaTheme="minorEastAsia" w:hAnsiTheme="minorHAnsi" w:cstheme="minorBidi"/>
            <w:noProof/>
            <w:sz w:val="22"/>
            <w:szCs w:val="22"/>
          </w:rPr>
          <w:tab/>
        </w:r>
        <w:r w:rsidR="004B7B2B" w:rsidRPr="00C80535">
          <w:rPr>
            <w:rStyle w:val="Hyperlink"/>
            <w:noProof/>
          </w:rPr>
          <w:t>Use case see product details:</w:t>
        </w:r>
        <w:r w:rsidR="004B7B2B">
          <w:rPr>
            <w:noProof/>
            <w:webHidden/>
          </w:rPr>
          <w:tab/>
        </w:r>
        <w:r w:rsidR="004B7B2B">
          <w:rPr>
            <w:noProof/>
            <w:webHidden/>
          </w:rPr>
          <w:fldChar w:fldCharType="begin"/>
        </w:r>
        <w:r w:rsidR="004B7B2B">
          <w:rPr>
            <w:noProof/>
            <w:webHidden/>
          </w:rPr>
          <w:instrText xml:space="preserve"> PAGEREF _Toc123987354 \h </w:instrText>
        </w:r>
        <w:r w:rsidR="004B7B2B">
          <w:rPr>
            <w:noProof/>
            <w:webHidden/>
          </w:rPr>
        </w:r>
        <w:r w:rsidR="004B7B2B">
          <w:rPr>
            <w:noProof/>
            <w:webHidden/>
          </w:rPr>
          <w:fldChar w:fldCharType="separate"/>
        </w:r>
        <w:r w:rsidR="004B7B2B">
          <w:rPr>
            <w:noProof/>
            <w:webHidden/>
          </w:rPr>
          <w:t>23</w:t>
        </w:r>
        <w:r w:rsidR="004B7B2B">
          <w:rPr>
            <w:noProof/>
            <w:webHidden/>
          </w:rPr>
          <w:fldChar w:fldCharType="end"/>
        </w:r>
      </w:hyperlink>
    </w:p>
    <w:p w14:paraId="65C61384" w14:textId="79F1EDDA"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55" w:history="1">
        <w:r w:rsidR="004B7B2B" w:rsidRPr="00C80535">
          <w:rPr>
            <w:rStyle w:val="Hyperlink"/>
            <w:noProof/>
          </w:rPr>
          <w:t>2.3.2.5</w:t>
        </w:r>
        <w:r w:rsidR="004B7B2B">
          <w:rPr>
            <w:rFonts w:asciiTheme="minorHAnsi" w:eastAsiaTheme="minorEastAsia" w:hAnsiTheme="minorHAnsi" w:cstheme="minorBidi"/>
            <w:noProof/>
            <w:sz w:val="22"/>
            <w:szCs w:val="22"/>
          </w:rPr>
          <w:tab/>
        </w:r>
        <w:r w:rsidR="004B7B2B" w:rsidRPr="00C80535">
          <w:rPr>
            <w:rStyle w:val="Hyperlink"/>
            <w:noProof/>
          </w:rPr>
          <w:t>Use case product recommend:</w:t>
        </w:r>
        <w:r w:rsidR="004B7B2B">
          <w:rPr>
            <w:noProof/>
            <w:webHidden/>
          </w:rPr>
          <w:tab/>
        </w:r>
        <w:r w:rsidR="004B7B2B">
          <w:rPr>
            <w:noProof/>
            <w:webHidden/>
          </w:rPr>
          <w:fldChar w:fldCharType="begin"/>
        </w:r>
        <w:r w:rsidR="004B7B2B">
          <w:rPr>
            <w:noProof/>
            <w:webHidden/>
          </w:rPr>
          <w:instrText xml:space="preserve"> PAGEREF _Toc123987355 \h </w:instrText>
        </w:r>
        <w:r w:rsidR="004B7B2B">
          <w:rPr>
            <w:noProof/>
            <w:webHidden/>
          </w:rPr>
        </w:r>
        <w:r w:rsidR="004B7B2B">
          <w:rPr>
            <w:noProof/>
            <w:webHidden/>
          </w:rPr>
          <w:fldChar w:fldCharType="separate"/>
        </w:r>
        <w:r w:rsidR="004B7B2B">
          <w:rPr>
            <w:noProof/>
            <w:webHidden/>
          </w:rPr>
          <w:t>24</w:t>
        </w:r>
        <w:r w:rsidR="004B7B2B">
          <w:rPr>
            <w:noProof/>
            <w:webHidden/>
          </w:rPr>
          <w:fldChar w:fldCharType="end"/>
        </w:r>
      </w:hyperlink>
    </w:p>
    <w:p w14:paraId="7AE7A15E" w14:textId="3BED4D56"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56" w:history="1">
        <w:r w:rsidR="004B7B2B" w:rsidRPr="00C80535">
          <w:rPr>
            <w:rStyle w:val="Hyperlink"/>
            <w:noProof/>
          </w:rPr>
          <w:t>2.3.2.6</w:t>
        </w:r>
        <w:r w:rsidR="004B7B2B">
          <w:rPr>
            <w:rFonts w:asciiTheme="minorHAnsi" w:eastAsiaTheme="minorEastAsia" w:hAnsiTheme="minorHAnsi" w:cstheme="minorBidi"/>
            <w:noProof/>
            <w:sz w:val="22"/>
            <w:szCs w:val="22"/>
          </w:rPr>
          <w:tab/>
        </w:r>
        <w:r w:rsidR="004B7B2B" w:rsidRPr="00C80535">
          <w:rPr>
            <w:rStyle w:val="Hyperlink"/>
            <w:noProof/>
          </w:rPr>
          <w:t>Use case add product to cart:</w:t>
        </w:r>
        <w:r w:rsidR="004B7B2B">
          <w:rPr>
            <w:noProof/>
            <w:webHidden/>
          </w:rPr>
          <w:tab/>
        </w:r>
        <w:r w:rsidR="004B7B2B">
          <w:rPr>
            <w:noProof/>
            <w:webHidden/>
          </w:rPr>
          <w:fldChar w:fldCharType="begin"/>
        </w:r>
        <w:r w:rsidR="004B7B2B">
          <w:rPr>
            <w:noProof/>
            <w:webHidden/>
          </w:rPr>
          <w:instrText xml:space="preserve"> PAGEREF _Toc123987356 \h </w:instrText>
        </w:r>
        <w:r w:rsidR="004B7B2B">
          <w:rPr>
            <w:noProof/>
            <w:webHidden/>
          </w:rPr>
        </w:r>
        <w:r w:rsidR="004B7B2B">
          <w:rPr>
            <w:noProof/>
            <w:webHidden/>
          </w:rPr>
          <w:fldChar w:fldCharType="separate"/>
        </w:r>
        <w:r w:rsidR="004B7B2B">
          <w:rPr>
            <w:noProof/>
            <w:webHidden/>
          </w:rPr>
          <w:t>25</w:t>
        </w:r>
        <w:r w:rsidR="004B7B2B">
          <w:rPr>
            <w:noProof/>
            <w:webHidden/>
          </w:rPr>
          <w:fldChar w:fldCharType="end"/>
        </w:r>
      </w:hyperlink>
    </w:p>
    <w:p w14:paraId="23267B00" w14:textId="07DC8901"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57" w:history="1">
        <w:r w:rsidR="004B7B2B" w:rsidRPr="00C80535">
          <w:rPr>
            <w:rStyle w:val="Hyperlink"/>
            <w:noProof/>
          </w:rPr>
          <w:t>2.3.2.7</w:t>
        </w:r>
        <w:r w:rsidR="004B7B2B">
          <w:rPr>
            <w:rFonts w:asciiTheme="minorHAnsi" w:eastAsiaTheme="minorEastAsia" w:hAnsiTheme="minorHAnsi" w:cstheme="minorBidi"/>
            <w:noProof/>
            <w:sz w:val="22"/>
            <w:szCs w:val="22"/>
          </w:rPr>
          <w:tab/>
        </w:r>
        <w:r w:rsidR="004B7B2B" w:rsidRPr="00C80535">
          <w:rPr>
            <w:rStyle w:val="Hyperlink"/>
            <w:noProof/>
          </w:rPr>
          <w:t>Use case cart management:</w:t>
        </w:r>
        <w:r w:rsidR="004B7B2B">
          <w:rPr>
            <w:noProof/>
            <w:webHidden/>
          </w:rPr>
          <w:tab/>
        </w:r>
        <w:r w:rsidR="004B7B2B">
          <w:rPr>
            <w:noProof/>
            <w:webHidden/>
          </w:rPr>
          <w:fldChar w:fldCharType="begin"/>
        </w:r>
        <w:r w:rsidR="004B7B2B">
          <w:rPr>
            <w:noProof/>
            <w:webHidden/>
          </w:rPr>
          <w:instrText xml:space="preserve"> PAGEREF _Toc123987357 \h </w:instrText>
        </w:r>
        <w:r w:rsidR="004B7B2B">
          <w:rPr>
            <w:noProof/>
            <w:webHidden/>
          </w:rPr>
        </w:r>
        <w:r w:rsidR="004B7B2B">
          <w:rPr>
            <w:noProof/>
            <w:webHidden/>
          </w:rPr>
          <w:fldChar w:fldCharType="separate"/>
        </w:r>
        <w:r w:rsidR="004B7B2B">
          <w:rPr>
            <w:noProof/>
            <w:webHidden/>
          </w:rPr>
          <w:t>26</w:t>
        </w:r>
        <w:r w:rsidR="004B7B2B">
          <w:rPr>
            <w:noProof/>
            <w:webHidden/>
          </w:rPr>
          <w:fldChar w:fldCharType="end"/>
        </w:r>
      </w:hyperlink>
    </w:p>
    <w:p w14:paraId="16497F8D" w14:textId="639C9E9E"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58" w:history="1">
        <w:r w:rsidR="004B7B2B" w:rsidRPr="00C80535">
          <w:rPr>
            <w:rStyle w:val="Hyperlink"/>
            <w:noProof/>
          </w:rPr>
          <w:t>2.3.2.8</w:t>
        </w:r>
        <w:r w:rsidR="004B7B2B">
          <w:rPr>
            <w:rFonts w:asciiTheme="minorHAnsi" w:eastAsiaTheme="minorEastAsia" w:hAnsiTheme="minorHAnsi" w:cstheme="minorBidi"/>
            <w:noProof/>
            <w:sz w:val="22"/>
            <w:szCs w:val="22"/>
          </w:rPr>
          <w:tab/>
        </w:r>
        <w:r w:rsidR="004B7B2B" w:rsidRPr="00C80535">
          <w:rPr>
            <w:rStyle w:val="Hyperlink"/>
            <w:noProof/>
          </w:rPr>
          <w:t>Use case enter promo code:</w:t>
        </w:r>
        <w:r w:rsidR="004B7B2B">
          <w:rPr>
            <w:noProof/>
            <w:webHidden/>
          </w:rPr>
          <w:tab/>
        </w:r>
        <w:r w:rsidR="004B7B2B">
          <w:rPr>
            <w:noProof/>
            <w:webHidden/>
          </w:rPr>
          <w:fldChar w:fldCharType="begin"/>
        </w:r>
        <w:r w:rsidR="004B7B2B">
          <w:rPr>
            <w:noProof/>
            <w:webHidden/>
          </w:rPr>
          <w:instrText xml:space="preserve"> PAGEREF _Toc123987358 \h </w:instrText>
        </w:r>
        <w:r w:rsidR="004B7B2B">
          <w:rPr>
            <w:noProof/>
            <w:webHidden/>
          </w:rPr>
        </w:r>
        <w:r w:rsidR="004B7B2B">
          <w:rPr>
            <w:noProof/>
            <w:webHidden/>
          </w:rPr>
          <w:fldChar w:fldCharType="separate"/>
        </w:r>
        <w:r w:rsidR="004B7B2B">
          <w:rPr>
            <w:noProof/>
            <w:webHidden/>
          </w:rPr>
          <w:t>27</w:t>
        </w:r>
        <w:r w:rsidR="004B7B2B">
          <w:rPr>
            <w:noProof/>
            <w:webHidden/>
          </w:rPr>
          <w:fldChar w:fldCharType="end"/>
        </w:r>
      </w:hyperlink>
    </w:p>
    <w:p w14:paraId="1CAF01D1" w14:textId="26E3C68F"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59" w:history="1">
        <w:r w:rsidR="004B7B2B" w:rsidRPr="00C80535">
          <w:rPr>
            <w:rStyle w:val="Hyperlink"/>
            <w:noProof/>
          </w:rPr>
          <w:t>2.3.2.9</w:t>
        </w:r>
        <w:r w:rsidR="004B7B2B">
          <w:rPr>
            <w:rFonts w:asciiTheme="minorHAnsi" w:eastAsiaTheme="minorEastAsia" w:hAnsiTheme="minorHAnsi" w:cstheme="minorBidi"/>
            <w:noProof/>
            <w:sz w:val="22"/>
            <w:szCs w:val="22"/>
          </w:rPr>
          <w:tab/>
        </w:r>
        <w:r w:rsidR="004B7B2B" w:rsidRPr="00C80535">
          <w:rPr>
            <w:rStyle w:val="Hyperlink"/>
            <w:noProof/>
          </w:rPr>
          <w:t>Use case product reviews and ratings:</w:t>
        </w:r>
        <w:r w:rsidR="004B7B2B">
          <w:rPr>
            <w:noProof/>
            <w:webHidden/>
          </w:rPr>
          <w:tab/>
        </w:r>
        <w:r w:rsidR="004B7B2B">
          <w:rPr>
            <w:noProof/>
            <w:webHidden/>
          </w:rPr>
          <w:fldChar w:fldCharType="begin"/>
        </w:r>
        <w:r w:rsidR="004B7B2B">
          <w:rPr>
            <w:noProof/>
            <w:webHidden/>
          </w:rPr>
          <w:instrText xml:space="preserve"> PAGEREF _Toc123987359 \h </w:instrText>
        </w:r>
        <w:r w:rsidR="004B7B2B">
          <w:rPr>
            <w:noProof/>
            <w:webHidden/>
          </w:rPr>
        </w:r>
        <w:r w:rsidR="004B7B2B">
          <w:rPr>
            <w:noProof/>
            <w:webHidden/>
          </w:rPr>
          <w:fldChar w:fldCharType="separate"/>
        </w:r>
        <w:r w:rsidR="004B7B2B">
          <w:rPr>
            <w:noProof/>
            <w:webHidden/>
          </w:rPr>
          <w:t>28</w:t>
        </w:r>
        <w:r w:rsidR="004B7B2B">
          <w:rPr>
            <w:noProof/>
            <w:webHidden/>
          </w:rPr>
          <w:fldChar w:fldCharType="end"/>
        </w:r>
      </w:hyperlink>
    </w:p>
    <w:p w14:paraId="00E56E3F" w14:textId="4D9958C4"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60" w:history="1">
        <w:r w:rsidR="004B7B2B" w:rsidRPr="00C80535">
          <w:rPr>
            <w:rStyle w:val="Hyperlink"/>
            <w:noProof/>
          </w:rPr>
          <w:t>2.3.2.10</w:t>
        </w:r>
        <w:r w:rsidR="004B7B2B">
          <w:rPr>
            <w:rFonts w:asciiTheme="minorHAnsi" w:eastAsiaTheme="minorEastAsia" w:hAnsiTheme="minorHAnsi" w:cstheme="minorBidi"/>
            <w:noProof/>
            <w:sz w:val="22"/>
            <w:szCs w:val="22"/>
          </w:rPr>
          <w:tab/>
        </w:r>
        <w:r w:rsidR="004B7B2B" w:rsidRPr="00C80535">
          <w:rPr>
            <w:rStyle w:val="Hyperlink"/>
            <w:noProof/>
          </w:rPr>
          <w:t>Use case personal account management:</w:t>
        </w:r>
        <w:r w:rsidR="004B7B2B">
          <w:rPr>
            <w:noProof/>
            <w:webHidden/>
          </w:rPr>
          <w:tab/>
        </w:r>
        <w:r w:rsidR="004B7B2B">
          <w:rPr>
            <w:noProof/>
            <w:webHidden/>
          </w:rPr>
          <w:fldChar w:fldCharType="begin"/>
        </w:r>
        <w:r w:rsidR="004B7B2B">
          <w:rPr>
            <w:noProof/>
            <w:webHidden/>
          </w:rPr>
          <w:instrText xml:space="preserve"> PAGEREF _Toc123987360 \h </w:instrText>
        </w:r>
        <w:r w:rsidR="004B7B2B">
          <w:rPr>
            <w:noProof/>
            <w:webHidden/>
          </w:rPr>
        </w:r>
        <w:r w:rsidR="004B7B2B">
          <w:rPr>
            <w:noProof/>
            <w:webHidden/>
          </w:rPr>
          <w:fldChar w:fldCharType="separate"/>
        </w:r>
        <w:r w:rsidR="004B7B2B">
          <w:rPr>
            <w:noProof/>
            <w:webHidden/>
          </w:rPr>
          <w:t>29</w:t>
        </w:r>
        <w:r w:rsidR="004B7B2B">
          <w:rPr>
            <w:noProof/>
            <w:webHidden/>
          </w:rPr>
          <w:fldChar w:fldCharType="end"/>
        </w:r>
      </w:hyperlink>
    </w:p>
    <w:p w14:paraId="7CC306A7" w14:textId="540AE694"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61" w:history="1">
        <w:r w:rsidR="004B7B2B" w:rsidRPr="00C80535">
          <w:rPr>
            <w:rStyle w:val="Hyperlink"/>
            <w:noProof/>
          </w:rPr>
          <w:t>2.3.2.11</w:t>
        </w:r>
        <w:r w:rsidR="004B7B2B">
          <w:rPr>
            <w:rFonts w:asciiTheme="minorHAnsi" w:eastAsiaTheme="minorEastAsia" w:hAnsiTheme="minorHAnsi" w:cstheme="minorBidi"/>
            <w:noProof/>
            <w:sz w:val="22"/>
            <w:szCs w:val="22"/>
          </w:rPr>
          <w:tab/>
        </w:r>
        <w:r w:rsidR="004B7B2B" w:rsidRPr="00C80535">
          <w:rPr>
            <w:rStyle w:val="Hyperlink"/>
            <w:noProof/>
          </w:rPr>
          <w:t>Use case order through the system:</w:t>
        </w:r>
        <w:r w:rsidR="004B7B2B">
          <w:rPr>
            <w:noProof/>
            <w:webHidden/>
          </w:rPr>
          <w:tab/>
        </w:r>
        <w:r w:rsidR="004B7B2B">
          <w:rPr>
            <w:noProof/>
            <w:webHidden/>
          </w:rPr>
          <w:fldChar w:fldCharType="begin"/>
        </w:r>
        <w:r w:rsidR="004B7B2B">
          <w:rPr>
            <w:noProof/>
            <w:webHidden/>
          </w:rPr>
          <w:instrText xml:space="preserve"> PAGEREF _Toc123987361 \h </w:instrText>
        </w:r>
        <w:r w:rsidR="004B7B2B">
          <w:rPr>
            <w:noProof/>
            <w:webHidden/>
          </w:rPr>
        </w:r>
        <w:r w:rsidR="004B7B2B">
          <w:rPr>
            <w:noProof/>
            <w:webHidden/>
          </w:rPr>
          <w:fldChar w:fldCharType="separate"/>
        </w:r>
        <w:r w:rsidR="004B7B2B">
          <w:rPr>
            <w:noProof/>
            <w:webHidden/>
          </w:rPr>
          <w:t>30</w:t>
        </w:r>
        <w:r w:rsidR="004B7B2B">
          <w:rPr>
            <w:noProof/>
            <w:webHidden/>
          </w:rPr>
          <w:fldChar w:fldCharType="end"/>
        </w:r>
      </w:hyperlink>
    </w:p>
    <w:p w14:paraId="60E33578" w14:textId="569CAEA9"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62" w:history="1">
        <w:r w:rsidR="004B7B2B" w:rsidRPr="00C80535">
          <w:rPr>
            <w:rStyle w:val="Hyperlink"/>
            <w:noProof/>
          </w:rPr>
          <w:t>2.3.2.12</w:t>
        </w:r>
        <w:r w:rsidR="004B7B2B">
          <w:rPr>
            <w:rFonts w:asciiTheme="minorHAnsi" w:eastAsiaTheme="minorEastAsia" w:hAnsiTheme="minorHAnsi" w:cstheme="minorBidi"/>
            <w:noProof/>
            <w:sz w:val="22"/>
            <w:szCs w:val="22"/>
          </w:rPr>
          <w:tab/>
        </w:r>
        <w:r w:rsidR="004B7B2B" w:rsidRPr="00C80535">
          <w:rPr>
            <w:rStyle w:val="Hyperlink"/>
            <w:noProof/>
          </w:rPr>
          <w:t>Use case user accounts management:</w:t>
        </w:r>
        <w:r w:rsidR="004B7B2B">
          <w:rPr>
            <w:noProof/>
            <w:webHidden/>
          </w:rPr>
          <w:tab/>
        </w:r>
        <w:r w:rsidR="004B7B2B">
          <w:rPr>
            <w:noProof/>
            <w:webHidden/>
          </w:rPr>
          <w:fldChar w:fldCharType="begin"/>
        </w:r>
        <w:r w:rsidR="004B7B2B">
          <w:rPr>
            <w:noProof/>
            <w:webHidden/>
          </w:rPr>
          <w:instrText xml:space="preserve"> PAGEREF _Toc123987362 \h </w:instrText>
        </w:r>
        <w:r w:rsidR="004B7B2B">
          <w:rPr>
            <w:noProof/>
            <w:webHidden/>
          </w:rPr>
        </w:r>
        <w:r w:rsidR="004B7B2B">
          <w:rPr>
            <w:noProof/>
            <w:webHidden/>
          </w:rPr>
          <w:fldChar w:fldCharType="separate"/>
        </w:r>
        <w:r w:rsidR="004B7B2B">
          <w:rPr>
            <w:noProof/>
            <w:webHidden/>
          </w:rPr>
          <w:t>31</w:t>
        </w:r>
        <w:r w:rsidR="004B7B2B">
          <w:rPr>
            <w:noProof/>
            <w:webHidden/>
          </w:rPr>
          <w:fldChar w:fldCharType="end"/>
        </w:r>
      </w:hyperlink>
    </w:p>
    <w:p w14:paraId="07872B44" w14:textId="40121EAD"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63" w:history="1">
        <w:r w:rsidR="004B7B2B" w:rsidRPr="00C80535">
          <w:rPr>
            <w:rStyle w:val="Hyperlink"/>
            <w:noProof/>
          </w:rPr>
          <w:t>2.3.2.13</w:t>
        </w:r>
        <w:r w:rsidR="004B7B2B">
          <w:rPr>
            <w:rFonts w:asciiTheme="minorHAnsi" w:eastAsiaTheme="minorEastAsia" w:hAnsiTheme="minorHAnsi" w:cstheme="minorBidi"/>
            <w:noProof/>
            <w:sz w:val="22"/>
            <w:szCs w:val="22"/>
          </w:rPr>
          <w:tab/>
        </w:r>
        <w:r w:rsidR="004B7B2B" w:rsidRPr="00C80535">
          <w:rPr>
            <w:rStyle w:val="Hyperlink"/>
            <w:noProof/>
          </w:rPr>
          <w:t>Use case product management:</w:t>
        </w:r>
        <w:r w:rsidR="004B7B2B">
          <w:rPr>
            <w:noProof/>
            <w:webHidden/>
          </w:rPr>
          <w:tab/>
        </w:r>
        <w:r w:rsidR="004B7B2B">
          <w:rPr>
            <w:noProof/>
            <w:webHidden/>
          </w:rPr>
          <w:fldChar w:fldCharType="begin"/>
        </w:r>
        <w:r w:rsidR="004B7B2B">
          <w:rPr>
            <w:noProof/>
            <w:webHidden/>
          </w:rPr>
          <w:instrText xml:space="preserve"> PAGEREF _Toc123987363 \h </w:instrText>
        </w:r>
        <w:r w:rsidR="004B7B2B">
          <w:rPr>
            <w:noProof/>
            <w:webHidden/>
          </w:rPr>
        </w:r>
        <w:r w:rsidR="004B7B2B">
          <w:rPr>
            <w:noProof/>
            <w:webHidden/>
          </w:rPr>
          <w:fldChar w:fldCharType="separate"/>
        </w:r>
        <w:r w:rsidR="004B7B2B">
          <w:rPr>
            <w:noProof/>
            <w:webHidden/>
          </w:rPr>
          <w:t>32</w:t>
        </w:r>
        <w:r w:rsidR="004B7B2B">
          <w:rPr>
            <w:noProof/>
            <w:webHidden/>
          </w:rPr>
          <w:fldChar w:fldCharType="end"/>
        </w:r>
      </w:hyperlink>
    </w:p>
    <w:p w14:paraId="67938E0B" w14:textId="1E6BF5BF"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64" w:history="1">
        <w:r w:rsidR="004B7B2B" w:rsidRPr="00C80535">
          <w:rPr>
            <w:rStyle w:val="Hyperlink"/>
            <w:noProof/>
          </w:rPr>
          <w:t>2.3.2.14</w:t>
        </w:r>
        <w:r w:rsidR="004B7B2B">
          <w:rPr>
            <w:rFonts w:asciiTheme="minorHAnsi" w:eastAsiaTheme="minorEastAsia" w:hAnsiTheme="minorHAnsi" w:cstheme="minorBidi"/>
            <w:noProof/>
            <w:sz w:val="22"/>
            <w:szCs w:val="22"/>
          </w:rPr>
          <w:tab/>
        </w:r>
        <w:r w:rsidR="004B7B2B" w:rsidRPr="00C80535">
          <w:rPr>
            <w:rStyle w:val="Hyperlink"/>
            <w:noProof/>
          </w:rPr>
          <w:t>Use case order management:</w:t>
        </w:r>
        <w:r w:rsidR="004B7B2B">
          <w:rPr>
            <w:noProof/>
            <w:webHidden/>
          </w:rPr>
          <w:tab/>
        </w:r>
        <w:r w:rsidR="004B7B2B">
          <w:rPr>
            <w:noProof/>
            <w:webHidden/>
          </w:rPr>
          <w:fldChar w:fldCharType="begin"/>
        </w:r>
        <w:r w:rsidR="004B7B2B">
          <w:rPr>
            <w:noProof/>
            <w:webHidden/>
          </w:rPr>
          <w:instrText xml:space="preserve"> PAGEREF _Toc123987364 \h </w:instrText>
        </w:r>
        <w:r w:rsidR="004B7B2B">
          <w:rPr>
            <w:noProof/>
            <w:webHidden/>
          </w:rPr>
        </w:r>
        <w:r w:rsidR="004B7B2B">
          <w:rPr>
            <w:noProof/>
            <w:webHidden/>
          </w:rPr>
          <w:fldChar w:fldCharType="separate"/>
        </w:r>
        <w:r w:rsidR="004B7B2B">
          <w:rPr>
            <w:noProof/>
            <w:webHidden/>
          </w:rPr>
          <w:t>33</w:t>
        </w:r>
        <w:r w:rsidR="004B7B2B">
          <w:rPr>
            <w:noProof/>
            <w:webHidden/>
          </w:rPr>
          <w:fldChar w:fldCharType="end"/>
        </w:r>
      </w:hyperlink>
    </w:p>
    <w:p w14:paraId="22BD1AA2" w14:textId="780F85CB"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65" w:history="1">
        <w:r w:rsidR="004B7B2B" w:rsidRPr="00C80535">
          <w:rPr>
            <w:rStyle w:val="Hyperlink"/>
            <w:noProof/>
          </w:rPr>
          <w:t>2.3.2.15</w:t>
        </w:r>
        <w:r w:rsidR="004B7B2B">
          <w:rPr>
            <w:rFonts w:asciiTheme="minorHAnsi" w:eastAsiaTheme="minorEastAsia" w:hAnsiTheme="minorHAnsi" w:cstheme="minorBidi"/>
            <w:noProof/>
            <w:sz w:val="22"/>
            <w:szCs w:val="22"/>
          </w:rPr>
          <w:tab/>
        </w:r>
        <w:r w:rsidR="004B7B2B" w:rsidRPr="00C80535">
          <w:rPr>
            <w:rStyle w:val="Hyperlink"/>
            <w:noProof/>
          </w:rPr>
          <w:t>Use case product category management:</w:t>
        </w:r>
        <w:r w:rsidR="004B7B2B">
          <w:rPr>
            <w:noProof/>
            <w:webHidden/>
          </w:rPr>
          <w:tab/>
        </w:r>
        <w:r w:rsidR="004B7B2B">
          <w:rPr>
            <w:noProof/>
            <w:webHidden/>
          </w:rPr>
          <w:fldChar w:fldCharType="begin"/>
        </w:r>
        <w:r w:rsidR="004B7B2B">
          <w:rPr>
            <w:noProof/>
            <w:webHidden/>
          </w:rPr>
          <w:instrText xml:space="preserve"> PAGEREF _Toc123987365 \h </w:instrText>
        </w:r>
        <w:r w:rsidR="004B7B2B">
          <w:rPr>
            <w:noProof/>
            <w:webHidden/>
          </w:rPr>
        </w:r>
        <w:r w:rsidR="004B7B2B">
          <w:rPr>
            <w:noProof/>
            <w:webHidden/>
          </w:rPr>
          <w:fldChar w:fldCharType="separate"/>
        </w:r>
        <w:r w:rsidR="004B7B2B">
          <w:rPr>
            <w:noProof/>
            <w:webHidden/>
          </w:rPr>
          <w:t>34</w:t>
        </w:r>
        <w:r w:rsidR="004B7B2B">
          <w:rPr>
            <w:noProof/>
            <w:webHidden/>
          </w:rPr>
          <w:fldChar w:fldCharType="end"/>
        </w:r>
      </w:hyperlink>
    </w:p>
    <w:p w14:paraId="4BB37C23" w14:textId="47D6B6BD"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66" w:history="1">
        <w:r w:rsidR="004B7B2B" w:rsidRPr="00C80535">
          <w:rPr>
            <w:rStyle w:val="Hyperlink"/>
            <w:noProof/>
          </w:rPr>
          <w:t>2.3.2.16</w:t>
        </w:r>
        <w:r w:rsidR="004B7B2B">
          <w:rPr>
            <w:rFonts w:asciiTheme="minorHAnsi" w:eastAsiaTheme="minorEastAsia" w:hAnsiTheme="minorHAnsi" w:cstheme="minorBidi"/>
            <w:noProof/>
            <w:sz w:val="22"/>
            <w:szCs w:val="22"/>
          </w:rPr>
          <w:tab/>
        </w:r>
        <w:r w:rsidR="004B7B2B" w:rsidRPr="00C80535">
          <w:rPr>
            <w:rStyle w:val="Hyperlink"/>
            <w:noProof/>
          </w:rPr>
          <w:t>Use case promotion management:</w:t>
        </w:r>
        <w:r w:rsidR="004B7B2B">
          <w:rPr>
            <w:noProof/>
            <w:webHidden/>
          </w:rPr>
          <w:tab/>
        </w:r>
        <w:r w:rsidR="004B7B2B">
          <w:rPr>
            <w:noProof/>
            <w:webHidden/>
          </w:rPr>
          <w:fldChar w:fldCharType="begin"/>
        </w:r>
        <w:r w:rsidR="004B7B2B">
          <w:rPr>
            <w:noProof/>
            <w:webHidden/>
          </w:rPr>
          <w:instrText xml:space="preserve"> PAGEREF _Toc123987366 \h </w:instrText>
        </w:r>
        <w:r w:rsidR="004B7B2B">
          <w:rPr>
            <w:noProof/>
            <w:webHidden/>
          </w:rPr>
        </w:r>
        <w:r w:rsidR="004B7B2B">
          <w:rPr>
            <w:noProof/>
            <w:webHidden/>
          </w:rPr>
          <w:fldChar w:fldCharType="separate"/>
        </w:r>
        <w:r w:rsidR="004B7B2B">
          <w:rPr>
            <w:noProof/>
            <w:webHidden/>
          </w:rPr>
          <w:t>35</w:t>
        </w:r>
        <w:r w:rsidR="004B7B2B">
          <w:rPr>
            <w:noProof/>
            <w:webHidden/>
          </w:rPr>
          <w:fldChar w:fldCharType="end"/>
        </w:r>
      </w:hyperlink>
    </w:p>
    <w:p w14:paraId="3FAE28E6" w14:textId="7A02B4E5" w:rsidR="004B7B2B" w:rsidRDefault="00F33A34">
      <w:pPr>
        <w:pStyle w:val="TOC4"/>
        <w:tabs>
          <w:tab w:val="left" w:pos="1400"/>
          <w:tab w:val="right" w:leader="dot" w:pos="9062"/>
        </w:tabs>
        <w:rPr>
          <w:rFonts w:asciiTheme="minorHAnsi" w:eastAsiaTheme="minorEastAsia" w:hAnsiTheme="minorHAnsi" w:cstheme="minorBidi"/>
          <w:noProof/>
          <w:sz w:val="22"/>
          <w:szCs w:val="22"/>
        </w:rPr>
      </w:pPr>
      <w:hyperlink w:anchor="_Toc123987367" w:history="1">
        <w:r w:rsidR="004B7B2B" w:rsidRPr="00C80535">
          <w:rPr>
            <w:rStyle w:val="Hyperlink"/>
            <w:noProof/>
          </w:rPr>
          <w:t>2.3.2.17</w:t>
        </w:r>
        <w:r w:rsidR="004B7B2B">
          <w:rPr>
            <w:rFonts w:asciiTheme="minorHAnsi" w:eastAsiaTheme="minorEastAsia" w:hAnsiTheme="minorHAnsi" w:cstheme="minorBidi"/>
            <w:noProof/>
            <w:sz w:val="22"/>
            <w:szCs w:val="22"/>
          </w:rPr>
          <w:tab/>
        </w:r>
        <w:r w:rsidR="004B7B2B" w:rsidRPr="00C80535">
          <w:rPr>
            <w:rStyle w:val="Hyperlink"/>
            <w:noProof/>
          </w:rPr>
          <w:t>Use case comments and star ratings management:</w:t>
        </w:r>
        <w:r w:rsidR="004B7B2B">
          <w:rPr>
            <w:noProof/>
            <w:webHidden/>
          </w:rPr>
          <w:tab/>
        </w:r>
        <w:r w:rsidR="004B7B2B">
          <w:rPr>
            <w:noProof/>
            <w:webHidden/>
          </w:rPr>
          <w:fldChar w:fldCharType="begin"/>
        </w:r>
        <w:r w:rsidR="004B7B2B">
          <w:rPr>
            <w:noProof/>
            <w:webHidden/>
          </w:rPr>
          <w:instrText xml:space="preserve"> PAGEREF _Toc123987367 \h </w:instrText>
        </w:r>
        <w:r w:rsidR="004B7B2B">
          <w:rPr>
            <w:noProof/>
            <w:webHidden/>
          </w:rPr>
        </w:r>
        <w:r w:rsidR="004B7B2B">
          <w:rPr>
            <w:noProof/>
            <w:webHidden/>
          </w:rPr>
          <w:fldChar w:fldCharType="separate"/>
        </w:r>
        <w:r w:rsidR="004B7B2B">
          <w:rPr>
            <w:noProof/>
            <w:webHidden/>
          </w:rPr>
          <w:t>36</w:t>
        </w:r>
        <w:r w:rsidR="004B7B2B">
          <w:rPr>
            <w:noProof/>
            <w:webHidden/>
          </w:rPr>
          <w:fldChar w:fldCharType="end"/>
        </w:r>
      </w:hyperlink>
    </w:p>
    <w:p w14:paraId="1763E5C2" w14:textId="6B3CA9A1" w:rsidR="004B7B2B" w:rsidRDefault="00F33A34">
      <w:pPr>
        <w:pStyle w:val="TOC2"/>
        <w:rPr>
          <w:rFonts w:asciiTheme="minorHAnsi" w:eastAsiaTheme="minorEastAsia" w:hAnsiTheme="minorHAnsi" w:cstheme="minorBidi"/>
          <w:b w:val="0"/>
          <w:bCs w:val="0"/>
          <w:noProof/>
          <w:sz w:val="22"/>
          <w:szCs w:val="22"/>
        </w:rPr>
      </w:pPr>
      <w:hyperlink w:anchor="_Toc123987368" w:history="1">
        <w:r w:rsidR="004B7B2B" w:rsidRPr="00C80535">
          <w:rPr>
            <w:rStyle w:val="Hyperlink"/>
            <w:noProof/>
          </w:rPr>
          <w:t>2.4</w:t>
        </w:r>
        <w:r w:rsidR="004B7B2B">
          <w:rPr>
            <w:rFonts w:asciiTheme="minorHAnsi" w:eastAsiaTheme="minorEastAsia" w:hAnsiTheme="minorHAnsi" w:cstheme="minorBidi"/>
            <w:b w:val="0"/>
            <w:bCs w:val="0"/>
            <w:noProof/>
            <w:sz w:val="22"/>
            <w:szCs w:val="22"/>
          </w:rPr>
          <w:tab/>
        </w:r>
        <w:r w:rsidR="004B7B2B" w:rsidRPr="00C80535">
          <w:rPr>
            <w:rStyle w:val="Hyperlink"/>
            <w:noProof/>
          </w:rPr>
          <w:t>Class diagram:</w:t>
        </w:r>
        <w:r w:rsidR="004B7B2B">
          <w:rPr>
            <w:noProof/>
            <w:webHidden/>
          </w:rPr>
          <w:tab/>
        </w:r>
        <w:r w:rsidR="004B7B2B">
          <w:rPr>
            <w:noProof/>
            <w:webHidden/>
          </w:rPr>
          <w:fldChar w:fldCharType="begin"/>
        </w:r>
        <w:r w:rsidR="004B7B2B">
          <w:rPr>
            <w:noProof/>
            <w:webHidden/>
          </w:rPr>
          <w:instrText xml:space="preserve"> PAGEREF _Toc123987368 \h </w:instrText>
        </w:r>
        <w:r w:rsidR="004B7B2B">
          <w:rPr>
            <w:noProof/>
            <w:webHidden/>
          </w:rPr>
        </w:r>
        <w:r w:rsidR="004B7B2B">
          <w:rPr>
            <w:noProof/>
            <w:webHidden/>
          </w:rPr>
          <w:fldChar w:fldCharType="separate"/>
        </w:r>
        <w:r w:rsidR="004B7B2B">
          <w:rPr>
            <w:noProof/>
            <w:webHidden/>
          </w:rPr>
          <w:t>37</w:t>
        </w:r>
        <w:r w:rsidR="004B7B2B">
          <w:rPr>
            <w:noProof/>
            <w:webHidden/>
          </w:rPr>
          <w:fldChar w:fldCharType="end"/>
        </w:r>
      </w:hyperlink>
    </w:p>
    <w:p w14:paraId="6E721406" w14:textId="0968124A" w:rsidR="004B7B2B" w:rsidRDefault="00F33A34">
      <w:pPr>
        <w:pStyle w:val="TOC2"/>
        <w:rPr>
          <w:rFonts w:asciiTheme="minorHAnsi" w:eastAsiaTheme="minorEastAsia" w:hAnsiTheme="minorHAnsi" w:cstheme="minorBidi"/>
          <w:b w:val="0"/>
          <w:bCs w:val="0"/>
          <w:noProof/>
          <w:sz w:val="22"/>
          <w:szCs w:val="22"/>
        </w:rPr>
      </w:pPr>
      <w:hyperlink w:anchor="_Toc123987369" w:history="1">
        <w:r w:rsidR="004B7B2B" w:rsidRPr="00C80535">
          <w:rPr>
            <w:rStyle w:val="Hyperlink"/>
            <w:noProof/>
          </w:rPr>
          <w:t>2.5</w:t>
        </w:r>
        <w:r w:rsidR="004B7B2B">
          <w:rPr>
            <w:rFonts w:asciiTheme="minorHAnsi" w:eastAsiaTheme="minorEastAsia" w:hAnsiTheme="minorHAnsi" w:cstheme="minorBidi"/>
            <w:b w:val="0"/>
            <w:bCs w:val="0"/>
            <w:noProof/>
            <w:sz w:val="22"/>
            <w:szCs w:val="22"/>
          </w:rPr>
          <w:tab/>
        </w:r>
        <w:r w:rsidR="004B7B2B" w:rsidRPr="00C80535">
          <w:rPr>
            <w:rStyle w:val="Hyperlink"/>
            <w:noProof/>
          </w:rPr>
          <w:t>Activity diagram:</w:t>
        </w:r>
        <w:r w:rsidR="004B7B2B">
          <w:rPr>
            <w:noProof/>
            <w:webHidden/>
          </w:rPr>
          <w:tab/>
        </w:r>
        <w:r w:rsidR="004B7B2B">
          <w:rPr>
            <w:noProof/>
            <w:webHidden/>
          </w:rPr>
          <w:fldChar w:fldCharType="begin"/>
        </w:r>
        <w:r w:rsidR="004B7B2B">
          <w:rPr>
            <w:noProof/>
            <w:webHidden/>
          </w:rPr>
          <w:instrText xml:space="preserve"> PAGEREF _Toc123987369 \h </w:instrText>
        </w:r>
        <w:r w:rsidR="004B7B2B">
          <w:rPr>
            <w:noProof/>
            <w:webHidden/>
          </w:rPr>
        </w:r>
        <w:r w:rsidR="004B7B2B">
          <w:rPr>
            <w:noProof/>
            <w:webHidden/>
          </w:rPr>
          <w:fldChar w:fldCharType="separate"/>
        </w:r>
        <w:r w:rsidR="004B7B2B">
          <w:rPr>
            <w:noProof/>
            <w:webHidden/>
          </w:rPr>
          <w:t>38</w:t>
        </w:r>
        <w:r w:rsidR="004B7B2B">
          <w:rPr>
            <w:noProof/>
            <w:webHidden/>
          </w:rPr>
          <w:fldChar w:fldCharType="end"/>
        </w:r>
      </w:hyperlink>
    </w:p>
    <w:p w14:paraId="29770E23" w14:textId="563EED29"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70" w:history="1">
        <w:r w:rsidR="004B7B2B" w:rsidRPr="00C80535">
          <w:rPr>
            <w:rStyle w:val="Hyperlink"/>
            <w:noProof/>
          </w:rPr>
          <w:t>2.5.1</w:t>
        </w:r>
        <w:r w:rsidR="004B7B2B">
          <w:rPr>
            <w:rFonts w:asciiTheme="minorHAnsi" w:eastAsiaTheme="minorEastAsia" w:hAnsiTheme="minorHAnsi" w:cstheme="minorBidi"/>
            <w:noProof/>
            <w:sz w:val="22"/>
            <w:szCs w:val="22"/>
          </w:rPr>
          <w:tab/>
        </w:r>
        <w:r w:rsidR="004B7B2B" w:rsidRPr="00C80535">
          <w:rPr>
            <w:rStyle w:val="Hyperlink"/>
            <w:noProof/>
          </w:rPr>
          <w:t>Register function activity diagram:</w:t>
        </w:r>
        <w:r w:rsidR="004B7B2B">
          <w:rPr>
            <w:noProof/>
            <w:webHidden/>
          </w:rPr>
          <w:tab/>
        </w:r>
        <w:r w:rsidR="004B7B2B">
          <w:rPr>
            <w:noProof/>
            <w:webHidden/>
          </w:rPr>
          <w:fldChar w:fldCharType="begin"/>
        </w:r>
        <w:r w:rsidR="004B7B2B">
          <w:rPr>
            <w:noProof/>
            <w:webHidden/>
          </w:rPr>
          <w:instrText xml:space="preserve"> PAGEREF _Toc123987370 \h </w:instrText>
        </w:r>
        <w:r w:rsidR="004B7B2B">
          <w:rPr>
            <w:noProof/>
            <w:webHidden/>
          </w:rPr>
        </w:r>
        <w:r w:rsidR="004B7B2B">
          <w:rPr>
            <w:noProof/>
            <w:webHidden/>
          </w:rPr>
          <w:fldChar w:fldCharType="separate"/>
        </w:r>
        <w:r w:rsidR="004B7B2B">
          <w:rPr>
            <w:noProof/>
            <w:webHidden/>
          </w:rPr>
          <w:t>38</w:t>
        </w:r>
        <w:r w:rsidR="004B7B2B">
          <w:rPr>
            <w:noProof/>
            <w:webHidden/>
          </w:rPr>
          <w:fldChar w:fldCharType="end"/>
        </w:r>
      </w:hyperlink>
    </w:p>
    <w:p w14:paraId="5766142E" w14:textId="386DE9BD"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71" w:history="1">
        <w:r w:rsidR="004B7B2B" w:rsidRPr="00C80535">
          <w:rPr>
            <w:rStyle w:val="Hyperlink"/>
            <w:noProof/>
          </w:rPr>
          <w:t>2.5.2</w:t>
        </w:r>
        <w:r w:rsidR="004B7B2B">
          <w:rPr>
            <w:rFonts w:asciiTheme="minorHAnsi" w:eastAsiaTheme="minorEastAsia" w:hAnsiTheme="minorHAnsi" w:cstheme="minorBidi"/>
            <w:noProof/>
            <w:sz w:val="22"/>
            <w:szCs w:val="22"/>
          </w:rPr>
          <w:tab/>
        </w:r>
        <w:r w:rsidR="004B7B2B" w:rsidRPr="00C80535">
          <w:rPr>
            <w:rStyle w:val="Hyperlink"/>
            <w:noProof/>
          </w:rPr>
          <w:t>Login function activity diagram:</w:t>
        </w:r>
        <w:r w:rsidR="004B7B2B">
          <w:rPr>
            <w:noProof/>
            <w:webHidden/>
          </w:rPr>
          <w:tab/>
        </w:r>
        <w:r w:rsidR="004B7B2B">
          <w:rPr>
            <w:noProof/>
            <w:webHidden/>
          </w:rPr>
          <w:fldChar w:fldCharType="begin"/>
        </w:r>
        <w:r w:rsidR="004B7B2B">
          <w:rPr>
            <w:noProof/>
            <w:webHidden/>
          </w:rPr>
          <w:instrText xml:space="preserve"> PAGEREF _Toc123987371 \h </w:instrText>
        </w:r>
        <w:r w:rsidR="004B7B2B">
          <w:rPr>
            <w:noProof/>
            <w:webHidden/>
          </w:rPr>
        </w:r>
        <w:r w:rsidR="004B7B2B">
          <w:rPr>
            <w:noProof/>
            <w:webHidden/>
          </w:rPr>
          <w:fldChar w:fldCharType="separate"/>
        </w:r>
        <w:r w:rsidR="004B7B2B">
          <w:rPr>
            <w:noProof/>
            <w:webHidden/>
          </w:rPr>
          <w:t>39</w:t>
        </w:r>
        <w:r w:rsidR="004B7B2B">
          <w:rPr>
            <w:noProof/>
            <w:webHidden/>
          </w:rPr>
          <w:fldChar w:fldCharType="end"/>
        </w:r>
      </w:hyperlink>
    </w:p>
    <w:p w14:paraId="0220FCC9" w14:textId="2ACA78D0"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72" w:history="1">
        <w:r w:rsidR="004B7B2B" w:rsidRPr="00C80535">
          <w:rPr>
            <w:rStyle w:val="Hyperlink"/>
            <w:noProof/>
          </w:rPr>
          <w:t>2.5.3</w:t>
        </w:r>
        <w:r w:rsidR="004B7B2B">
          <w:rPr>
            <w:rFonts w:asciiTheme="minorHAnsi" w:eastAsiaTheme="minorEastAsia" w:hAnsiTheme="minorHAnsi" w:cstheme="minorBidi"/>
            <w:noProof/>
            <w:sz w:val="22"/>
            <w:szCs w:val="22"/>
          </w:rPr>
          <w:tab/>
        </w:r>
        <w:r w:rsidR="004B7B2B" w:rsidRPr="00C80535">
          <w:rPr>
            <w:rStyle w:val="Hyperlink"/>
            <w:noProof/>
          </w:rPr>
          <w:t>Order function activity diagram:</w:t>
        </w:r>
        <w:r w:rsidR="004B7B2B">
          <w:rPr>
            <w:noProof/>
            <w:webHidden/>
          </w:rPr>
          <w:tab/>
        </w:r>
        <w:r w:rsidR="004B7B2B">
          <w:rPr>
            <w:noProof/>
            <w:webHidden/>
          </w:rPr>
          <w:fldChar w:fldCharType="begin"/>
        </w:r>
        <w:r w:rsidR="004B7B2B">
          <w:rPr>
            <w:noProof/>
            <w:webHidden/>
          </w:rPr>
          <w:instrText xml:space="preserve"> PAGEREF _Toc123987372 \h </w:instrText>
        </w:r>
        <w:r w:rsidR="004B7B2B">
          <w:rPr>
            <w:noProof/>
            <w:webHidden/>
          </w:rPr>
        </w:r>
        <w:r w:rsidR="004B7B2B">
          <w:rPr>
            <w:noProof/>
            <w:webHidden/>
          </w:rPr>
          <w:fldChar w:fldCharType="separate"/>
        </w:r>
        <w:r w:rsidR="004B7B2B">
          <w:rPr>
            <w:noProof/>
            <w:webHidden/>
          </w:rPr>
          <w:t>40</w:t>
        </w:r>
        <w:r w:rsidR="004B7B2B">
          <w:rPr>
            <w:noProof/>
            <w:webHidden/>
          </w:rPr>
          <w:fldChar w:fldCharType="end"/>
        </w:r>
      </w:hyperlink>
    </w:p>
    <w:p w14:paraId="468E56DA" w14:textId="0EAC421C" w:rsidR="004B7B2B" w:rsidRDefault="00F33A34">
      <w:pPr>
        <w:pStyle w:val="TOC2"/>
        <w:rPr>
          <w:rFonts w:asciiTheme="minorHAnsi" w:eastAsiaTheme="minorEastAsia" w:hAnsiTheme="minorHAnsi" w:cstheme="minorBidi"/>
          <w:b w:val="0"/>
          <w:bCs w:val="0"/>
          <w:noProof/>
          <w:sz w:val="22"/>
          <w:szCs w:val="22"/>
        </w:rPr>
      </w:pPr>
      <w:hyperlink w:anchor="_Toc123987373" w:history="1">
        <w:r w:rsidR="004B7B2B" w:rsidRPr="00C80535">
          <w:rPr>
            <w:rStyle w:val="Hyperlink"/>
            <w:noProof/>
          </w:rPr>
          <w:t>2.6</w:t>
        </w:r>
        <w:r w:rsidR="004B7B2B">
          <w:rPr>
            <w:rFonts w:asciiTheme="minorHAnsi" w:eastAsiaTheme="minorEastAsia" w:hAnsiTheme="minorHAnsi" w:cstheme="minorBidi"/>
            <w:b w:val="0"/>
            <w:bCs w:val="0"/>
            <w:noProof/>
            <w:sz w:val="22"/>
            <w:szCs w:val="22"/>
          </w:rPr>
          <w:tab/>
        </w:r>
        <w:r w:rsidR="004B7B2B" w:rsidRPr="00C80535">
          <w:rPr>
            <w:rStyle w:val="Hyperlink"/>
            <w:noProof/>
          </w:rPr>
          <w:t>Sequence diagram:</w:t>
        </w:r>
        <w:r w:rsidR="004B7B2B">
          <w:rPr>
            <w:noProof/>
            <w:webHidden/>
          </w:rPr>
          <w:tab/>
        </w:r>
        <w:r w:rsidR="004B7B2B">
          <w:rPr>
            <w:noProof/>
            <w:webHidden/>
          </w:rPr>
          <w:fldChar w:fldCharType="begin"/>
        </w:r>
        <w:r w:rsidR="004B7B2B">
          <w:rPr>
            <w:noProof/>
            <w:webHidden/>
          </w:rPr>
          <w:instrText xml:space="preserve"> PAGEREF _Toc123987373 \h </w:instrText>
        </w:r>
        <w:r w:rsidR="004B7B2B">
          <w:rPr>
            <w:noProof/>
            <w:webHidden/>
          </w:rPr>
        </w:r>
        <w:r w:rsidR="004B7B2B">
          <w:rPr>
            <w:noProof/>
            <w:webHidden/>
          </w:rPr>
          <w:fldChar w:fldCharType="separate"/>
        </w:r>
        <w:r w:rsidR="004B7B2B">
          <w:rPr>
            <w:noProof/>
            <w:webHidden/>
          </w:rPr>
          <w:t>41</w:t>
        </w:r>
        <w:r w:rsidR="004B7B2B">
          <w:rPr>
            <w:noProof/>
            <w:webHidden/>
          </w:rPr>
          <w:fldChar w:fldCharType="end"/>
        </w:r>
      </w:hyperlink>
    </w:p>
    <w:p w14:paraId="5DA6CD00" w14:textId="0A4DA412"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74" w:history="1">
        <w:r w:rsidR="004B7B2B" w:rsidRPr="00C80535">
          <w:rPr>
            <w:rStyle w:val="Hyperlink"/>
            <w:noProof/>
          </w:rPr>
          <w:t>2.6.1</w:t>
        </w:r>
        <w:r w:rsidR="004B7B2B">
          <w:rPr>
            <w:rFonts w:asciiTheme="minorHAnsi" w:eastAsiaTheme="minorEastAsia" w:hAnsiTheme="minorHAnsi" w:cstheme="minorBidi"/>
            <w:noProof/>
            <w:sz w:val="22"/>
            <w:szCs w:val="22"/>
          </w:rPr>
          <w:tab/>
        </w:r>
        <w:r w:rsidR="004B7B2B" w:rsidRPr="00C80535">
          <w:rPr>
            <w:rStyle w:val="Hyperlink"/>
            <w:noProof/>
          </w:rPr>
          <w:t>Register function sequence diagram:</w:t>
        </w:r>
        <w:r w:rsidR="004B7B2B">
          <w:rPr>
            <w:noProof/>
            <w:webHidden/>
          </w:rPr>
          <w:tab/>
        </w:r>
        <w:r w:rsidR="004B7B2B">
          <w:rPr>
            <w:noProof/>
            <w:webHidden/>
          </w:rPr>
          <w:fldChar w:fldCharType="begin"/>
        </w:r>
        <w:r w:rsidR="004B7B2B">
          <w:rPr>
            <w:noProof/>
            <w:webHidden/>
          </w:rPr>
          <w:instrText xml:space="preserve"> PAGEREF _Toc123987374 \h </w:instrText>
        </w:r>
        <w:r w:rsidR="004B7B2B">
          <w:rPr>
            <w:noProof/>
            <w:webHidden/>
          </w:rPr>
        </w:r>
        <w:r w:rsidR="004B7B2B">
          <w:rPr>
            <w:noProof/>
            <w:webHidden/>
          </w:rPr>
          <w:fldChar w:fldCharType="separate"/>
        </w:r>
        <w:r w:rsidR="004B7B2B">
          <w:rPr>
            <w:noProof/>
            <w:webHidden/>
          </w:rPr>
          <w:t>41</w:t>
        </w:r>
        <w:r w:rsidR="004B7B2B">
          <w:rPr>
            <w:noProof/>
            <w:webHidden/>
          </w:rPr>
          <w:fldChar w:fldCharType="end"/>
        </w:r>
      </w:hyperlink>
    </w:p>
    <w:p w14:paraId="631367BE" w14:textId="213323E4"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75" w:history="1">
        <w:r w:rsidR="004B7B2B" w:rsidRPr="00C80535">
          <w:rPr>
            <w:rStyle w:val="Hyperlink"/>
            <w:noProof/>
          </w:rPr>
          <w:t>2.6.2</w:t>
        </w:r>
        <w:r w:rsidR="004B7B2B">
          <w:rPr>
            <w:rFonts w:asciiTheme="minorHAnsi" w:eastAsiaTheme="minorEastAsia" w:hAnsiTheme="minorHAnsi" w:cstheme="minorBidi"/>
            <w:noProof/>
            <w:sz w:val="22"/>
            <w:szCs w:val="22"/>
          </w:rPr>
          <w:tab/>
        </w:r>
        <w:r w:rsidR="004B7B2B" w:rsidRPr="00C80535">
          <w:rPr>
            <w:rStyle w:val="Hyperlink"/>
            <w:noProof/>
          </w:rPr>
          <w:t>Login function sequence diagram:</w:t>
        </w:r>
        <w:r w:rsidR="004B7B2B">
          <w:rPr>
            <w:noProof/>
            <w:webHidden/>
          </w:rPr>
          <w:tab/>
        </w:r>
        <w:r w:rsidR="004B7B2B">
          <w:rPr>
            <w:noProof/>
            <w:webHidden/>
          </w:rPr>
          <w:fldChar w:fldCharType="begin"/>
        </w:r>
        <w:r w:rsidR="004B7B2B">
          <w:rPr>
            <w:noProof/>
            <w:webHidden/>
          </w:rPr>
          <w:instrText xml:space="preserve"> PAGEREF _Toc123987375 \h </w:instrText>
        </w:r>
        <w:r w:rsidR="004B7B2B">
          <w:rPr>
            <w:noProof/>
            <w:webHidden/>
          </w:rPr>
        </w:r>
        <w:r w:rsidR="004B7B2B">
          <w:rPr>
            <w:noProof/>
            <w:webHidden/>
          </w:rPr>
          <w:fldChar w:fldCharType="separate"/>
        </w:r>
        <w:r w:rsidR="004B7B2B">
          <w:rPr>
            <w:noProof/>
            <w:webHidden/>
          </w:rPr>
          <w:t>42</w:t>
        </w:r>
        <w:r w:rsidR="004B7B2B">
          <w:rPr>
            <w:noProof/>
            <w:webHidden/>
          </w:rPr>
          <w:fldChar w:fldCharType="end"/>
        </w:r>
      </w:hyperlink>
    </w:p>
    <w:p w14:paraId="7A7FCFB1" w14:textId="7DB48D8C"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76" w:history="1">
        <w:r w:rsidR="004B7B2B" w:rsidRPr="00C80535">
          <w:rPr>
            <w:rStyle w:val="Hyperlink"/>
            <w:noProof/>
          </w:rPr>
          <w:t>2.6.3</w:t>
        </w:r>
        <w:r w:rsidR="004B7B2B">
          <w:rPr>
            <w:rFonts w:asciiTheme="minorHAnsi" w:eastAsiaTheme="minorEastAsia" w:hAnsiTheme="minorHAnsi" w:cstheme="minorBidi"/>
            <w:noProof/>
            <w:sz w:val="22"/>
            <w:szCs w:val="22"/>
          </w:rPr>
          <w:tab/>
        </w:r>
        <w:r w:rsidR="004B7B2B" w:rsidRPr="00C80535">
          <w:rPr>
            <w:rStyle w:val="Hyperlink"/>
            <w:noProof/>
          </w:rPr>
          <w:t>View product details function sequence diagram:</w:t>
        </w:r>
        <w:r w:rsidR="004B7B2B">
          <w:rPr>
            <w:noProof/>
            <w:webHidden/>
          </w:rPr>
          <w:tab/>
        </w:r>
        <w:r w:rsidR="004B7B2B">
          <w:rPr>
            <w:noProof/>
            <w:webHidden/>
          </w:rPr>
          <w:fldChar w:fldCharType="begin"/>
        </w:r>
        <w:r w:rsidR="004B7B2B">
          <w:rPr>
            <w:noProof/>
            <w:webHidden/>
          </w:rPr>
          <w:instrText xml:space="preserve"> PAGEREF _Toc123987376 \h </w:instrText>
        </w:r>
        <w:r w:rsidR="004B7B2B">
          <w:rPr>
            <w:noProof/>
            <w:webHidden/>
          </w:rPr>
        </w:r>
        <w:r w:rsidR="004B7B2B">
          <w:rPr>
            <w:noProof/>
            <w:webHidden/>
          </w:rPr>
          <w:fldChar w:fldCharType="separate"/>
        </w:r>
        <w:r w:rsidR="004B7B2B">
          <w:rPr>
            <w:noProof/>
            <w:webHidden/>
          </w:rPr>
          <w:t>43</w:t>
        </w:r>
        <w:r w:rsidR="004B7B2B">
          <w:rPr>
            <w:noProof/>
            <w:webHidden/>
          </w:rPr>
          <w:fldChar w:fldCharType="end"/>
        </w:r>
      </w:hyperlink>
    </w:p>
    <w:p w14:paraId="144FBA2E" w14:textId="48110C0C"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77" w:history="1">
        <w:r w:rsidR="004B7B2B" w:rsidRPr="00C80535">
          <w:rPr>
            <w:rStyle w:val="Hyperlink"/>
            <w:noProof/>
          </w:rPr>
          <w:t>2.6.4</w:t>
        </w:r>
        <w:r w:rsidR="004B7B2B">
          <w:rPr>
            <w:rFonts w:asciiTheme="minorHAnsi" w:eastAsiaTheme="minorEastAsia" w:hAnsiTheme="minorHAnsi" w:cstheme="minorBidi"/>
            <w:noProof/>
            <w:sz w:val="22"/>
            <w:szCs w:val="22"/>
          </w:rPr>
          <w:tab/>
        </w:r>
        <w:r w:rsidR="004B7B2B" w:rsidRPr="00C80535">
          <w:rPr>
            <w:rStyle w:val="Hyperlink"/>
            <w:noProof/>
          </w:rPr>
          <w:t>Order function sequence diagram:</w:t>
        </w:r>
        <w:r w:rsidR="004B7B2B">
          <w:rPr>
            <w:noProof/>
            <w:webHidden/>
          </w:rPr>
          <w:tab/>
        </w:r>
        <w:r w:rsidR="004B7B2B">
          <w:rPr>
            <w:noProof/>
            <w:webHidden/>
          </w:rPr>
          <w:fldChar w:fldCharType="begin"/>
        </w:r>
        <w:r w:rsidR="004B7B2B">
          <w:rPr>
            <w:noProof/>
            <w:webHidden/>
          </w:rPr>
          <w:instrText xml:space="preserve"> PAGEREF _Toc123987377 \h </w:instrText>
        </w:r>
        <w:r w:rsidR="004B7B2B">
          <w:rPr>
            <w:noProof/>
            <w:webHidden/>
          </w:rPr>
        </w:r>
        <w:r w:rsidR="004B7B2B">
          <w:rPr>
            <w:noProof/>
            <w:webHidden/>
          </w:rPr>
          <w:fldChar w:fldCharType="separate"/>
        </w:r>
        <w:r w:rsidR="004B7B2B">
          <w:rPr>
            <w:noProof/>
            <w:webHidden/>
          </w:rPr>
          <w:t>44</w:t>
        </w:r>
        <w:r w:rsidR="004B7B2B">
          <w:rPr>
            <w:noProof/>
            <w:webHidden/>
          </w:rPr>
          <w:fldChar w:fldCharType="end"/>
        </w:r>
      </w:hyperlink>
    </w:p>
    <w:p w14:paraId="51A63A5F" w14:textId="53A41CB9"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78" w:history="1">
        <w:r w:rsidR="004B7B2B" w:rsidRPr="00C80535">
          <w:rPr>
            <w:rStyle w:val="Hyperlink"/>
            <w:noProof/>
          </w:rPr>
          <w:t>2.6.5</w:t>
        </w:r>
        <w:r w:rsidR="004B7B2B">
          <w:rPr>
            <w:rFonts w:asciiTheme="minorHAnsi" w:eastAsiaTheme="minorEastAsia" w:hAnsiTheme="minorHAnsi" w:cstheme="minorBidi"/>
            <w:noProof/>
            <w:sz w:val="22"/>
            <w:szCs w:val="22"/>
          </w:rPr>
          <w:tab/>
        </w:r>
        <w:r w:rsidR="004B7B2B" w:rsidRPr="00C80535">
          <w:rPr>
            <w:rStyle w:val="Hyperlink"/>
            <w:noProof/>
          </w:rPr>
          <w:t>Add favorite products function sequence diagram:</w:t>
        </w:r>
        <w:r w:rsidR="004B7B2B">
          <w:rPr>
            <w:noProof/>
            <w:webHidden/>
          </w:rPr>
          <w:tab/>
        </w:r>
        <w:r w:rsidR="004B7B2B">
          <w:rPr>
            <w:noProof/>
            <w:webHidden/>
          </w:rPr>
          <w:fldChar w:fldCharType="begin"/>
        </w:r>
        <w:r w:rsidR="004B7B2B">
          <w:rPr>
            <w:noProof/>
            <w:webHidden/>
          </w:rPr>
          <w:instrText xml:space="preserve"> PAGEREF _Toc123987378 \h </w:instrText>
        </w:r>
        <w:r w:rsidR="004B7B2B">
          <w:rPr>
            <w:noProof/>
            <w:webHidden/>
          </w:rPr>
        </w:r>
        <w:r w:rsidR="004B7B2B">
          <w:rPr>
            <w:noProof/>
            <w:webHidden/>
          </w:rPr>
          <w:fldChar w:fldCharType="separate"/>
        </w:r>
        <w:r w:rsidR="004B7B2B">
          <w:rPr>
            <w:noProof/>
            <w:webHidden/>
          </w:rPr>
          <w:t>45</w:t>
        </w:r>
        <w:r w:rsidR="004B7B2B">
          <w:rPr>
            <w:noProof/>
            <w:webHidden/>
          </w:rPr>
          <w:fldChar w:fldCharType="end"/>
        </w:r>
      </w:hyperlink>
    </w:p>
    <w:p w14:paraId="711A292C" w14:textId="65555096" w:rsidR="004B7B2B" w:rsidRDefault="00F33A34">
      <w:pPr>
        <w:pStyle w:val="TOC2"/>
        <w:rPr>
          <w:rFonts w:asciiTheme="minorHAnsi" w:eastAsiaTheme="minorEastAsia" w:hAnsiTheme="minorHAnsi" w:cstheme="minorBidi"/>
          <w:b w:val="0"/>
          <w:bCs w:val="0"/>
          <w:noProof/>
          <w:sz w:val="22"/>
          <w:szCs w:val="22"/>
        </w:rPr>
      </w:pPr>
      <w:hyperlink w:anchor="_Toc123987379" w:history="1">
        <w:r w:rsidR="004B7B2B" w:rsidRPr="00C80535">
          <w:rPr>
            <w:rStyle w:val="Hyperlink"/>
            <w:noProof/>
          </w:rPr>
          <w:t>2.7</w:t>
        </w:r>
        <w:r w:rsidR="004B7B2B">
          <w:rPr>
            <w:rFonts w:asciiTheme="minorHAnsi" w:eastAsiaTheme="minorEastAsia" w:hAnsiTheme="minorHAnsi" w:cstheme="minorBidi"/>
            <w:b w:val="0"/>
            <w:bCs w:val="0"/>
            <w:noProof/>
            <w:sz w:val="22"/>
            <w:szCs w:val="22"/>
          </w:rPr>
          <w:tab/>
        </w:r>
        <w:r w:rsidR="004B7B2B" w:rsidRPr="00C80535">
          <w:rPr>
            <w:rStyle w:val="Hyperlink"/>
            <w:noProof/>
          </w:rPr>
          <w:t>Summary</w:t>
        </w:r>
        <w:r w:rsidR="004B7B2B">
          <w:rPr>
            <w:noProof/>
            <w:webHidden/>
          </w:rPr>
          <w:tab/>
        </w:r>
        <w:r w:rsidR="004B7B2B">
          <w:rPr>
            <w:noProof/>
            <w:webHidden/>
          </w:rPr>
          <w:fldChar w:fldCharType="begin"/>
        </w:r>
        <w:r w:rsidR="004B7B2B">
          <w:rPr>
            <w:noProof/>
            <w:webHidden/>
          </w:rPr>
          <w:instrText xml:space="preserve"> PAGEREF _Toc123987379 \h </w:instrText>
        </w:r>
        <w:r w:rsidR="004B7B2B">
          <w:rPr>
            <w:noProof/>
            <w:webHidden/>
          </w:rPr>
        </w:r>
        <w:r w:rsidR="004B7B2B">
          <w:rPr>
            <w:noProof/>
            <w:webHidden/>
          </w:rPr>
          <w:fldChar w:fldCharType="separate"/>
        </w:r>
        <w:r w:rsidR="004B7B2B">
          <w:rPr>
            <w:noProof/>
            <w:webHidden/>
          </w:rPr>
          <w:t>45</w:t>
        </w:r>
        <w:r w:rsidR="004B7B2B">
          <w:rPr>
            <w:noProof/>
            <w:webHidden/>
          </w:rPr>
          <w:fldChar w:fldCharType="end"/>
        </w:r>
      </w:hyperlink>
    </w:p>
    <w:p w14:paraId="13AA74F3" w14:textId="0A070DDE" w:rsidR="004B7B2B" w:rsidRDefault="00F33A34">
      <w:pPr>
        <w:pStyle w:val="TOC1"/>
        <w:tabs>
          <w:tab w:val="left" w:pos="1960"/>
          <w:tab w:val="right" w:leader="dot" w:pos="9062"/>
        </w:tabs>
        <w:rPr>
          <w:rFonts w:asciiTheme="minorHAnsi" w:eastAsiaTheme="minorEastAsia" w:hAnsiTheme="minorHAnsi" w:cstheme="minorBidi"/>
          <w:b w:val="0"/>
          <w:bCs w:val="0"/>
          <w:caps w:val="0"/>
          <w:noProof/>
          <w:sz w:val="22"/>
          <w:szCs w:val="22"/>
        </w:rPr>
      </w:pPr>
      <w:hyperlink w:anchor="_Toc123987380" w:history="1">
        <w:r w:rsidR="004B7B2B" w:rsidRPr="00C80535">
          <w:rPr>
            <w:rStyle w:val="Hyperlink"/>
            <w:rFonts w:cs="Times New Roman"/>
            <w:noProof/>
            <w14:scene3d>
              <w14:camera w14:prst="orthographicFront"/>
              <w14:lightRig w14:rig="threePt" w14:dir="t">
                <w14:rot w14:lat="0" w14:lon="0" w14:rev="0"/>
              </w14:lightRig>
            </w14:scene3d>
          </w:rPr>
          <w:t>CHAPTER 3.</w:t>
        </w:r>
        <w:r w:rsidR="004B7B2B">
          <w:rPr>
            <w:rFonts w:asciiTheme="minorHAnsi" w:eastAsiaTheme="minorEastAsia" w:hAnsiTheme="minorHAnsi" w:cstheme="minorBidi"/>
            <w:b w:val="0"/>
            <w:bCs w:val="0"/>
            <w:caps w:val="0"/>
            <w:noProof/>
            <w:sz w:val="22"/>
            <w:szCs w:val="22"/>
          </w:rPr>
          <w:tab/>
        </w:r>
        <w:r w:rsidR="004B7B2B" w:rsidRPr="00C80535">
          <w:rPr>
            <w:rStyle w:val="Hyperlink"/>
            <w:noProof/>
          </w:rPr>
          <w:t>IMPLEMENTATION AND BUILDING SYSTEM</w:t>
        </w:r>
        <w:r w:rsidR="004B7B2B">
          <w:rPr>
            <w:noProof/>
            <w:webHidden/>
          </w:rPr>
          <w:tab/>
        </w:r>
        <w:r w:rsidR="004B7B2B">
          <w:rPr>
            <w:noProof/>
            <w:webHidden/>
          </w:rPr>
          <w:fldChar w:fldCharType="begin"/>
        </w:r>
        <w:r w:rsidR="004B7B2B">
          <w:rPr>
            <w:noProof/>
            <w:webHidden/>
          </w:rPr>
          <w:instrText xml:space="preserve"> PAGEREF _Toc123987380 \h </w:instrText>
        </w:r>
        <w:r w:rsidR="004B7B2B">
          <w:rPr>
            <w:noProof/>
            <w:webHidden/>
          </w:rPr>
        </w:r>
        <w:r w:rsidR="004B7B2B">
          <w:rPr>
            <w:noProof/>
            <w:webHidden/>
          </w:rPr>
          <w:fldChar w:fldCharType="separate"/>
        </w:r>
        <w:r w:rsidR="004B7B2B">
          <w:rPr>
            <w:noProof/>
            <w:webHidden/>
          </w:rPr>
          <w:t>46</w:t>
        </w:r>
        <w:r w:rsidR="004B7B2B">
          <w:rPr>
            <w:noProof/>
            <w:webHidden/>
          </w:rPr>
          <w:fldChar w:fldCharType="end"/>
        </w:r>
      </w:hyperlink>
    </w:p>
    <w:p w14:paraId="0D553A6A" w14:textId="036DEA3C" w:rsidR="004B7B2B" w:rsidRDefault="00F33A34">
      <w:pPr>
        <w:pStyle w:val="TOC2"/>
        <w:rPr>
          <w:rFonts w:asciiTheme="minorHAnsi" w:eastAsiaTheme="minorEastAsia" w:hAnsiTheme="minorHAnsi" w:cstheme="minorBidi"/>
          <w:b w:val="0"/>
          <w:bCs w:val="0"/>
          <w:noProof/>
          <w:sz w:val="22"/>
          <w:szCs w:val="22"/>
        </w:rPr>
      </w:pPr>
      <w:hyperlink w:anchor="_Toc123987381" w:history="1">
        <w:r w:rsidR="004B7B2B" w:rsidRPr="00C80535">
          <w:rPr>
            <w:rStyle w:val="Hyperlink"/>
            <w:noProof/>
          </w:rPr>
          <w:t>3.1</w:t>
        </w:r>
        <w:r w:rsidR="004B7B2B">
          <w:rPr>
            <w:rFonts w:asciiTheme="minorHAnsi" w:eastAsiaTheme="minorEastAsia" w:hAnsiTheme="minorHAnsi" w:cstheme="minorBidi"/>
            <w:b w:val="0"/>
            <w:bCs w:val="0"/>
            <w:noProof/>
            <w:sz w:val="22"/>
            <w:szCs w:val="22"/>
          </w:rPr>
          <w:tab/>
        </w:r>
        <w:r w:rsidR="004B7B2B" w:rsidRPr="00C80535">
          <w:rPr>
            <w:rStyle w:val="Hyperlink"/>
            <w:noProof/>
          </w:rPr>
          <w:t>Build website interface with React Js:</w:t>
        </w:r>
        <w:r w:rsidR="004B7B2B">
          <w:rPr>
            <w:noProof/>
            <w:webHidden/>
          </w:rPr>
          <w:tab/>
        </w:r>
        <w:r w:rsidR="004B7B2B">
          <w:rPr>
            <w:noProof/>
            <w:webHidden/>
          </w:rPr>
          <w:fldChar w:fldCharType="begin"/>
        </w:r>
        <w:r w:rsidR="004B7B2B">
          <w:rPr>
            <w:noProof/>
            <w:webHidden/>
          </w:rPr>
          <w:instrText xml:space="preserve"> PAGEREF _Toc123987381 \h </w:instrText>
        </w:r>
        <w:r w:rsidR="004B7B2B">
          <w:rPr>
            <w:noProof/>
            <w:webHidden/>
          </w:rPr>
        </w:r>
        <w:r w:rsidR="004B7B2B">
          <w:rPr>
            <w:noProof/>
            <w:webHidden/>
          </w:rPr>
          <w:fldChar w:fldCharType="separate"/>
        </w:r>
        <w:r w:rsidR="004B7B2B">
          <w:rPr>
            <w:noProof/>
            <w:webHidden/>
          </w:rPr>
          <w:t>46</w:t>
        </w:r>
        <w:r w:rsidR="004B7B2B">
          <w:rPr>
            <w:noProof/>
            <w:webHidden/>
          </w:rPr>
          <w:fldChar w:fldCharType="end"/>
        </w:r>
      </w:hyperlink>
    </w:p>
    <w:p w14:paraId="19AEA776" w14:textId="022C0CF2" w:rsidR="004B7B2B" w:rsidRDefault="00F33A34">
      <w:pPr>
        <w:pStyle w:val="TOC2"/>
        <w:rPr>
          <w:rFonts w:asciiTheme="minorHAnsi" w:eastAsiaTheme="minorEastAsia" w:hAnsiTheme="minorHAnsi" w:cstheme="minorBidi"/>
          <w:b w:val="0"/>
          <w:bCs w:val="0"/>
          <w:noProof/>
          <w:sz w:val="22"/>
          <w:szCs w:val="22"/>
        </w:rPr>
      </w:pPr>
      <w:hyperlink w:anchor="_Toc123987382" w:history="1">
        <w:r w:rsidR="004B7B2B" w:rsidRPr="00C80535">
          <w:rPr>
            <w:rStyle w:val="Hyperlink"/>
            <w:noProof/>
          </w:rPr>
          <w:t>3.2</w:t>
        </w:r>
        <w:r w:rsidR="004B7B2B">
          <w:rPr>
            <w:rFonts w:asciiTheme="minorHAnsi" w:eastAsiaTheme="minorEastAsia" w:hAnsiTheme="minorHAnsi" w:cstheme="minorBidi"/>
            <w:b w:val="0"/>
            <w:bCs w:val="0"/>
            <w:noProof/>
            <w:sz w:val="22"/>
            <w:szCs w:val="22"/>
          </w:rPr>
          <w:tab/>
        </w:r>
        <w:r w:rsidR="004B7B2B" w:rsidRPr="00C80535">
          <w:rPr>
            <w:rStyle w:val="Hyperlink"/>
            <w:noProof/>
          </w:rPr>
          <w:t>Use collaborative filtering suggestions to recommend products:</w:t>
        </w:r>
        <w:r w:rsidR="004B7B2B">
          <w:rPr>
            <w:noProof/>
            <w:webHidden/>
          </w:rPr>
          <w:tab/>
        </w:r>
        <w:r w:rsidR="004B7B2B">
          <w:rPr>
            <w:noProof/>
            <w:webHidden/>
          </w:rPr>
          <w:fldChar w:fldCharType="begin"/>
        </w:r>
        <w:r w:rsidR="004B7B2B">
          <w:rPr>
            <w:noProof/>
            <w:webHidden/>
          </w:rPr>
          <w:instrText xml:space="preserve"> PAGEREF _Toc123987382 \h </w:instrText>
        </w:r>
        <w:r w:rsidR="004B7B2B">
          <w:rPr>
            <w:noProof/>
            <w:webHidden/>
          </w:rPr>
        </w:r>
        <w:r w:rsidR="004B7B2B">
          <w:rPr>
            <w:noProof/>
            <w:webHidden/>
          </w:rPr>
          <w:fldChar w:fldCharType="separate"/>
        </w:r>
        <w:r w:rsidR="004B7B2B">
          <w:rPr>
            <w:noProof/>
            <w:webHidden/>
          </w:rPr>
          <w:t>46</w:t>
        </w:r>
        <w:r w:rsidR="004B7B2B">
          <w:rPr>
            <w:noProof/>
            <w:webHidden/>
          </w:rPr>
          <w:fldChar w:fldCharType="end"/>
        </w:r>
      </w:hyperlink>
    </w:p>
    <w:p w14:paraId="5C5B211F" w14:textId="5C1B8F8A" w:rsidR="004B7B2B" w:rsidRDefault="00F33A34">
      <w:pPr>
        <w:pStyle w:val="TOC2"/>
        <w:rPr>
          <w:rFonts w:asciiTheme="minorHAnsi" w:eastAsiaTheme="minorEastAsia" w:hAnsiTheme="minorHAnsi" w:cstheme="minorBidi"/>
          <w:b w:val="0"/>
          <w:bCs w:val="0"/>
          <w:noProof/>
          <w:sz w:val="22"/>
          <w:szCs w:val="22"/>
        </w:rPr>
      </w:pPr>
      <w:hyperlink w:anchor="_Toc123987383" w:history="1">
        <w:r w:rsidR="004B7B2B" w:rsidRPr="00C80535">
          <w:rPr>
            <w:rStyle w:val="Hyperlink"/>
            <w:noProof/>
          </w:rPr>
          <w:t>3.3</w:t>
        </w:r>
        <w:r w:rsidR="004B7B2B">
          <w:rPr>
            <w:rFonts w:asciiTheme="minorHAnsi" w:eastAsiaTheme="minorEastAsia" w:hAnsiTheme="minorHAnsi" w:cstheme="minorBidi"/>
            <w:b w:val="0"/>
            <w:bCs w:val="0"/>
            <w:noProof/>
            <w:sz w:val="22"/>
            <w:szCs w:val="22"/>
          </w:rPr>
          <w:tab/>
        </w:r>
        <w:r w:rsidR="004B7B2B" w:rsidRPr="00C80535">
          <w:rPr>
            <w:rStyle w:val="Hyperlink"/>
            <w:noProof/>
          </w:rPr>
          <w:t>Building a server system using Node Js:</w:t>
        </w:r>
        <w:r w:rsidR="004B7B2B">
          <w:rPr>
            <w:noProof/>
            <w:webHidden/>
          </w:rPr>
          <w:tab/>
        </w:r>
        <w:r w:rsidR="004B7B2B">
          <w:rPr>
            <w:noProof/>
            <w:webHidden/>
          </w:rPr>
          <w:fldChar w:fldCharType="begin"/>
        </w:r>
        <w:r w:rsidR="004B7B2B">
          <w:rPr>
            <w:noProof/>
            <w:webHidden/>
          </w:rPr>
          <w:instrText xml:space="preserve"> PAGEREF _Toc123987383 \h </w:instrText>
        </w:r>
        <w:r w:rsidR="004B7B2B">
          <w:rPr>
            <w:noProof/>
            <w:webHidden/>
          </w:rPr>
        </w:r>
        <w:r w:rsidR="004B7B2B">
          <w:rPr>
            <w:noProof/>
            <w:webHidden/>
          </w:rPr>
          <w:fldChar w:fldCharType="separate"/>
        </w:r>
        <w:r w:rsidR="004B7B2B">
          <w:rPr>
            <w:noProof/>
            <w:webHidden/>
          </w:rPr>
          <w:t>48</w:t>
        </w:r>
        <w:r w:rsidR="004B7B2B">
          <w:rPr>
            <w:noProof/>
            <w:webHidden/>
          </w:rPr>
          <w:fldChar w:fldCharType="end"/>
        </w:r>
      </w:hyperlink>
    </w:p>
    <w:p w14:paraId="2F129880" w14:textId="0D5E091C" w:rsidR="004B7B2B" w:rsidRDefault="00F33A34">
      <w:pPr>
        <w:pStyle w:val="TOC2"/>
        <w:rPr>
          <w:rFonts w:asciiTheme="minorHAnsi" w:eastAsiaTheme="minorEastAsia" w:hAnsiTheme="minorHAnsi" w:cstheme="minorBidi"/>
          <w:b w:val="0"/>
          <w:bCs w:val="0"/>
          <w:noProof/>
          <w:sz w:val="22"/>
          <w:szCs w:val="22"/>
        </w:rPr>
      </w:pPr>
      <w:hyperlink w:anchor="_Toc123987384" w:history="1">
        <w:r w:rsidR="004B7B2B" w:rsidRPr="00C80535">
          <w:rPr>
            <w:rStyle w:val="Hyperlink"/>
            <w:noProof/>
          </w:rPr>
          <w:t>3.4</w:t>
        </w:r>
        <w:r w:rsidR="004B7B2B">
          <w:rPr>
            <w:rFonts w:asciiTheme="minorHAnsi" w:eastAsiaTheme="minorEastAsia" w:hAnsiTheme="minorHAnsi" w:cstheme="minorBidi"/>
            <w:b w:val="0"/>
            <w:bCs w:val="0"/>
            <w:noProof/>
            <w:sz w:val="22"/>
            <w:szCs w:val="22"/>
          </w:rPr>
          <w:tab/>
        </w:r>
        <w:r w:rsidR="004B7B2B" w:rsidRPr="00C80535">
          <w:rPr>
            <w:rStyle w:val="Hyperlink"/>
            <w:noProof/>
          </w:rPr>
          <w:t>Build a database:</w:t>
        </w:r>
        <w:r w:rsidR="004B7B2B">
          <w:rPr>
            <w:noProof/>
            <w:webHidden/>
          </w:rPr>
          <w:tab/>
        </w:r>
        <w:r w:rsidR="004B7B2B">
          <w:rPr>
            <w:noProof/>
            <w:webHidden/>
          </w:rPr>
          <w:fldChar w:fldCharType="begin"/>
        </w:r>
        <w:r w:rsidR="004B7B2B">
          <w:rPr>
            <w:noProof/>
            <w:webHidden/>
          </w:rPr>
          <w:instrText xml:space="preserve"> PAGEREF _Toc123987384 \h </w:instrText>
        </w:r>
        <w:r w:rsidR="004B7B2B">
          <w:rPr>
            <w:noProof/>
            <w:webHidden/>
          </w:rPr>
        </w:r>
        <w:r w:rsidR="004B7B2B">
          <w:rPr>
            <w:noProof/>
            <w:webHidden/>
          </w:rPr>
          <w:fldChar w:fldCharType="separate"/>
        </w:r>
        <w:r w:rsidR="004B7B2B">
          <w:rPr>
            <w:noProof/>
            <w:webHidden/>
          </w:rPr>
          <w:t>49</w:t>
        </w:r>
        <w:r w:rsidR="004B7B2B">
          <w:rPr>
            <w:noProof/>
            <w:webHidden/>
          </w:rPr>
          <w:fldChar w:fldCharType="end"/>
        </w:r>
      </w:hyperlink>
    </w:p>
    <w:p w14:paraId="77713219" w14:textId="57FDEE69" w:rsidR="004B7B2B" w:rsidRDefault="00F33A34">
      <w:pPr>
        <w:pStyle w:val="TOC2"/>
        <w:rPr>
          <w:rFonts w:asciiTheme="minorHAnsi" w:eastAsiaTheme="minorEastAsia" w:hAnsiTheme="minorHAnsi" w:cstheme="minorBidi"/>
          <w:b w:val="0"/>
          <w:bCs w:val="0"/>
          <w:noProof/>
          <w:sz w:val="22"/>
          <w:szCs w:val="22"/>
        </w:rPr>
      </w:pPr>
      <w:hyperlink w:anchor="_Toc123987385" w:history="1">
        <w:r w:rsidR="004B7B2B" w:rsidRPr="00C80535">
          <w:rPr>
            <w:rStyle w:val="Hyperlink"/>
            <w:noProof/>
          </w:rPr>
          <w:t>3.5</w:t>
        </w:r>
        <w:r w:rsidR="004B7B2B">
          <w:rPr>
            <w:rFonts w:asciiTheme="minorHAnsi" w:eastAsiaTheme="minorEastAsia" w:hAnsiTheme="minorHAnsi" w:cstheme="minorBidi"/>
            <w:b w:val="0"/>
            <w:bCs w:val="0"/>
            <w:noProof/>
            <w:sz w:val="22"/>
            <w:szCs w:val="22"/>
          </w:rPr>
          <w:tab/>
        </w:r>
        <w:r w:rsidR="004B7B2B" w:rsidRPr="00C80535">
          <w:rPr>
            <w:rStyle w:val="Hyperlink"/>
            <w:noProof/>
          </w:rPr>
          <w:t>E-commerce system interface:</w:t>
        </w:r>
        <w:r w:rsidR="004B7B2B">
          <w:rPr>
            <w:noProof/>
            <w:webHidden/>
          </w:rPr>
          <w:tab/>
        </w:r>
        <w:r w:rsidR="004B7B2B">
          <w:rPr>
            <w:noProof/>
            <w:webHidden/>
          </w:rPr>
          <w:fldChar w:fldCharType="begin"/>
        </w:r>
        <w:r w:rsidR="004B7B2B">
          <w:rPr>
            <w:noProof/>
            <w:webHidden/>
          </w:rPr>
          <w:instrText xml:space="preserve"> PAGEREF _Toc123987385 \h </w:instrText>
        </w:r>
        <w:r w:rsidR="004B7B2B">
          <w:rPr>
            <w:noProof/>
            <w:webHidden/>
          </w:rPr>
        </w:r>
        <w:r w:rsidR="004B7B2B">
          <w:rPr>
            <w:noProof/>
            <w:webHidden/>
          </w:rPr>
          <w:fldChar w:fldCharType="separate"/>
        </w:r>
        <w:r w:rsidR="004B7B2B">
          <w:rPr>
            <w:noProof/>
            <w:webHidden/>
          </w:rPr>
          <w:t>49</w:t>
        </w:r>
        <w:r w:rsidR="004B7B2B">
          <w:rPr>
            <w:noProof/>
            <w:webHidden/>
          </w:rPr>
          <w:fldChar w:fldCharType="end"/>
        </w:r>
      </w:hyperlink>
    </w:p>
    <w:p w14:paraId="4C9BF3D9" w14:textId="4FA13ADE"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86" w:history="1">
        <w:r w:rsidR="004B7B2B" w:rsidRPr="00C80535">
          <w:rPr>
            <w:rStyle w:val="Hyperlink"/>
            <w:noProof/>
          </w:rPr>
          <w:t>3.5.1</w:t>
        </w:r>
        <w:r w:rsidR="004B7B2B">
          <w:rPr>
            <w:rFonts w:asciiTheme="minorHAnsi" w:eastAsiaTheme="minorEastAsia" w:hAnsiTheme="minorHAnsi" w:cstheme="minorBidi"/>
            <w:noProof/>
            <w:sz w:val="22"/>
            <w:szCs w:val="22"/>
          </w:rPr>
          <w:tab/>
        </w:r>
        <w:r w:rsidR="004B7B2B" w:rsidRPr="00C80535">
          <w:rPr>
            <w:rStyle w:val="Hyperlink"/>
            <w:noProof/>
          </w:rPr>
          <w:t>Customer interface:</w:t>
        </w:r>
        <w:r w:rsidR="004B7B2B">
          <w:rPr>
            <w:noProof/>
            <w:webHidden/>
          </w:rPr>
          <w:tab/>
        </w:r>
        <w:r w:rsidR="004B7B2B">
          <w:rPr>
            <w:noProof/>
            <w:webHidden/>
          </w:rPr>
          <w:fldChar w:fldCharType="begin"/>
        </w:r>
        <w:r w:rsidR="004B7B2B">
          <w:rPr>
            <w:noProof/>
            <w:webHidden/>
          </w:rPr>
          <w:instrText xml:space="preserve"> PAGEREF _Toc123987386 \h </w:instrText>
        </w:r>
        <w:r w:rsidR="004B7B2B">
          <w:rPr>
            <w:noProof/>
            <w:webHidden/>
          </w:rPr>
        </w:r>
        <w:r w:rsidR="004B7B2B">
          <w:rPr>
            <w:noProof/>
            <w:webHidden/>
          </w:rPr>
          <w:fldChar w:fldCharType="separate"/>
        </w:r>
        <w:r w:rsidR="004B7B2B">
          <w:rPr>
            <w:noProof/>
            <w:webHidden/>
          </w:rPr>
          <w:t>49</w:t>
        </w:r>
        <w:r w:rsidR="004B7B2B">
          <w:rPr>
            <w:noProof/>
            <w:webHidden/>
          </w:rPr>
          <w:fldChar w:fldCharType="end"/>
        </w:r>
      </w:hyperlink>
    </w:p>
    <w:p w14:paraId="15E6B4F6" w14:textId="7AC2A964" w:rsidR="004B7B2B" w:rsidRDefault="00F33A34">
      <w:pPr>
        <w:pStyle w:val="TOC3"/>
        <w:tabs>
          <w:tab w:val="left" w:pos="1120"/>
          <w:tab w:val="right" w:leader="dot" w:pos="9062"/>
        </w:tabs>
        <w:rPr>
          <w:rFonts w:asciiTheme="minorHAnsi" w:eastAsiaTheme="minorEastAsia" w:hAnsiTheme="minorHAnsi" w:cstheme="minorBidi"/>
          <w:noProof/>
          <w:sz w:val="22"/>
          <w:szCs w:val="22"/>
        </w:rPr>
      </w:pPr>
      <w:hyperlink w:anchor="_Toc123987387" w:history="1">
        <w:r w:rsidR="004B7B2B" w:rsidRPr="00C80535">
          <w:rPr>
            <w:rStyle w:val="Hyperlink"/>
            <w:noProof/>
          </w:rPr>
          <w:t>3.5.2</w:t>
        </w:r>
        <w:r w:rsidR="004B7B2B">
          <w:rPr>
            <w:rFonts w:asciiTheme="minorHAnsi" w:eastAsiaTheme="minorEastAsia" w:hAnsiTheme="minorHAnsi" w:cstheme="minorBidi"/>
            <w:noProof/>
            <w:sz w:val="22"/>
            <w:szCs w:val="22"/>
          </w:rPr>
          <w:tab/>
        </w:r>
        <w:r w:rsidR="004B7B2B" w:rsidRPr="00C80535">
          <w:rPr>
            <w:rStyle w:val="Hyperlink"/>
            <w:noProof/>
          </w:rPr>
          <w:t>Admin interface:</w:t>
        </w:r>
        <w:r w:rsidR="004B7B2B">
          <w:rPr>
            <w:noProof/>
            <w:webHidden/>
          </w:rPr>
          <w:tab/>
        </w:r>
        <w:r w:rsidR="004B7B2B">
          <w:rPr>
            <w:noProof/>
            <w:webHidden/>
          </w:rPr>
          <w:fldChar w:fldCharType="begin"/>
        </w:r>
        <w:r w:rsidR="004B7B2B">
          <w:rPr>
            <w:noProof/>
            <w:webHidden/>
          </w:rPr>
          <w:instrText xml:space="preserve"> PAGEREF _Toc123987387 \h </w:instrText>
        </w:r>
        <w:r w:rsidR="004B7B2B">
          <w:rPr>
            <w:noProof/>
            <w:webHidden/>
          </w:rPr>
        </w:r>
        <w:r w:rsidR="004B7B2B">
          <w:rPr>
            <w:noProof/>
            <w:webHidden/>
          </w:rPr>
          <w:fldChar w:fldCharType="separate"/>
        </w:r>
        <w:r w:rsidR="004B7B2B">
          <w:rPr>
            <w:noProof/>
            <w:webHidden/>
          </w:rPr>
          <w:t>58</w:t>
        </w:r>
        <w:r w:rsidR="004B7B2B">
          <w:rPr>
            <w:noProof/>
            <w:webHidden/>
          </w:rPr>
          <w:fldChar w:fldCharType="end"/>
        </w:r>
      </w:hyperlink>
    </w:p>
    <w:p w14:paraId="4EB8EEC6" w14:textId="3C608256" w:rsidR="004B7B2B" w:rsidRDefault="00F33A34">
      <w:pPr>
        <w:pStyle w:val="TOC2"/>
        <w:rPr>
          <w:rFonts w:asciiTheme="minorHAnsi" w:eastAsiaTheme="minorEastAsia" w:hAnsiTheme="minorHAnsi" w:cstheme="minorBidi"/>
          <w:b w:val="0"/>
          <w:bCs w:val="0"/>
          <w:noProof/>
          <w:sz w:val="22"/>
          <w:szCs w:val="22"/>
        </w:rPr>
      </w:pPr>
      <w:hyperlink w:anchor="_Toc123987388" w:history="1">
        <w:r w:rsidR="004B7B2B" w:rsidRPr="00C80535">
          <w:rPr>
            <w:rStyle w:val="Hyperlink"/>
            <w:noProof/>
          </w:rPr>
          <w:t>3.6</w:t>
        </w:r>
        <w:r w:rsidR="004B7B2B">
          <w:rPr>
            <w:rFonts w:asciiTheme="minorHAnsi" w:eastAsiaTheme="minorEastAsia" w:hAnsiTheme="minorHAnsi" w:cstheme="minorBidi"/>
            <w:b w:val="0"/>
            <w:bCs w:val="0"/>
            <w:noProof/>
            <w:sz w:val="22"/>
            <w:szCs w:val="22"/>
          </w:rPr>
          <w:tab/>
        </w:r>
        <w:r w:rsidR="004B7B2B" w:rsidRPr="00C80535">
          <w:rPr>
            <w:rStyle w:val="Hyperlink"/>
            <w:noProof/>
          </w:rPr>
          <w:t>Summary</w:t>
        </w:r>
        <w:r w:rsidR="004B7B2B">
          <w:rPr>
            <w:noProof/>
            <w:webHidden/>
          </w:rPr>
          <w:tab/>
        </w:r>
        <w:r w:rsidR="004B7B2B">
          <w:rPr>
            <w:noProof/>
            <w:webHidden/>
          </w:rPr>
          <w:fldChar w:fldCharType="begin"/>
        </w:r>
        <w:r w:rsidR="004B7B2B">
          <w:rPr>
            <w:noProof/>
            <w:webHidden/>
          </w:rPr>
          <w:instrText xml:space="preserve"> PAGEREF _Toc123987388 \h </w:instrText>
        </w:r>
        <w:r w:rsidR="004B7B2B">
          <w:rPr>
            <w:noProof/>
            <w:webHidden/>
          </w:rPr>
        </w:r>
        <w:r w:rsidR="004B7B2B">
          <w:rPr>
            <w:noProof/>
            <w:webHidden/>
          </w:rPr>
          <w:fldChar w:fldCharType="separate"/>
        </w:r>
        <w:r w:rsidR="004B7B2B">
          <w:rPr>
            <w:noProof/>
            <w:webHidden/>
          </w:rPr>
          <w:t>62</w:t>
        </w:r>
        <w:r w:rsidR="004B7B2B">
          <w:rPr>
            <w:noProof/>
            <w:webHidden/>
          </w:rPr>
          <w:fldChar w:fldCharType="end"/>
        </w:r>
      </w:hyperlink>
    </w:p>
    <w:p w14:paraId="27ACFE9E" w14:textId="53383473" w:rsidR="004B7B2B" w:rsidRDefault="00F33A34">
      <w:pPr>
        <w:pStyle w:val="TOC1"/>
        <w:tabs>
          <w:tab w:val="right" w:leader="dot" w:pos="9062"/>
        </w:tabs>
        <w:rPr>
          <w:rFonts w:asciiTheme="minorHAnsi" w:eastAsiaTheme="minorEastAsia" w:hAnsiTheme="minorHAnsi" w:cstheme="minorBidi"/>
          <w:b w:val="0"/>
          <w:bCs w:val="0"/>
          <w:caps w:val="0"/>
          <w:noProof/>
          <w:sz w:val="22"/>
          <w:szCs w:val="22"/>
        </w:rPr>
      </w:pPr>
      <w:hyperlink w:anchor="_Toc123987389" w:history="1">
        <w:r w:rsidR="004B7B2B" w:rsidRPr="00C80535">
          <w:rPr>
            <w:rStyle w:val="Hyperlink"/>
            <w:noProof/>
          </w:rPr>
          <w:t>CONCLUSIONS AND SUGGESTIONS</w:t>
        </w:r>
        <w:r w:rsidR="004B7B2B">
          <w:rPr>
            <w:noProof/>
            <w:webHidden/>
          </w:rPr>
          <w:tab/>
        </w:r>
        <w:r w:rsidR="004B7B2B">
          <w:rPr>
            <w:noProof/>
            <w:webHidden/>
          </w:rPr>
          <w:fldChar w:fldCharType="begin"/>
        </w:r>
        <w:r w:rsidR="004B7B2B">
          <w:rPr>
            <w:noProof/>
            <w:webHidden/>
          </w:rPr>
          <w:instrText xml:space="preserve"> PAGEREF _Toc123987389 \h </w:instrText>
        </w:r>
        <w:r w:rsidR="004B7B2B">
          <w:rPr>
            <w:noProof/>
            <w:webHidden/>
          </w:rPr>
        </w:r>
        <w:r w:rsidR="004B7B2B">
          <w:rPr>
            <w:noProof/>
            <w:webHidden/>
          </w:rPr>
          <w:fldChar w:fldCharType="separate"/>
        </w:r>
        <w:r w:rsidR="004B7B2B">
          <w:rPr>
            <w:noProof/>
            <w:webHidden/>
          </w:rPr>
          <w:t>63</w:t>
        </w:r>
        <w:r w:rsidR="004B7B2B">
          <w:rPr>
            <w:noProof/>
            <w:webHidden/>
          </w:rPr>
          <w:fldChar w:fldCharType="end"/>
        </w:r>
      </w:hyperlink>
    </w:p>
    <w:p w14:paraId="32B0C153" w14:textId="6712B7B8" w:rsidR="004B7B2B" w:rsidRDefault="00F33A34">
      <w:pPr>
        <w:pStyle w:val="TOC5"/>
        <w:tabs>
          <w:tab w:val="right" w:leader="dot" w:pos="9062"/>
        </w:tabs>
        <w:rPr>
          <w:rFonts w:asciiTheme="minorHAnsi" w:eastAsiaTheme="minorEastAsia" w:hAnsiTheme="minorHAnsi" w:cstheme="minorBidi"/>
          <w:noProof/>
          <w:sz w:val="22"/>
          <w:szCs w:val="22"/>
        </w:rPr>
      </w:pPr>
      <w:hyperlink w:anchor="_Toc123987390" w:history="1">
        <w:r w:rsidR="004B7B2B" w:rsidRPr="00C80535">
          <w:rPr>
            <w:rStyle w:val="Hyperlink"/>
            <w:noProof/>
          </w:rPr>
          <w:t>Conclusions</w:t>
        </w:r>
        <w:r w:rsidR="004B7B2B">
          <w:rPr>
            <w:noProof/>
            <w:webHidden/>
          </w:rPr>
          <w:tab/>
        </w:r>
        <w:r w:rsidR="004B7B2B">
          <w:rPr>
            <w:noProof/>
            <w:webHidden/>
          </w:rPr>
          <w:fldChar w:fldCharType="begin"/>
        </w:r>
        <w:r w:rsidR="004B7B2B">
          <w:rPr>
            <w:noProof/>
            <w:webHidden/>
          </w:rPr>
          <w:instrText xml:space="preserve"> PAGEREF _Toc123987390 \h </w:instrText>
        </w:r>
        <w:r w:rsidR="004B7B2B">
          <w:rPr>
            <w:noProof/>
            <w:webHidden/>
          </w:rPr>
        </w:r>
        <w:r w:rsidR="004B7B2B">
          <w:rPr>
            <w:noProof/>
            <w:webHidden/>
          </w:rPr>
          <w:fldChar w:fldCharType="separate"/>
        </w:r>
        <w:r w:rsidR="004B7B2B">
          <w:rPr>
            <w:noProof/>
            <w:webHidden/>
          </w:rPr>
          <w:t>63</w:t>
        </w:r>
        <w:r w:rsidR="004B7B2B">
          <w:rPr>
            <w:noProof/>
            <w:webHidden/>
          </w:rPr>
          <w:fldChar w:fldCharType="end"/>
        </w:r>
      </w:hyperlink>
    </w:p>
    <w:p w14:paraId="41F56365" w14:textId="0F2B0A84" w:rsidR="004B7B2B" w:rsidRDefault="00F33A34">
      <w:pPr>
        <w:pStyle w:val="TOC5"/>
        <w:tabs>
          <w:tab w:val="right" w:leader="dot" w:pos="9062"/>
        </w:tabs>
        <w:rPr>
          <w:rFonts w:asciiTheme="minorHAnsi" w:eastAsiaTheme="minorEastAsia" w:hAnsiTheme="minorHAnsi" w:cstheme="minorBidi"/>
          <w:noProof/>
          <w:sz w:val="22"/>
          <w:szCs w:val="22"/>
        </w:rPr>
      </w:pPr>
      <w:hyperlink w:anchor="_Toc123987391" w:history="1">
        <w:r w:rsidR="004B7B2B" w:rsidRPr="00C80535">
          <w:rPr>
            <w:rStyle w:val="Hyperlink"/>
            <w:noProof/>
          </w:rPr>
          <w:t>Suggestions:</w:t>
        </w:r>
        <w:r w:rsidR="004B7B2B">
          <w:rPr>
            <w:noProof/>
            <w:webHidden/>
          </w:rPr>
          <w:tab/>
        </w:r>
        <w:r w:rsidR="004B7B2B">
          <w:rPr>
            <w:noProof/>
            <w:webHidden/>
          </w:rPr>
          <w:fldChar w:fldCharType="begin"/>
        </w:r>
        <w:r w:rsidR="004B7B2B">
          <w:rPr>
            <w:noProof/>
            <w:webHidden/>
          </w:rPr>
          <w:instrText xml:space="preserve"> PAGEREF _Toc123987391 \h </w:instrText>
        </w:r>
        <w:r w:rsidR="004B7B2B">
          <w:rPr>
            <w:noProof/>
            <w:webHidden/>
          </w:rPr>
        </w:r>
        <w:r w:rsidR="004B7B2B">
          <w:rPr>
            <w:noProof/>
            <w:webHidden/>
          </w:rPr>
          <w:fldChar w:fldCharType="separate"/>
        </w:r>
        <w:r w:rsidR="004B7B2B">
          <w:rPr>
            <w:noProof/>
            <w:webHidden/>
          </w:rPr>
          <w:t>64</w:t>
        </w:r>
        <w:r w:rsidR="004B7B2B">
          <w:rPr>
            <w:noProof/>
            <w:webHidden/>
          </w:rPr>
          <w:fldChar w:fldCharType="end"/>
        </w:r>
      </w:hyperlink>
    </w:p>
    <w:p w14:paraId="7DF2F626" w14:textId="1996A490" w:rsidR="004B7B2B" w:rsidRDefault="00F33A34">
      <w:pPr>
        <w:pStyle w:val="TOC1"/>
        <w:tabs>
          <w:tab w:val="right" w:leader="dot" w:pos="9062"/>
        </w:tabs>
        <w:rPr>
          <w:rFonts w:asciiTheme="minorHAnsi" w:eastAsiaTheme="minorEastAsia" w:hAnsiTheme="minorHAnsi" w:cstheme="minorBidi"/>
          <w:b w:val="0"/>
          <w:bCs w:val="0"/>
          <w:caps w:val="0"/>
          <w:noProof/>
          <w:sz w:val="22"/>
          <w:szCs w:val="22"/>
        </w:rPr>
      </w:pPr>
      <w:hyperlink w:anchor="_Toc123987392" w:history="1">
        <w:r w:rsidR="004B7B2B" w:rsidRPr="00C80535">
          <w:rPr>
            <w:rStyle w:val="Hyperlink"/>
            <w:noProof/>
          </w:rPr>
          <w:t>REFERENCES</w:t>
        </w:r>
        <w:r w:rsidR="004B7B2B">
          <w:rPr>
            <w:noProof/>
            <w:webHidden/>
          </w:rPr>
          <w:tab/>
        </w:r>
        <w:r w:rsidR="004B7B2B">
          <w:rPr>
            <w:noProof/>
            <w:webHidden/>
          </w:rPr>
          <w:fldChar w:fldCharType="begin"/>
        </w:r>
        <w:r w:rsidR="004B7B2B">
          <w:rPr>
            <w:noProof/>
            <w:webHidden/>
          </w:rPr>
          <w:instrText xml:space="preserve"> PAGEREF _Toc123987392 \h </w:instrText>
        </w:r>
        <w:r w:rsidR="004B7B2B">
          <w:rPr>
            <w:noProof/>
            <w:webHidden/>
          </w:rPr>
        </w:r>
        <w:r w:rsidR="004B7B2B">
          <w:rPr>
            <w:noProof/>
            <w:webHidden/>
          </w:rPr>
          <w:fldChar w:fldCharType="separate"/>
        </w:r>
        <w:r w:rsidR="004B7B2B">
          <w:rPr>
            <w:noProof/>
            <w:webHidden/>
          </w:rPr>
          <w:t>65</w:t>
        </w:r>
        <w:r w:rsidR="004B7B2B">
          <w:rPr>
            <w:noProof/>
            <w:webHidden/>
          </w:rPr>
          <w:fldChar w:fldCharType="end"/>
        </w:r>
      </w:hyperlink>
    </w:p>
    <w:p w14:paraId="209C123A" w14:textId="43B6FCEB" w:rsidR="00404A9D" w:rsidRPr="00404A9D" w:rsidRDefault="006733A7" w:rsidP="00404A9D">
      <w:r>
        <w:rPr>
          <w:rFonts w:cstheme="minorHAnsi"/>
          <w:caps/>
          <w:sz w:val="26"/>
          <w:szCs w:val="20"/>
        </w:rPr>
        <w:fldChar w:fldCharType="end"/>
      </w:r>
    </w:p>
    <w:p w14:paraId="1D0BBBC5" w14:textId="054E115D" w:rsidR="000F373B" w:rsidRPr="00627557" w:rsidRDefault="00404A9D" w:rsidP="00627557">
      <w:pPr>
        <w:rPr>
          <w:b/>
          <w:bCs/>
          <w:sz w:val="32"/>
        </w:rPr>
      </w:pPr>
      <w:bookmarkStart w:id="50" w:name="_Toc83724761"/>
      <w:bookmarkStart w:id="51" w:name="_Toc83725000"/>
      <w:r>
        <w:br w:type="page"/>
      </w:r>
    </w:p>
    <w:p w14:paraId="64A6B396" w14:textId="662F2CD6" w:rsidR="00F23A4A" w:rsidRDefault="004D2865" w:rsidP="00627557">
      <w:pPr>
        <w:pStyle w:val="Title"/>
        <w:outlineLvl w:val="0"/>
      </w:pPr>
      <w:bookmarkStart w:id="52" w:name="_Toc123987304"/>
      <w:r w:rsidRPr="004D2865">
        <w:lastRenderedPageBreak/>
        <w:t>ABBREVIATIONS</w:t>
      </w:r>
      <w:bookmarkEnd w:id="52"/>
      <w:r w:rsidRPr="004D2865">
        <w:t xml:space="preserve"> </w:t>
      </w:r>
      <w:bookmarkEnd w:id="43"/>
      <w:bookmarkEnd w:id="44"/>
      <w:bookmarkEnd w:id="45"/>
      <w:bookmarkEnd w:id="46"/>
      <w:bookmarkEnd w:id="47"/>
      <w:bookmarkEnd w:id="48"/>
      <w:bookmarkEnd w:id="49"/>
      <w:bookmarkEnd w:id="50"/>
      <w:bookmarkEnd w:id="51"/>
    </w:p>
    <w:p w14:paraId="3AD7F764" w14:textId="77777777" w:rsidR="000F373B" w:rsidRPr="000F373B" w:rsidRDefault="000F373B" w:rsidP="000F373B"/>
    <w:tbl>
      <w:tblPr>
        <w:tblW w:w="8957"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8"/>
        <w:gridCol w:w="6559"/>
      </w:tblGrid>
      <w:tr w:rsidR="001146B7" w:rsidRPr="00933993" w14:paraId="3F85C5F1" w14:textId="77777777" w:rsidTr="007C1AFA">
        <w:tc>
          <w:tcPr>
            <w:tcW w:w="2398" w:type="dxa"/>
            <w:shd w:val="clear" w:color="auto" w:fill="auto"/>
          </w:tcPr>
          <w:p w14:paraId="6A445B1B" w14:textId="77777777" w:rsidR="001146B7" w:rsidRPr="00933993" w:rsidRDefault="004D2865" w:rsidP="00F23A4A">
            <w:pPr>
              <w:spacing w:before="120" w:line="360" w:lineRule="auto"/>
              <w:jc w:val="center"/>
              <w:rPr>
                <w:b/>
                <w:sz w:val="26"/>
                <w:szCs w:val="26"/>
              </w:rPr>
            </w:pPr>
            <w:r>
              <w:rPr>
                <w:b/>
                <w:sz w:val="26"/>
                <w:szCs w:val="26"/>
              </w:rPr>
              <w:t>ABBREVIATIONS</w:t>
            </w:r>
          </w:p>
        </w:tc>
        <w:tc>
          <w:tcPr>
            <w:tcW w:w="6559" w:type="dxa"/>
            <w:shd w:val="clear" w:color="auto" w:fill="auto"/>
          </w:tcPr>
          <w:p w14:paraId="5B67FDF0" w14:textId="77777777" w:rsidR="001146B7" w:rsidRPr="00933993" w:rsidRDefault="004D2865" w:rsidP="00F23A4A">
            <w:pPr>
              <w:spacing w:before="120" w:line="360" w:lineRule="auto"/>
              <w:jc w:val="center"/>
              <w:rPr>
                <w:b/>
                <w:sz w:val="26"/>
                <w:szCs w:val="26"/>
              </w:rPr>
            </w:pPr>
            <w:r>
              <w:rPr>
                <w:b/>
                <w:sz w:val="26"/>
                <w:szCs w:val="26"/>
              </w:rPr>
              <w:t>MEANING</w:t>
            </w:r>
          </w:p>
        </w:tc>
      </w:tr>
      <w:tr w:rsidR="00A27995" w:rsidRPr="00933993" w14:paraId="414A25FA" w14:textId="77777777" w:rsidTr="007C1AFA">
        <w:trPr>
          <w:trHeight w:val="453"/>
        </w:trPr>
        <w:tc>
          <w:tcPr>
            <w:tcW w:w="2398" w:type="dxa"/>
            <w:shd w:val="clear" w:color="auto" w:fill="auto"/>
          </w:tcPr>
          <w:p w14:paraId="0A077BA8" w14:textId="6C465EFA" w:rsidR="00A27995" w:rsidRPr="00933993" w:rsidRDefault="00771C44" w:rsidP="00F23A4A">
            <w:pPr>
              <w:spacing w:before="120" w:line="360" w:lineRule="auto"/>
              <w:jc w:val="center"/>
              <w:rPr>
                <w:sz w:val="26"/>
                <w:szCs w:val="26"/>
              </w:rPr>
            </w:pPr>
            <w:r>
              <w:rPr>
                <w:sz w:val="26"/>
                <w:szCs w:val="26"/>
              </w:rPr>
              <w:t>DOM</w:t>
            </w:r>
          </w:p>
        </w:tc>
        <w:tc>
          <w:tcPr>
            <w:tcW w:w="6559" w:type="dxa"/>
            <w:shd w:val="clear" w:color="auto" w:fill="auto"/>
          </w:tcPr>
          <w:p w14:paraId="5C1F8BFC" w14:textId="0A317AF8" w:rsidR="00A27995" w:rsidRPr="00771C44" w:rsidRDefault="00771C44" w:rsidP="00A27995">
            <w:pPr>
              <w:spacing w:before="120" w:line="360" w:lineRule="auto"/>
              <w:jc w:val="center"/>
              <w:rPr>
                <w:sz w:val="26"/>
                <w:szCs w:val="26"/>
              </w:rPr>
            </w:pPr>
            <w:r w:rsidRPr="00771C44">
              <w:rPr>
                <w:color w:val="202124"/>
                <w:sz w:val="26"/>
                <w:szCs w:val="26"/>
                <w:shd w:val="clear" w:color="auto" w:fill="FFFFFF"/>
              </w:rPr>
              <w:t>Document Object Model</w:t>
            </w:r>
          </w:p>
        </w:tc>
      </w:tr>
      <w:tr w:rsidR="00A5382E" w:rsidRPr="00933993" w14:paraId="16AB1953" w14:textId="77777777" w:rsidTr="007C1AFA">
        <w:tc>
          <w:tcPr>
            <w:tcW w:w="2398" w:type="dxa"/>
            <w:shd w:val="clear" w:color="auto" w:fill="auto"/>
          </w:tcPr>
          <w:p w14:paraId="7DAD6899" w14:textId="5B1EAFD3" w:rsidR="00A5382E" w:rsidRDefault="00A5382E" w:rsidP="00F23A4A">
            <w:pPr>
              <w:spacing w:before="120" w:line="360" w:lineRule="auto"/>
              <w:jc w:val="center"/>
              <w:rPr>
                <w:sz w:val="26"/>
                <w:szCs w:val="26"/>
              </w:rPr>
            </w:pPr>
            <w:r>
              <w:rPr>
                <w:sz w:val="26"/>
                <w:szCs w:val="26"/>
              </w:rPr>
              <w:t>NaN</w:t>
            </w:r>
          </w:p>
        </w:tc>
        <w:tc>
          <w:tcPr>
            <w:tcW w:w="6559" w:type="dxa"/>
            <w:shd w:val="clear" w:color="auto" w:fill="auto"/>
          </w:tcPr>
          <w:p w14:paraId="0092B15E" w14:textId="08F43E2D" w:rsidR="00A5382E" w:rsidRDefault="00A5382E" w:rsidP="00F23A4A">
            <w:pPr>
              <w:spacing w:before="120" w:line="360" w:lineRule="auto"/>
              <w:jc w:val="center"/>
              <w:rPr>
                <w:sz w:val="26"/>
                <w:szCs w:val="26"/>
              </w:rPr>
            </w:pPr>
            <w:r>
              <w:rPr>
                <w:sz w:val="26"/>
                <w:szCs w:val="26"/>
              </w:rPr>
              <w:t>Not a Number</w:t>
            </w:r>
          </w:p>
        </w:tc>
      </w:tr>
      <w:tr w:rsidR="0084550D" w:rsidRPr="00933993" w14:paraId="61F812D0" w14:textId="77777777" w:rsidTr="007C1AFA">
        <w:tc>
          <w:tcPr>
            <w:tcW w:w="2398" w:type="dxa"/>
            <w:shd w:val="clear" w:color="auto" w:fill="auto"/>
          </w:tcPr>
          <w:p w14:paraId="65312DBB" w14:textId="2FDAC133" w:rsidR="0084550D" w:rsidRDefault="0084550D" w:rsidP="00F23A4A">
            <w:pPr>
              <w:spacing w:before="120" w:line="360" w:lineRule="auto"/>
              <w:jc w:val="center"/>
              <w:rPr>
                <w:sz w:val="26"/>
                <w:szCs w:val="26"/>
              </w:rPr>
            </w:pPr>
            <w:r>
              <w:rPr>
                <w:sz w:val="26"/>
                <w:szCs w:val="26"/>
              </w:rPr>
              <w:t>JSX</w:t>
            </w:r>
          </w:p>
        </w:tc>
        <w:tc>
          <w:tcPr>
            <w:tcW w:w="6559" w:type="dxa"/>
            <w:shd w:val="clear" w:color="auto" w:fill="auto"/>
          </w:tcPr>
          <w:p w14:paraId="2AB44CEE" w14:textId="3CB09BFD" w:rsidR="0084550D" w:rsidRDefault="0084550D" w:rsidP="00F23A4A">
            <w:pPr>
              <w:spacing w:before="120" w:line="360" w:lineRule="auto"/>
              <w:jc w:val="center"/>
              <w:rPr>
                <w:sz w:val="26"/>
                <w:szCs w:val="26"/>
              </w:rPr>
            </w:pPr>
            <w:r w:rsidRPr="0084550D">
              <w:rPr>
                <w:sz w:val="26"/>
                <w:szCs w:val="26"/>
              </w:rPr>
              <w:t>JavaScript XML</w:t>
            </w:r>
          </w:p>
        </w:tc>
      </w:tr>
    </w:tbl>
    <w:p w14:paraId="158CFFC2" w14:textId="77777777" w:rsidR="00E83B3F" w:rsidRPr="00933993" w:rsidRDefault="00E83B3F" w:rsidP="00734392">
      <w:pPr>
        <w:spacing w:line="360" w:lineRule="auto"/>
        <w:jc w:val="both"/>
        <w:rPr>
          <w:sz w:val="26"/>
          <w:szCs w:val="26"/>
        </w:rPr>
      </w:pPr>
    </w:p>
    <w:p w14:paraId="3476D534" w14:textId="34F1C543" w:rsidR="000F373B" w:rsidRDefault="004B0BAE" w:rsidP="00F00BD1">
      <w:pPr>
        <w:pStyle w:val="Title"/>
      </w:pPr>
      <w:bookmarkStart w:id="53" w:name="_Toc6684066"/>
      <w:bookmarkStart w:id="54" w:name="_Toc6684127"/>
      <w:bookmarkStart w:id="55" w:name="_Toc6688595"/>
      <w:bookmarkStart w:id="56" w:name="_Toc7253361"/>
      <w:bookmarkStart w:id="57" w:name="_Toc7978868"/>
      <w:bookmarkStart w:id="58" w:name="_Toc8805994"/>
      <w:r w:rsidRPr="00933993">
        <w:br w:type="page"/>
      </w:r>
      <w:bookmarkStart w:id="59" w:name="_Toc9016560"/>
      <w:bookmarkStart w:id="60" w:name="_Toc83724762"/>
      <w:bookmarkStart w:id="61" w:name="_Toc83725001"/>
    </w:p>
    <w:p w14:paraId="5D3C64AE" w14:textId="4DDDEB34" w:rsidR="00C73265" w:rsidRDefault="004D2865" w:rsidP="00627557">
      <w:pPr>
        <w:pStyle w:val="Title"/>
        <w:outlineLvl w:val="0"/>
      </w:pPr>
      <w:bookmarkStart w:id="62" w:name="_Toc123987305"/>
      <w:r w:rsidRPr="004D2865">
        <w:lastRenderedPageBreak/>
        <w:t>LIST OF FIGURES</w:t>
      </w:r>
      <w:bookmarkEnd w:id="53"/>
      <w:bookmarkEnd w:id="54"/>
      <w:bookmarkEnd w:id="55"/>
      <w:bookmarkEnd w:id="56"/>
      <w:bookmarkEnd w:id="57"/>
      <w:bookmarkEnd w:id="58"/>
      <w:bookmarkEnd w:id="59"/>
      <w:bookmarkEnd w:id="60"/>
      <w:bookmarkEnd w:id="61"/>
      <w:bookmarkEnd w:id="62"/>
    </w:p>
    <w:p w14:paraId="55951663" w14:textId="77777777" w:rsidR="000F373B" w:rsidRPr="005B6CB6" w:rsidRDefault="000F373B" w:rsidP="000F373B">
      <w:pPr>
        <w:rPr>
          <w:sz w:val="26"/>
          <w:szCs w:val="26"/>
        </w:rPr>
      </w:pPr>
    </w:p>
    <w:bookmarkStart w:id="63" w:name="_Toc6684067"/>
    <w:bookmarkStart w:id="64" w:name="_Toc6684128"/>
    <w:bookmarkStart w:id="65" w:name="_Toc6688596"/>
    <w:bookmarkStart w:id="66" w:name="_Toc7253362"/>
    <w:bookmarkStart w:id="67" w:name="_Toc7978869"/>
    <w:bookmarkStart w:id="68" w:name="_Toc8805995"/>
    <w:bookmarkStart w:id="69" w:name="_Toc9016562"/>
    <w:p w14:paraId="6CA7EA08" w14:textId="6BF4271F" w:rsidR="00305AB6" w:rsidRPr="00305AB6" w:rsidRDefault="00DB6C4F">
      <w:pPr>
        <w:pStyle w:val="TableofFigures"/>
        <w:tabs>
          <w:tab w:val="right" w:leader="dot" w:pos="9062"/>
        </w:tabs>
        <w:rPr>
          <w:rFonts w:asciiTheme="minorHAnsi" w:eastAsiaTheme="minorEastAsia" w:hAnsiTheme="minorHAnsi" w:cstheme="minorBidi"/>
          <w:noProof/>
          <w:sz w:val="26"/>
          <w:szCs w:val="26"/>
        </w:rPr>
      </w:pPr>
      <w:r w:rsidRPr="00305AB6">
        <w:rPr>
          <w:sz w:val="26"/>
          <w:szCs w:val="26"/>
        </w:rPr>
        <w:fldChar w:fldCharType="begin"/>
      </w:r>
      <w:r w:rsidRPr="00305AB6">
        <w:rPr>
          <w:sz w:val="26"/>
          <w:szCs w:val="26"/>
        </w:rPr>
        <w:instrText xml:space="preserve"> TOC \h \z \c "Figure" </w:instrText>
      </w:r>
      <w:r w:rsidRPr="00305AB6">
        <w:rPr>
          <w:sz w:val="26"/>
          <w:szCs w:val="26"/>
        </w:rPr>
        <w:fldChar w:fldCharType="separate"/>
      </w:r>
      <w:hyperlink w:anchor="_Toc123250858" w:history="1">
        <w:r w:rsidR="00305AB6" w:rsidRPr="00305AB6">
          <w:rPr>
            <w:rStyle w:val="Hyperlink"/>
            <w:noProof/>
            <w:sz w:val="26"/>
            <w:szCs w:val="26"/>
          </w:rPr>
          <w:t>Figure 1.1 - Logo React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_Toc123250858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3</w:t>
        </w:r>
        <w:r w:rsidR="00305AB6" w:rsidRPr="00305AB6">
          <w:rPr>
            <w:noProof/>
            <w:webHidden/>
            <w:sz w:val="26"/>
            <w:szCs w:val="26"/>
          </w:rPr>
          <w:fldChar w:fldCharType="end"/>
        </w:r>
      </w:hyperlink>
    </w:p>
    <w:p w14:paraId="00CA2C7F" w14:textId="4457CE53"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59" w:history="1">
        <w:r w:rsidR="00305AB6" w:rsidRPr="00305AB6">
          <w:rPr>
            <w:rStyle w:val="Hyperlink"/>
            <w:noProof/>
            <w:sz w:val="26"/>
            <w:szCs w:val="26"/>
          </w:rPr>
          <w:t>Figure 1.2 - Tree DOM</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_Toc123250859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w:t>
        </w:r>
        <w:r w:rsidR="00305AB6" w:rsidRPr="00305AB6">
          <w:rPr>
            <w:noProof/>
            <w:webHidden/>
            <w:sz w:val="26"/>
            <w:szCs w:val="26"/>
          </w:rPr>
          <w:fldChar w:fldCharType="end"/>
        </w:r>
      </w:hyperlink>
    </w:p>
    <w:p w14:paraId="6719B3B7" w14:textId="4937B155"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60" w:history="1">
        <w:r w:rsidR="00305AB6" w:rsidRPr="00305AB6">
          <w:rPr>
            <w:rStyle w:val="Hyperlink"/>
            <w:noProof/>
            <w:sz w:val="26"/>
            <w:szCs w:val="26"/>
          </w:rPr>
          <w:t>Figure 1.3 - Logo NodeJs</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_Toc123250860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7</w:t>
        </w:r>
        <w:r w:rsidR="00305AB6" w:rsidRPr="00305AB6">
          <w:rPr>
            <w:noProof/>
            <w:webHidden/>
            <w:sz w:val="26"/>
            <w:szCs w:val="26"/>
          </w:rPr>
          <w:fldChar w:fldCharType="end"/>
        </w:r>
      </w:hyperlink>
    </w:p>
    <w:p w14:paraId="60105A6E" w14:textId="3CC25B85"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61" w:history="1">
        <w:r w:rsidR="00305AB6" w:rsidRPr="00305AB6">
          <w:rPr>
            <w:rStyle w:val="Hyperlink"/>
            <w:noProof/>
            <w:sz w:val="26"/>
            <w:szCs w:val="26"/>
          </w:rPr>
          <w:t>Figure 1.4 - Main types of recommender</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_Toc123250861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11</w:t>
        </w:r>
        <w:r w:rsidR="00305AB6" w:rsidRPr="00305AB6">
          <w:rPr>
            <w:noProof/>
            <w:webHidden/>
            <w:sz w:val="26"/>
            <w:szCs w:val="26"/>
          </w:rPr>
          <w:fldChar w:fldCharType="end"/>
        </w:r>
      </w:hyperlink>
    </w:p>
    <w:p w14:paraId="6E6A294A" w14:textId="313FC59C"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62" w:history="1">
        <w:r w:rsidR="00305AB6" w:rsidRPr="00305AB6">
          <w:rPr>
            <w:rStyle w:val="Hyperlink"/>
            <w:noProof/>
            <w:sz w:val="26"/>
            <w:szCs w:val="26"/>
          </w:rPr>
          <w:t>Figure 1.5 - Pearson correlation coefficient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_Toc123250862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12</w:t>
        </w:r>
        <w:r w:rsidR="00305AB6" w:rsidRPr="00305AB6">
          <w:rPr>
            <w:noProof/>
            <w:webHidden/>
            <w:sz w:val="26"/>
            <w:szCs w:val="26"/>
          </w:rPr>
          <w:fldChar w:fldCharType="end"/>
        </w:r>
      </w:hyperlink>
    </w:p>
    <w:p w14:paraId="79BEFB55" w14:textId="079ABC52"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63" w:history="1">
        <w:r w:rsidR="00305AB6" w:rsidRPr="00305AB6">
          <w:rPr>
            <w:rStyle w:val="Hyperlink"/>
            <w:noProof/>
            <w:sz w:val="26"/>
            <w:szCs w:val="26"/>
          </w:rPr>
          <w:t>Figure 1.6 - Strength of the pearson correlation coefficient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_Toc123250863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13</w:t>
        </w:r>
        <w:r w:rsidR="00305AB6" w:rsidRPr="00305AB6">
          <w:rPr>
            <w:noProof/>
            <w:webHidden/>
            <w:sz w:val="26"/>
            <w:szCs w:val="26"/>
          </w:rPr>
          <w:fldChar w:fldCharType="end"/>
        </w:r>
      </w:hyperlink>
    </w:p>
    <w:p w14:paraId="2EBCEB09" w14:textId="054A2331"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64" w:history="1">
        <w:r w:rsidR="00305AB6" w:rsidRPr="00305AB6">
          <w:rPr>
            <w:rStyle w:val="Hyperlink"/>
            <w:noProof/>
            <w:sz w:val="26"/>
            <w:szCs w:val="26"/>
          </w:rPr>
          <w:t>Figure 1.7 - Visual Studio Code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_Toc123250864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14</w:t>
        </w:r>
        <w:r w:rsidR="00305AB6" w:rsidRPr="00305AB6">
          <w:rPr>
            <w:noProof/>
            <w:webHidden/>
            <w:sz w:val="26"/>
            <w:szCs w:val="26"/>
          </w:rPr>
          <w:fldChar w:fldCharType="end"/>
        </w:r>
      </w:hyperlink>
    </w:p>
    <w:p w14:paraId="20917530" w14:textId="3827B02E"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65" w:history="1">
        <w:r w:rsidR="00305AB6" w:rsidRPr="00305AB6">
          <w:rPr>
            <w:rStyle w:val="Hyperlink"/>
            <w:noProof/>
            <w:sz w:val="26"/>
            <w:szCs w:val="26"/>
          </w:rPr>
          <w:t>Figure 1.8 - Logo Xampp</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_Toc123250865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14</w:t>
        </w:r>
        <w:r w:rsidR="00305AB6" w:rsidRPr="00305AB6">
          <w:rPr>
            <w:noProof/>
            <w:webHidden/>
            <w:sz w:val="26"/>
            <w:szCs w:val="26"/>
          </w:rPr>
          <w:fldChar w:fldCharType="end"/>
        </w:r>
      </w:hyperlink>
    </w:p>
    <w:p w14:paraId="07497FC4" w14:textId="502A4659"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66" w:history="1">
        <w:r w:rsidR="00305AB6" w:rsidRPr="00305AB6">
          <w:rPr>
            <w:rStyle w:val="Hyperlink"/>
            <w:noProof/>
            <w:sz w:val="26"/>
            <w:szCs w:val="26"/>
          </w:rPr>
          <w:t>Figure 2.1 - Determine the similarity between users</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_Toc123250866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16</w:t>
        </w:r>
        <w:r w:rsidR="00305AB6" w:rsidRPr="00305AB6">
          <w:rPr>
            <w:noProof/>
            <w:webHidden/>
            <w:sz w:val="26"/>
            <w:szCs w:val="26"/>
          </w:rPr>
          <w:fldChar w:fldCharType="end"/>
        </w:r>
      </w:hyperlink>
    </w:p>
    <w:p w14:paraId="29B74710" w14:textId="090DFF36"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67" w:history="1">
        <w:r w:rsidR="00305AB6" w:rsidRPr="00305AB6">
          <w:rPr>
            <w:rStyle w:val="Hyperlink"/>
            <w:noProof/>
            <w:sz w:val="26"/>
            <w:szCs w:val="26"/>
          </w:rPr>
          <w:t>Figure 2.2 - General usecase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_Toc123250867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19</w:t>
        </w:r>
        <w:r w:rsidR="00305AB6" w:rsidRPr="00305AB6">
          <w:rPr>
            <w:noProof/>
            <w:webHidden/>
            <w:sz w:val="26"/>
            <w:szCs w:val="26"/>
          </w:rPr>
          <w:fldChar w:fldCharType="end"/>
        </w:r>
      </w:hyperlink>
    </w:p>
    <w:p w14:paraId="772E07E0" w14:textId="50E6F6FF"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68" w:history="1">
        <w:r w:rsidR="00305AB6" w:rsidRPr="00305AB6">
          <w:rPr>
            <w:rStyle w:val="Hyperlink"/>
            <w:noProof/>
            <w:sz w:val="26"/>
            <w:szCs w:val="26"/>
          </w:rPr>
          <w:t>Figure 2.3 - Use case login, register</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_Toc123250868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20</w:t>
        </w:r>
        <w:r w:rsidR="00305AB6" w:rsidRPr="00305AB6">
          <w:rPr>
            <w:noProof/>
            <w:webHidden/>
            <w:sz w:val="26"/>
            <w:szCs w:val="26"/>
          </w:rPr>
          <w:fldChar w:fldCharType="end"/>
        </w:r>
      </w:hyperlink>
    </w:p>
    <w:p w14:paraId="3BF11F20" w14:textId="108BACE8"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69" w:history="1">
        <w:r w:rsidR="00305AB6" w:rsidRPr="00305AB6">
          <w:rPr>
            <w:rStyle w:val="Hyperlink"/>
            <w:noProof/>
            <w:sz w:val="26"/>
            <w:szCs w:val="26"/>
          </w:rPr>
          <w:t>Figure 2.4 - Use case search products</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_Toc123250869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21</w:t>
        </w:r>
        <w:r w:rsidR="00305AB6" w:rsidRPr="00305AB6">
          <w:rPr>
            <w:noProof/>
            <w:webHidden/>
            <w:sz w:val="26"/>
            <w:szCs w:val="26"/>
          </w:rPr>
          <w:fldChar w:fldCharType="end"/>
        </w:r>
      </w:hyperlink>
    </w:p>
    <w:p w14:paraId="2C43E71E" w14:textId="5C93D655"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70" w:history="1">
        <w:r w:rsidR="00305AB6" w:rsidRPr="00305AB6">
          <w:rPr>
            <w:rStyle w:val="Hyperlink"/>
            <w:noProof/>
            <w:sz w:val="26"/>
            <w:szCs w:val="26"/>
          </w:rPr>
          <w:t>Figure 2.5 - Use case order tracking</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_Toc123250870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22</w:t>
        </w:r>
        <w:r w:rsidR="00305AB6" w:rsidRPr="00305AB6">
          <w:rPr>
            <w:noProof/>
            <w:webHidden/>
            <w:sz w:val="26"/>
            <w:szCs w:val="26"/>
          </w:rPr>
          <w:fldChar w:fldCharType="end"/>
        </w:r>
      </w:hyperlink>
    </w:p>
    <w:p w14:paraId="4406313B" w14:textId="32CC3AD0"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71" w:history="1">
        <w:r w:rsidR="00305AB6" w:rsidRPr="00305AB6">
          <w:rPr>
            <w:rStyle w:val="Hyperlink"/>
            <w:noProof/>
            <w:sz w:val="26"/>
            <w:szCs w:val="26"/>
          </w:rPr>
          <w:t>Figure 2.6 - Use case see product details</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_Toc123250871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23</w:t>
        </w:r>
        <w:r w:rsidR="00305AB6" w:rsidRPr="00305AB6">
          <w:rPr>
            <w:noProof/>
            <w:webHidden/>
            <w:sz w:val="26"/>
            <w:szCs w:val="26"/>
          </w:rPr>
          <w:fldChar w:fldCharType="end"/>
        </w:r>
      </w:hyperlink>
    </w:p>
    <w:p w14:paraId="3C9B7B47" w14:textId="1A227207"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72" w:history="1">
        <w:r w:rsidR="00305AB6" w:rsidRPr="00305AB6">
          <w:rPr>
            <w:rStyle w:val="Hyperlink"/>
            <w:noProof/>
            <w:sz w:val="26"/>
            <w:szCs w:val="26"/>
          </w:rPr>
          <w:t>Figure 2.7 - Use case product recommend</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_Toc123250872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24</w:t>
        </w:r>
        <w:r w:rsidR="00305AB6" w:rsidRPr="00305AB6">
          <w:rPr>
            <w:noProof/>
            <w:webHidden/>
            <w:sz w:val="26"/>
            <w:szCs w:val="26"/>
          </w:rPr>
          <w:fldChar w:fldCharType="end"/>
        </w:r>
      </w:hyperlink>
    </w:p>
    <w:p w14:paraId="33D51A47" w14:textId="29606A41"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73" w:history="1">
        <w:r w:rsidR="00305AB6" w:rsidRPr="00305AB6">
          <w:rPr>
            <w:rStyle w:val="Hyperlink"/>
            <w:noProof/>
            <w:sz w:val="26"/>
            <w:szCs w:val="26"/>
          </w:rPr>
          <w:t>Figure 2.8 - Use case add product to cart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_Toc123250873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25</w:t>
        </w:r>
        <w:r w:rsidR="00305AB6" w:rsidRPr="00305AB6">
          <w:rPr>
            <w:noProof/>
            <w:webHidden/>
            <w:sz w:val="26"/>
            <w:szCs w:val="26"/>
          </w:rPr>
          <w:fldChar w:fldCharType="end"/>
        </w:r>
      </w:hyperlink>
    </w:p>
    <w:p w14:paraId="115DD436" w14:textId="748F41F8"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74" w:history="1">
        <w:r w:rsidR="00305AB6" w:rsidRPr="00305AB6">
          <w:rPr>
            <w:rStyle w:val="Hyperlink"/>
            <w:noProof/>
            <w:sz w:val="26"/>
            <w:szCs w:val="26"/>
          </w:rPr>
          <w:t>Figure 2.9 - Use case for cart management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_Toc123250874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26</w:t>
        </w:r>
        <w:r w:rsidR="00305AB6" w:rsidRPr="00305AB6">
          <w:rPr>
            <w:noProof/>
            <w:webHidden/>
            <w:sz w:val="26"/>
            <w:szCs w:val="26"/>
          </w:rPr>
          <w:fldChar w:fldCharType="end"/>
        </w:r>
      </w:hyperlink>
    </w:p>
    <w:p w14:paraId="57A2DADB" w14:textId="77448763"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75" w:history="1">
        <w:r w:rsidR="00305AB6" w:rsidRPr="00305AB6">
          <w:rPr>
            <w:rStyle w:val="Hyperlink"/>
            <w:noProof/>
            <w:sz w:val="26"/>
            <w:szCs w:val="26"/>
          </w:rPr>
          <w:t>Figure 2.10 - Use case enter promo code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_Toc123250875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27</w:t>
        </w:r>
        <w:r w:rsidR="00305AB6" w:rsidRPr="00305AB6">
          <w:rPr>
            <w:noProof/>
            <w:webHidden/>
            <w:sz w:val="26"/>
            <w:szCs w:val="26"/>
          </w:rPr>
          <w:fldChar w:fldCharType="end"/>
        </w:r>
      </w:hyperlink>
    </w:p>
    <w:p w14:paraId="1DB2E917" w14:textId="0B0F1E0C"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76" w:history="1">
        <w:r w:rsidR="00305AB6" w:rsidRPr="00305AB6">
          <w:rPr>
            <w:rStyle w:val="Hyperlink"/>
            <w:noProof/>
            <w:sz w:val="26"/>
            <w:szCs w:val="26"/>
          </w:rPr>
          <w:t>Figure 2.11 - Use case product reviews and ratings</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_Toc123250876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28</w:t>
        </w:r>
        <w:r w:rsidR="00305AB6" w:rsidRPr="00305AB6">
          <w:rPr>
            <w:noProof/>
            <w:webHidden/>
            <w:sz w:val="26"/>
            <w:szCs w:val="26"/>
          </w:rPr>
          <w:fldChar w:fldCharType="end"/>
        </w:r>
      </w:hyperlink>
    </w:p>
    <w:p w14:paraId="73A4CF8D" w14:textId="1E2EA085"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77" w:history="1">
        <w:r w:rsidR="00305AB6" w:rsidRPr="00305AB6">
          <w:rPr>
            <w:rStyle w:val="Hyperlink"/>
            <w:noProof/>
            <w:sz w:val="26"/>
            <w:szCs w:val="26"/>
          </w:rPr>
          <w:t>Figure 2.12 - Use case for personal account management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_Toc123250877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29</w:t>
        </w:r>
        <w:r w:rsidR="00305AB6" w:rsidRPr="00305AB6">
          <w:rPr>
            <w:noProof/>
            <w:webHidden/>
            <w:sz w:val="26"/>
            <w:szCs w:val="26"/>
          </w:rPr>
          <w:fldChar w:fldCharType="end"/>
        </w:r>
      </w:hyperlink>
    </w:p>
    <w:p w14:paraId="14BB36E8" w14:textId="3F3FAA6B"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78" w:history="1">
        <w:r w:rsidR="00305AB6" w:rsidRPr="00305AB6">
          <w:rPr>
            <w:rStyle w:val="Hyperlink"/>
            <w:noProof/>
            <w:sz w:val="26"/>
            <w:szCs w:val="26"/>
          </w:rPr>
          <w:t>Figure 2.13 - Use case order through the system</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_Toc123250878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30</w:t>
        </w:r>
        <w:r w:rsidR="00305AB6" w:rsidRPr="00305AB6">
          <w:rPr>
            <w:noProof/>
            <w:webHidden/>
            <w:sz w:val="26"/>
            <w:szCs w:val="26"/>
          </w:rPr>
          <w:fldChar w:fldCharType="end"/>
        </w:r>
      </w:hyperlink>
    </w:p>
    <w:p w14:paraId="6D361E4C" w14:textId="3FC13EF2"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79" w:history="1">
        <w:r w:rsidR="00305AB6" w:rsidRPr="00305AB6">
          <w:rPr>
            <w:rStyle w:val="Hyperlink"/>
            <w:noProof/>
            <w:sz w:val="26"/>
            <w:szCs w:val="26"/>
          </w:rPr>
          <w:t>Figure 2.14 - Use case user accounts management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_Toc123250879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31</w:t>
        </w:r>
        <w:r w:rsidR="00305AB6" w:rsidRPr="00305AB6">
          <w:rPr>
            <w:noProof/>
            <w:webHidden/>
            <w:sz w:val="26"/>
            <w:szCs w:val="26"/>
          </w:rPr>
          <w:fldChar w:fldCharType="end"/>
        </w:r>
      </w:hyperlink>
    </w:p>
    <w:p w14:paraId="50353668" w14:textId="010D855D"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80" w:history="1">
        <w:r w:rsidR="00305AB6" w:rsidRPr="00305AB6">
          <w:rPr>
            <w:rStyle w:val="Hyperlink"/>
            <w:noProof/>
            <w:sz w:val="26"/>
            <w:szCs w:val="26"/>
          </w:rPr>
          <w:t>Figure 2.15 - Use case product management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_Toc123250880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32</w:t>
        </w:r>
        <w:r w:rsidR="00305AB6" w:rsidRPr="00305AB6">
          <w:rPr>
            <w:noProof/>
            <w:webHidden/>
            <w:sz w:val="26"/>
            <w:szCs w:val="26"/>
          </w:rPr>
          <w:fldChar w:fldCharType="end"/>
        </w:r>
      </w:hyperlink>
    </w:p>
    <w:p w14:paraId="247503BB" w14:textId="76DD8EC4"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81" w:history="1">
        <w:r w:rsidR="00305AB6" w:rsidRPr="00305AB6">
          <w:rPr>
            <w:rStyle w:val="Hyperlink"/>
            <w:noProof/>
            <w:sz w:val="26"/>
            <w:szCs w:val="26"/>
          </w:rPr>
          <w:t>Figure 2.16 - Use case order management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_Toc123250881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33</w:t>
        </w:r>
        <w:r w:rsidR="00305AB6" w:rsidRPr="00305AB6">
          <w:rPr>
            <w:noProof/>
            <w:webHidden/>
            <w:sz w:val="26"/>
            <w:szCs w:val="26"/>
          </w:rPr>
          <w:fldChar w:fldCharType="end"/>
        </w:r>
      </w:hyperlink>
    </w:p>
    <w:p w14:paraId="381CEF81" w14:textId="0F17A6F5"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82" w:history="1">
        <w:r w:rsidR="00305AB6" w:rsidRPr="00305AB6">
          <w:rPr>
            <w:rStyle w:val="Hyperlink"/>
            <w:noProof/>
            <w:sz w:val="26"/>
            <w:szCs w:val="26"/>
          </w:rPr>
          <w:t>Figure 2.17 - Use case product category management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_Toc123250882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34</w:t>
        </w:r>
        <w:r w:rsidR="00305AB6" w:rsidRPr="00305AB6">
          <w:rPr>
            <w:noProof/>
            <w:webHidden/>
            <w:sz w:val="26"/>
            <w:szCs w:val="26"/>
          </w:rPr>
          <w:fldChar w:fldCharType="end"/>
        </w:r>
      </w:hyperlink>
    </w:p>
    <w:p w14:paraId="491D0825" w14:textId="0950813C"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83" w:history="1">
        <w:r w:rsidR="00305AB6" w:rsidRPr="00305AB6">
          <w:rPr>
            <w:rStyle w:val="Hyperlink"/>
            <w:noProof/>
            <w:sz w:val="26"/>
            <w:szCs w:val="26"/>
          </w:rPr>
          <w:t>Figure 2.18 - Use case promotion management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_Toc123250883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35</w:t>
        </w:r>
        <w:r w:rsidR="00305AB6" w:rsidRPr="00305AB6">
          <w:rPr>
            <w:noProof/>
            <w:webHidden/>
            <w:sz w:val="26"/>
            <w:szCs w:val="26"/>
          </w:rPr>
          <w:fldChar w:fldCharType="end"/>
        </w:r>
      </w:hyperlink>
    </w:p>
    <w:p w14:paraId="79CE5CF0" w14:textId="75BABCBD"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84" w:history="1">
        <w:r w:rsidR="00305AB6" w:rsidRPr="00305AB6">
          <w:rPr>
            <w:rStyle w:val="Hyperlink"/>
            <w:noProof/>
            <w:sz w:val="26"/>
            <w:szCs w:val="26"/>
          </w:rPr>
          <w:t>Figure 2.19 - Use case comments and star ratings management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_Toc123250884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36</w:t>
        </w:r>
        <w:r w:rsidR="00305AB6" w:rsidRPr="00305AB6">
          <w:rPr>
            <w:noProof/>
            <w:webHidden/>
            <w:sz w:val="26"/>
            <w:szCs w:val="26"/>
          </w:rPr>
          <w:fldChar w:fldCharType="end"/>
        </w:r>
      </w:hyperlink>
    </w:p>
    <w:p w14:paraId="7CD059CC" w14:textId="45CD737D"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85" w:history="1">
        <w:r w:rsidR="00305AB6" w:rsidRPr="00305AB6">
          <w:rPr>
            <w:rStyle w:val="Hyperlink"/>
            <w:noProof/>
            <w:sz w:val="26"/>
            <w:szCs w:val="26"/>
          </w:rPr>
          <w:t>Figure 2.20 - Class diagram</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_Toc123250885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37</w:t>
        </w:r>
        <w:r w:rsidR="00305AB6" w:rsidRPr="00305AB6">
          <w:rPr>
            <w:noProof/>
            <w:webHidden/>
            <w:sz w:val="26"/>
            <w:szCs w:val="26"/>
          </w:rPr>
          <w:fldChar w:fldCharType="end"/>
        </w:r>
      </w:hyperlink>
    </w:p>
    <w:p w14:paraId="6011D5A1" w14:textId="46C879EA"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86" w:history="1">
        <w:r w:rsidR="00305AB6" w:rsidRPr="00305AB6">
          <w:rPr>
            <w:rStyle w:val="Hyperlink"/>
            <w:noProof/>
            <w:sz w:val="26"/>
            <w:szCs w:val="26"/>
          </w:rPr>
          <w:t>Figure 2.21 - Register function activity diagram</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_Toc123250886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38</w:t>
        </w:r>
        <w:r w:rsidR="00305AB6" w:rsidRPr="00305AB6">
          <w:rPr>
            <w:noProof/>
            <w:webHidden/>
            <w:sz w:val="26"/>
            <w:szCs w:val="26"/>
          </w:rPr>
          <w:fldChar w:fldCharType="end"/>
        </w:r>
      </w:hyperlink>
    </w:p>
    <w:p w14:paraId="273D5855" w14:textId="25F979FF"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87" w:history="1">
        <w:r w:rsidR="00305AB6" w:rsidRPr="00305AB6">
          <w:rPr>
            <w:rStyle w:val="Hyperlink"/>
            <w:noProof/>
            <w:sz w:val="26"/>
            <w:szCs w:val="26"/>
          </w:rPr>
          <w:t>Figure 2.22 - Login function activity diagram</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_Toc123250887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39</w:t>
        </w:r>
        <w:r w:rsidR="00305AB6" w:rsidRPr="00305AB6">
          <w:rPr>
            <w:noProof/>
            <w:webHidden/>
            <w:sz w:val="26"/>
            <w:szCs w:val="26"/>
          </w:rPr>
          <w:fldChar w:fldCharType="end"/>
        </w:r>
      </w:hyperlink>
    </w:p>
    <w:p w14:paraId="77727C5C" w14:textId="35C19A40"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88" w:history="1">
        <w:r w:rsidR="00305AB6" w:rsidRPr="00305AB6">
          <w:rPr>
            <w:rStyle w:val="Hyperlink"/>
            <w:noProof/>
            <w:sz w:val="26"/>
            <w:szCs w:val="26"/>
          </w:rPr>
          <w:t>Figure 2.23 - Order function activity diagram</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_Toc123250888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40</w:t>
        </w:r>
        <w:r w:rsidR="00305AB6" w:rsidRPr="00305AB6">
          <w:rPr>
            <w:noProof/>
            <w:webHidden/>
            <w:sz w:val="26"/>
            <w:szCs w:val="26"/>
          </w:rPr>
          <w:fldChar w:fldCharType="end"/>
        </w:r>
      </w:hyperlink>
    </w:p>
    <w:p w14:paraId="7E19BA32" w14:textId="696C30DA"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89" w:history="1">
        <w:r w:rsidR="00305AB6" w:rsidRPr="00305AB6">
          <w:rPr>
            <w:rStyle w:val="Hyperlink"/>
            <w:noProof/>
            <w:sz w:val="26"/>
            <w:szCs w:val="26"/>
          </w:rPr>
          <w:t>Figure 2.24 - Register function sequence diagram</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_Toc123250889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41</w:t>
        </w:r>
        <w:r w:rsidR="00305AB6" w:rsidRPr="00305AB6">
          <w:rPr>
            <w:noProof/>
            <w:webHidden/>
            <w:sz w:val="26"/>
            <w:szCs w:val="26"/>
          </w:rPr>
          <w:fldChar w:fldCharType="end"/>
        </w:r>
      </w:hyperlink>
    </w:p>
    <w:p w14:paraId="3C091C35" w14:textId="0F708CAC"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90" w:history="1">
        <w:r w:rsidR="00305AB6" w:rsidRPr="00305AB6">
          <w:rPr>
            <w:rStyle w:val="Hyperlink"/>
            <w:noProof/>
            <w:sz w:val="26"/>
            <w:szCs w:val="26"/>
          </w:rPr>
          <w:t>Figure 2.25 - Login function sequence diagram</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_Toc123250890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42</w:t>
        </w:r>
        <w:r w:rsidR="00305AB6" w:rsidRPr="00305AB6">
          <w:rPr>
            <w:noProof/>
            <w:webHidden/>
            <w:sz w:val="26"/>
            <w:szCs w:val="26"/>
          </w:rPr>
          <w:fldChar w:fldCharType="end"/>
        </w:r>
      </w:hyperlink>
    </w:p>
    <w:p w14:paraId="448BE376" w14:textId="27082C88"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91" w:history="1">
        <w:r w:rsidR="00305AB6" w:rsidRPr="00305AB6">
          <w:rPr>
            <w:rStyle w:val="Hyperlink"/>
            <w:noProof/>
            <w:sz w:val="26"/>
            <w:szCs w:val="26"/>
          </w:rPr>
          <w:t>Figure 2.26 - View product details function sequence diagram</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_Toc123250891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43</w:t>
        </w:r>
        <w:r w:rsidR="00305AB6" w:rsidRPr="00305AB6">
          <w:rPr>
            <w:noProof/>
            <w:webHidden/>
            <w:sz w:val="26"/>
            <w:szCs w:val="26"/>
          </w:rPr>
          <w:fldChar w:fldCharType="end"/>
        </w:r>
      </w:hyperlink>
    </w:p>
    <w:p w14:paraId="45A20746" w14:textId="08DB044B"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92" w:history="1">
        <w:r w:rsidR="00305AB6" w:rsidRPr="00305AB6">
          <w:rPr>
            <w:rStyle w:val="Hyperlink"/>
            <w:noProof/>
            <w:sz w:val="26"/>
            <w:szCs w:val="26"/>
          </w:rPr>
          <w:t>Figure 2.27 - Order function sequence diagram</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_Toc123250892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44</w:t>
        </w:r>
        <w:r w:rsidR="00305AB6" w:rsidRPr="00305AB6">
          <w:rPr>
            <w:noProof/>
            <w:webHidden/>
            <w:sz w:val="26"/>
            <w:szCs w:val="26"/>
          </w:rPr>
          <w:fldChar w:fldCharType="end"/>
        </w:r>
      </w:hyperlink>
    </w:p>
    <w:p w14:paraId="73FDE75C" w14:textId="284E955E"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93" w:history="1">
        <w:r w:rsidR="00305AB6" w:rsidRPr="00305AB6">
          <w:rPr>
            <w:rStyle w:val="Hyperlink"/>
            <w:noProof/>
            <w:sz w:val="26"/>
            <w:szCs w:val="26"/>
          </w:rPr>
          <w:t>Figure 2.28 - Add favorite products function sequence diagram</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_Toc123250893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45</w:t>
        </w:r>
        <w:r w:rsidR="00305AB6" w:rsidRPr="00305AB6">
          <w:rPr>
            <w:noProof/>
            <w:webHidden/>
            <w:sz w:val="26"/>
            <w:szCs w:val="26"/>
          </w:rPr>
          <w:fldChar w:fldCharType="end"/>
        </w:r>
      </w:hyperlink>
    </w:p>
    <w:p w14:paraId="6EA1B9F1" w14:textId="170B9EA2"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94" w:history="1">
        <w:r w:rsidR="00305AB6" w:rsidRPr="00305AB6">
          <w:rPr>
            <w:rStyle w:val="Hyperlink"/>
            <w:noProof/>
            <w:sz w:val="26"/>
            <w:szCs w:val="26"/>
          </w:rPr>
          <w:t>Figure 3.1 - Install the required libraries for ReactJS</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_Toc123250894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46</w:t>
        </w:r>
        <w:r w:rsidR="00305AB6" w:rsidRPr="00305AB6">
          <w:rPr>
            <w:noProof/>
            <w:webHidden/>
            <w:sz w:val="26"/>
            <w:szCs w:val="26"/>
          </w:rPr>
          <w:fldChar w:fldCharType="end"/>
        </w:r>
      </w:hyperlink>
    </w:p>
    <w:p w14:paraId="4D6746C4" w14:textId="0D9AF06C"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95" w:history="1">
        <w:r w:rsidR="00305AB6" w:rsidRPr="00305AB6">
          <w:rPr>
            <w:rStyle w:val="Hyperlink"/>
            <w:noProof/>
            <w:sz w:val="26"/>
            <w:szCs w:val="26"/>
          </w:rPr>
          <w:t>Figure 3.2 - Install the required libraries for Python</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_Toc123250895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46</w:t>
        </w:r>
        <w:r w:rsidR="00305AB6" w:rsidRPr="00305AB6">
          <w:rPr>
            <w:noProof/>
            <w:webHidden/>
            <w:sz w:val="26"/>
            <w:szCs w:val="26"/>
          </w:rPr>
          <w:fldChar w:fldCharType="end"/>
        </w:r>
      </w:hyperlink>
    </w:p>
    <w:p w14:paraId="0E129C8E" w14:textId="130CDA9E"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96" w:history="1">
        <w:r w:rsidR="00305AB6" w:rsidRPr="00305AB6">
          <w:rPr>
            <w:rStyle w:val="Hyperlink"/>
            <w:noProof/>
            <w:sz w:val="26"/>
            <w:szCs w:val="26"/>
          </w:rPr>
          <w:t>Figure 3.3 - Use the library Flask</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_Toc123250896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46</w:t>
        </w:r>
        <w:r w:rsidR="00305AB6" w:rsidRPr="00305AB6">
          <w:rPr>
            <w:noProof/>
            <w:webHidden/>
            <w:sz w:val="26"/>
            <w:szCs w:val="26"/>
          </w:rPr>
          <w:fldChar w:fldCharType="end"/>
        </w:r>
      </w:hyperlink>
    </w:p>
    <w:p w14:paraId="7B0CB4C5" w14:textId="080A2402"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97" w:history="1">
        <w:r w:rsidR="00305AB6" w:rsidRPr="00305AB6">
          <w:rPr>
            <w:rStyle w:val="Hyperlink"/>
            <w:noProof/>
            <w:sz w:val="26"/>
            <w:szCs w:val="26"/>
          </w:rPr>
          <w:t>Figure 3.4 - Configure database connection</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_Toc123250897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46</w:t>
        </w:r>
        <w:r w:rsidR="00305AB6" w:rsidRPr="00305AB6">
          <w:rPr>
            <w:noProof/>
            <w:webHidden/>
            <w:sz w:val="26"/>
            <w:szCs w:val="26"/>
          </w:rPr>
          <w:fldChar w:fldCharType="end"/>
        </w:r>
      </w:hyperlink>
    </w:p>
    <w:p w14:paraId="317FEAD2" w14:textId="210F7C3D"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98" w:history="1">
        <w:r w:rsidR="00305AB6" w:rsidRPr="00305AB6">
          <w:rPr>
            <w:rStyle w:val="Hyperlink"/>
            <w:noProof/>
            <w:sz w:val="26"/>
            <w:szCs w:val="26"/>
          </w:rPr>
          <w:t>Figure 3.5 - Database query</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_Toc123250898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47</w:t>
        </w:r>
        <w:r w:rsidR="00305AB6" w:rsidRPr="00305AB6">
          <w:rPr>
            <w:noProof/>
            <w:webHidden/>
            <w:sz w:val="26"/>
            <w:szCs w:val="26"/>
          </w:rPr>
          <w:fldChar w:fldCharType="end"/>
        </w:r>
      </w:hyperlink>
    </w:p>
    <w:p w14:paraId="13603A81" w14:textId="2A19EA78"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899" w:history="1">
        <w:r w:rsidR="00305AB6" w:rsidRPr="00305AB6">
          <w:rPr>
            <w:rStyle w:val="Hyperlink"/>
            <w:noProof/>
            <w:sz w:val="26"/>
            <w:szCs w:val="26"/>
          </w:rPr>
          <w:t>Figure 3.6 - Configure routes</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_Toc123250899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47</w:t>
        </w:r>
        <w:r w:rsidR="00305AB6" w:rsidRPr="00305AB6">
          <w:rPr>
            <w:noProof/>
            <w:webHidden/>
            <w:sz w:val="26"/>
            <w:szCs w:val="26"/>
          </w:rPr>
          <w:fldChar w:fldCharType="end"/>
        </w:r>
      </w:hyperlink>
    </w:p>
    <w:p w14:paraId="6DB133E3" w14:textId="07F03B06"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00" w:history="1">
        <w:r w:rsidR="00305AB6" w:rsidRPr="00305AB6">
          <w:rPr>
            <w:rStyle w:val="Hyperlink"/>
            <w:noProof/>
            <w:sz w:val="26"/>
            <w:szCs w:val="26"/>
          </w:rPr>
          <w:t>Figure 3.7 - Create a matrix and process the NaN values</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_Toc123250900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47</w:t>
        </w:r>
        <w:r w:rsidR="00305AB6" w:rsidRPr="00305AB6">
          <w:rPr>
            <w:noProof/>
            <w:webHidden/>
            <w:sz w:val="26"/>
            <w:szCs w:val="26"/>
          </w:rPr>
          <w:fldChar w:fldCharType="end"/>
        </w:r>
      </w:hyperlink>
    </w:p>
    <w:p w14:paraId="4220812D" w14:textId="4E0CBCBB"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01" w:history="1">
        <w:r w:rsidR="00305AB6" w:rsidRPr="00305AB6">
          <w:rPr>
            <w:rStyle w:val="Hyperlink"/>
            <w:noProof/>
            <w:sz w:val="26"/>
            <w:szCs w:val="26"/>
          </w:rPr>
          <w:t>Figure 3.8 - Calculate the correlation coefficient using corr(method='pearson')</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_Toc123250901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47</w:t>
        </w:r>
        <w:r w:rsidR="00305AB6" w:rsidRPr="00305AB6">
          <w:rPr>
            <w:noProof/>
            <w:webHidden/>
            <w:sz w:val="26"/>
            <w:szCs w:val="26"/>
          </w:rPr>
          <w:fldChar w:fldCharType="end"/>
        </w:r>
      </w:hyperlink>
    </w:p>
    <w:p w14:paraId="740882F8" w14:textId="5F06900C"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02" w:history="1">
        <w:r w:rsidR="00305AB6" w:rsidRPr="00305AB6">
          <w:rPr>
            <w:rStyle w:val="Hyperlink"/>
            <w:noProof/>
            <w:sz w:val="26"/>
            <w:szCs w:val="26"/>
          </w:rPr>
          <w:t>Figure 3.9 - The formula for calculating the correlation coefficient Pearson</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_Toc123250902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47</w:t>
        </w:r>
        <w:r w:rsidR="00305AB6" w:rsidRPr="00305AB6">
          <w:rPr>
            <w:noProof/>
            <w:webHidden/>
            <w:sz w:val="26"/>
            <w:szCs w:val="26"/>
          </w:rPr>
          <w:fldChar w:fldCharType="end"/>
        </w:r>
      </w:hyperlink>
    </w:p>
    <w:p w14:paraId="05956C51" w14:textId="403BB05E"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03" w:history="1">
        <w:r w:rsidR="00305AB6" w:rsidRPr="00305AB6">
          <w:rPr>
            <w:rStyle w:val="Hyperlink"/>
            <w:noProof/>
            <w:sz w:val="26"/>
            <w:szCs w:val="26"/>
          </w:rPr>
          <w:t>Figure 3.10 - Use Json library to return data in Json format</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_Toc123250903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48</w:t>
        </w:r>
        <w:r w:rsidR="00305AB6" w:rsidRPr="00305AB6">
          <w:rPr>
            <w:noProof/>
            <w:webHidden/>
            <w:sz w:val="26"/>
            <w:szCs w:val="26"/>
          </w:rPr>
          <w:fldChar w:fldCharType="end"/>
        </w:r>
      </w:hyperlink>
    </w:p>
    <w:p w14:paraId="50691B98" w14:textId="7A12A6AA"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04" w:history="1">
        <w:r w:rsidR="00305AB6" w:rsidRPr="00305AB6">
          <w:rPr>
            <w:rStyle w:val="Hyperlink"/>
            <w:noProof/>
            <w:sz w:val="26"/>
            <w:szCs w:val="26"/>
          </w:rPr>
          <w:t>Figure 3.11 - Configure database connection</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_Toc123250904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48</w:t>
        </w:r>
        <w:r w:rsidR="00305AB6" w:rsidRPr="00305AB6">
          <w:rPr>
            <w:noProof/>
            <w:webHidden/>
            <w:sz w:val="26"/>
            <w:szCs w:val="26"/>
          </w:rPr>
          <w:fldChar w:fldCharType="end"/>
        </w:r>
      </w:hyperlink>
    </w:p>
    <w:p w14:paraId="6B546A96" w14:textId="68D39D8B"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05" w:history="1">
        <w:r w:rsidR="00305AB6" w:rsidRPr="00305AB6">
          <w:rPr>
            <w:rStyle w:val="Hyperlink"/>
            <w:noProof/>
            <w:sz w:val="26"/>
            <w:szCs w:val="26"/>
          </w:rPr>
          <w:t>Figure 3.12 - Install the necessary libraries for node JS</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_Toc123250905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48</w:t>
        </w:r>
        <w:r w:rsidR="00305AB6" w:rsidRPr="00305AB6">
          <w:rPr>
            <w:noProof/>
            <w:webHidden/>
            <w:sz w:val="26"/>
            <w:szCs w:val="26"/>
          </w:rPr>
          <w:fldChar w:fldCharType="end"/>
        </w:r>
      </w:hyperlink>
    </w:p>
    <w:p w14:paraId="2089EA90" w14:textId="0E8B8DA8"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06" w:history="1">
        <w:r w:rsidR="00305AB6" w:rsidRPr="00305AB6">
          <w:rPr>
            <w:rStyle w:val="Hyperlink"/>
            <w:noProof/>
            <w:sz w:val="26"/>
            <w:szCs w:val="26"/>
          </w:rPr>
          <w:t>Figure 3.13 - Tables in the database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_Toc123250906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49</w:t>
        </w:r>
        <w:r w:rsidR="00305AB6" w:rsidRPr="00305AB6">
          <w:rPr>
            <w:noProof/>
            <w:webHidden/>
            <w:sz w:val="26"/>
            <w:szCs w:val="26"/>
          </w:rPr>
          <w:fldChar w:fldCharType="end"/>
        </w:r>
      </w:hyperlink>
    </w:p>
    <w:p w14:paraId="65F869B5" w14:textId="02C57A27"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07" w:history="1">
        <w:r w:rsidR="00305AB6" w:rsidRPr="00305AB6">
          <w:rPr>
            <w:rStyle w:val="Hyperlink"/>
            <w:noProof/>
            <w:sz w:val="26"/>
            <w:szCs w:val="26"/>
          </w:rPr>
          <w:t>Figure 3.14 - Home page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_Toc123250907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49</w:t>
        </w:r>
        <w:r w:rsidR="00305AB6" w:rsidRPr="00305AB6">
          <w:rPr>
            <w:noProof/>
            <w:webHidden/>
            <w:sz w:val="26"/>
            <w:szCs w:val="26"/>
          </w:rPr>
          <w:fldChar w:fldCharType="end"/>
        </w:r>
      </w:hyperlink>
    </w:p>
    <w:p w14:paraId="05FC24F7" w14:textId="7704FB79"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08" w:history="1">
        <w:r w:rsidR="00305AB6" w:rsidRPr="00305AB6">
          <w:rPr>
            <w:rStyle w:val="Hyperlink"/>
            <w:noProof/>
            <w:sz w:val="26"/>
            <w:szCs w:val="26"/>
          </w:rPr>
          <w:t>Figure 3.15 - Product type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_Toc123250908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50</w:t>
        </w:r>
        <w:r w:rsidR="00305AB6" w:rsidRPr="00305AB6">
          <w:rPr>
            <w:noProof/>
            <w:webHidden/>
            <w:sz w:val="26"/>
            <w:szCs w:val="26"/>
          </w:rPr>
          <w:fldChar w:fldCharType="end"/>
        </w:r>
      </w:hyperlink>
    </w:p>
    <w:p w14:paraId="3522D3E6" w14:textId="096A50AA"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09" w:history="1">
        <w:r w:rsidR="00305AB6" w:rsidRPr="00305AB6">
          <w:rPr>
            <w:rStyle w:val="Hyperlink"/>
            <w:noProof/>
            <w:sz w:val="26"/>
            <w:szCs w:val="26"/>
          </w:rPr>
          <w:t>Figure 3.16 - Login page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_Toc123250909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50</w:t>
        </w:r>
        <w:r w:rsidR="00305AB6" w:rsidRPr="00305AB6">
          <w:rPr>
            <w:noProof/>
            <w:webHidden/>
            <w:sz w:val="26"/>
            <w:szCs w:val="26"/>
          </w:rPr>
          <w:fldChar w:fldCharType="end"/>
        </w:r>
      </w:hyperlink>
    </w:p>
    <w:p w14:paraId="1427F2ED" w14:textId="7171D10B"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10" w:history="1">
        <w:r w:rsidR="00305AB6" w:rsidRPr="00305AB6">
          <w:rPr>
            <w:rStyle w:val="Hyperlink"/>
            <w:noProof/>
            <w:sz w:val="26"/>
            <w:szCs w:val="26"/>
          </w:rPr>
          <w:t>Figure 3.17 - Register page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_Toc123250910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51</w:t>
        </w:r>
        <w:r w:rsidR="00305AB6" w:rsidRPr="00305AB6">
          <w:rPr>
            <w:noProof/>
            <w:webHidden/>
            <w:sz w:val="26"/>
            <w:szCs w:val="26"/>
          </w:rPr>
          <w:fldChar w:fldCharType="end"/>
        </w:r>
      </w:hyperlink>
    </w:p>
    <w:p w14:paraId="5B9F35CD" w14:textId="0E771E30"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11" w:history="1">
        <w:r w:rsidR="00305AB6" w:rsidRPr="00305AB6">
          <w:rPr>
            <w:rStyle w:val="Hyperlink"/>
            <w:noProof/>
            <w:sz w:val="26"/>
            <w:szCs w:val="26"/>
          </w:rPr>
          <w:t>Figure 3.18 - Email verification page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_Toc123250911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51</w:t>
        </w:r>
        <w:r w:rsidR="00305AB6" w:rsidRPr="00305AB6">
          <w:rPr>
            <w:noProof/>
            <w:webHidden/>
            <w:sz w:val="26"/>
            <w:szCs w:val="26"/>
          </w:rPr>
          <w:fldChar w:fldCharType="end"/>
        </w:r>
      </w:hyperlink>
    </w:p>
    <w:p w14:paraId="05DFF329" w14:textId="4A8D37E1"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12" w:history="1">
        <w:r w:rsidR="00305AB6" w:rsidRPr="00305AB6">
          <w:rPr>
            <w:rStyle w:val="Hyperlink"/>
            <w:noProof/>
            <w:sz w:val="26"/>
            <w:szCs w:val="26"/>
          </w:rPr>
          <w:t>Figure 3.19 - Favourite page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_Toc123250912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52</w:t>
        </w:r>
        <w:r w:rsidR="00305AB6" w:rsidRPr="00305AB6">
          <w:rPr>
            <w:noProof/>
            <w:webHidden/>
            <w:sz w:val="26"/>
            <w:szCs w:val="26"/>
          </w:rPr>
          <w:fldChar w:fldCharType="end"/>
        </w:r>
      </w:hyperlink>
    </w:p>
    <w:p w14:paraId="7B801EC4" w14:textId="57F4D071"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13" w:history="1">
        <w:r w:rsidR="00305AB6" w:rsidRPr="00305AB6">
          <w:rPr>
            <w:rStyle w:val="Hyperlink"/>
            <w:noProof/>
            <w:sz w:val="26"/>
            <w:szCs w:val="26"/>
          </w:rPr>
          <w:t>Figure 3.20 - Search page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_Toc123250913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52</w:t>
        </w:r>
        <w:r w:rsidR="00305AB6" w:rsidRPr="00305AB6">
          <w:rPr>
            <w:noProof/>
            <w:webHidden/>
            <w:sz w:val="26"/>
            <w:szCs w:val="26"/>
          </w:rPr>
          <w:fldChar w:fldCharType="end"/>
        </w:r>
      </w:hyperlink>
    </w:p>
    <w:p w14:paraId="7D295237" w14:textId="6323E3A7"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14" w:history="1">
        <w:r w:rsidR="00305AB6" w:rsidRPr="00305AB6">
          <w:rPr>
            <w:rStyle w:val="Hyperlink"/>
            <w:noProof/>
            <w:sz w:val="26"/>
            <w:szCs w:val="26"/>
          </w:rPr>
          <w:t>Figure 3.21 - Product detail page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_Toc123250914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53</w:t>
        </w:r>
        <w:r w:rsidR="00305AB6" w:rsidRPr="00305AB6">
          <w:rPr>
            <w:noProof/>
            <w:webHidden/>
            <w:sz w:val="26"/>
            <w:szCs w:val="26"/>
          </w:rPr>
          <w:fldChar w:fldCharType="end"/>
        </w:r>
      </w:hyperlink>
    </w:p>
    <w:p w14:paraId="3544027D" w14:textId="6956DDBA"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15" w:history="1">
        <w:r w:rsidR="00305AB6" w:rsidRPr="00305AB6">
          <w:rPr>
            <w:rStyle w:val="Hyperlink"/>
            <w:noProof/>
            <w:sz w:val="26"/>
            <w:szCs w:val="26"/>
          </w:rPr>
          <w:t>Figure 3.22 - Comment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_Toc123250915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53</w:t>
        </w:r>
        <w:r w:rsidR="00305AB6" w:rsidRPr="00305AB6">
          <w:rPr>
            <w:noProof/>
            <w:webHidden/>
            <w:sz w:val="26"/>
            <w:szCs w:val="26"/>
          </w:rPr>
          <w:fldChar w:fldCharType="end"/>
        </w:r>
      </w:hyperlink>
    </w:p>
    <w:p w14:paraId="0D204EA7" w14:textId="576AB19E"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16" w:history="1">
        <w:r w:rsidR="00305AB6" w:rsidRPr="00305AB6">
          <w:rPr>
            <w:rStyle w:val="Hyperlink"/>
            <w:noProof/>
            <w:sz w:val="26"/>
            <w:szCs w:val="26"/>
          </w:rPr>
          <w:t>Figure 3.23 - Product suggestions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_Toc123250916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54</w:t>
        </w:r>
        <w:r w:rsidR="00305AB6" w:rsidRPr="00305AB6">
          <w:rPr>
            <w:noProof/>
            <w:webHidden/>
            <w:sz w:val="26"/>
            <w:szCs w:val="26"/>
          </w:rPr>
          <w:fldChar w:fldCharType="end"/>
        </w:r>
      </w:hyperlink>
    </w:p>
    <w:p w14:paraId="2B761CF5" w14:textId="22F0FD37"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17" w:history="1">
        <w:r w:rsidR="00305AB6" w:rsidRPr="00305AB6">
          <w:rPr>
            <w:rStyle w:val="Hyperlink"/>
            <w:noProof/>
            <w:sz w:val="26"/>
            <w:szCs w:val="26"/>
          </w:rPr>
          <w:t>Figure 3.24 - Shopping cart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_Toc123250917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54</w:t>
        </w:r>
        <w:r w:rsidR="00305AB6" w:rsidRPr="00305AB6">
          <w:rPr>
            <w:noProof/>
            <w:webHidden/>
            <w:sz w:val="26"/>
            <w:szCs w:val="26"/>
          </w:rPr>
          <w:fldChar w:fldCharType="end"/>
        </w:r>
      </w:hyperlink>
    </w:p>
    <w:p w14:paraId="6D41B6FF" w14:textId="13485FE4"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18" w:history="1">
        <w:r w:rsidR="00305AB6" w:rsidRPr="00305AB6">
          <w:rPr>
            <w:rStyle w:val="Hyperlink"/>
            <w:noProof/>
            <w:sz w:val="26"/>
            <w:szCs w:val="26"/>
          </w:rPr>
          <w:t>Figure 3.25 - Payment page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_Toc123250918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55</w:t>
        </w:r>
        <w:r w:rsidR="00305AB6" w:rsidRPr="00305AB6">
          <w:rPr>
            <w:noProof/>
            <w:webHidden/>
            <w:sz w:val="26"/>
            <w:szCs w:val="26"/>
          </w:rPr>
          <w:fldChar w:fldCharType="end"/>
        </w:r>
      </w:hyperlink>
    </w:p>
    <w:p w14:paraId="0D16463B" w14:textId="00BD78C9"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19" w:history="1">
        <w:r w:rsidR="00305AB6" w:rsidRPr="00305AB6">
          <w:rPr>
            <w:rStyle w:val="Hyperlink"/>
            <w:noProof/>
            <w:sz w:val="26"/>
            <w:szCs w:val="26"/>
          </w:rPr>
          <w:t>Figure 3.26 - Paypal payment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_Toc123250919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55</w:t>
        </w:r>
        <w:r w:rsidR="00305AB6" w:rsidRPr="00305AB6">
          <w:rPr>
            <w:noProof/>
            <w:webHidden/>
            <w:sz w:val="26"/>
            <w:szCs w:val="26"/>
          </w:rPr>
          <w:fldChar w:fldCharType="end"/>
        </w:r>
      </w:hyperlink>
    </w:p>
    <w:p w14:paraId="2A9106FF" w14:textId="7E92FA6D"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20" w:history="1">
        <w:r w:rsidR="00305AB6" w:rsidRPr="00305AB6">
          <w:rPr>
            <w:rStyle w:val="Hyperlink"/>
            <w:noProof/>
            <w:sz w:val="26"/>
            <w:szCs w:val="26"/>
          </w:rPr>
          <w:t>Figure 3.27 - Vnpay  payment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_Toc123250920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56</w:t>
        </w:r>
        <w:r w:rsidR="00305AB6" w:rsidRPr="00305AB6">
          <w:rPr>
            <w:noProof/>
            <w:webHidden/>
            <w:sz w:val="26"/>
            <w:szCs w:val="26"/>
          </w:rPr>
          <w:fldChar w:fldCharType="end"/>
        </w:r>
      </w:hyperlink>
    </w:p>
    <w:p w14:paraId="18C63C01" w14:textId="37AC0C0C"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21" w:history="1">
        <w:r w:rsidR="00305AB6" w:rsidRPr="00305AB6">
          <w:rPr>
            <w:rStyle w:val="Hyperlink"/>
            <w:noProof/>
            <w:sz w:val="26"/>
            <w:szCs w:val="26"/>
          </w:rPr>
          <w:t>Figure 3.28 - Profile page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_Toc123250921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56</w:t>
        </w:r>
        <w:r w:rsidR="00305AB6" w:rsidRPr="00305AB6">
          <w:rPr>
            <w:noProof/>
            <w:webHidden/>
            <w:sz w:val="26"/>
            <w:szCs w:val="26"/>
          </w:rPr>
          <w:fldChar w:fldCharType="end"/>
        </w:r>
      </w:hyperlink>
    </w:p>
    <w:p w14:paraId="07F8C443" w14:textId="18F56951"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22" w:history="1">
        <w:r w:rsidR="00305AB6" w:rsidRPr="00305AB6">
          <w:rPr>
            <w:rStyle w:val="Hyperlink"/>
            <w:noProof/>
            <w:sz w:val="26"/>
            <w:szCs w:val="26"/>
          </w:rPr>
          <w:t>Figure 3.29 - Orders invoice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_Toc123250922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57</w:t>
        </w:r>
        <w:r w:rsidR="00305AB6" w:rsidRPr="00305AB6">
          <w:rPr>
            <w:noProof/>
            <w:webHidden/>
            <w:sz w:val="26"/>
            <w:szCs w:val="26"/>
          </w:rPr>
          <w:fldChar w:fldCharType="end"/>
        </w:r>
      </w:hyperlink>
    </w:p>
    <w:p w14:paraId="6D8E0645" w14:textId="05B4843F"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23" w:history="1">
        <w:r w:rsidR="00305AB6" w:rsidRPr="00305AB6">
          <w:rPr>
            <w:rStyle w:val="Hyperlink"/>
            <w:noProof/>
            <w:sz w:val="26"/>
            <w:szCs w:val="26"/>
          </w:rPr>
          <w:t>Figure 3.30 - Email verification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_Toc123250923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57</w:t>
        </w:r>
        <w:r w:rsidR="00305AB6" w:rsidRPr="00305AB6">
          <w:rPr>
            <w:noProof/>
            <w:webHidden/>
            <w:sz w:val="26"/>
            <w:szCs w:val="26"/>
          </w:rPr>
          <w:fldChar w:fldCharType="end"/>
        </w:r>
      </w:hyperlink>
    </w:p>
    <w:p w14:paraId="7C936D4A" w14:textId="3FB115EA"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24" w:history="1">
        <w:r w:rsidR="00305AB6" w:rsidRPr="00305AB6">
          <w:rPr>
            <w:rStyle w:val="Hyperlink"/>
            <w:noProof/>
            <w:sz w:val="26"/>
            <w:szCs w:val="26"/>
          </w:rPr>
          <w:t>Figure 3.31 - Overview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_Toc123250924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58</w:t>
        </w:r>
        <w:r w:rsidR="00305AB6" w:rsidRPr="00305AB6">
          <w:rPr>
            <w:noProof/>
            <w:webHidden/>
            <w:sz w:val="26"/>
            <w:szCs w:val="26"/>
          </w:rPr>
          <w:fldChar w:fldCharType="end"/>
        </w:r>
      </w:hyperlink>
    </w:p>
    <w:p w14:paraId="3ED4A333" w14:textId="54324E1F"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25" w:history="1">
        <w:r w:rsidR="00305AB6" w:rsidRPr="00305AB6">
          <w:rPr>
            <w:rStyle w:val="Hyperlink"/>
            <w:noProof/>
            <w:sz w:val="26"/>
            <w:szCs w:val="26"/>
          </w:rPr>
          <w:t>Figure 3.32 - Account users manage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_Toc123250925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58</w:t>
        </w:r>
        <w:r w:rsidR="00305AB6" w:rsidRPr="00305AB6">
          <w:rPr>
            <w:noProof/>
            <w:webHidden/>
            <w:sz w:val="26"/>
            <w:szCs w:val="26"/>
          </w:rPr>
          <w:fldChar w:fldCharType="end"/>
        </w:r>
      </w:hyperlink>
    </w:p>
    <w:p w14:paraId="7E85A3FB" w14:textId="7FDD24CA"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26" w:history="1">
        <w:r w:rsidR="00305AB6" w:rsidRPr="00305AB6">
          <w:rPr>
            <w:rStyle w:val="Hyperlink"/>
            <w:noProof/>
            <w:sz w:val="26"/>
            <w:szCs w:val="26"/>
          </w:rPr>
          <w:t>Figure 3.33 - Edit user information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_Toc123250926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59</w:t>
        </w:r>
        <w:r w:rsidR="00305AB6" w:rsidRPr="00305AB6">
          <w:rPr>
            <w:noProof/>
            <w:webHidden/>
            <w:sz w:val="26"/>
            <w:szCs w:val="26"/>
          </w:rPr>
          <w:fldChar w:fldCharType="end"/>
        </w:r>
      </w:hyperlink>
    </w:p>
    <w:p w14:paraId="67F0C6D2" w14:textId="2A8BF5E5"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27" w:history="1">
        <w:r w:rsidR="00305AB6" w:rsidRPr="00305AB6">
          <w:rPr>
            <w:rStyle w:val="Hyperlink"/>
            <w:noProof/>
            <w:sz w:val="26"/>
            <w:szCs w:val="26"/>
          </w:rPr>
          <w:t>Figure 3.34 - Account admin manage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_Toc123250927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59</w:t>
        </w:r>
        <w:r w:rsidR="00305AB6" w:rsidRPr="00305AB6">
          <w:rPr>
            <w:noProof/>
            <w:webHidden/>
            <w:sz w:val="26"/>
            <w:szCs w:val="26"/>
          </w:rPr>
          <w:fldChar w:fldCharType="end"/>
        </w:r>
      </w:hyperlink>
    </w:p>
    <w:p w14:paraId="1B086332" w14:textId="41F86FFC"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28" w:history="1">
        <w:r w:rsidR="00305AB6" w:rsidRPr="00305AB6">
          <w:rPr>
            <w:rStyle w:val="Hyperlink"/>
            <w:noProof/>
            <w:sz w:val="26"/>
            <w:szCs w:val="26"/>
          </w:rPr>
          <w:t>Figure 3.35 - Edit admin infomation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_Toc123250928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60</w:t>
        </w:r>
        <w:r w:rsidR="00305AB6" w:rsidRPr="00305AB6">
          <w:rPr>
            <w:noProof/>
            <w:webHidden/>
            <w:sz w:val="26"/>
            <w:szCs w:val="26"/>
          </w:rPr>
          <w:fldChar w:fldCharType="end"/>
        </w:r>
      </w:hyperlink>
    </w:p>
    <w:p w14:paraId="2BD24723" w14:textId="154ADAD0"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29" w:history="1">
        <w:r w:rsidR="00305AB6" w:rsidRPr="00305AB6">
          <w:rPr>
            <w:rStyle w:val="Hyperlink"/>
            <w:noProof/>
            <w:sz w:val="26"/>
            <w:szCs w:val="26"/>
          </w:rPr>
          <w:t>Figure 3.36 - Add account admin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_Toc123250929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60</w:t>
        </w:r>
        <w:r w:rsidR="00305AB6" w:rsidRPr="00305AB6">
          <w:rPr>
            <w:noProof/>
            <w:webHidden/>
            <w:sz w:val="26"/>
            <w:szCs w:val="26"/>
          </w:rPr>
          <w:fldChar w:fldCharType="end"/>
        </w:r>
      </w:hyperlink>
    </w:p>
    <w:p w14:paraId="3CFFD89D" w14:textId="31D10FBC"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30" w:history="1">
        <w:r w:rsidR="00305AB6" w:rsidRPr="00305AB6">
          <w:rPr>
            <w:rStyle w:val="Hyperlink"/>
            <w:noProof/>
            <w:sz w:val="26"/>
            <w:szCs w:val="26"/>
          </w:rPr>
          <w:t>Figure 3.37 - Catagory manage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_Toc123250930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61</w:t>
        </w:r>
        <w:r w:rsidR="00305AB6" w:rsidRPr="00305AB6">
          <w:rPr>
            <w:noProof/>
            <w:webHidden/>
            <w:sz w:val="26"/>
            <w:szCs w:val="26"/>
          </w:rPr>
          <w:fldChar w:fldCharType="end"/>
        </w:r>
      </w:hyperlink>
    </w:p>
    <w:p w14:paraId="3E25E324" w14:textId="502642BC"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31" w:history="1">
        <w:r w:rsidR="00305AB6" w:rsidRPr="00305AB6">
          <w:rPr>
            <w:rStyle w:val="Hyperlink"/>
            <w:noProof/>
            <w:sz w:val="26"/>
            <w:szCs w:val="26"/>
          </w:rPr>
          <w:t>Figure 3.38 - Edit category information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_Toc123250931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61</w:t>
        </w:r>
        <w:r w:rsidR="00305AB6" w:rsidRPr="00305AB6">
          <w:rPr>
            <w:noProof/>
            <w:webHidden/>
            <w:sz w:val="26"/>
            <w:szCs w:val="26"/>
          </w:rPr>
          <w:fldChar w:fldCharType="end"/>
        </w:r>
      </w:hyperlink>
    </w:p>
    <w:p w14:paraId="4E87A954" w14:textId="25288646" w:rsidR="00305AB6" w:rsidRPr="00305AB6" w:rsidRDefault="00F33A34">
      <w:pPr>
        <w:pStyle w:val="TableofFigures"/>
        <w:tabs>
          <w:tab w:val="right" w:leader="dot" w:pos="9062"/>
        </w:tabs>
        <w:rPr>
          <w:rFonts w:asciiTheme="minorHAnsi" w:eastAsiaTheme="minorEastAsia" w:hAnsiTheme="minorHAnsi" w:cstheme="minorBidi"/>
          <w:noProof/>
          <w:sz w:val="26"/>
          <w:szCs w:val="26"/>
        </w:rPr>
      </w:pPr>
      <w:hyperlink w:anchor="_Toc123250932" w:history="1">
        <w:r w:rsidR="00305AB6" w:rsidRPr="00305AB6">
          <w:rPr>
            <w:rStyle w:val="Hyperlink"/>
            <w:noProof/>
            <w:sz w:val="26"/>
            <w:szCs w:val="26"/>
          </w:rPr>
          <w:t>Figure 3.39 - Add category interface</w:t>
        </w:r>
        <w:r w:rsidR="00305AB6" w:rsidRPr="00305AB6">
          <w:rPr>
            <w:noProof/>
            <w:webHidden/>
            <w:sz w:val="26"/>
            <w:szCs w:val="26"/>
          </w:rPr>
          <w:tab/>
        </w:r>
        <w:r w:rsidR="00305AB6" w:rsidRPr="00305AB6">
          <w:rPr>
            <w:noProof/>
            <w:webHidden/>
            <w:sz w:val="26"/>
            <w:szCs w:val="26"/>
          </w:rPr>
          <w:fldChar w:fldCharType="begin"/>
        </w:r>
        <w:r w:rsidR="00305AB6" w:rsidRPr="00305AB6">
          <w:rPr>
            <w:noProof/>
            <w:webHidden/>
            <w:sz w:val="26"/>
            <w:szCs w:val="26"/>
          </w:rPr>
          <w:instrText xml:space="preserve"> PAGEREF _Toc123250932 \h </w:instrText>
        </w:r>
        <w:r w:rsidR="00305AB6" w:rsidRPr="00305AB6">
          <w:rPr>
            <w:noProof/>
            <w:webHidden/>
            <w:sz w:val="26"/>
            <w:szCs w:val="26"/>
          </w:rPr>
        </w:r>
        <w:r w:rsidR="00305AB6" w:rsidRPr="00305AB6">
          <w:rPr>
            <w:noProof/>
            <w:webHidden/>
            <w:sz w:val="26"/>
            <w:szCs w:val="26"/>
          </w:rPr>
          <w:fldChar w:fldCharType="separate"/>
        </w:r>
        <w:r w:rsidR="00B54CB9">
          <w:rPr>
            <w:noProof/>
            <w:webHidden/>
            <w:sz w:val="26"/>
            <w:szCs w:val="26"/>
          </w:rPr>
          <w:t>62</w:t>
        </w:r>
        <w:r w:rsidR="00305AB6" w:rsidRPr="00305AB6">
          <w:rPr>
            <w:noProof/>
            <w:webHidden/>
            <w:sz w:val="26"/>
            <w:szCs w:val="26"/>
          </w:rPr>
          <w:fldChar w:fldCharType="end"/>
        </w:r>
      </w:hyperlink>
    </w:p>
    <w:p w14:paraId="281D84B0" w14:textId="15580441" w:rsidR="00DC450E" w:rsidRPr="00305AB6" w:rsidRDefault="00DB6C4F" w:rsidP="00455C53">
      <w:pPr>
        <w:rPr>
          <w:sz w:val="26"/>
          <w:szCs w:val="26"/>
        </w:rPr>
      </w:pPr>
      <w:r w:rsidRPr="00305AB6">
        <w:rPr>
          <w:sz w:val="26"/>
          <w:szCs w:val="26"/>
        </w:rPr>
        <w:fldChar w:fldCharType="end"/>
      </w:r>
    </w:p>
    <w:p w14:paraId="3D978879" w14:textId="08158F96" w:rsidR="000F373B" w:rsidRPr="00364C6B" w:rsidRDefault="00DC450E" w:rsidP="00F00BD1">
      <w:pPr>
        <w:rPr>
          <w:sz w:val="26"/>
          <w:szCs w:val="26"/>
        </w:rPr>
      </w:pPr>
      <w:r w:rsidRPr="00364C6B">
        <w:rPr>
          <w:sz w:val="26"/>
          <w:szCs w:val="26"/>
        </w:rPr>
        <w:br w:type="page"/>
      </w:r>
    </w:p>
    <w:p w14:paraId="0B9035DF" w14:textId="795B68BD" w:rsidR="00DC450E" w:rsidRDefault="000F6A30" w:rsidP="00627557">
      <w:pPr>
        <w:pStyle w:val="Title"/>
        <w:outlineLvl w:val="0"/>
      </w:pPr>
      <w:bookmarkStart w:id="70" w:name="_Toc123987306"/>
      <w:r w:rsidRPr="000F6A30">
        <w:lastRenderedPageBreak/>
        <w:t>LIST OF TABLES</w:t>
      </w:r>
      <w:bookmarkEnd w:id="70"/>
      <w:r w:rsidRPr="000F6A30">
        <w:t xml:space="preserve"> </w:t>
      </w:r>
    </w:p>
    <w:p w14:paraId="42CE123F" w14:textId="77777777" w:rsidR="000F373B" w:rsidRPr="0009470B" w:rsidRDefault="000F373B" w:rsidP="000F373B">
      <w:pPr>
        <w:rPr>
          <w:sz w:val="26"/>
          <w:szCs w:val="26"/>
        </w:rPr>
      </w:pPr>
    </w:p>
    <w:p w14:paraId="0EABD9F9" w14:textId="362F237D" w:rsidR="006C651C" w:rsidRPr="006C651C" w:rsidRDefault="00DB6C4F">
      <w:pPr>
        <w:pStyle w:val="TableofFigures"/>
        <w:tabs>
          <w:tab w:val="right" w:leader="dot" w:pos="9062"/>
        </w:tabs>
        <w:rPr>
          <w:rFonts w:asciiTheme="minorHAnsi" w:eastAsiaTheme="minorEastAsia" w:hAnsiTheme="minorHAnsi" w:cstheme="minorBidi"/>
          <w:noProof/>
          <w:sz w:val="26"/>
          <w:szCs w:val="26"/>
        </w:rPr>
      </w:pPr>
      <w:r w:rsidRPr="006C651C">
        <w:rPr>
          <w:sz w:val="26"/>
          <w:szCs w:val="26"/>
        </w:rPr>
        <w:fldChar w:fldCharType="begin"/>
      </w:r>
      <w:r w:rsidRPr="006C651C">
        <w:rPr>
          <w:sz w:val="26"/>
          <w:szCs w:val="26"/>
        </w:rPr>
        <w:instrText xml:space="preserve"> TOC \h \z \c "Table" </w:instrText>
      </w:r>
      <w:r w:rsidRPr="006C651C">
        <w:rPr>
          <w:sz w:val="26"/>
          <w:szCs w:val="26"/>
        </w:rPr>
        <w:fldChar w:fldCharType="separate"/>
      </w:r>
      <w:hyperlink w:anchor="_Toc123249591" w:history="1">
        <w:r w:rsidR="006C651C" w:rsidRPr="006C651C">
          <w:rPr>
            <w:rStyle w:val="Hyperlink"/>
            <w:noProof/>
            <w:sz w:val="26"/>
            <w:szCs w:val="26"/>
          </w:rPr>
          <w:t>Table 2.1 - List of use case</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_Toc123249591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17</w:t>
        </w:r>
        <w:r w:rsidR="006C651C" w:rsidRPr="006C651C">
          <w:rPr>
            <w:noProof/>
            <w:webHidden/>
            <w:sz w:val="26"/>
            <w:szCs w:val="26"/>
          </w:rPr>
          <w:fldChar w:fldCharType="end"/>
        </w:r>
      </w:hyperlink>
    </w:p>
    <w:p w14:paraId="71D5EAB0" w14:textId="17E38351"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592" w:history="1">
        <w:r w:rsidR="006C651C" w:rsidRPr="006C651C">
          <w:rPr>
            <w:rStyle w:val="Hyperlink"/>
            <w:noProof/>
            <w:sz w:val="26"/>
            <w:szCs w:val="26"/>
          </w:rPr>
          <w:t>Table 2.2 - Specific description use case login, register</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_Toc123249592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20</w:t>
        </w:r>
        <w:r w:rsidR="006C651C" w:rsidRPr="006C651C">
          <w:rPr>
            <w:noProof/>
            <w:webHidden/>
            <w:sz w:val="26"/>
            <w:szCs w:val="26"/>
          </w:rPr>
          <w:fldChar w:fldCharType="end"/>
        </w:r>
      </w:hyperlink>
    </w:p>
    <w:p w14:paraId="36995BD9" w14:textId="1AA81934"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593" w:history="1">
        <w:r w:rsidR="006C651C" w:rsidRPr="006C651C">
          <w:rPr>
            <w:rStyle w:val="Hyperlink"/>
            <w:noProof/>
            <w:sz w:val="26"/>
            <w:szCs w:val="26"/>
          </w:rPr>
          <w:t>Table 2.3 - Specific description use case search products</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_Toc123249593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21</w:t>
        </w:r>
        <w:r w:rsidR="006C651C" w:rsidRPr="006C651C">
          <w:rPr>
            <w:noProof/>
            <w:webHidden/>
            <w:sz w:val="26"/>
            <w:szCs w:val="26"/>
          </w:rPr>
          <w:fldChar w:fldCharType="end"/>
        </w:r>
      </w:hyperlink>
    </w:p>
    <w:p w14:paraId="34655BB0" w14:textId="2CDF213E"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594" w:history="1">
        <w:r w:rsidR="006C651C" w:rsidRPr="006C651C">
          <w:rPr>
            <w:rStyle w:val="Hyperlink"/>
            <w:noProof/>
            <w:sz w:val="26"/>
            <w:szCs w:val="26"/>
          </w:rPr>
          <w:t>Table 2.4 - Specific description use case order tracking</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_Toc123249594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22</w:t>
        </w:r>
        <w:r w:rsidR="006C651C" w:rsidRPr="006C651C">
          <w:rPr>
            <w:noProof/>
            <w:webHidden/>
            <w:sz w:val="26"/>
            <w:szCs w:val="26"/>
          </w:rPr>
          <w:fldChar w:fldCharType="end"/>
        </w:r>
      </w:hyperlink>
    </w:p>
    <w:p w14:paraId="2F7B5032" w14:textId="4F5F71BA"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595" w:history="1">
        <w:r w:rsidR="006C651C" w:rsidRPr="006C651C">
          <w:rPr>
            <w:rStyle w:val="Hyperlink"/>
            <w:noProof/>
            <w:sz w:val="26"/>
            <w:szCs w:val="26"/>
          </w:rPr>
          <w:t>Table 2.5 - Specific description use case see product detail</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_Toc123249595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23</w:t>
        </w:r>
        <w:r w:rsidR="006C651C" w:rsidRPr="006C651C">
          <w:rPr>
            <w:noProof/>
            <w:webHidden/>
            <w:sz w:val="26"/>
            <w:szCs w:val="26"/>
          </w:rPr>
          <w:fldChar w:fldCharType="end"/>
        </w:r>
      </w:hyperlink>
    </w:p>
    <w:p w14:paraId="28C05F2A" w14:textId="1BB1DC35"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596" w:history="1">
        <w:r w:rsidR="006C651C" w:rsidRPr="006C651C">
          <w:rPr>
            <w:rStyle w:val="Hyperlink"/>
            <w:noProof/>
            <w:sz w:val="26"/>
            <w:szCs w:val="26"/>
          </w:rPr>
          <w:t>Table 2.6 - Specific description use case product recommend</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_Toc123249596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24</w:t>
        </w:r>
        <w:r w:rsidR="006C651C" w:rsidRPr="006C651C">
          <w:rPr>
            <w:noProof/>
            <w:webHidden/>
            <w:sz w:val="26"/>
            <w:szCs w:val="26"/>
          </w:rPr>
          <w:fldChar w:fldCharType="end"/>
        </w:r>
      </w:hyperlink>
    </w:p>
    <w:p w14:paraId="770F8F4B" w14:textId="35DB330B"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597" w:history="1">
        <w:r w:rsidR="006C651C" w:rsidRPr="006C651C">
          <w:rPr>
            <w:rStyle w:val="Hyperlink"/>
            <w:noProof/>
            <w:sz w:val="26"/>
            <w:szCs w:val="26"/>
          </w:rPr>
          <w:t>Table 2.7  - Specific description use case add product to cart</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_Toc123249597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25</w:t>
        </w:r>
        <w:r w:rsidR="006C651C" w:rsidRPr="006C651C">
          <w:rPr>
            <w:noProof/>
            <w:webHidden/>
            <w:sz w:val="26"/>
            <w:szCs w:val="26"/>
          </w:rPr>
          <w:fldChar w:fldCharType="end"/>
        </w:r>
      </w:hyperlink>
    </w:p>
    <w:p w14:paraId="2AF92390" w14:textId="4085F77E"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598" w:history="1">
        <w:r w:rsidR="006C651C" w:rsidRPr="006C651C">
          <w:rPr>
            <w:rStyle w:val="Hyperlink"/>
            <w:noProof/>
            <w:sz w:val="26"/>
            <w:szCs w:val="26"/>
          </w:rPr>
          <w:t>Table 2.8 - Specific description use case for cart management</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_Toc123249598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26</w:t>
        </w:r>
        <w:r w:rsidR="006C651C" w:rsidRPr="006C651C">
          <w:rPr>
            <w:noProof/>
            <w:webHidden/>
            <w:sz w:val="26"/>
            <w:szCs w:val="26"/>
          </w:rPr>
          <w:fldChar w:fldCharType="end"/>
        </w:r>
      </w:hyperlink>
    </w:p>
    <w:p w14:paraId="32D613C5" w14:textId="052DD441"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599" w:history="1">
        <w:r w:rsidR="006C651C" w:rsidRPr="006C651C">
          <w:rPr>
            <w:rStyle w:val="Hyperlink"/>
            <w:noProof/>
            <w:sz w:val="26"/>
            <w:szCs w:val="26"/>
          </w:rPr>
          <w:t>Table 2.9 - Specific description use case enter promo code</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_Toc123249599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27</w:t>
        </w:r>
        <w:r w:rsidR="006C651C" w:rsidRPr="006C651C">
          <w:rPr>
            <w:noProof/>
            <w:webHidden/>
            <w:sz w:val="26"/>
            <w:szCs w:val="26"/>
          </w:rPr>
          <w:fldChar w:fldCharType="end"/>
        </w:r>
      </w:hyperlink>
    </w:p>
    <w:p w14:paraId="59C138D8" w14:textId="59320863"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600" w:history="1">
        <w:r w:rsidR="006C651C" w:rsidRPr="006C651C">
          <w:rPr>
            <w:rStyle w:val="Hyperlink"/>
            <w:noProof/>
            <w:sz w:val="26"/>
            <w:szCs w:val="26"/>
          </w:rPr>
          <w:t>Table 2.10 - Specific description use case product reviews and ratings</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_Toc123249600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28</w:t>
        </w:r>
        <w:r w:rsidR="006C651C" w:rsidRPr="006C651C">
          <w:rPr>
            <w:noProof/>
            <w:webHidden/>
            <w:sz w:val="26"/>
            <w:szCs w:val="26"/>
          </w:rPr>
          <w:fldChar w:fldCharType="end"/>
        </w:r>
      </w:hyperlink>
    </w:p>
    <w:p w14:paraId="64AE8CDC" w14:textId="04E257C8"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601" w:history="1">
        <w:r w:rsidR="006C651C" w:rsidRPr="006C651C">
          <w:rPr>
            <w:rStyle w:val="Hyperlink"/>
            <w:noProof/>
            <w:sz w:val="26"/>
            <w:szCs w:val="26"/>
          </w:rPr>
          <w:t>Table 2.11 - Specific description use case personal account management</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_Toc123249601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29</w:t>
        </w:r>
        <w:r w:rsidR="006C651C" w:rsidRPr="006C651C">
          <w:rPr>
            <w:noProof/>
            <w:webHidden/>
            <w:sz w:val="26"/>
            <w:szCs w:val="26"/>
          </w:rPr>
          <w:fldChar w:fldCharType="end"/>
        </w:r>
      </w:hyperlink>
    </w:p>
    <w:p w14:paraId="175EBE53" w14:textId="282E3379"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602" w:history="1">
        <w:r w:rsidR="006C651C" w:rsidRPr="006C651C">
          <w:rPr>
            <w:rStyle w:val="Hyperlink"/>
            <w:noProof/>
            <w:sz w:val="26"/>
            <w:szCs w:val="26"/>
          </w:rPr>
          <w:t>Table 2.12 - Specific description use case order through the system</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_Toc123249602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30</w:t>
        </w:r>
        <w:r w:rsidR="006C651C" w:rsidRPr="006C651C">
          <w:rPr>
            <w:noProof/>
            <w:webHidden/>
            <w:sz w:val="26"/>
            <w:szCs w:val="26"/>
          </w:rPr>
          <w:fldChar w:fldCharType="end"/>
        </w:r>
      </w:hyperlink>
    </w:p>
    <w:p w14:paraId="28B826EF" w14:textId="41E6B170"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603" w:history="1">
        <w:r w:rsidR="006C651C" w:rsidRPr="006C651C">
          <w:rPr>
            <w:rStyle w:val="Hyperlink"/>
            <w:noProof/>
            <w:sz w:val="26"/>
            <w:szCs w:val="26"/>
          </w:rPr>
          <w:t>Table 2.13 - Specific description use case user accounts management</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_Toc123249603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31</w:t>
        </w:r>
        <w:r w:rsidR="006C651C" w:rsidRPr="006C651C">
          <w:rPr>
            <w:noProof/>
            <w:webHidden/>
            <w:sz w:val="26"/>
            <w:szCs w:val="26"/>
          </w:rPr>
          <w:fldChar w:fldCharType="end"/>
        </w:r>
      </w:hyperlink>
    </w:p>
    <w:p w14:paraId="3BBA5BD1" w14:textId="7A908AC3"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604" w:history="1">
        <w:r w:rsidR="006C651C" w:rsidRPr="006C651C">
          <w:rPr>
            <w:rStyle w:val="Hyperlink"/>
            <w:noProof/>
            <w:sz w:val="26"/>
            <w:szCs w:val="26"/>
          </w:rPr>
          <w:t>Table 2.14 - Specific description use case product management</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_Toc123249604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32</w:t>
        </w:r>
        <w:r w:rsidR="006C651C" w:rsidRPr="006C651C">
          <w:rPr>
            <w:noProof/>
            <w:webHidden/>
            <w:sz w:val="26"/>
            <w:szCs w:val="26"/>
          </w:rPr>
          <w:fldChar w:fldCharType="end"/>
        </w:r>
      </w:hyperlink>
    </w:p>
    <w:p w14:paraId="77613538" w14:textId="22D82229"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605" w:history="1">
        <w:r w:rsidR="006C651C" w:rsidRPr="006C651C">
          <w:rPr>
            <w:rStyle w:val="Hyperlink"/>
            <w:noProof/>
            <w:sz w:val="26"/>
            <w:szCs w:val="26"/>
          </w:rPr>
          <w:t>Table 2.15 - Specific description use case order management</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_Toc123249605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33</w:t>
        </w:r>
        <w:r w:rsidR="006C651C" w:rsidRPr="006C651C">
          <w:rPr>
            <w:noProof/>
            <w:webHidden/>
            <w:sz w:val="26"/>
            <w:szCs w:val="26"/>
          </w:rPr>
          <w:fldChar w:fldCharType="end"/>
        </w:r>
      </w:hyperlink>
    </w:p>
    <w:p w14:paraId="67438C71" w14:textId="0D3C99B9"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606" w:history="1">
        <w:r w:rsidR="006C651C" w:rsidRPr="006C651C">
          <w:rPr>
            <w:rStyle w:val="Hyperlink"/>
            <w:noProof/>
            <w:sz w:val="26"/>
            <w:szCs w:val="26"/>
          </w:rPr>
          <w:t>Table 2.16 - Specific description use case product category management</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_Toc123249606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34</w:t>
        </w:r>
        <w:r w:rsidR="006C651C" w:rsidRPr="006C651C">
          <w:rPr>
            <w:noProof/>
            <w:webHidden/>
            <w:sz w:val="26"/>
            <w:szCs w:val="26"/>
          </w:rPr>
          <w:fldChar w:fldCharType="end"/>
        </w:r>
      </w:hyperlink>
    </w:p>
    <w:p w14:paraId="256FC8DB" w14:textId="41FFC164"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607" w:history="1">
        <w:r w:rsidR="006C651C" w:rsidRPr="006C651C">
          <w:rPr>
            <w:rStyle w:val="Hyperlink"/>
            <w:noProof/>
            <w:sz w:val="26"/>
            <w:szCs w:val="26"/>
          </w:rPr>
          <w:t>Table 2.17 - Specific description use case promotion management</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_Toc123249607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35</w:t>
        </w:r>
        <w:r w:rsidR="006C651C" w:rsidRPr="006C651C">
          <w:rPr>
            <w:noProof/>
            <w:webHidden/>
            <w:sz w:val="26"/>
            <w:szCs w:val="26"/>
          </w:rPr>
          <w:fldChar w:fldCharType="end"/>
        </w:r>
      </w:hyperlink>
    </w:p>
    <w:p w14:paraId="4C79526C" w14:textId="39F196C4" w:rsidR="006C651C" w:rsidRPr="006C651C" w:rsidRDefault="00F33A34">
      <w:pPr>
        <w:pStyle w:val="TableofFigures"/>
        <w:tabs>
          <w:tab w:val="right" w:leader="dot" w:pos="9062"/>
        </w:tabs>
        <w:rPr>
          <w:rFonts w:asciiTheme="minorHAnsi" w:eastAsiaTheme="minorEastAsia" w:hAnsiTheme="minorHAnsi" w:cstheme="minorBidi"/>
          <w:noProof/>
          <w:sz w:val="26"/>
          <w:szCs w:val="26"/>
        </w:rPr>
      </w:pPr>
      <w:hyperlink w:anchor="_Toc123249608" w:history="1">
        <w:r w:rsidR="006C651C" w:rsidRPr="006C651C">
          <w:rPr>
            <w:rStyle w:val="Hyperlink"/>
            <w:noProof/>
            <w:sz w:val="26"/>
            <w:szCs w:val="26"/>
          </w:rPr>
          <w:t>Table 2.18 - Specific description use case comment and ratings management</w:t>
        </w:r>
        <w:r w:rsidR="006C651C" w:rsidRPr="006C651C">
          <w:rPr>
            <w:noProof/>
            <w:webHidden/>
            <w:sz w:val="26"/>
            <w:szCs w:val="26"/>
          </w:rPr>
          <w:tab/>
        </w:r>
        <w:r w:rsidR="006C651C" w:rsidRPr="006C651C">
          <w:rPr>
            <w:noProof/>
            <w:webHidden/>
            <w:sz w:val="26"/>
            <w:szCs w:val="26"/>
          </w:rPr>
          <w:fldChar w:fldCharType="begin"/>
        </w:r>
        <w:r w:rsidR="006C651C" w:rsidRPr="006C651C">
          <w:rPr>
            <w:noProof/>
            <w:webHidden/>
            <w:sz w:val="26"/>
            <w:szCs w:val="26"/>
          </w:rPr>
          <w:instrText xml:space="preserve"> PAGEREF _Toc123249608 \h </w:instrText>
        </w:r>
        <w:r w:rsidR="006C651C" w:rsidRPr="006C651C">
          <w:rPr>
            <w:noProof/>
            <w:webHidden/>
            <w:sz w:val="26"/>
            <w:szCs w:val="26"/>
          </w:rPr>
        </w:r>
        <w:r w:rsidR="006C651C" w:rsidRPr="006C651C">
          <w:rPr>
            <w:noProof/>
            <w:webHidden/>
            <w:sz w:val="26"/>
            <w:szCs w:val="26"/>
          </w:rPr>
          <w:fldChar w:fldCharType="separate"/>
        </w:r>
        <w:r w:rsidR="006C651C" w:rsidRPr="006C651C">
          <w:rPr>
            <w:noProof/>
            <w:webHidden/>
            <w:sz w:val="26"/>
            <w:szCs w:val="26"/>
          </w:rPr>
          <w:t>36</w:t>
        </w:r>
        <w:r w:rsidR="006C651C" w:rsidRPr="006C651C">
          <w:rPr>
            <w:noProof/>
            <w:webHidden/>
            <w:sz w:val="26"/>
            <w:szCs w:val="26"/>
          </w:rPr>
          <w:fldChar w:fldCharType="end"/>
        </w:r>
      </w:hyperlink>
    </w:p>
    <w:p w14:paraId="6B24BF44" w14:textId="40F83F94" w:rsidR="00DC450E" w:rsidRPr="006C651C" w:rsidRDefault="00DB6C4F" w:rsidP="00DC450E">
      <w:pPr>
        <w:pStyle w:val="Title"/>
        <w:jc w:val="left"/>
        <w:rPr>
          <w:sz w:val="26"/>
          <w:szCs w:val="26"/>
        </w:rPr>
      </w:pPr>
      <w:r w:rsidRPr="006C651C">
        <w:rPr>
          <w:sz w:val="26"/>
          <w:szCs w:val="26"/>
        </w:rPr>
        <w:fldChar w:fldCharType="end"/>
      </w:r>
    </w:p>
    <w:p w14:paraId="7BCA94CD" w14:textId="77777777" w:rsidR="000411EF" w:rsidRPr="006C651C" w:rsidRDefault="000411EF">
      <w:pPr>
        <w:rPr>
          <w:i/>
          <w:iCs/>
          <w:sz w:val="26"/>
          <w:szCs w:val="26"/>
        </w:rPr>
      </w:pPr>
      <w:r w:rsidRPr="006C651C">
        <w:rPr>
          <w:sz w:val="26"/>
          <w:szCs w:val="26"/>
        </w:rPr>
        <w:br w:type="page"/>
      </w:r>
    </w:p>
    <w:p w14:paraId="25BB7B7A" w14:textId="77777777" w:rsidR="000411EF" w:rsidRPr="0046771E" w:rsidRDefault="000411EF" w:rsidP="00471582">
      <w:pPr>
        <w:pStyle w:val="Heading1"/>
        <w:numPr>
          <w:ilvl w:val="0"/>
          <w:numId w:val="0"/>
        </w:numPr>
        <w:spacing w:before="600" w:after="600"/>
        <w:rPr>
          <w:sz w:val="24"/>
          <w:szCs w:val="26"/>
        </w:rPr>
        <w:sectPr w:rsidR="000411EF" w:rsidRPr="0046771E" w:rsidSect="001624F0">
          <w:headerReference w:type="default" r:id="rId11"/>
          <w:footerReference w:type="default" r:id="rId12"/>
          <w:pgSz w:w="11907" w:h="16840" w:code="9"/>
          <w:pgMar w:top="1418" w:right="1134" w:bottom="1418" w:left="1701" w:header="680" w:footer="680" w:gutter="0"/>
          <w:pgNumType w:fmt="lowerRoman" w:start="1"/>
          <w:cols w:space="720"/>
          <w:docGrid w:linePitch="381"/>
        </w:sectPr>
      </w:pPr>
    </w:p>
    <w:p w14:paraId="45BE3BF8" w14:textId="407A6095" w:rsidR="000F373B" w:rsidRPr="000F373B" w:rsidRDefault="00711123" w:rsidP="009156E5">
      <w:pPr>
        <w:pStyle w:val="Title"/>
        <w:outlineLvl w:val="0"/>
      </w:pPr>
      <w:bookmarkStart w:id="71" w:name="_Toc83724763"/>
      <w:bookmarkStart w:id="72" w:name="_Toc83725002"/>
      <w:bookmarkStart w:id="73" w:name="_Toc123987307"/>
      <w:r>
        <w:lastRenderedPageBreak/>
        <w:t>INTRODUCTION</w:t>
      </w:r>
      <w:bookmarkEnd w:id="63"/>
      <w:bookmarkEnd w:id="64"/>
      <w:bookmarkEnd w:id="65"/>
      <w:bookmarkEnd w:id="66"/>
      <w:bookmarkEnd w:id="67"/>
      <w:bookmarkEnd w:id="68"/>
      <w:bookmarkEnd w:id="69"/>
      <w:bookmarkEnd w:id="71"/>
      <w:bookmarkEnd w:id="72"/>
      <w:bookmarkEnd w:id="73"/>
    </w:p>
    <w:p w14:paraId="62C46B53" w14:textId="529177D5" w:rsidR="00E73885" w:rsidRDefault="00644C17" w:rsidP="004D436D">
      <w:pPr>
        <w:pStyle w:val="Heading2"/>
        <w:numPr>
          <w:ilvl w:val="0"/>
          <w:numId w:val="0"/>
        </w:numPr>
        <w:ind w:left="680" w:hanging="680"/>
      </w:pPr>
      <w:bookmarkStart w:id="74" w:name="_Toc6684068"/>
      <w:bookmarkStart w:id="75" w:name="_Toc6684129"/>
      <w:bookmarkStart w:id="76" w:name="_Toc6688597"/>
      <w:bookmarkStart w:id="77" w:name="_Toc7253363"/>
      <w:bookmarkStart w:id="78" w:name="_Toc7978870"/>
      <w:bookmarkStart w:id="79" w:name="_Ref8074487"/>
      <w:bookmarkStart w:id="80" w:name="_Toc8805996"/>
      <w:bookmarkStart w:id="81" w:name="_Toc9016563"/>
      <w:bookmarkStart w:id="82" w:name="_Toc83724764"/>
      <w:bookmarkStart w:id="83" w:name="_Toc83725003"/>
      <w:bookmarkStart w:id="84" w:name="_Toc123987308"/>
      <w:r>
        <w:t>Problem statement</w:t>
      </w:r>
      <w:bookmarkEnd w:id="74"/>
      <w:bookmarkEnd w:id="75"/>
      <w:bookmarkEnd w:id="76"/>
      <w:bookmarkEnd w:id="77"/>
      <w:bookmarkEnd w:id="78"/>
      <w:bookmarkEnd w:id="79"/>
      <w:bookmarkEnd w:id="80"/>
      <w:bookmarkEnd w:id="81"/>
      <w:bookmarkEnd w:id="82"/>
      <w:bookmarkEnd w:id="83"/>
      <w:bookmarkEnd w:id="84"/>
    </w:p>
    <w:p w14:paraId="31AF0218" w14:textId="02CED899" w:rsidR="00E64F44" w:rsidRDefault="00C362C5" w:rsidP="00C362C5">
      <w:pPr>
        <w:spacing w:line="360" w:lineRule="auto"/>
        <w:ind w:firstLine="720"/>
        <w:jc w:val="both"/>
        <w:rPr>
          <w:sz w:val="26"/>
          <w:szCs w:val="26"/>
        </w:rPr>
      </w:pPr>
      <w:r w:rsidRPr="00C362C5">
        <w:rPr>
          <w:sz w:val="26"/>
          <w:szCs w:val="26"/>
        </w:rPr>
        <w:t>E-commerce provides an easy way to sell products to a large customer base. However, there is a lot of competition among multiple e-commerce sites. When users land on an e-commerce site, they expect to find what they are looking for quickly and easily. Also, users are not sure about the brands or the actual products they want to purchase. They have a very broad idea about what they want to buy. Many customers nowadays search for their products on Google rather than visiting specific e-commerce sites. They believe that Google will take them to the e-commerce sites that have their product.</w:t>
      </w:r>
    </w:p>
    <w:p w14:paraId="54580A25" w14:textId="05D8E5CA" w:rsidR="001106F5" w:rsidRPr="00A064B1" w:rsidRDefault="001106F5" w:rsidP="00C362C5">
      <w:pPr>
        <w:spacing w:line="360" w:lineRule="auto"/>
        <w:ind w:firstLine="720"/>
        <w:jc w:val="both"/>
        <w:rPr>
          <w:sz w:val="26"/>
          <w:szCs w:val="26"/>
        </w:rPr>
      </w:pPr>
      <w:r w:rsidRPr="001106F5">
        <w:rPr>
          <w:sz w:val="26"/>
          <w:szCs w:val="26"/>
        </w:rPr>
        <w:t>The purpose of any e-commerce website is to help customers narrow down their broad ideas and enable them to finalize the products they want to purchase.</w:t>
      </w:r>
    </w:p>
    <w:p w14:paraId="245639A1" w14:textId="5825F114" w:rsidR="004C77F8" w:rsidRDefault="00644C17" w:rsidP="004D436D">
      <w:pPr>
        <w:pStyle w:val="Heading2"/>
        <w:numPr>
          <w:ilvl w:val="0"/>
          <w:numId w:val="0"/>
        </w:numPr>
        <w:ind w:left="680" w:hanging="680"/>
      </w:pPr>
      <w:bookmarkStart w:id="85" w:name="_Toc123987309"/>
      <w:bookmarkStart w:id="86" w:name="_Toc6684069"/>
      <w:bookmarkStart w:id="87" w:name="_Toc6684130"/>
      <w:bookmarkStart w:id="88" w:name="_Toc6688598"/>
      <w:bookmarkStart w:id="89" w:name="_Toc7253364"/>
      <w:bookmarkStart w:id="90" w:name="_Toc7978871"/>
      <w:bookmarkStart w:id="91" w:name="_Toc8805997"/>
      <w:bookmarkStart w:id="92" w:name="_Toc9016564"/>
      <w:bookmarkStart w:id="93" w:name="_Toc83724765"/>
      <w:bookmarkStart w:id="94" w:name="_Toc83725004"/>
      <w:r w:rsidRPr="00644C17">
        <w:t>Aims and Objectives</w:t>
      </w:r>
      <w:bookmarkEnd w:id="85"/>
      <w:r w:rsidRPr="00644C17">
        <w:t xml:space="preserve"> </w:t>
      </w:r>
      <w:bookmarkEnd w:id="86"/>
      <w:bookmarkEnd w:id="87"/>
      <w:bookmarkEnd w:id="88"/>
      <w:bookmarkEnd w:id="89"/>
      <w:bookmarkEnd w:id="90"/>
      <w:bookmarkEnd w:id="91"/>
      <w:bookmarkEnd w:id="92"/>
      <w:bookmarkEnd w:id="93"/>
      <w:bookmarkEnd w:id="94"/>
    </w:p>
    <w:p w14:paraId="0BC120AA" w14:textId="207D0D60" w:rsidR="00F46786" w:rsidRDefault="000B4703" w:rsidP="00D7685A">
      <w:pPr>
        <w:spacing w:line="360" w:lineRule="auto"/>
        <w:ind w:firstLine="720"/>
        <w:jc w:val="both"/>
        <w:rPr>
          <w:sz w:val="26"/>
          <w:szCs w:val="26"/>
        </w:rPr>
      </w:pPr>
      <w:r w:rsidRPr="000B4703">
        <w:rPr>
          <w:sz w:val="26"/>
          <w:szCs w:val="26"/>
        </w:rPr>
        <w:t>Online business and sales have never been as exciting and powerful as today. When millions of people around the world use the Internet and consider it an ideal place to find information, purchase goods and services, the website is considered a highly effective online marketing strategy besides social networking site. This has pulled a series of e-commerce websites into existence to serve the shopping needs of a large number of users.</w:t>
      </w:r>
    </w:p>
    <w:p w14:paraId="3587DF86" w14:textId="38A9A0D2" w:rsidR="00B95E08" w:rsidRPr="00B95E08" w:rsidRDefault="00B95E08" w:rsidP="00D7685A">
      <w:pPr>
        <w:spacing w:line="360" w:lineRule="auto"/>
        <w:ind w:firstLine="720"/>
        <w:jc w:val="both"/>
        <w:rPr>
          <w:sz w:val="26"/>
          <w:szCs w:val="26"/>
        </w:rPr>
      </w:pPr>
      <w:r w:rsidRPr="00B95E08">
        <w:rPr>
          <w:sz w:val="26"/>
          <w:szCs w:val="26"/>
        </w:rPr>
        <w:t xml:space="preserve">So I want to develop an </w:t>
      </w:r>
      <w:r w:rsidR="00AD4999" w:rsidRPr="00AD4999">
        <w:rPr>
          <w:sz w:val="26"/>
          <w:szCs w:val="26"/>
        </w:rPr>
        <w:t xml:space="preserve">HLE </w:t>
      </w:r>
      <w:r w:rsidRPr="00B95E08">
        <w:rPr>
          <w:sz w:val="26"/>
          <w:szCs w:val="26"/>
        </w:rPr>
        <w:t xml:space="preserve">e-commerce system that can bring convenience to customers. The complete system is geared towards </w:t>
      </w:r>
      <w:r w:rsidR="008910A1">
        <w:rPr>
          <w:sz w:val="26"/>
          <w:szCs w:val="26"/>
        </w:rPr>
        <w:t>2</w:t>
      </w:r>
      <w:r w:rsidRPr="00B95E08">
        <w:rPr>
          <w:sz w:val="26"/>
          <w:szCs w:val="26"/>
        </w:rPr>
        <w:t xml:space="preserve"> types of users namely </w:t>
      </w:r>
      <w:r w:rsidR="00DD2683">
        <w:rPr>
          <w:sz w:val="26"/>
          <w:szCs w:val="26"/>
        </w:rPr>
        <w:t xml:space="preserve">customers </w:t>
      </w:r>
      <w:r w:rsidRPr="00B95E08">
        <w:rPr>
          <w:sz w:val="26"/>
          <w:szCs w:val="26"/>
        </w:rPr>
        <w:t>and admin:</w:t>
      </w:r>
    </w:p>
    <w:p w14:paraId="11747039" w14:textId="75E41F8A" w:rsidR="00B95E08" w:rsidRPr="00B95E08" w:rsidRDefault="008910A1" w:rsidP="008910A1">
      <w:pPr>
        <w:pStyle w:val="ListParagraph"/>
        <w:numPr>
          <w:ilvl w:val="0"/>
          <w:numId w:val="20"/>
        </w:numPr>
        <w:spacing w:line="360" w:lineRule="auto"/>
        <w:jc w:val="both"/>
        <w:rPr>
          <w:sz w:val="26"/>
          <w:szCs w:val="26"/>
        </w:rPr>
      </w:pPr>
      <w:r>
        <w:rPr>
          <w:sz w:val="26"/>
          <w:szCs w:val="26"/>
        </w:rPr>
        <w:t>Customers</w:t>
      </w:r>
      <w:r w:rsidR="00B95E08" w:rsidRPr="00B95E08">
        <w:rPr>
          <w:sz w:val="26"/>
          <w:szCs w:val="26"/>
        </w:rPr>
        <w:t xml:space="preserve">: Allow </w:t>
      </w:r>
      <w:r w:rsidR="00AD3AEF">
        <w:rPr>
          <w:sz w:val="26"/>
          <w:szCs w:val="26"/>
        </w:rPr>
        <w:t>customers</w:t>
      </w:r>
      <w:r w:rsidR="00B95E08" w:rsidRPr="00B95E08">
        <w:rPr>
          <w:sz w:val="26"/>
          <w:szCs w:val="26"/>
        </w:rPr>
        <w:t xml:space="preserve"> to order, necessary products from the system's product catalog, with no quantity limit.</w:t>
      </w:r>
    </w:p>
    <w:p w14:paraId="7876E706" w14:textId="4F03643C" w:rsidR="00F73510" w:rsidRDefault="00B95E08" w:rsidP="00AF0980">
      <w:pPr>
        <w:pStyle w:val="ListParagraph"/>
        <w:numPr>
          <w:ilvl w:val="0"/>
          <w:numId w:val="20"/>
        </w:numPr>
        <w:spacing w:line="360" w:lineRule="auto"/>
        <w:jc w:val="both"/>
        <w:rPr>
          <w:sz w:val="26"/>
          <w:szCs w:val="26"/>
        </w:rPr>
      </w:pPr>
      <w:r w:rsidRPr="00B95E08">
        <w:rPr>
          <w:sz w:val="26"/>
          <w:szCs w:val="26"/>
        </w:rPr>
        <w:t xml:space="preserve">Administrator: Manage the HLE </w:t>
      </w:r>
      <w:r w:rsidR="00DD5440" w:rsidRPr="000B4703">
        <w:rPr>
          <w:sz w:val="26"/>
          <w:szCs w:val="26"/>
        </w:rPr>
        <w:t>e-commerce</w:t>
      </w:r>
      <w:r w:rsidRPr="00B95E08">
        <w:rPr>
          <w:sz w:val="26"/>
          <w:szCs w:val="26"/>
        </w:rPr>
        <w:t xml:space="preserve"> system.</w:t>
      </w:r>
    </w:p>
    <w:p w14:paraId="0D09E0D8" w14:textId="5B0978A8" w:rsidR="00F46786" w:rsidRPr="00F73510" w:rsidRDefault="00F73510" w:rsidP="00F73510">
      <w:pPr>
        <w:rPr>
          <w:sz w:val="26"/>
          <w:szCs w:val="26"/>
        </w:rPr>
      </w:pPr>
      <w:r>
        <w:rPr>
          <w:sz w:val="26"/>
          <w:szCs w:val="26"/>
        </w:rPr>
        <w:br w:type="page"/>
      </w:r>
    </w:p>
    <w:p w14:paraId="26501608" w14:textId="77777777" w:rsidR="004C77F8" w:rsidRPr="00933993" w:rsidRDefault="008D1D3B" w:rsidP="004D436D">
      <w:pPr>
        <w:pStyle w:val="Heading2"/>
        <w:numPr>
          <w:ilvl w:val="0"/>
          <w:numId w:val="0"/>
        </w:numPr>
        <w:ind w:left="576" w:hanging="576"/>
      </w:pPr>
      <w:bookmarkStart w:id="95" w:name="_Toc6684072"/>
      <w:bookmarkStart w:id="96" w:name="_Toc6684133"/>
      <w:bookmarkStart w:id="97" w:name="_Toc6688601"/>
      <w:bookmarkStart w:id="98" w:name="_Toc7253367"/>
      <w:bookmarkStart w:id="99" w:name="_Toc7978874"/>
      <w:bookmarkStart w:id="100" w:name="_Toc8806000"/>
      <w:bookmarkStart w:id="101" w:name="_Toc9016567"/>
      <w:bookmarkStart w:id="102" w:name="_Toc83724767"/>
      <w:bookmarkStart w:id="103" w:name="_Toc83725006"/>
      <w:bookmarkStart w:id="104" w:name="_Toc123987310"/>
      <w:r>
        <w:lastRenderedPageBreak/>
        <w:t>Structure of the thesis</w:t>
      </w:r>
      <w:bookmarkEnd w:id="95"/>
      <w:bookmarkEnd w:id="96"/>
      <w:bookmarkEnd w:id="97"/>
      <w:bookmarkEnd w:id="98"/>
      <w:bookmarkEnd w:id="99"/>
      <w:bookmarkEnd w:id="100"/>
      <w:bookmarkEnd w:id="101"/>
      <w:bookmarkEnd w:id="102"/>
      <w:bookmarkEnd w:id="103"/>
      <w:bookmarkEnd w:id="104"/>
    </w:p>
    <w:p w14:paraId="696A0593" w14:textId="77777777" w:rsidR="00A3112A" w:rsidRPr="00A3112A" w:rsidRDefault="00A3112A" w:rsidP="00C24DC4">
      <w:pPr>
        <w:spacing w:before="80" w:after="80" w:line="360" w:lineRule="auto"/>
        <w:ind w:firstLine="709"/>
        <w:jc w:val="both"/>
        <w:rPr>
          <w:sz w:val="26"/>
          <w:szCs w:val="26"/>
        </w:rPr>
      </w:pPr>
      <w:bookmarkStart w:id="105" w:name="_Toc6684073"/>
      <w:bookmarkStart w:id="106" w:name="_Toc6684134"/>
      <w:r w:rsidRPr="00A3112A">
        <w:rPr>
          <w:sz w:val="26"/>
          <w:szCs w:val="26"/>
        </w:rPr>
        <w:t xml:space="preserve">After the </w:t>
      </w:r>
      <w:r w:rsidRPr="00A3112A">
        <w:rPr>
          <w:i/>
          <w:sz w:val="26"/>
          <w:szCs w:val="26"/>
        </w:rPr>
        <w:t>Introduction</w:t>
      </w:r>
      <w:r w:rsidRPr="00A3112A">
        <w:rPr>
          <w:sz w:val="26"/>
          <w:szCs w:val="26"/>
        </w:rPr>
        <w:t xml:space="preserve">, the </w:t>
      </w:r>
      <w:r>
        <w:rPr>
          <w:sz w:val="26"/>
          <w:szCs w:val="26"/>
        </w:rPr>
        <w:t>thesis</w:t>
      </w:r>
      <w:r w:rsidRPr="00A3112A">
        <w:rPr>
          <w:sz w:val="26"/>
          <w:szCs w:val="26"/>
        </w:rPr>
        <w:t xml:space="preserve"> is </w:t>
      </w:r>
      <w:r>
        <w:rPr>
          <w:sz w:val="26"/>
          <w:szCs w:val="26"/>
        </w:rPr>
        <w:t>structured</w:t>
      </w:r>
      <w:r w:rsidRPr="00A3112A">
        <w:rPr>
          <w:sz w:val="26"/>
          <w:szCs w:val="26"/>
        </w:rPr>
        <w:t xml:space="preserve"> in three chapters</w:t>
      </w:r>
      <w:r>
        <w:rPr>
          <w:sz w:val="26"/>
          <w:szCs w:val="26"/>
        </w:rPr>
        <w:t>:</w:t>
      </w:r>
    </w:p>
    <w:p w14:paraId="2364BBFC" w14:textId="702F31F3" w:rsidR="00A3112A" w:rsidRPr="00A3112A" w:rsidRDefault="00A3112A" w:rsidP="00C24DC4">
      <w:pPr>
        <w:spacing w:before="80" w:after="80" w:line="360" w:lineRule="auto"/>
        <w:ind w:firstLine="709"/>
        <w:jc w:val="both"/>
        <w:rPr>
          <w:sz w:val="26"/>
          <w:szCs w:val="26"/>
        </w:rPr>
      </w:pPr>
      <w:r w:rsidRPr="00A3112A">
        <w:rPr>
          <w:i/>
          <w:sz w:val="26"/>
          <w:szCs w:val="26"/>
        </w:rPr>
        <w:t>Chapter 1</w:t>
      </w:r>
      <w:r>
        <w:rPr>
          <w:i/>
          <w:sz w:val="26"/>
          <w:szCs w:val="26"/>
        </w:rPr>
        <w:t>,</w:t>
      </w:r>
      <w:r w:rsidRPr="00A3112A">
        <w:rPr>
          <w:sz w:val="26"/>
          <w:szCs w:val="26"/>
        </w:rPr>
        <w:t xml:space="preserve"> </w:t>
      </w:r>
      <w:r w:rsidR="00DD672F">
        <w:rPr>
          <w:i/>
          <w:sz w:val="26"/>
          <w:szCs w:val="26"/>
        </w:rPr>
        <w:t>Research overview</w:t>
      </w:r>
      <w:r w:rsidR="00694487">
        <w:rPr>
          <w:i/>
          <w:sz w:val="26"/>
          <w:szCs w:val="26"/>
        </w:rPr>
        <w:t>.</w:t>
      </w:r>
      <w:r w:rsidR="00DD672F">
        <w:rPr>
          <w:sz w:val="26"/>
          <w:szCs w:val="26"/>
        </w:rPr>
        <w:t xml:space="preserve"> </w:t>
      </w:r>
      <w:r w:rsidR="00DD672F" w:rsidRPr="00DD672F">
        <w:rPr>
          <w:sz w:val="26"/>
          <w:szCs w:val="26"/>
        </w:rPr>
        <w:t>In this chapter, the thesis presents the concepts of language, tools and technology used in this e-commerce system.</w:t>
      </w:r>
    </w:p>
    <w:p w14:paraId="6A8C7561" w14:textId="7E15F1DB" w:rsidR="00A3112A" w:rsidRPr="00A3112A" w:rsidRDefault="00A3112A" w:rsidP="00C24DC4">
      <w:pPr>
        <w:spacing w:before="80" w:after="80" w:line="360" w:lineRule="auto"/>
        <w:ind w:firstLine="709"/>
        <w:jc w:val="both"/>
        <w:rPr>
          <w:sz w:val="26"/>
          <w:szCs w:val="26"/>
        </w:rPr>
      </w:pPr>
      <w:r>
        <w:rPr>
          <w:i/>
          <w:sz w:val="26"/>
          <w:szCs w:val="26"/>
        </w:rPr>
        <w:t>Chapter 2,</w:t>
      </w:r>
      <w:r w:rsidRPr="00A3112A">
        <w:rPr>
          <w:i/>
          <w:sz w:val="26"/>
          <w:szCs w:val="26"/>
        </w:rPr>
        <w:t xml:space="preserve"> </w:t>
      </w:r>
      <w:r w:rsidR="00DD672F">
        <w:rPr>
          <w:i/>
          <w:sz w:val="26"/>
          <w:szCs w:val="26"/>
        </w:rPr>
        <w:t>System analysis and design</w:t>
      </w:r>
      <w:r w:rsidR="00851F4F">
        <w:rPr>
          <w:i/>
          <w:sz w:val="26"/>
          <w:szCs w:val="26"/>
        </w:rPr>
        <w:t>.</w:t>
      </w:r>
      <w:r w:rsidR="00005846" w:rsidRPr="00005846">
        <w:rPr>
          <w:sz w:val="26"/>
          <w:szCs w:val="26"/>
        </w:rPr>
        <w:t xml:space="preserve"> </w:t>
      </w:r>
      <w:r w:rsidR="00C24DC4" w:rsidRPr="00C24DC4">
        <w:rPr>
          <w:sz w:val="26"/>
          <w:szCs w:val="26"/>
        </w:rPr>
        <w:t>This chapter includes the algorithm analysis of collaborative filtering recommenders and use case diagrams, class diagrams, activity diagrams, sequence diagrams of the main functions of the system.</w:t>
      </w:r>
    </w:p>
    <w:p w14:paraId="29800B57" w14:textId="78217C78" w:rsidR="00A3112A" w:rsidRPr="00A3112A" w:rsidRDefault="00A3112A" w:rsidP="00C24DC4">
      <w:pPr>
        <w:spacing w:before="80" w:after="80" w:line="360" w:lineRule="auto"/>
        <w:ind w:firstLine="709"/>
        <w:jc w:val="both"/>
        <w:rPr>
          <w:sz w:val="26"/>
          <w:szCs w:val="26"/>
        </w:rPr>
      </w:pPr>
      <w:r w:rsidRPr="00843A78">
        <w:rPr>
          <w:i/>
          <w:sz w:val="26"/>
          <w:szCs w:val="26"/>
        </w:rPr>
        <w:t>Chapter 3</w:t>
      </w:r>
      <w:r w:rsidR="00843A78">
        <w:rPr>
          <w:i/>
          <w:sz w:val="26"/>
          <w:szCs w:val="26"/>
        </w:rPr>
        <w:t>,</w:t>
      </w:r>
      <w:r w:rsidRPr="00843A78">
        <w:rPr>
          <w:i/>
          <w:sz w:val="26"/>
          <w:szCs w:val="26"/>
        </w:rPr>
        <w:t xml:space="preserve"> </w:t>
      </w:r>
      <w:r w:rsidR="00DD672F">
        <w:rPr>
          <w:i/>
          <w:sz w:val="26"/>
          <w:szCs w:val="26"/>
        </w:rPr>
        <w:t>Implementation and building system</w:t>
      </w:r>
      <w:r w:rsidR="00851F4F">
        <w:rPr>
          <w:i/>
          <w:sz w:val="26"/>
          <w:szCs w:val="26"/>
        </w:rPr>
        <w:t>.</w:t>
      </w:r>
      <w:r w:rsidRPr="00A3112A">
        <w:rPr>
          <w:sz w:val="26"/>
          <w:szCs w:val="26"/>
        </w:rPr>
        <w:t xml:space="preserve"> </w:t>
      </w:r>
      <w:r w:rsidR="00C24DC4" w:rsidRPr="00C24DC4">
        <w:rPr>
          <w:sz w:val="26"/>
          <w:szCs w:val="26"/>
        </w:rPr>
        <w:t>This chapter will be how to implement the database, how to use the commands and libraries to be able to run this e-commerce system.</w:t>
      </w:r>
    </w:p>
    <w:p w14:paraId="303FE12C" w14:textId="77777777" w:rsidR="00A3112A" w:rsidRDefault="00A3112A" w:rsidP="00C24DC4">
      <w:pPr>
        <w:spacing w:before="80" w:after="80" w:line="360" w:lineRule="auto"/>
        <w:ind w:firstLine="709"/>
        <w:jc w:val="both"/>
        <w:rPr>
          <w:sz w:val="26"/>
          <w:szCs w:val="26"/>
        </w:rPr>
      </w:pPr>
      <w:r w:rsidRPr="00A3112A">
        <w:rPr>
          <w:sz w:val="26"/>
          <w:szCs w:val="26"/>
        </w:rPr>
        <w:t xml:space="preserve">Finally, there are </w:t>
      </w:r>
      <w:r w:rsidRPr="00843A78">
        <w:rPr>
          <w:i/>
          <w:sz w:val="26"/>
          <w:szCs w:val="26"/>
        </w:rPr>
        <w:t>Conclusions</w:t>
      </w:r>
      <w:r w:rsidRPr="00A3112A">
        <w:rPr>
          <w:sz w:val="26"/>
          <w:szCs w:val="26"/>
        </w:rPr>
        <w:t xml:space="preserve">, </w:t>
      </w:r>
      <w:r w:rsidR="00005846" w:rsidRPr="00005846">
        <w:rPr>
          <w:i/>
          <w:sz w:val="26"/>
          <w:szCs w:val="26"/>
        </w:rPr>
        <w:t>Suggestions,</w:t>
      </w:r>
      <w:r w:rsidR="00005846">
        <w:rPr>
          <w:sz w:val="26"/>
          <w:szCs w:val="26"/>
        </w:rPr>
        <w:t xml:space="preserve"> </w:t>
      </w:r>
      <w:r w:rsidRPr="00843A78">
        <w:rPr>
          <w:i/>
          <w:sz w:val="26"/>
          <w:szCs w:val="26"/>
        </w:rPr>
        <w:t>References</w:t>
      </w:r>
      <w:r w:rsidRPr="00A3112A">
        <w:rPr>
          <w:sz w:val="26"/>
          <w:szCs w:val="26"/>
        </w:rPr>
        <w:t xml:space="preserve"> and </w:t>
      </w:r>
      <w:r w:rsidRPr="00843A78">
        <w:rPr>
          <w:i/>
          <w:sz w:val="26"/>
          <w:szCs w:val="26"/>
        </w:rPr>
        <w:t>Appendices</w:t>
      </w:r>
      <w:r w:rsidRPr="00A3112A">
        <w:rPr>
          <w:sz w:val="26"/>
          <w:szCs w:val="26"/>
        </w:rPr>
        <w:t xml:space="preserve"> related to the topic.</w:t>
      </w:r>
    </w:p>
    <w:p w14:paraId="1DAE2349" w14:textId="28D9114C" w:rsidR="00606596" w:rsidRDefault="00344F2D" w:rsidP="001F512E">
      <w:pPr>
        <w:pStyle w:val="Heading1"/>
        <w:numPr>
          <w:ilvl w:val="0"/>
          <w:numId w:val="17"/>
        </w:numPr>
        <w:ind w:left="2127" w:hanging="2127"/>
        <w:jc w:val="center"/>
      </w:pPr>
      <w:bookmarkStart w:id="107" w:name="_Toc123987311"/>
      <w:bookmarkEnd w:id="105"/>
      <w:bookmarkEnd w:id="106"/>
      <w:r>
        <w:lastRenderedPageBreak/>
        <w:t>RESEARCH OVERVIEW</w:t>
      </w:r>
      <w:bookmarkEnd w:id="107"/>
    </w:p>
    <w:p w14:paraId="1F4C286F" w14:textId="77777777" w:rsidR="000F373B" w:rsidRPr="000F373B" w:rsidRDefault="000F373B" w:rsidP="000F373B"/>
    <w:p w14:paraId="0BA105BA" w14:textId="7BF74EEA" w:rsidR="0026073E" w:rsidRDefault="00B8429E" w:rsidP="00B8429E">
      <w:pPr>
        <w:pStyle w:val="Heading2"/>
      </w:pPr>
      <w:bookmarkStart w:id="108" w:name="_Toc123987312"/>
      <w:r>
        <w:t>Overview of R</w:t>
      </w:r>
      <w:r w:rsidRPr="00B8429E">
        <w:t>eact</w:t>
      </w:r>
      <w:r w:rsidR="00EA2696">
        <w:t>:</w:t>
      </w:r>
      <w:bookmarkStart w:id="109" w:name="_Toc6688608"/>
      <w:bookmarkStart w:id="110" w:name="_Toc7978879"/>
      <w:bookmarkEnd w:id="108"/>
    </w:p>
    <w:p w14:paraId="6C515CE5" w14:textId="76C4AD2A" w:rsidR="00940FF8" w:rsidRPr="00940FF8" w:rsidRDefault="00940FF8" w:rsidP="000D7D53">
      <w:pPr>
        <w:pStyle w:val="Heading3"/>
      </w:pPr>
      <w:bookmarkStart w:id="111" w:name="_Toc123987313"/>
      <w:r w:rsidRPr="00940FF8">
        <w:t>What is React?</w:t>
      </w:r>
      <w:bookmarkEnd w:id="111"/>
    </w:p>
    <w:p w14:paraId="3B656B17" w14:textId="53A35F2A" w:rsidR="00DB6C4F" w:rsidRDefault="00662D79" w:rsidP="00C25B4C">
      <w:pPr>
        <w:keepNext/>
        <w:spacing w:before="80" w:after="80" w:line="360" w:lineRule="auto"/>
        <w:ind w:firstLine="720"/>
        <w:jc w:val="both"/>
        <w:rPr>
          <w:sz w:val="26"/>
          <w:szCs w:val="26"/>
        </w:rPr>
      </w:pPr>
      <w:r w:rsidRPr="00662D79">
        <w:rPr>
          <w:sz w:val="26"/>
          <w:szCs w:val="26"/>
        </w:rPr>
        <w:t>React is a UI library developed at Facebook to support building highly interactive, stateful, and reusable UI components. One of the appeals of React is that this library not only works on the client side, but is also rendered on the server and can be interconnected. React compares the change between the values of this render with the previous render and updates the DOM with the least change.</w:t>
      </w:r>
    </w:p>
    <w:p w14:paraId="0DF611E0" w14:textId="77777777" w:rsidR="00C15E79" w:rsidRDefault="0030156D" w:rsidP="00C15E79">
      <w:pPr>
        <w:keepNext/>
        <w:spacing w:before="80" w:after="80" w:line="312" w:lineRule="auto"/>
        <w:jc w:val="center"/>
      </w:pPr>
      <w:r w:rsidRPr="009F5181">
        <w:rPr>
          <w:noProof/>
        </w:rPr>
        <w:drawing>
          <wp:inline distT="0" distB="0" distL="0" distR="0" wp14:anchorId="5C1FDA5A" wp14:editId="4D0895CC">
            <wp:extent cx="5467350" cy="2962128"/>
            <wp:effectExtent l="0" t="0" r="0" b="0"/>
            <wp:docPr id="1" name="Picture 1" descr="React là gì và tại sao nó lại quan trọng? | IceTea Việt | Lập trình cuộc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à gì và tại sao nó lại quan trọng? | IceTea Việt | Lập trình cuộc  số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988" cy="2967350"/>
                    </a:xfrm>
                    <a:prstGeom prst="rect">
                      <a:avLst/>
                    </a:prstGeom>
                    <a:noFill/>
                    <a:ln>
                      <a:noFill/>
                    </a:ln>
                  </pic:spPr>
                </pic:pic>
              </a:graphicData>
            </a:graphic>
          </wp:inline>
        </w:drawing>
      </w:r>
    </w:p>
    <w:p w14:paraId="3D86A254" w14:textId="0E8FDFE6" w:rsidR="0030156D" w:rsidRDefault="00C15E79" w:rsidP="00C15E79">
      <w:pPr>
        <w:pStyle w:val="Caption"/>
        <w:jc w:val="center"/>
        <w:rPr>
          <w:b w:val="0"/>
          <w:sz w:val="26"/>
          <w:szCs w:val="26"/>
        </w:rPr>
      </w:pPr>
      <w:bookmarkStart w:id="112" w:name="_Toc123250858"/>
      <w:r w:rsidRPr="00C15E79">
        <w:rPr>
          <w:szCs w:val="24"/>
        </w:rPr>
        <w:t xml:space="preserve">Figure </w:t>
      </w:r>
      <w:r w:rsidR="00F17743">
        <w:rPr>
          <w:szCs w:val="24"/>
        </w:rPr>
        <w:fldChar w:fldCharType="begin"/>
      </w:r>
      <w:r w:rsidR="00F17743">
        <w:rPr>
          <w:szCs w:val="24"/>
        </w:rPr>
        <w:instrText xml:space="preserve"> STYLEREF 1 \s </w:instrText>
      </w:r>
      <w:r w:rsidR="00F17743">
        <w:rPr>
          <w:szCs w:val="24"/>
        </w:rPr>
        <w:fldChar w:fldCharType="separate"/>
      </w:r>
      <w:r w:rsidR="00F17743">
        <w:rPr>
          <w:noProof/>
          <w:szCs w:val="24"/>
        </w:rPr>
        <w:t>1</w:t>
      </w:r>
      <w:r w:rsidR="00F17743">
        <w:rPr>
          <w:szCs w:val="24"/>
        </w:rPr>
        <w:fldChar w:fldCharType="end"/>
      </w:r>
      <w:r w:rsidR="00F17743">
        <w:rPr>
          <w:szCs w:val="24"/>
        </w:rPr>
        <w:t>.</w:t>
      </w:r>
      <w:r w:rsidR="00F17743">
        <w:rPr>
          <w:szCs w:val="24"/>
        </w:rPr>
        <w:fldChar w:fldCharType="begin"/>
      </w:r>
      <w:r w:rsidR="00F17743">
        <w:rPr>
          <w:szCs w:val="24"/>
        </w:rPr>
        <w:instrText xml:space="preserve"> SEQ Figure \* ARABIC \s 1 </w:instrText>
      </w:r>
      <w:r w:rsidR="00F17743">
        <w:rPr>
          <w:szCs w:val="24"/>
        </w:rPr>
        <w:fldChar w:fldCharType="separate"/>
      </w:r>
      <w:r w:rsidR="00F17743">
        <w:rPr>
          <w:noProof/>
          <w:szCs w:val="24"/>
        </w:rPr>
        <w:t>1</w:t>
      </w:r>
      <w:r w:rsidR="00F17743">
        <w:rPr>
          <w:szCs w:val="24"/>
        </w:rPr>
        <w:fldChar w:fldCharType="end"/>
      </w:r>
      <w:r w:rsidRPr="00C15E79">
        <w:rPr>
          <w:sz w:val="26"/>
          <w:szCs w:val="26"/>
        </w:rPr>
        <w:t xml:space="preserve"> </w:t>
      </w:r>
      <w:r w:rsidRPr="00C15E79">
        <w:rPr>
          <w:b w:val="0"/>
          <w:sz w:val="26"/>
          <w:szCs w:val="26"/>
        </w:rPr>
        <w:t>-</w:t>
      </w:r>
      <w:r w:rsidRPr="00C15E79">
        <w:rPr>
          <w:sz w:val="26"/>
          <w:szCs w:val="26"/>
        </w:rPr>
        <w:t xml:space="preserve"> </w:t>
      </w:r>
      <w:r w:rsidRPr="00C15E79">
        <w:rPr>
          <w:b w:val="0"/>
          <w:sz w:val="26"/>
          <w:szCs w:val="26"/>
        </w:rPr>
        <w:t>Logo React</w:t>
      </w:r>
      <w:bookmarkEnd w:id="112"/>
    </w:p>
    <w:p w14:paraId="1F2F4391" w14:textId="75F4C85E" w:rsidR="00AA1965" w:rsidRDefault="00AA1965" w:rsidP="000D7D53">
      <w:pPr>
        <w:pStyle w:val="Heading3"/>
      </w:pPr>
      <w:bookmarkStart w:id="113" w:name="_Toc123987314"/>
      <w:r w:rsidRPr="00AA1965">
        <w:t>Virtual DOM</w:t>
      </w:r>
      <w:r>
        <w:t>:</w:t>
      </w:r>
      <w:bookmarkEnd w:id="113"/>
    </w:p>
    <w:p w14:paraId="4AB7B9EE" w14:textId="62610BA5" w:rsidR="00AA1965" w:rsidRDefault="00AA1965" w:rsidP="00AA1965">
      <w:pPr>
        <w:spacing w:line="360" w:lineRule="auto"/>
        <w:ind w:firstLine="720"/>
        <w:jc w:val="both"/>
        <w:rPr>
          <w:sz w:val="26"/>
          <w:szCs w:val="26"/>
        </w:rPr>
      </w:pPr>
      <w:r w:rsidRPr="00AA1965">
        <w:rPr>
          <w:sz w:val="26"/>
          <w:szCs w:val="26"/>
        </w:rPr>
        <w:t>Virtual DOM technology enhances application performance. The fact that only the root node has state and when it changes, it will completely restructure, which means that the DOM tree will also have to change part of it, which will affect processing speed. React JS uses Virtual DOM (virtual DOM) to improve this problem. Virtual DOM is a Javascript object, each object contains all the information needed to create a DOM, when the data changes it will calculate the change between the object and the real tree, this will help optimize re- render the real DOM tree.</w:t>
      </w:r>
    </w:p>
    <w:p w14:paraId="39E52E60" w14:textId="77777777" w:rsidR="00EC49E1" w:rsidRDefault="00EC49E1" w:rsidP="00EC49E1">
      <w:pPr>
        <w:keepNext/>
        <w:spacing w:line="360" w:lineRule="auto"/>
        <w:jc w:val="center"/>
      </w:pPr>
      <w:r w:rsidRPr="009F5181">
        <w:rPr>
          <w:noProof/>
          <w:sz w:val="26"/>
          <w:szCs w:val="26"/>
        </w:rPr>
        <w:lastRenderedPageBreak/>
        <w:drawing>
          <wp:inline distT="0" distB="0" distL="0" distR="0" wp14:anchorId="59F7A2B0" wp14:editId="0C29119B">
            <wp:extent cx="5657850" cy="2675255"/>
            <wp:effectExtent l="0" t="0" r="0" b="0"/>
            <wp:docPr id="6" name="Picture 6" descr="https://images.viblo.asia/full/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full/aee6d47d-8205-43b0-a80b-1fbdfd1d8ef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7407" cy="2689231"/>
                    </a:xfrm>
                    <a:prstGeom prst="rect">
                      <a:avLst/>
                    </a:prstGeom>
                    <a:noFill/>
                    <a:ln>
                      <a:noFill/>
                    </a:ln>
                  </pic:spPr>
                </pic:pic>
              </a:graphicData>
            </a:graphic>
          </wp:inline>
        </w:drawing>
      </w:r>
    </w:p>
    <w:p w14:paraId="40089208" w14:textId="658591B4" w:rsidR="00EC49E1" w:rsidRDefault="00EC49E1" w:rsidP="00EC49E1">
      <w:pPr>
        <w:pStyle w:val="Caption"/>
        <w:jc w:val="center"/>
        <w:rPr>
          <w:b w:val="0"/>
          <w:sz w:val="26"/>
          <w:szCs w:val="26"/>
        </w:rPr>
      </w:pPr>
      <w:bookmarkStart w:id="114" w:name="_Toc123250859"/>
      <w:r>
        <w:t xml:space="preserve">Figure </w:t>
      </w:r>
      <w:r w:rsidR="00F33A34">
        <w:fldChar w:fldCharType="begin"/>
      </w:r>
      <w:r w:rsidR="00F33A34">
        <w:instrText xml:space="preserve"> STYLEREF 1 \s </w:instrText>
      </w:r>
      <w:r w:rsidR="00F33A34">
        <w:fldChar w:fldCharType="separate"/>
      </w:r>
      <w:r w:rsidR="00F17743">
        <w:rPr>
          <w:noProof/>
        </w:rPr>
        <w:t>1</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w:t>
      </w:r>
      <w:r w:rsidR="00F33A34">
        <w:rPr>
          <w:noProof/>
        </w:rPr>
        <w:fldChar w:fldCharType="end"/>
      </w:r>
      <w:r>
        <w:t xml:space="preserve"> </w:t>
      </w:r>
      <w:r w:rsidRPr="00EC49E1">
        <w:rPr>
          <w:b w:val="0"/>
          <w:sz w:val="26"/>
          <w:szCs w:val="26"/>
        </w:rPr>
        <w:t>- Tree DOM</w:t>
      </w:r>
      <w:bookmarkEnd w:id="114"/>
    </w:p>
    <w:p w14:paraId="71E06188" w14:textId="56823BC7" w:rsidR="00EC49E1" w:rsidRDefault="00EC49E1" w:rsidP="00EC49E1">
      <w:pPr>
        <w:spacing w:line="360" w:lineRule="auto"/>
        <w:ind w:firstLine="720"/>
        <w:jc w:val="both"/>
        <w:rPr>
          <w:sz w:val="26"/>
          <w:szCs w:val="26"/>
        </w:rPr>
      </w:pPr>
      <w:r w:rsidRPr="00EC49E1">
        <w:rPr>
          <w:sz w:val="26"/>
          <w:szCs w:val="26"/>
        </w:rPr>
        <w:t xml:space="preserve">React uses one-way data binding mechanism – one-way data flow. Data is passed from parent to child via props. Simple data flow makes it easy to control as well as correct errors. With the above characteristics, React </w:t>
      </w:r>
      <w:proofErr w:type="gramStart"/>
      <w:r w:rsidRPr="00EC49E1">
        <w:rPr>
          <w:sz w:val="26"/>
          <w:szCs w:val="26"/>
        </w:rPr>
        <w:t>is used</w:t>
      </w:r>
      <w:proofErr w:type="gramEnd"/>
      <w:r w:rsidRPr="00EC49E1">
        <w:rPr>
          <w:sz w:val="26"/>
          <w:szCs w:val="26"/>
        </w:rPr>
        <w:t xml:space="preserve"> to build large applications whose data changes continuously over time. Data changes are mostly accompanied by changes in the interface.</w:t>
      </w:r>
    </w:p>
    <w:p w14:paraId="5D3C3069" w14:textId="3C7B762F" w:rsidR="00DA1B79" w:rsidRDefault="00DA1B79" w:rsidP="000D7D53">
      <w:pPr>
        <w:pStyle w:val="Heading3"/>
      </w:pPr>
      <w:bookmarkStart w:id="115" w:name="_Toc123987315"/>
      <w:r>
        <w:t>What is JSX?</w:t>
      </w:r>
      <w:bookmarkEnd w:id="115"/>
    </w:p>
    <w:p w14:paraId="6771C5D5" w14:textId="4E2759E9" w:rsidR="00DA1B79" w:rsidRDefault="00DA1B79" w:rsidP="00DA1B79">
      <w:pPr>
        <w:spacing w:line="360" w:lineRule="auto"/>
        <w:ind w:firstLine="720"/>
        <w:jc w:val="both"/>
        <w:rPr>
          <w:sz w:val="26"/>
          <w:szCs w:val="26"/>
        </w:rPr>
      </w:pPr>
      <w:r w:rsidRPr="00DA1B79">
        <w:rPr>
          <w:sz w:val="26"/>
          <w:szCs w:val="26"/>
        </w:rPr>
        <w:t>JSX is a language that allows writing HTML code in Javascript. Features: Faster: Faster. JSX performs optimization while compiling to Javacscript code. These codes give a much faster execution time than an equivalent code written directly in Javascript. Safer: more secure. In contrast to Javascript, JSX is statically-typed, meaning it is compiled before runtime, just like Java and C++. So errors will be detected during compilation. In addition, it also provides very good debug when compiling.</w:t>
      </w:r>
    </w:p>
    <w:p w14:paraId="56B10FE4" w14:textId="1717E088" w:rsidR="00DA1B79" w:rsidRDefault="00DA1B79" w:rsidP="000D7D53">
      <w:pPr>
        <w:pStyle w:val="Heading3"/>
      </w:pPr>
      <w:bookmarkStart w:id="116" w:name="_Toc123987316"/>
      <w:r w:rsidRPr="00DA1B79">
        <w:t>Introduction to Components</w:t>
      </w:r>
      <w:r>
        <w:t>:</w:t>
      </w:r>
      <w:bookmarkEnd w:id="116"/>
    </w:p>
    <w:p w14:paraId="0A0D885E" w14:textId="570A7404" w:rsidR="00DA1B79" w:rsidRDefault="00DA1B79" w:rsidP="00DA1B79">
      <w:pPr>
        <w:spacing w:line="360" w:lineRule="auto"/>
        <w:ind w:firstLine="720"/>
        <w:jc w:val="both"/>
        <w:rPr>
          <w:sz w:val="26"/>
          <w:szCs w:val="26"/>
        </w:rPr>
      </w:pPr>
      <w:r w:rsidRPr="00DA1B79">
        <w:rPr>
          <w:sz w:val="26"/>
          <w:szCs w:val="26"/>
        </w:rPr>
        <w:t xml:space="preserve">React is built around components, not templates like other frameworks. In React, we build websites using small components. We can reuse a component in many places, with different states or properties, in a component that can contain another component. Each component in React has its own, mutable state, and React will perform component updates based on state changes. Everything React is a component. They help maintain </w:t>
      </w:r>
      <w:r w:rsidRPr="00DA1B79">
        <w:rPr>
          <w:sz w:val="26"/>
          <w:szCs w:val="26"/>
        </w:rPr>
        <w:lastRenderedPageBreak/>
        <w:t>code when working on large projects. A simple react component just needs a render method. There are many other methods available, but render is the dominant method.</w:t>
      </w:r>
    </w:p>
    <w:p w14:paraId="4711B424" w14:textId="6562128B" w:rsidR="00FD547D" w:rsidRDefault="00FD547D" w:rsidP="000D7D53">
      <w:pPr>
        <w:pStyle w:val="Heading3"/>
      </w:pPr>
      <w:bookmarkStart w:id="117" w:name="_Toc123987317"/>
      <w:r>
        <w:t>Props and</w:t>
      </w:r>
      <w:r w:rsidRPr="00FD547D">
        <w:t xml:space="preserve"> State</w:t>
      </w:r>
      <w:r>
        <w:t>:</w:t>
      </w:r>
      <w:bookmarkEnd w:id="117"/>
    </w:p>
    <w:p w14:paraId="7E6E51A8" w14:textId="41053F31" w:rsidR="00FD547D" w:rsidRPr="00FD547D" w:rsidRDefault="00FD547D" w:rsidP="00FD547D">
      <w:pPr>
        <w:spacing w:line="360" w:lineRule="auto"/>
        <w:ind w:firstLine="720"/>
        <w:jc w:val="both"/>
        <w:rPr>
          <w:sz w:val="26"/>
          <w:szCs w:val="26"/>
        </w:rPr>
      </w:pPr>
      <w:r w:rsidRPr="00FD547D">
        <w:rPr>
          <w:sz w:val="26"/>
          <w:szCs w:val="26"/>
        </w:rPr>
        <w:t>Props: helps components interact with each other, the component takes input called props, and returns properties that describe what the child component should render. Prop is immutable.</w:t>
      </w:r>
    </w:p>
    <w:p w14:paraId="0156232E" w14:textId="466EE8E6" w:rsidR="00FD547D" w:rsidRDefault="00FD547D" w:rsidP="00FD547D">
      <w:pPr>
        <w:spacing w:line="360" w:lineRule="auto"/>
        <w:ind w:firstLine="720"/>
        <w:jc w:val="both"/>
        <w:rPr>
          <w:sz w:val="26"/>
          <w:szCs w:val="26"/>
        </w:rPr>
      </w:pPr>
      <w:r w:rsidRPr="00FD547D">
        <w:rPr>
          <w:sz w:val="26"/>
          <w:szCs w:val="26"/>
        </w:rPr>
        <w:t>State: represents the state of the application, when the state changes, the component also re-renders to update the UI</w:t>
      </w:r>
      <w:r w:rsidR="008A449D">
        <w:rPr>
          <w:sz w:val="26"/>
          <w:szCs w:val="26"/>
        </w:rPr>
        <w:t>.</w:t>
      </w:r>
    </w:p>
    <w:p w14:paraId="08AF7684" w14:textId="2F2C1BFA" w:rsidR="00D11960" w:rsidRDefault="00D11960" w:rsidP="00D11960">
      <w:pPr>
        <w:pStyle w:val="Heading2"/>
        <w:rPr>
          <w:rFonts w:cs="Times New Roman"/>
        </w:rPr>
      </w:pPr>
      <w:bookmarkStart w:id="118" w:name="_Toc123987318"/>
      <w:r w:rsidRPr="009F5181">
        <w:rPr>
          <w:rFonts w:cs="Times New Roman"/>
          <w:lang w:val="vi-VN"/>
        </w:rPr>
        <w:t>R</w:t>
      </w:r>
      <w:r w:rsidR="006902AB">
        <w:rPr>
          <w:rFonts w:cs="Times New Roman"/>
        </w:rPr>
        <w:t>eact</w:t>
      </w:r>
      <w:r w:rsidRPr="009F5181">
        <w:rPr>
          <w:rFonts w:cs="Times New Roman"/>
          <w:lang w:val="vi-VN"/>
        </w:rPr>
        <w:t>J</w:t>
      </w:r>
      <w:r w:rsidR="00B94FD0">
        <w:rPr>
          <w:rFonts w:cs="Times New Roman"/>
        </w:rPr>
        <w:t>s</w:t>
      </w:r>
      <w:r>
        <w:rPr>
          <w:rFonts w:cs="Times New Roman"/>
        </w:rPr>
        <w:t>:</w:t>
      </w:r>
      <w:bookmarkEnd w:id="118"/>
    </w:p>
    <w:p w14:paraId="4AA25485" w14:textId="2BCE35E0" w:rsidR="00D11960" w:rsidRDefault="00D11960" w:rsidP="000D7D53">
      <w:pPr>
        <w:pStyle w:val="Heading3"/>
      </w:pPr>
      <w:bookmarkStart w:id="119" w:name="_Toc123987319"/>
      <w:r>
        <w:t>What is ReactJs</w:t>
      </w:r>
      <w:r w:rsidR="00B94FD0">
        <w:t>:</w:t>
      </w:r>
      <w:bookmarkEnd w:id="119"/>
    </w:p>
    <w:p w14:paraId="20F59CEE" w14:textId="54E4FDDC" w:rsidR="00B94FD0" w:rsidRDefault="00B94FD0" w:rsidP="00B94FD0">
      <w:pPr>
        <w:spacing w:line="360" w:lineRule="auto"/>
        <w:ind w:firstLine="720"/>
        <w:jc w:val="both"/>
        <w:rPr>
          <w:sz w:val="26"/>
          <w:szCs w:val="26"/>
        </w:rPr>
      </w:pPr>
      <w:r w:rsidRPr="00B94FD0">
        <w:rPr>
          <w:sz w:val="26"/>
          <w:szCs w:val="26"/>
        </w:rPr>
        <w:t>React Js is a library written in javascript, used to build user interface (UI) UI here is used mainly in two Web and Mobile platforms. React is widely used and has a rich and diverse ecosystem. Open source JavaScript and the father of ReactJS is a big guy with a name that everyone knows is Facebook. The purpose of creating ReactJS was to create attractive web applications with high speed and efficiency with minimal coding. And the main purpose of ReactJS is that every website when using ReactJS must run smoothly, quickly, and be highly scalable and simple to implement.</w:t>
      </w:r>
    </w:p>
    <w:p w14:paraId="6FEBD056" w14:textId="54247F8D" w:rsidR="00C37BE2" w:rsidRDefault="00C37BE2" w:rsidP="000D7D53">
      <w:pPr>
        <w:pStyle w:val="Heading3"/>
      </w:pPr>
      <w:bookmarkStart w:id="120" w:name="_Toc123987320"/>
      <w:r w:rsidRPr="00C37BE2">
        <w:t>Advantages</w:t>
      </w:r>
      <w:r>
        <w:t>:</w:t>
      </w:r>
      <w:bookmarkEnd w:id="120"/>
    </w:p>
    <w:p w14:paraId="173E2C9A" w14:textId="4A8301E8" w:rsidR="00C37BE2" w:rsidRDefault="00C37BE2" w:rsidP="00C37BE2">
      <w:pPr>
        <w:spacing w:line="360" w:lineRule="auto"/>
        <w:ind w:firstLine="720"/>
        <w:jc w:val="both"/>
        <w:rPr>
          <w:sz w:val="26"/>
          <w:szCs w:val="26"/>
        </w:rPr>
      </w:pPr>
      <w:r w:rsidRPr="00C37BE2">
        <w:rPr>
          <w:sz w:val="26"/>
          <w:szCs w:val="26"/>
        </w:rPr>
        <w:t>ReactJS creates for itself a virtual DOM, which is where components live. Creating such DOM greatly improves performance, when there is a calculation that needs to be changed or needs to be updated on the DOM, ReactJS all calculates it first and the rest is just to do them on the DOM. this will help ReactJS avoid the necessary manipulations on a DOM without any additional cost.</w:t>
      </w:r>
    </w:p>
    <w:p w14:paraId="5A68EB86" w14:textId="6FC81C93" w:rsidR="00480C01" w:rsidRDefault="00480C01" w:rsidP="00480C01">
      <w:pPr>
        <w:spacing w:line="360" w:lineRule="auto"/>
        <w:ind w:firstLine="720"/>
        <w:jc w:val="both"/>
        <w:rPr>
          <w:sz w:val="26"/>
          <w:szCs w:val="26"/>
        </w:rPr>
      </w:pPr>
      <w:r w:rsidRPr="00480C01">
        <w:rPr>
          <w:sz w:val="26"/>
          <w:szCs w:val="26"/>
        </w:rPr>
        <w:t>ReactJS writing JS code will become easier because it uses a special syntax that is JSX syntax which means this syntax allows us to mix HTML and Javascript code. In addition, we can also include additional code in the render function without having to do string concatenation and this is considered one of the interesting features of ReactJS and converting HTML fragments into constructors. are all implemented from the main converter which is JSX.</w:t>
      </w:r>
    </w:p>
    <w:p w14:paraId="6AFD2F08" w14:textId="24800336" w:rsidR="00480C01" w:rsidRDefault="00480C01" w:rsidP="00480C01">
      <w:pPr>
        <w:spacing w:line="360" w:lineRule="auto"/>
        <w:ind w:firstLine="720"/>
        <w:jc w:val="both"/>
        <w:rPr>
          <w:sz w:val="26"/>
          <w:szCs w:val="26"/>
        </w:rPr>
      </w:pPr>
      <w:r w:rsidRPr="00480C01">
        <w:rPr>
          <w:sz w:val="26"/>
          <w:szCs w:val="26"/>
        </w:rPr>
        <w:lastRenderedPageBreak/>
        <w:t>SEO friendly, this is one of the special things and only ReactJS this is also a big problem for JS Frameworks because most JS Frameworks are not search engine friendly even though they have been improved. lots of. As for reactJS, it is quite proud because it is not in the group that is not SEO friendly because under the support of rendering and returning the browser as a webpage when you run ReactJS on the server and the Virtual DOM. It is for this reason that React can fully meet the SEO Friendly nature.</w:t>
      </w:r>
    </w:p>
    <w:p w14:paraId="5E07FB31" w14:textId="40B10E36" w:rsidR="00EF70AF" w:rsidRDefault="00EF70AF" w:rsidP="000D7D53">
      <w:pPr>
        <w:pStyle w:val="Heading3"/>
      </w:pPr>
      <w:bookmarkStart w:id="121" w:name="_Toc123987321"/>
      <w:r w:rsidRPr="00EF70AF">
        <w:t>Defect</w:t>
      </w:r>
      <w:r>
        <w:t>:</w:t>
      </w:r>
      <w:bookmarkEnd w:id="121"/>
    </w:p>
    <w:p w14:paraId="637B0FEC" w14:textId="4C0E5546" w:rsidR="00EF70AF" w:rsidRDefault="00EF70AF" w:rsidP="005F55D0">
      <w:pPr>
        <w:spacing w:line="360" w:lineRule="auto"/>
        <w:ind w:firstLine="720"/>
        <w:jc w:val="both"/>
        <w:rPr>
          <w:sz w:val="26"/>
          <w:szCs w:val="26"/>
        </w:rPr>
      </w:pPr>
      <w:r w:rsidRPr="005F55D0">
        <w:rPr>
          <w:sz w:val="26"/>
          <w:szCs w:val="26"/>
        </w:rPr>
        <w:t>Reactjs only serves the View layer. React is just a View Library, it's not an MVC framework like other frameworks. This is just a Facebook library to help render the view. So React will not have a Model and Controller part, but must combine with other libraries. React also won't have 2-way binding or Ajax.</w:t>
      </w:r>
    </w:p>
    <w:p w14:paraId="5CEA4049" w14:textId="11C8D181" w:rsidR="001D2D8A" w:rsidRDefault="001D2D8A" w:rsidP="005F55D0">
      <w:pPr>
        <w:spacing w:line="360" w:lineRule="auto"/>
        <w:ind w:firstLine="720"/>
        <w:jc w:val="both"/>
        <w:rPr>
          <w:sz w:val="26"/>
          <w:szCs w:val="26"/>
        </w:rPr>
      </w:pPr>
      <w:r w:rsidRPr="001D2D8A">
        <w:rPr>
          <w:sz w:val="26"/>
          <w:szCs w:val="26"/>
        </w:rPr>
        <w:t>Integrating Reactjs into traditional MVC frameworks requires reconfiguration.</w:t>
      </w:r>
    </w:p>
    <w:p w14:paraId="6019EE38" w14:textId="184F361D" w:rsidR="001D2D8A" w:rsidRDefault="001D2D8A" w:rsidP="005F55D0">
      <w:pPr>
        <w:spacing w:line="360" w:lineRule="auto"/>
        <w:ind w:firstLine="720"/>
        <w:jc w:val="both"/>
        <w:rPr>
          <w:sz w:val="26"/>
          <w:szCs w:val="26"/>
        </w:rPr>
      </w:pPr>
      <w:r w:rsidRPr="001D2D8A">
        <w:rPr>
          <w:sz w:val="26"/>
          <w:szCs w:val="26"/>
        </w:rPr>
        <w:t>React is quite heavy compared to other frameworks React is similar in size to Angular (About 35kb compared to 39kb of Angular). Whereas Angular is a complete framework</w:t>
      </w:r>
      <w:r>
        <w:rPr>
          <w:sz w:val="26"/>
          <w:szCs w:val="26"/>
        </w:rPr>
        <w:t>.</w:t>
      </w:r>
    </w:p>
    <w:p w14:paraId="31DBB673" w14:textId="44AA1A61" w:rsidR="001D2D8A" w:rsidRDefault="001D2D8A" w:rsidP="000D7D53">
      <w:pPr>
        <w:pStyle w:val="Heading3"/>
      </w:pPr>
      <w:bookmarkStart w:id="122" w:name="_Toc123987322"/>
      <w:r>
        <w:t>Things to know about React J</w:t>
      </w:r>
      <w:r w:rsidRPr="001D2D8A">
        <w:t>s</w:t>
      </w:r>
      <w:r>
        <w:t>:</w:t>
      </w:r>
      <w:bookmarkEnd w:id="122"/>
    </w:p>
    <w:p w14:paraId="4CC2C677" w14:textId="7CB72BBA" w:rsidR="001D2D8A" w:rsidRDefault="001D2D8A" w:rsidP="001D2D8A">
      <w:pPr>
        <w:spacing w:line="360" w:lineRule="auto"/>
        <w:ind w:firstLine="720"/>
        <w:jc w:val="both"/>
        <w:rPr>
          <w:sz w:val="26"/>
          <w:szCs w:val="26"/>
        </w:rPr>
      </w:pPr>
      <w:r w:rsidRPr="001D2D8A">
        <w:rPr>
          <w:sz w:val="26"/>
          <w:szCs w:val="26"/>
        </w:rPr>
        <w:t>ReactJs supports building UI components that are highly interactive, stateful, and reusable at any time. As a place to build around components, when active React works on both the client and renders on the server so that these two parts can connect. One more special thing is that react is not an MVC Framework so don't be surprised that react doesn't have a model and controller, and when you need to manipulate it, you need to combine it with other libraries.</w:t>
      </w:r>
    </w:p>
    <w:p w14:paraId="1A158226" w14:textId="69B95523" w:rsidR="00930D51" w:rsidRDefault="00930D51" w:rsidP="001D2D8A">
      <w:pPr>
        <w:spacing w:line="360" w:lineRule="auto"/>
        <w:ind w:firstLine="720"/>
        <w:jc w:val="both"/>
        <w:rPr>
          <w:sz w:val="26"/>
          <w:szCs w:val="26"/>
        </w:rPr>
      </w:pPr>
      <w:r w:rsidRPr="00930D51">
        <w:rPr>
          <w:sz w:val="26"/>
          <w:szCs w:val="26"/>
        </w:rPr>
        <w:t>Using less State components can say that the State is the place to keep the soul of the application, especially we should keep the State simple because react with applications is always expanding continuously. State will make the test more difficult and State is concerned with rendering the display has initialized the data for the State or not and has changed and whether or not the render is back. In addition, State only exists in a component with the exchange of data with the outside and using state is unnecessary, remember you can only use state when needed and reflect the correct state of the Component. .</w:t>
      </w:r>
    </w:p>
    <w:p w14:paraId="06040E8A" w14:textId="3AF76DCB" w:rsidR="00930D51" w:rsidRDefault="00930D51" w:rsidP="001D2D8A">
      <w:pPr>
        <w:spacing w:line="360" w:lineRule="auto"/>
        <w:ind w:firstLine="720"/>
        <w:jc w:val="both"/>
        <w:rPr>
          <w:sz w:val="26"/>
          <w:szCs w:val="26"/>
        </w:rPr>
      </w:pPr>
      <w:r w:rsidRPr="00930D51">
        <w:rPr>
          <w:sz w:val="26"/>
          <w:szCs w:val="26"/>
        </w:rPr>
        <w:lastRenderedPageBreak/>
        <w:t>Combined with Redux.js actually react is just a view so react should be combined with redux, flux or any other data flow is always essential and redux is one of the data sources used by many people and react's thinking is also quite good.</w:t>
      </w:r>
    </w:p>
    <w:p w14:paraId="413BE45B" w14:textId="7D0EEE52" w:rsidR="00930D51" w:rsidRPr="001D2D8A" w:rsidRDefault="00930D51" w:rsidP="001D2D8A">
      <w:pPr>
        <w:spacing w:line="360" w:lineRule="auto"/>
        <w:ind w:firstLine="720"/>
        <w:jc w:val="both"/>
        <w:rPr>
          <w:sz w:val="26"/>
          <w:szCs w:val="26"/>
        </w:rPr>
      </w:pPr>
      <w:r w:rsidRPr="00930D51">
        <w:rPr>
          <w:sz w:val="26"/>
          <w:szCs w:val="26"/>
        </w:rPr>
        <w:t>You can also use JSX, ES6, Babel, Webpack, and NPM. Where JSX is one of the best features of React, everything we write is what shows up and when you combine with babel compiles and takes advantage of the new features of ES6 as well. two factors NPM and webpack will play a role in helping the process of packaging and utilizing libraries more fully.</w:t>
      </w:r>
    </w:p>
    <w:p w14:paraId="321BD805" w14:textId="07B304DA" w:rsidR="003358B2" w:rsidRDefault="00436510" w:rsidP="00531C6C">
      <w:pPr>
        <w:pStyle w:val="Heading2"/>
      </w:pPr>
      <w:bookmarkStart w:id="123" w:name="_Toc123987323"/>
      <w:r>
        <w:t>NodeJs:</w:t>
      </w:r>
      <w:bookmarkEnd w:id="123"/>
    </w:p>
    <w:p w14:paraId="79CDDD28" w14:textId="16E6780B" w:rsidR="00436510" w:rsidRDefault="00436510" w:rsidP="000D7D53">
      <w:pPr>
        <w:pStyle w:val="Heading3"/>
      </w:pPr>
      <w:bookmarkStart w:id="124" w:name="_Toc123987324"/>
      <w:r>
        <w:t>What is NodeJs:</w:t>
      </w:r>
      <w:bookmarkEnd w:id="124"/>
    </w:p>
    <w:p w14:paraId="2297F5D2" w14:textId="226086F1" w:rsidR="00436510" w:rsidRDefault="00436510" w:rsidP="00436510">
      <w:pPr>
        <w:spacing w:line="360" w:lineRule="auto"/>
        <w:ind w:firstLine="720"/>
        <w:jc w:val="both"/>
        <w:rPr>
          <w:sz w:val="26"/>
          <w:szCs w:val="26"/>
        </w:rPr>
      </w:pPr>
      <w:r w:rsidRPr="00436510">
        <w:rPr>
          <w:sz w:val="26"/>
          <w:szCs w:val="26"/>
        </w:rPr>
        <w:t>Nodejs is a platform independent development (Platform) built on top of Chrome's Javascript Runtime with which we can build network applications quickly and easily. Nodejs creates applications with fast processing speed, real-time real-time. Nodejs applies to products with high traffic, needs to scale quickly, need to innovate technology, or create Startup projects as quickly as possible.</w:t>
      </w:r>
    </w:p>
    <w:p w14:paraId="37A14755" w14:textId="77777777" w:rsidR="00DB0177" w:rsidRDefault="00DB0177" w:rsidP="00DB0177">
      <w:pPr>
        <w:keepNext/>
        <w:spacing w:line="360" w:lineRule="auto"/>
        <w:jc w:val="center"/>
      </w:pPr>
      <w:r w:rsidRPr="009F5181">
        <w:rPr>
          <w:noProof/>
        </w:rPr>
        <w:drawing>
          <wp:inline distT="0" distB="0" distL="0" distR="0" wp14:anchorId="4D45483E" wp14:editId="75F14624">
            <wp:extent cx="5732145" cy="3224332"/>
            <wp:effectExtent l="0" t="0" r="1905" b="0"/>
            <wp:docPr id="7" name="Picture 7" descr="https://images.viblo.asia/full/22239e09-2b19-486f-a3d5-902aca30d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full/22239e09-2b19-486f-a3d5-902aca30d0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14:paraId="6C258671" w14:textId="0E4437BB" w:rsidR="00DB0177" w:rsidRDefault="00DB0177" w:rsidP="00DB0177">
      <w:pPr>
        <w:pStyle w:val="Caption"/>
        <w:jc w:val="center"/>
        <w:rPr>
          <w:b w:val="0"/>
          <w:sz w:val="26"/>
          <w:szCs w:val="26"/>
        </w:rPr>
      </w:pPr>
      <w:bookmarkStart w:id="125" w:name="_Toc123250860"/>
      <w:r>
        <w:t xml:space="preserve">Figure </w:t>
      </w:r>
      <w:r w:rsidR="00F33A34">
        <w:fldChar w:fldCharType="begin"/>
      </w:r>
      <w:r w:rsidR="00F33A34">
        <w:instrText xml:space="preserve"> STYLEREF 1 \s </w:instrText>
      </w:r>
      <w:r w:rsidR="00F33A34">
        <w:fldChar w:fldCharType="separate"/>
      </w:r>
      <w:r w:rsidR="00F17743">
        <w:rPr>
          <w:noProof/>
        </w:rPr>
        <w:t>1</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w:t>
      </w:r>
      <w:r w:rsidR="00F33A34">
        <w:rPr>
          <w:noProof/>
        </w:rPr>
        <w:fldChar w:fldCharType="end"/>
      </w:r>
      <w:r>
        <w:t xml:space="preserve"> </w:t>
      </w:r>
      <w:r w:rsidRPr="00DB0177">
        <w:rPr>
          <w:b w:val="0"/>
          <w:sz w:val="26"/>
          <w:szCs w:val="26"/>
        </w:rPr>
        <w:t>- Logo NodeJs</w:t>
      </w:r>
      <w:bookmarkEnd w:id="125"/>
    </w:p>
    <w:p w14:paraId="67CECC98" w14:textId="4819D4F6" w:rsidR="00DB0177" w:rsidRDefault="00DB0177" w:rsidP="00DB0177">
      <w:pPr>
        <w:spacing w:line="360" w:lineRule="auto"/>
        <w:ind w:firstLine="720"/>
        <w:jc w:val="both"/>
        <w:rPr>
          <w:sz w:val="26"/>
          <w:szCs w:val="26"/>
        </w:rPr>
      </w:pPr>
      <w:r w:rsidRPr="00DB0177">
        <w:rPr>
          <w:sz w:val="26"/>
          <w:szCs w:val="26"/>
        </w:rPr>
        <w:t xml:space="preserve">NodeJS can be used to build different types of applications such as command line applications, web applications, real-time chat applications, REST API servers, etc. </w:t>
      </w:r>
      <w:r w:rsidRPr="00DB0177">
        <w:rPr>
          <w:sz w:val="26"/>
          <w:szCs w:val="26"/>
        </w:rPr>
        <w:lastRenderedPageBreak/>
        <w:t>However, NodeJS is commonly used mainly. to build network programs as web servers, similar to PHP, Java, or ASP.NET.</w:t>
      </w:r>
    </w:p>
    <w:p w14:paraId="220BA9E6" w14:textId="08004139" w:rsidR="00D9515F" w:rsidRDefault="00D9515F" w:rsidP="000D7D53">
      <w:pPr>
        <w:pStyle w:val="Heading3"/>
      </w:pPr>
      <w:bookmarkStart w:id="126" w:name="_Toc123987325"/>
      <w:r w:rsidRPr="00D9515F">
        <w:t>Features of nodejs</w:t>
      </w:r>
      <w:r>
        <w:t>:</w:t>
      </w:r>
      <w:bookmarkEnd w:id="126"/>
    </w:p>
    <w:p w14:paraId="78F24D60" w14:textId="77777777" w:rsidR="00D9515F" w:rsidRPr="00D9515F" w:rsidRDefault="00D9515F" w:rsidP="00D9515F">
      <w:pPr>
        <w:spacing w:line="360" w:lineRule="auto"/>
        <w:ind w:firstLine="720"/>
        <w:jc w:val="both"/>
        <w:rPr>
          <w:sz w:val="26"/>
          <w:szCs w:val="26"/>
        </w:rPr>
      </w:pPr>
      <w:r w:rsidRPr="00D9515F">
        <w:rPr>
          <w:sz w:val="26"/>
          <w:szCs w:val="26"/>
        </w:rPr>
        <w:t>NodeJS does not need to wait for the API to return data, so any APIs in the NodeJS library are not synchronized. This is a Platform, not a Framework. Therefore, NodeJS allows you to build websites independently and faster. NodeJS can run on multiple platforms including: Window, MacOS, Linux. NodeJS is considered a single-threaded server and cannot support multi-threading.</w:t>
      </w:r>
    </w:p>
    <w:p w14:paraId="0CD2E54D" w14:textId="028F66B9" w:rsidR="00D9515F" w:rsidRPr="00D9515F" w:rsidRDefault="00D9515F" w:rsidP="00D9515F">
      <w:pPr>
        <w:spacing w:line="360" w:lineRule="auto"/>
        <w:ind w:firstLine="720"/>
        <w:jc w:val="both"/>
        <w:rPr>
          <w:sz w:val="26"/>
          <w:szCs w:val="26"/>
        </w:rPr>
      </w:pPr>
      <w:r w:rsidRPr="00D9515F">
        <w:rPr>
          <w:sz w:val="26"/>
          <w:szCs w:val="26"/>
        </w:rPr>
        <w:t>NodeJS is not considered a programming language, so newbies must have a solid grasp of basic programming knowledge such as protocols, Javascript, etc. to be able to use NodeJS. However, the NodeJS community is usually very large, ready to support you anytime, anywhere. The core part of NodeJS is usually known in C++ language, so it's performance and processing speed is relatively high. As a result, most NodeJS applications are capable of responding to real-time running on cross-platform, multi-device, etc.</w:t>
      </w:r>
    </w:p>
    <w:p w14:paraId="713B02E4" w14:textId="6056336E" w:rsidR="003358B2" w:rsidRDefault="00DF250F" w:rsidP="000D7D53">
      <w:pPr>
        <w:pStyle w:val="Heading3"/>
      </w:pPr>
      <w:bookmarkStart w:id="127" w:name="_Toc123987326"/>
      <w:r w:rsidRPr="00C37BE2">
        <w:t>Advantages</w:t>
      </w:r>
      <w:r>
        <w:t>:</w:t>
      </w:r>
      <w:bookmarkEnd w:id="127"/>
    </w:p>
    <w:p w14:paraId="37990316" w14:textId="77777777" w:rsidR="00DF250F" w:rsidRPr="00DF250F" w:rsidRDefault="00DF250F" w:rsidP="00DF250F">
      <w:pPr>
        <w:spacing w:line="360" w:lineRule="auto"/>
        <w:ind w:firstLine="720"/>
        <w:jc w:val="both"/>
        <w:rPr>
          <w:sz w:val="26"/>
          <w:szCs w:val="26"/>
        </w:rPr>
      </w:pPr>
      <w:r w:rsidRPr="00DF250F">
        <w:rPr>
          <w:sz w:val="26"/>
          <w:szCs w:val="26"/>
        </w:rPr>
        <w:t>In terms of execution speed and scalability. Node.js is very fast. That's a pretty important requirement when you're a startup trying to create a large product and want to ensure it can scale quickly and accommodate a large number of users as your site grows.</w:t>
      </w:r>
    </w:p>
    <w:p w14:paraId="0418418E" w14:textId="77777777" w:rsidR="00DF250F" w:rsidRPr="00DF250F" w:rsidRDefault="00DF250F" w:rsidP="00DF250F">
      <w:pPr>
        <w:spacing w:line="360" w:lineRule="auto"/>
        <w:ind w:firstLine="720"/>
        <w:jc w:val="both"/>
        <w:rPr>
          <w:sz w:val="26"/>
          <w:szCs w:val="26"/>
        </w:rPr>
      </w:pPr>
      <w:r w:rsidRPr="00DF250F">
        <w:rPr>
          <w:sz w:val="26"/>
          <w:szCs w:val="26"/>
        </w:rPr>
        <w:t>Asynchronous event-driven IO helps handle multiple concurrent requests. Meet real-time requirements. Has extremely fast speed, meeting the usage needs of 'huge' visitors in a short time.</w:t>
      </w:r>
    </w:p>
    <w:p w14:paraId="3197A0E8" w14:textId="77777777" w:rsidR="00DF250F" w:rsidRPr="00DF250F" w:rsidRDefault="00DF250F" w:rsidP="00DF250F">
      <w:pPr>
        <w:spacing w:line="360" w:lineRule="auto"/>
        <w:ind w:firstLine="720"/>
        <w:jc w:val="both"/>
        <w:rPr>
          <w:sz w:val="26"/>
          <w:szCs w:val="26"/>
        </w:rPr>
      </w:pPr>
      <w:r w:rsidRPr="00DF250F">
        <w:rPr>
          <w:sz w:val="26"/>
          <w:szCs w:val="26"/>
        </w:rPr>
        <w:t>Use JavaScript, a programming language that is very easy to learn. Share the same piece of code with both server and client side.</w:t>
      </w:r>
    </w:p>
    <w:p w14:paraId="65FFEAA9" w14:textId="2104A03A" w:rsidR="00DF250F" w:rsidRPr="00DF250F" w:rsidRDefault="00DF250F" w:rsidP="00DF250F">
      <w:pPr>
        <w:spacing w:line="360" w:lineRule="auto"/>
        <w:ind w:firstLine="720"/>
        <w:jc w:val="both"/>
        <w:rPr>
          <w:sz w:val="26"/>
          <w:szCs w:val="26"/>
        </w:rPr>
      </w:pPr>
      <w:r w:rsidRPr="00DF250F">
        <w:rPr>
          <w:sz w:val="26"/>
          <w:szCs w:val="26"/>
        </w:rPr>
        <w:t>Npm and its modules are very powerful and still evolving. There is a strong community, there is a lot of code shared via github. Compatible with many devices, many operating systems such as MacOS, Window, Linux, ...</w:t>
      </w:r>
    </w:p>
    <w:p w14:paraId="7FEAE52D" w14:textId="604F5E44" w:rsidR="003358B2" w:rsidRDefault="00117C0C" w:rsidP="000D7D53">
      <w:pPr>
        <w:pStyle w:val="Heading3"/>
      </w:pPr>
      <w:bookmarkStart w:id="128" w:name="_Toc123987327"/>
      <w:r w:rsidRPr="00EF70AF">
        <w:t>Defect</w:t>
      </w:r>
      <w:r>
        <w:t>:</w:t>
      </w:r>
      <w:bookmarkEnd w:id="128"/>
    </w:p>
    <w:p w14:paraId="5E3E978A" w14:textId="77777777" w:rsidR="00117C0C" w:rsidRPr="00117C0C" w:rsidRDefault="00117C0C" w:rsidP="00117C0C">
      <w:pPr>
        <w:spacing w:line="360" w:lineRule="auto"/>
        <w:ind w:firstLine="720"/>
        <w:jc w:val="both"/>
        <w:rPr>
          <w:sz w:val="26"/>
          <w:szCs w:val="26"/>
        </w:rPr>
      </w:pPr>
      <w:r w:rsidRPr="00117C0C">
        <w:rPr>
          <w:sz w:val="26"/>
          <w:szCs w:val="26"/>
        </w:rPr>
        <w:t xml:space="preserve">Like most new technologies, implementing Node.js on the host is not an easy thing. If you have a shared web hosting, you cannot simply load up a Node.js application </w:t>
      </w:r>
      <w:r w:rsidRPr="00117C0C">
        <w:rPr>
          <w:sz w:val="26"/>
          <w:szCs w:val="26"/>
        </w:rPr>
        <w:lastRenderedPageBreak/>
        <w:t>and expect it to work fine. VPS and dedicated server are a better choice - you can install Node.js on them.</w:t>
      </w:r>
    </w:p>
    <w:p w14:paraId="22486B84" w14:textId="77777777" w:rsidR="00117C0C" w:rsidRPr="00117C0C" w:rsidRDefault="00117C0C" w:rsidP="00117C0C">
      <w:pPr>
        <w:spacing w:line="360" w:lineRule="auto"/>
        <w:ind w:firstLine="720"/>
        <w:jc w:val="both"/>
        <w:rPr>
          <w:sz w:val="26"/>
          <w:szCs w:val="26"/>
        </w:rPr>
      </w:pPr>
      <w:r w:rsidRPr="00117C0C">
        <w:rPr>
          <w:sz w:val="26"/>
          <w:szCs w:val="26"/>
        </w:rPr>
        <w:t>Another major drawback of Node.js is that it is still in the early stages of development, which means some features will change in subsequent development. In fact, if you read the articles it includes a stability index, which shows how risky you are using existing features.</w:t>
      </w:r>
    </w:p>
    <w:p w14:paraId="4F516D63" w14:textId="77777777" w:rsidR="00117C0C" w:rsidRPr="00117C0C" w:rsidRDefault="00117C0C" w:rsidP="00117C0C">
      <w:pPr>
        <w:spacing w:line="360" w:lineRule="auto"/>
        <w:ind w:firstLine="720"/>
        <w:jc w:val="both"/>
        <w:rPr>
          <w:sz w:val="26"/>
          <w:szCs w:val="26"/>
        </w:rPr>
      </w:pPr>
      <w:r w:rsidRPr="00117C0C">
        <w:rPr>
          <w:sz w:val="26"/>
          <w:szCs w:val="26"/>
        </w:rPr>
        <w:t>NodeJS offers no scalability and cannot take advantage of the many cores commonly found in today's server-grade hardware. Working with relational databases is a pain if you are using NodeJS.</w:t>
      </w:r>
    </w:p>
    <w:p w14:paraId="5FE04718" w14:textId="342BA4C4" w:rsidR="00117C0C" w:rsidRDefault="00117C0C" w:rsidP="00117C0C">
      <w:pPr>
        <w:spacing w:line="360" w:lineRule="auto"/>
        <w:ind w:firstLine="720"/>
        <w:jc w:val="both"/>
        <w:rPr>
          <w:sz w:val="26"/>
          <w:szCs w:val="26"/>
        </w:rPr>
      </w:pPr>
      <w:r w:rsidRPr="00117C0C">
        <w:rPr>
          <w:sz w:val="26"/>
          <w:szCs w:val="26"/>
        </w:rPr>
        <w:t>Each use of the callback will end up with lots of nested callbacks. If you don't understand JavaScript well, you will have a hard time with NodeJS. NodeJS is not suitable for CPU-intensive tasks but only for I/O like web servers.</w:t>
      </w:r>
    </w:p>
    <w:p w14:paraId="095CCE18" w14:textId="1483A3BF" w:rsidR="00140E8C" w:rsidRDefault="00140E8C" w:rsidP="00140E8C">
      <w:pPr>
        <w:pStyle w:val="Heading2"/>
      </w:pPr>
      <w:bookmarkStart w:id="129" w:name="_Toc123987328"/>
      <w:r>
        <w:t>Python:</w:t>
      </w:r>
      <w:bookmarkEnd w:id="129"/>
    </w:p>
    <w:p w14:paraId="192D9D0C" w14:textId="5971F122" w:rsidR="00140E8C" w:rsidRDefault="00140E8C" w:rsidP="000D7D53">
      <w:pPr>
        <w:pStyle w:val="Heading3"/>
      </w:pPr>
      <w:bookmarkStart w:id="130" w:name="_Toc123987329"/>
      <w:r>
        <w:t>What is Python</w:t>
      </w:r>
      <w:r w:rsidR="000B1FA8">
        <w:t>?</w:t>
      </w:r>
      <w:bookmarkEnd w:id="130"/>
    </w:p>
    <w:p w14:paraId="033C9560" w14:textId="5A81E6A3" w:rsidR="000B1FA8" w:rsidRDefault="00C33F60" w:rsidP="00C33F60">
      <w:pPr>
        <w:spacing w:line="360" w:lineRule="auto"/>
        <w:ind w:firstLine="720"/>
        <w:jc w:val="both"/>
        <w:rPr>
          <w:sz w:val="26"/>
          <w:szCs w:val="26"/>
        </w:rPr>
      </w:pPr>
      <w:r w:rsidRPr="00C33F60">
        <w:rPr>
          <w:sz w:val="26"/>
          <w:szCs w:val="26"/>
        </w:rPr>
        <w:t>Python is a programming language widely used in web applications, software development, data science, and machine learning. Developers use Python because it's efficient, easy to learn, and can run on a variety of platforms.</w:t>
      </w:r>
    </w:p>
    <w:p w14:paraId="4479D79A" w14:textId="47DEE24C" w:rsidR="00481EE2" w:rsidRDefault="00481EE2" w:rsidP="000D7D53">
      <w:pPr>
        <w:pStyle w:val="Heading3"/>
      </w:pPr>
      <w:bookmarkStart w:id="131" w:name="_Toc123987330"/>
      <w:r w:rsidRPr="00D9515F">
        <w:t xml:space="preserve">Features of </w:t>
      </w:r>
      <w:r>
        <w:t>Python:</w:t>
      </w:r>
      <w:bookmarkEnd w:id="131"/>
    </w:p>
    <w:p w14:paraId="4C9C5AE5" w14:textId="21A81ACB" w:rsidR="00C35E88" w:rsidRDefault="00C35E88" w:rsidP="00C35E88">
      <w:pPr>
        <w:spacing w:line="360" w:lineRule="auto"/>
        <w:ind w:firstLine="720"/>
        <w:jc w:val="both"/>
        <w:rPr>
          <w:sz w:val="26"/>
          <w:szCs w:val="26"/>
        </w:rPr>
      </w:pPr>
      <w:r w:rsidRPr="00C35E88">
        <w:rPr>
          <w:sz w:val="26"/>
          <w:szCs w:val="26"/>
        </w:rPr>
        <w:t>Python is an interpreted language, which means that it runs code line by line directly. If there is an error in the program code, it will stop running. Therefore, the programmer can quickly find the error in the code.</w:t>
      </w:r>
    </w:p>
    <w:p w14:paraId="4918A0E2" w14:textId="7267FA64" w:rsidR="00226652" w:rsidRDefault="00226652" w:rsidP="00C35E88">
      <w:pPr>
        <w:spacing w:line="360" w:lineRule="auto"/>
        <w:ind w:firstLine="720"/>
        <w:jc w:val="both"/>
        <w:rPr>
          <w:sz w:val="26"/>
          <w:szCs w:val="26"/>
        </w:rPr>
      </w:pPr>
      <w:r w:rsidRPr="00226652">
        <w:rPr>
          <w:sz w:val="26"/>
          <w:szCs w:val="26"/>
        </w:rPr>
        <w:t>Python uses the same word as in English. Unlike other programming languages, Python does not use braces. Instead, this language uses indentation.</w:t>
      </w:r>
    </w:p>
    <w:p w14:paraId="19FDD5BA" w14:textId="599C2D36" w:rsidR="00226652" w:rsidRDefault="00226652" w:rsidP="00C35E88">
      <w:pPr>
        <w:spacing w:line="360" w:lineRule="auto"/>
        <w:ind w:firstLine="720"/>
        <w:jc w:val="both"/>
        <w:rPr>
          <w:sz w:val="26"/>
          <w:szCs w:val="26"/>
        </w:rPr>
      </w:pPr>
      <w:r w:rsidRPr="00226652">
        <w:rPr>
          <w:sz w:val="26"/>
          <w:szCs w:val="26"/>
        </w:rPr>
        <w:t>Programmers do not need to declare variable types when writing code because Python will determine them at run time. So you can write Python programs more quickly.</w:t>
      </w:r>
    </w:p>
    <w:p w14:paraId="0572AD5B" w14:textId="4CD0AC08" w:rsidR="00226652" w:rsidRDefault="00226652" w:rsidP="00760C93">
      <w:pPr>
        <w:spacing w:line="360" w:lineRule="auto"/>
        <w:ind w:firstLine="720"/>
        <w:jc w:val="both"/>
        <w:rPr>
          <w:sz w:val="26"/>
          <w:szCs w:val="26"/>
        </w:rPr>
      </w:pPr>
      <w:r w:rsidRPr="00226652">
        <w:rPr>
          <w:sz w:val="26"/>
          <w:szCs w:val="26"/>
        </w:rPr>
        <w:t>Python is closer to the human language than other programming languages. Therefore, programmers do not need to worry about its basic functions such as architecture and memory management.</w:t>
      </w:r>
    </w:p>
    <w:p w14:paraId="7C6492EF" w14:textId="77777777" w:rsidR="00760C93" w:rsidRPr="00C35E88" w:rsidRDefault="00760C93" w:rsidP="00760C93">
      <w:pPr>
        <w:spacing w:line="360" w:lineRule="auto"/>
        <w:ind w:firstLine="720"/>
        <w:jc w:val="both"/>
        <w:rPr>
          <w:sz w:val="26"/>
          <w:szCs w:val="26"/>
        </w:rPr>
      </w:pPr>
    </w:p>
    <w:p w14:paraId="4E980E12" w14:textId="52401D3D" w:rsidR="00775EC3" w:rsidRDefault="00775EC3" w:rsidP="000D7D53">
      <w:pPr>
        <w:pStyle w:val="Heading3"/>
      </w:pPr>
      <w:bookmarkStart w:id="132" w:name="_Toc123987331"/>
      <w:r w:rsidRPr="00C37BE2">
        <w:lastRenderedPageBreak/>
        <w:t>Advantages</w:t>
      </w:r>
      <w:r>
        <w:t>:</w:t>
      </w:r>
      <w:bookmarkEnd w:id="132"/>
    </w:p>
    <w:p w14:paraId="44998EBE" w14:textId="77777777" w:rsidR="00775EC3" w:rsidRPr="00775EC3" w:rsidRDefault="00775EC3" w:rsidP="00A533D7">
      <w:pPr>
        <w:spacing w:line="360" w:lineRule="auto"/>
        <w:ind w:firstLine="720"/>
        <w:jc w:val="both"/>
        <w:rPr>
          <w:sz w:val="26"/>
          <w:szCs w:val="26"/>
        </w:rPr>
      </w:pPr>
      <w:r w:rsidRPr="00775EC3">
        <w:rPr>
          <w:sz w:val="26"/>
          <w:szCs w:val="26"/>
        </w:rPr>
        <w:t>Developers can easily read and understand a Python program because the language has the same basic syntax as English.</w:t>
      </w:r>
    </w:p>
    <w:p w14:paraId="5205F034" w14:textId="77777777" w:rsidR="00775EC3" w:rsidRPr="00775EC3" w:rsidRDefault="00775EC3" w:rsidP="00A533D7">
      <w:pPr>
        <w:spacing w:line="360" w:lineRule="auto"/>
        <w:ind w:firstLine="720"/>
        <w:jc w:val="both"/>
        <w:rPr>
          <w:sz w:val="26"/>
          <w:szCs w:val="26"/>
        </w:rPr>
      </w:pPr>
      <w:r w:rsidRPr="00775EC3">
        <w:rPr>
          <w:sz w:val="26"/>
          <w:szCs w:val="26"/>
        </w:rPr>
        <w:t>Python improves the productivity of developers because compared to other languages, they can use fewer lines of code to write a Python program.</w:t>
      </w:r>
    </w:p>
    <w:p w14:paraId="48DCEB48" w14:textId="77777777" w:rsidR="00775EC3" w:rsidRPr="00775EC3" w:rsidRDefault="00775EC3" w:rsidP="00A533D7">
      <w:pPr>
        <w:spacing w:line="360" w:lineRule="auto"/>
        <w:ind w:firstLine="720"/>
        <w:jc w:val="both"/>
        <w:rPr>
          <w:sz w:val="26"/>
          <w:szCs w:val="26"/>
        </w:rPr>
      </w:pPr>
      <w:r w:rsidRPr="00775EC3">
        <w:rPr>
          <w:sz w:val="26"/>
          <w:szCs w:val="26"/>
        </w:rPr>
        <w:t>Python has a large standard library that contains many lines of reusable code for almost any task. As a result, developers won't need to write code from scratch.</w:t>
      </w:r>
    </w:p>
    <w:p w14:paraId="5E3B14AD" w14:textId="77777777" w:rsidR="00775EC3" w:rsidRPr="00775EC3" w:rsidRDefault="00775EC3" w:rsidP="00A533D7">
      <w:pPr>
        <w:spacing w:line="360" w:lineRule="auto"/>
        <w:ind w:firstLine="720"/>
        <w:jc w:val="both"/>
        <w:rPr>
          <w:sz w:val="26"/>
          <w:szCs w:val="26"/>
        </w:rPr>
      </w:pPr>
      <w:r w:rsidRPr="00775EC3">
        <w:rPr>
          <w:sz w:val="26"/>
          <w:szCs w:val="26"/>
        </w:rPr>
        <w:t>Developers can easily use Python with other popular programming languages like Java, C, and C++.</w:t>
      </w:r>
    </w:p>
    <w:p w14:paraId="1B9523CA" w14:textId="77777777" w:rsidR="00775EC3" w:rsidRPr="00775EC3" w:rsidRDefault="00775EC3" w:rsidP="00A533D7">
      <w:pPr>
        <w:spacing w:line="360" w:lineRule="auto"/>
        <w:ind w:firstLine="720"/>
        <w:jc w:val="both"/>
        <w:rPr>
          <w:sz w:val="26"/>
          <w:szCs w:val="26"/>
        </w:rPr>
      </w:pPr>
      <w:r w:rsidRPr="00775EC3">
        <w:rPr>
          <w:sz w:val="26"/>
          <w:szCs w:val="26"/>
        </w:rPr>
        <w:t>The active Python community includes millions of enthusiastic developers around the world. If you run into problems, you'll be able to get quick support from the community.</w:t>
      </w:r>
    </w:p>
    <w:p w14:paraId="438AC849" w14:textId="77777777" w:rsidR="00775EC3" w:rsidRPr="00775EC3" w:rsidRDefault="00775EC3" w:rsidP="00A533D7">
      <w:pPr>
        <w:spacing w:line="360" w:lineRule="auto"/>
        <w:ind w:firstLine="720"/>
        <w:jc w:val="both"/>
        <w:rPr>
          <w:sz w:val="26"/>
          <w:szCs w:val="26"/>
        </w:rPr>
      </w:pPr>
      <w:r w:rsidRPr="00775EC3">
        <w:rPr>
          <w:sz w:val="26"/>
          <w:szCs w:val="26"/>
        </w:rPr>
        <w:t>There are many useful resources on the Internet if you want to learn Python. For example, you can easily find developer videos, tutorials, documentation, and guides.</w:t>
      </w:r>
    </w:p>
    <w:p w14:paraId="00AE9D55" w14:textId="3C9D9368" w:rsidR="00775EC3" w:rsidRDefault="00775EC3" w:rsidP="00A533D7">
      <w:pPr>
        <w:spacing w:line="360" w:lineRule="auto"/>
        <w:ind w:firstLine="576"/>
        <w:jc w:val="both"/>
        <w:rPr>
          <w:sz w:val="26"/>
          <w:szCs w:val="26"/>
        </w:rPr>
      </w:pPr>
      <w:r w:rsidRPr="00775EC3">
        <w:rPr>
          <w:sz w:val="26"/>
          <w:szCs w:val="26"/>
        </w:rPr>
        <w:t>Python can be used on many different computer operating systems, such as Windows, macOS, Linux, and Unix.</w:t>
      </w:r>
    </w:p>
    <w:p w14:paraId="042CDE1E" w14:textId="5EC33156" w:rsidR="00016D43" w:rsidRDefault="00016D43" w:rsidP="000D7D53">
      <w:pPr>
        <w:pStyle w:val="Heading3"/>
      </w:pPr>
      <w:bookmarkStart w:id="133" w:name="_Toc123987332"/>
      <w:r w:rsidRPr="00EF70AF">
        <w:t>Defect</w:t>
      </w:r>
      <w:r>
        <w:t>:</w:t>
      </w:r>
      <w:bookmarkEnd w:id="133"/>
    </w:p>
    <w:p w14:paraId="0148910E" w14:textId="0B2B4CF9" w:rsidR="00016D43" w:rsidRDefault="00016D43" w:rsidP="00016D43">
      <w:pPr>
        <w:spacing w:line="360" w:lineRule="auto"/>
        <w:ind w:firstLine="720"/>
        <w:jc w:val="both"/>
        <w:rPr>
          <w:sz w:val="26"/>
          <w:szCs w:val="26"/>
        </w:rPr>
      </w:pPr>
      <w:r w:rsidRPr="00016D43">
        <w:rPr>
          <w:sz w:val="26"/>
          <w:szCs w:val="26"/>
        </w:rPr>
        <w:t>Although it is a faster language than PHP, Python is quite slow compared to C/C++ and JavaScript.</w:t>
      </w:r>
    </w:p>
    <w:p w14:paraId="74E8584B" w14:textId="77777777" w:rsidR="00F779AE" w:rsidRPr="00F779AE" w:rsidRDefault="00F779AE" w:rsidP="00F779AE">
      <w:pPr>
        <w:spacing w:line="360" w:lineRule="auto"/>
        <w:ind w:firstLine="720"/>
        <w:jc w:val="both"/>
        <w:rPr>
          <w:sz w:val="26"/>
          <w:szCs w:val="26"/>
        </w:rPr>
      </w:pPr>
      <w:r w:rsidRPr="00F779AE">
        <w:rPr>
          <w:sz w:val="26"/>
          <w:szCs w:val="26"/>
        </w:rPr>
        <w:t>Only use Python to create programs that work on the web platform, but cannot integrate program development on mobile devices.</w:t>
      </w:r>
    </w:p>
    <w:p w14:paraId="1734A7CE" w14:textId="10903CF2" w:rsidR="00F779AE" w:rsidRPr="00016D43" w:rsidRDefault="00F779AE" w:rsidP="00F779AE">
      <w:pPr>
        <w:spacing w:line="360" w:lineRule="auto"/>
        <w:ind w:firstLine="720"/>
        <w:jc w:val="both"/>
        <w:rPr>
          <w:sz w:val="26"/>
          <w:szCs w:val="26"/>
        </w:rPr>
      </w:pPr>
      <w:r w:rsidRPr="00F779AE">
        <w:rPr>
          <w:sz w:val="26"/>
          <w:szCs w:val="26"/>
        </w:rPr>
        <w:t>Does not contain properties such as public, protected or private. In particular, do...while loops cannot be performed with switch...case.</w:t>
      </w:r>
    </w:p>
    <w:p w14:paraId="03EE8ED7" w14:textId="2D442FE9" w:rsidR="0084452A" w:rsidRDefault="0084452A" w:rsidP="0084452A">
      <w:pPr>
        <w:pStyle w:val="Heading2"/>
      </w:pPr>
      <w:bookmarkStart w:id="134" w:name="_Toc123987333"/>
      <w:r>
        <w:t>Recommender s</w:t>
      </w:r>
      <w:r w:rsidRPr="0084452A">
        <w:t>ystem</w:t>
      </w:r>
      <w:r>
        <w:t>:</w:t>
      </w:r>
      <w:bookmarkEnd w:id="134"/>
    </w:p>
    <w:p w14:paraId="2BEEC654" w14:textId="04A02053" w:rsidR="008343D8" w:rsidRPr="008343D8" w:rsidRDefault="00140E8C" w:rsidP="000D7D53">
      <w:pPr>
        <w:pStyle w:val="Heading3"/>
      </w:pPr>
      <w:bookmarkStart w:id="135" w:name="_Toc123987334"/>
      <w:r>
        <w:t>What is R</w:t>
      </w:r>
      <w:r w:rsidR="008343D8">
        <w:t>ecommender s</w:t>
      </w:r>
      <w:r w:rsidR="008343D8" w:rsidRPr="0084452A">
        <w:t>ystem</w:t>
      </w:r>
      <w:r w:rsidR="008343D8">
        <w:t>?</w:t>
      </w:r>
      <w:bookmarkEnd w:id="135"/>
    </w:p>
    <w:p w14:paraId="2E6AD833" w14:textId="762473EC" w:rsidR="00F4088E" w:rsidRDefault="0081190A" w:rsidP="00480350">
      <w:pPr>
        <w:spacing w:line="360" w:lineRule="auto"/>
        <w:ind w:firstLine="720"/>
        <w:jc w:val="both"/>
        <w:rPr>
          <w:sz w:val="26"/>
          <w:szCs w:val="26"/>
        </w:rPr>
      </w:pPr>
      <w:r w:rsidRPr="0081190A">
        <w:rPr>
          <w:sz w:val="26"/>
          <w:szCs w:val="26"/>
        </w:rPr>
        <w:t>The Recommender System is one of the most popular applications of data science today. They are used to predict the rating or preference a user will spend on an item. Almost every major tech company has adopted them in some form.</w:t>
      </w:r>
    </w:p>
    <w:p w14:paraId="118D55E2" w14:textId="27CBABE4" w:rsidR="0084452A" w:rsidRDefault="00F4088E" w:rsidP="00F4088E">
      <w:pPr>
        <w:rPr>
          <w:sz w:val="26"/>
          <w:szCs w:val="26"/>
        </w:rPr>
      </w:pPr>
      <w:r>
        <w:rPr>
          <w:sz w:val="26"/>
          <w:szCs w:val="26"/>
        </w:rPr>
        <w:br w:type="page"/>
      </w:r>
    </w:p>
    <w:p w14:paraId="29D1202C" w14:textId="7F33654A" w:rsidR="00876EF4" w:rsidRDefault="001F55A7" w:rsidP="000D7D53">
      <w:pPr>
        <w:pStyle w:val="Heading3"/>
      </w:pPr>
      <w:bookmarkStart w:id="136" w:name="_Toc123987335"/>
      <w:r w:rsidRPr="001F55A7">
        <w:lastRenderedPageBreak/>
        <w:t xml:space="preserve">Steps to </w:t>
      </w:r>
      <w:r>
        <w:t xml:space="preserve">recommender </w:t>
      </w:r>
      <w:r w:rsidRPr="001F55A7">
        <w:t>products</w:t>
      </w:r>
      <w:r>
        <w:t>:</w:t>
      </w:r>
      <w:bookmarkEnd w:id="136"/>
    </w:p>
    <w:p w14:paraId="0A8F778E" w14:textId="2CA697F1" w:rsidR="00C466A8" w:rsidRDefault="00C466A8" w:rsidP="00C466A8">
      <w:pPr>
        <w:spacing w:line="360" w:lineRule="auto"/>
        <w:ind w:firstLine="720"/>
        <w:jc w:val="both"/>
        <w:rPr>
          <w:sz w:val="26"/>
          <w:szCs w:val="26"/>
        </w:rPr>
      </w:pPr>
      <w:r w:rsidRPr="00C466A8">
        <w:rPr>
          <w:sz w:val="26"/>
          <w:szCs w:val="26"/>
        </w:rPr>
        <w:t>Step 1: Find features that influence user ratings, through data exploration and analysis</w:t>
      </w:r>
    </w:p>
    <w:p w14:paraId="7026C597" w14:textId="77777777" w:rsidR="00C466A8" w:rsidRPr="00C466A8" w:rsidRDefault="00C466A8" w:rsidP="00C466A8">
      <w:pPr>
        <w:spacing w:line="360" w:lineRule="auto"/>
        <w:ind w:firstLine="720"/>
        <w:jc w:val="both"/>
        <w:rPr>
          <w:sz w:val="26"/>
          <w:szCs w:val="26"/>
        </w:rPr>
      </w:pPr>
      <w:r w:rsidRPr="00C466A8">
        <w:rPr>
          <w:sz w:val="26"/>
          <w:szCs w:val="26"/>
        </w:rPr>
        <w:t>Step 2: Analyze and apply suitable filtering algorithm</w:t>
      </w:r>
    </w:p>
    <w:p w14:paraId="0E1FC86D" w14:textId="0AAB682F" w:rsidR="00C466A8" w:rsidRDefault="00C466A8" w:rsidP="00C466A8">
      <w:pPr>
        <w:spacing w:line="360" w:lineRule="auto"/>
        <w:ind w:firstLine="720"/>
        <w:jc w:val="both"/>
        <w:rPr>
          <w:sz w:val="26"/>
          <w:szCs w:val="26"/>
        </w:rPr>
      </w:pPr>
      <w:r w:rsidRPr="00C466A8">
        <w:rPr>
          <w:sz w:val="26"/>
          <w:szCs w:val="26"/>
        </w:rPr>
        <w:t>Step 3: Conduct model training</w:t>
      </w:r>
    </w:p>
    <w:p w14:paraId="6CC88DBE" w14:textId="56AC979C" w:rsidR="00AD3F73" w:rsidRDefault="00074A6E" w:rsidP="000D7D53">
      <w:pPr>
        <w:pStyle w:val="Heading3"/>
      </w:pPr>
      <w:bookmarkStart w:id="137" w:name="_Toc123987336"/>
      <w:r>
        <w:t>M</w:t>
      </w:r>
      <w:r w:rsidRPr="00074A6E">
        <w:t>ain types of recommender</w:t>
      </w:r>
      <w:r>
        <w:t>:</w:t>
      </w:r>
      <w:bookmarkEnd w:id="137"/>
    </w:p>
    <w:p w14:paraId="514B5B96" w14:textId="2458259B" w:rsidR="00AD3F73" w:rsidRDefault="00AD3F73" w:rsidP="00B31E4E">
      <w:pPr>
        <w:spacing w:line="360" w:lineRule="auto"/>
        <w:ind w:firstLine="720"/>
        <w:jc w:val="both"/>
        <w:rPr>
          <w:sz w:val="26"/>
          <w:szCs w:val="26"/>
        </w:rPr>
      </w:pPr>
      <w:r w:rsidRPr="00AD3F73">
        <w:rPr>
          <w:sz w:val="26"/>
          <w:szCs w:val="26"/>
        </w:rPr>
        <w:t>Simple Recommenders: Offers general recommendations for all users, based on popularity and/or movie genre. The basic idea behind this system is that movies that are more popular and critically acclaimed have a higher probability of being liked by the average audience. An example might be the IMDB Top 250.</w:t>
      </w:r>
    </w:p>
    <w:p w14:paraId="6D6D9538" w14:textId="18DE682F" w:rsidR="00AA2D8E" w:rsidRDefault="00AA2D8E" w:rsidP="00AA2D8E">
      <w:pPr>
        <w:spacing w:line="360" w:lineRule="auto"/>
        <w:ind w:firstLine="720"/>
        <w:jc w:val="both"/>
        <w:rPr>
          <w:sz w:val="26"/>
          <w:szCs w:val="26"/>
        </w:rPr>
      </w:pPr>
      <w:r w:rsidRPr="00AA2D8E">
        <w:rPr>
          <w:sz w:val="26"/>
          <w:szCs w:val="26"/>
        </w:rPr>
        <w:t>Content-based Recommenders: Recommend similar items based on a specific item. This system uses item metadata, such as genre, director, description, actors, and more. for movies, to make these recommendations. The general idea behind these referral systems is that if a person likes a particular item, they will also like an item similar to it. And to recommend that, it will use the user's past item metadata. A good example might be YouTube, where based on your history it suggests you new videos you can watch.</w:t>
      </w:r>
    </w:p>
    <w:p w14:paraId="31D17CD6" w14:textId="77777777" w:rsidR="00CB4C3D" w:rsidRDefault="00DF0E1C" w:rsidP="00CB4C3D">
      <w:pPr>
        <w:keepNext/>
        <w:spacing w:line="360" w:lineRule="auto"/>
        <w:jc w:val="both"/>
      </w:pPr>
      <w:r w:rsidRPr="00DF0E1C">
        <w:rPr>
          <w:noProof/>
          <w:sz w:val="26"/>
          <w:szCs w:val="26"/>
        </w:rPr>
        <w:drawing>
          <wp:inline distT="0" distB="0" distL="0" distR="0" wp14:anchorId="1BE99DE6" wp14:editId="5CA5C578">
            <wp:extent cx="5760720" cy="286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61945"/>
                    </a:xfrm>
                    <a:prstGeom prst="rect">
                      <a:avLst/>
                    </a:prstGeom>
                  </pic:spPr>
                </pic:pic>
              </a:graphicData>
            </a:graphic>
          </wp:inline>
        </w:drawing>
      </w:r>
    </w:p>
    <w:p w14:paraId="274FA13A" w14:textId="54619053" w:rsidR="00DF0E1C" w:rsidRPr="00AA2D8E" w:rsidRDefault="00CB4C3D" w:rsidP="00CB4C3D">
      <w:pPr>
        <w:pStyle w:val="Caption"/>
        <w:jc w:val="center"/>
        <w:rPr>
          <w:sz w:val="26"/>
          <w:szCs w:val="26"/>
        </w:rPr>
      </w:pPr>
      <w:bookmarkStart w:id="138" w:name="_Toc123250861"/>
      <w:r>
        <w:t xml:space="preserve">Figure </w:t>
      </w:r>
      <w:r w:rsidR="00F33A34">
        <w:fldChar w:fldCharType="begin"/>
      </w:r>
      <w:r w:rsidR="00F33A34">
        <w:instrText xml:space="preserve"> STYLEREF 1 \s </w:instrText>
      </w:r>
      <w:r w:rsidR="00F33A34">
        <w:fldChar w:fldCharType="separate"/>
      </w:r>
      <w:r w:rsidR="00F17743">
        <w:rPr>
          <w:noProof/>
        </w:rPr>
        <w:t>1</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4</w:t>
      </w:r>
      <w:r w:rsidR="00F33A34">
        <w:rPr>
          <w:noProof/>
        </w:rPr>
        <w:fldChar w:fldCharType="end"/>
      </w:r>
      <w:r>
        <w:t xml:space="preserve"> </w:t>
      </w:r>
      <w:r w:rsidRPr="00CB4C3D">
        <w:rPr>
          <w:b w:val="0"/>
          <w:sz w:val="26"/>
          <w:szCs w:val="26"/>
        </w:rPr>
        <w:t>- Main types of recommender</w:t>
      </w:r>
      <w:bookmarkEnd w:id="138"/>
    </w:p>
    <w:p w14:paraId="20027BF5" w14:textId="77777777" w:rsidR="00AA2D8E" w:rsidRPr="00AA2D8E" w:rsidRDefault="00AA2D8E" w:rsidP="00AA2D8E">
      <w:pPr>
        <w:spacing w:line="360" w:lineRule="auto"/>
        <w:ind w:firstLine="720"/>
        <w:jc w:val="both"/>
        <w:rPr>
          <w:sz w:val="26"/>
          <w:szCs w:val="26"/>
        </w:rPr>
      </w:pPr>
      <w:r w:rsidRPr="00AA2D8E">
        <w:rPr>
          <w:sz w:val="26"/>
          <w:szCs w:val="26"/>
        </w:rPr>
        <w:t xml:space="preserve">Collaborative filtering Recommenders: These systems are widely used and they try to predict the “ratings” or “preference” that a user will give an item based on past </w:t>
      </w:r>
      <w:r w:rsidRPr="00AA2D8E">
        <w:rPr>
          <w:sz w:val="26"/>
          <w:szCs w:val="26"/>
        </w:rPr>
        <w:lastRenderedPageBreak/>
        <w:t>ratings and preferences of other users. Collaborative filters do not require item metadata like their content-based filters do.</w:t>
      </w:r>
    </w:p>
    <w:p w14:paraId="4B667FF4" w14:textId="72410073" w:rsidR="00AA2D8E" w:rsidRDefault="00AA2D8E" w:rsidP="00F57411">
      <w:pPr>
        <w:spacing w:line="360" w:lineRule="auto"/>
        <w:ind w:firstLine="720"/>
        <w:jc w:val="both"/>
        <w:rPr>
          <w:sz w:val="26"/>
          <w:szCs w:val="26"/>
        </w:rPr>
      </w:pPr>
      <w:r w:rsidRPr="00AA2D8E">
        <w:rPr>
          <w:sz w:val="26"/>
          <w:szCs w:val="26"/>
        </w:rPr>
        <w:t>Hybrid Recommenders: Hybrid Filtering is a combination of two algorithms Content-based Filtering and Collabrative Filtering: Hybrid Fitering is used flexibly when the Collabrative Filtering system has no behaviors (ratings), then the system will use Content. -based Filtering and vice versa, when Content-based Filtering does not have the necessary features in the evaluation, the system will use Collaborative Fitering instead.</w:t>
      </w:r>
    </w:p>
    <w:p w14:paraId="42BB3A2E" w14:textId="6ECC9676" w:rsidR="0019257B" w:rsidRDefault="003B71AC" w:rsidP="000D7D53">
      <w:pPr>
        <w:pStyle w:val="Heading3"/>
      </w:pPr>
      <w:bookmarkStart w:id="139" w:name="_Toc123987337"/>
      <w:r w:rsidRPr="0019257B">
        <w:t>Pearson correlation coefficient</w:t>
      </w:r>
      <w:r w:rsidR="0019257B">
        <w:t>:</w:t>
      </w:r>
      <w:bookmarkEnd w:id="139"/>
    </w:p>
    <w:p w14:paraId="4814E3A1" w14:textId="1D414101" w:rsidR="0019257B" w:rsidRDefault="0019257B" w:rsidP="0019257B">
      <w:pPr>
        <w:spacing w:line="360" w:lineRule="auto"/>
        <w:ind w:firstLine="720"/>
        <w:jc w:val="both"/>
        <w:rPr>
          <w:sz w:val="26"/>
          <w:szCs w:val="26"/>
        </w:rPr>
      </w:pPr>
      <w:r w:rsidRPr="0019257B">
        <w:rPr>
          <w:sz w:val="26"/>
          <w:szCs w:val="26"/>
        </w:rPr>
        <w:t>The correlation coefficient is a statistical indicator that measures the strength and weakness of the relationship between two variables.</w:t>
      </w:r>
    </w:p>
    <w:p w14:paraId="6B67884C" w14:textId="04AD4CD5" w:rsidR="0019257B" w:rsidRDefault="0019257B" w:rsidP="0019257B">
      <w:pPr>
        <w:spacing w:line="360" w:lineRule="auto"/>
        <w:ind w:firstLine="720"/>
        <w:jc w:val="both"/>
        <w:rPr>
          <w:sz w:val="26"/>
          <w:szCs w:val="26"/>
        </w:rPr>
      </w:pPr>
      <w:r w:rsidRPr="0019257B">
        <w:rPr>
          <w:sz w:val="26"/>
          <w:szCs w:val="26"/>
        </w:rPr>
        <w:t>The correlation coefficient has a value from -1.0 to 1.0. A calculated result greater than 1.0 or less than -1 means there is an error in the correlation measurement.</w:t>
      </w:r>
    </w:p>
    <w:p w14:paraId="1CC2C013" w14:textId="77777777" w:rsidR="0019257B" w:rsidRPr="0019257B" w:rsidRDefault="0019257B" w:rsidP="0019257B">
      <w:pPr>
        <w:pStyle w:val="ListParagraph"/>
        <w:numPr>
          <w:ilvl w:val="0"/>
          <w:numId w:val="26"/>
        </w:numPr>
        <w:spacing w:line="360" w:lineRule="auto"/>
        <w:jc w:val="both"/>
        <w:rPr>
          <w:sz w:val="26"/>
          <w:szCs w:val="26"/>
        </w:rPr>
      </w:pPr>
      <w:r w:rsidRPr="0019257B">
        <w:rPr>
          <w:sz w:val="26"/>
          <w:szCs w:val="26"/>
        </w:rPr>
        <w:t>A negative correlation coefficient shows that two variables have an inverse or negative relationship (absolutely inverse when the value is -1).</w:t>
      </w:r>
    </w:p>
    <w:p w14:paraId="764F48B4" w14:textId="77777777" w:rsidR="0019257B" w:rsidRPr="0019257B" w:rsidRDefault="0019257B" w:rsidP="0019257B">
      <w:pPr>
        <w:pStyle w:val="ListParagraph"/>
        <w:numPr>
          <w:ilvl w:val="0"/>
          <w:numId w:val="26"/>
        </w:numPr>
        <w:spacing w:line="360" w:lineRule="auto"/>
        <w:jc w:val="both"/>
        <w:rPr>
          <w:sz w:val="26"/>
          <w:szCs w:val="26"/>
        </w:rPr>
      </w:pPr>
      <w:r w:rsidRPr="0019257B">
        <w:rPr>
          <w:sz w:val="26"/>
          <w:szCs w:val="26"/>
        </w:rPr>
        <w:t>A positive correlation coefficient indicates a positive or positive relationship (absolute covariance when the value is equal to 1).</w:t>
      </w:r>
    </w:p>
    <w:p w14:paraId="07693996" w14:textId="10BB11DC" w:rsidR="0019257B" w:rsidRDefault="0019257B" w:rsidP="0019257B">
      <w:pPr>
        <w:pStyle w:val="ListParagraph"/>
        <w:numPr>
          <w:ilvl w:val="0"/>
          <w:numId w:val="26"/>
        </w:numPr>
        <w:spacing w:line="360" w:lineRule="auto"/>
        <w:jc w:val="both"/>
        <w:rPr>
          <w:sz w:val="26"/>
          <w:szCs w:val="26"/>
        </w:rPr>
      </w:pPr>
      <w:r w:rsidRPr="0019257B">
        <w:rPr>
          <w:sz w:val="26"/>
          <w:szCs w:val="26"/>
        </w:rPr>
        <w:t>Correlation is zero for two independent variables.</w:t>
      </w:r>
    </w:p>
    <w:p w14:paraId="0D582BDE" w14:textId="77777777" w:rsidR="003B71AC" w:rsidRDefault="003B71AC" w:rsidP="003B71AC">
      <w:pPr>
        <w:keepNext/>
        <w:spacing w:line="360" w:lineRule="auto"/>
        <w:jc w:val="center"/>
      </w:pPr>
      <w:r w:rsidRPr="003B71AC">
        <w:rPr>
          <w:noProof/>
          <w:sz w:val="26"/>
          <w:szCs w:val="26"/>
        </w:rPr>
        <w:drawing>
          <wp:inline distT="0" distB="0" distL="0" distR="0" wp14:anchorId="09DB9FD8" wp14:editId="7B063367">
            <wp:extent cx="4872426" cy="3267986"/>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2540" cy="3274770"/>
                    </a:xfrm>
                    <a:prstGeom prst="rect">
                      <a:avLst/>
                    </a:prstGeom>
                  </pic:spPr>
                </pic:pic>
              </a:graphicData>
            </a:graphic>
          </wp:inline>
        </w:drawing>
      </w:r>
    </w:p>
    <w:p w14:paraId="5DC0FB69" w14:textId="0EDFD830" w:rsidR="003B71AC" w:rsidRDefault="003B71AC" w:rsidP="003B71AC">
      <w:pPr>
        <w:pStyle w:val="Caption"/>
        <w:jc w:val="center"/>
        <w:rPr>
          <w:b w:val="0"/>
          <w:sz w:val="26"/>
          <w:szCs w:val="26"/>
        </w:rPr>
      </w:pPr>
      <w:bookmarkStart w:id="140" w:name="_Toc123250862"/>
      <w:r>
        <w:t xml:space="preserve">Figure </w:t>
      </w:r>
      <w:r w:rsidR="00F33A34">
        <w:fldChar w:fldCharType="begin"/>
      </w:r>
      <w:r w:rsidR="00F33A34">
        <w:instrText xml:space="preserve"> STYLEREF 1 \s </w:instrText>
      </w:r>
      <w:r w:rsidR="00F33A34">
        <w:fldChar w:fldCharType="separate"/>
      </w:r>
      <w:r w:rsidR="00F17743">
        <w:rPr>
          <w:noProof/>
        </w:rPr>
        <w:t>1</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5</w:t>
      </w:r>
      <w:r w:rsidR="00F33A34">
        <w:rPr>
          <w:noProof/>
        </w:rPr>
        <w:fldChar w:fldCharType="end"/>
      </w:r>
      <w:r>
        <w:t xml:space="preserve"> </w:t>
      </w:r>
      <w:r w:rsidRPr="003B71AC">
        <w:rPr>
          <w:b w:val="0"/>
          <w:sz w:val="26"/>
          <w:szCs w:val="26"/>
        </w:rPr>
        <w:t>- Pearson correlation coefficient</w:t>
      </w:r>
      <w:bookmarkEnd w:id="140"/>
    </w:p>
    <w:p w14:paraId="31DA73D4" w14:textId="69EE304E" w:rsidR="0063094A" w:rsidRDefault="00766E4A" w:rsidP="000D7D53">
      <w:pPr>
        <w:pStyle w:val="Heading3"/>
      </w:pPr>
      <w:bookmarkStart w:id="141" w:name="_Toc123987338"/>
      <w:r>
        <w:lastRenderedPageBreak/>
        <w:t>What does Pearson</w:t>
      </w:r>
      <w:r w:rsidR="0063094A" w:rsidRPr="0063094A">
        <w:t xml:space="preserve"> coefficient mean?</w:t>
      </w:r>
      <w:bookmarkEnd w:id="141"/>
    </w:p>
    <w:p w14:paraId="4C54738C" w14:textId="625054A8" w:rsidR="0063094A" w:rsidRPr="0063094A" w:rsidRDefault="0063094A" w:rsidP="0063094A">
      <w:pPr>
        <w:spacing w:line="360" w:lineRule="auto"/>
        <w:ind w:firstLine="720"/>
        <w:jc w:val="both"/>
        <w:rPr>
          <w:sz w:val="26"/>
          <w:szCs w:val="26"/>
        </w:rPr>
      </w:pPr>
      <w:r w:rsidRPr="0063094A">
        <w:rPr>
          <w:sz w:val="26"/>
          <w:szCs w:val="26"/>
        </w:rPr>
        <w:t>Pearson correlation coefficient (r) fluctuates in the continuous range from -1 to +1:</w:t>
      </w:r>
    </w:p>
    <w:p w14:paraId="5EE19DA5" w14:textId="77777777" w:rsidR="0063094A" w:rsidRPr="0063094A" w:rsidRDefault="0063094A" w:rsidP="0063094A">
      <w:pPr>
        <w:pStyle w:val="ListParagraph"/>
        <w:numPr>
          <w:ilvl w:val="0"/>
          <w:numId w:val="27"/>
        </w:numPr>
        <w:spacing w:line="360" w:lineRule="auto"/>
        <w:jc w:val="both"/>
        <w:rPr>
          <w:sz w:val="26"/>
          <w:szCs w:val="26"/>
        </w:rPr>
      </w:pPr>
      <w:r w:rsidRPr="0063094A">
        <w:rPr>
          <w:sz w:val="26"/>
          <w:szCs w:val="26"/>
        </w:rPr>
        <w:t>r = 0: Two variables have no linear correlation</w:t>
      </w:r>
    </w:p>
    <w:p w14:paraId="1069B057" w14:textId="77777777" w:rsidR="0063094A" w:rsidRPr="0063094A" w:rsidRDefault="0063094A" w:rsidP="0063094A">
      <w:pPr>
        <w:pStyle w:val="ListParagraph"/>
        <w:numPr>
          <w:ilvl w:val="0"/>
          <w:numId w:val="27"/>
        </w:numPr>
        <w:spacing w:line="360" w:lineRule="auto"/>
        <w:jc w:val="both"/>
        <w:rPr>
          <w:sz w:val="26"/>
          <w:szCs w:val="26"/>
        </w:rPr>
      </w:pPr>
      <w:r w:rsidRPr="0063094A">
        <w:rPr>
          <w:sz w:val="26"/>
          <w:szCs w:val="26"/>
        </w:rPr>
        <w:t>r = 1; r = -1: Two variables have an absolute linear relationship.</w:t>
      </w:r>
    </w:p>
    <w:p w14:paraId="419EB493" w14:textId="77777777" w:rsidR="0063094A" w:rsidRPr="0063094A" w:rsidRDefault="0063094A" w:rsidP="0063094A">
      <w:pPr>
        <w:pStyle w:val="ListParagraph"/>
        <w:numPr>
          <w:ilvl w:val="0"/>
          <w:numId w:val="27"/>
        </w:numPr>
        <w:spacing w:line="360" w:lineRule="auto"/>
        <w:jc w:val="both"/>
        <w:rPr>
          <w:sz w:val="26"/>
          <w:szCs w:val="26"/>
        </w:rPr>
      </w:pPr>
      <w:r w:rsidRPr="0063094A">
        <w:rPr>
          <w:sz w:val="26"/>
          <w:szCs w:val="26"/>
        </w:rPr>
        <w:t>r &lt; 0: Negative correlation coefficient. That is, the value of variable x increases, the value of variable y decreases and vice versa, the value of variable y increases, the value of variable x decreases.</w:t>
      </w:r>
    </w:p>
    <w:p w14:paraId="4021601A" w14:textId="77777777" w:rsidR="0061620C" w:rsidRDefault="0063094A" w:rsidP="0061620C">
      <w:pPr>
        <w:pStyle w:val="ListParagraph"/>
        <w:numPr>
          <w:ilvl w:val="0"/>
          <w:numId w:val="27"/>
        </w:numPr>
        <w:spacing w:line="360" w:lineRule="auto"/>
        <w:jc w:val="both"/>
        <w:rPr>
          <w:sz w:val="26"/>
          <w:szCs w:val="26"/>
        </w:rPr>
      </w:pPr>
      <w:r w:rsidRPr="0063094A">
        <w:rPr>
          <w:sz w:val="26"/>
          <w:szCs w:val="26"/>
        </w:rPr>
        <w:t>r &gt; 0: Positive correlation coefficient. That is, the value of variable x increases, the value of variable y increases and vice versa, the value of variable y increases, the value of variable x also increases.</w:t>
      </w:r>
    </w:p>
    <w:p w14:paraId="64BBBB13" w14:textId="0FF8354C" w:rsidR="000C5B32" w:rsidRPr="000C5B32" w:rsidRDefault="0061620C" w:rsidP="0061620C">
      <w:pPr>
        <w:pStyle w:val="ListParagraph"/>
        <w:numPr>
          <w:ilvl w:val="0"/>
          <w:numId w:val="27"/>
        </w:numPr>
        <w:spacing w:line="360" w:lineRule="auto"/>
        <w:jc w:val="both"/>
        <w:rPr>
          <w:sz w:val="26"/>
          <w:szCs w:val="26"/>
        </w:rPr>
      </w:pPr>
      <w:r w:rsidRPr="000C5B32">
        <w:rPr>
          <w:sz w:val="26"/>
          <w:szCs w:val="26"/>
        </w:rPr>
        <w:t xml:space="preserve"> </w:t>
      </w:r>
      <w:r w:rsidR="000C5B32" w:rsidRPr="000C5B32">
        <w:rPr>
          <w:sz w:val="26"/>
          <w:szCs w:val="26"/>
        </w:rPr>
        <w:t>If r is between 0.50 and ±1, it is said to be strongly correlated.</w:t>
      </w:r>
    </w:p>
    <w:p w14:paraId="1104A2F2" w14:textId="77777777" w:rsidR="000C5B32" w:rsidRPr="000C5B32" w:rsidRDefault="000C5B32" w:rsidP="000C5B32">
      <w:pPr>
        <w:pStyle w:val="ListParagraph"/>
        <w:numPr>
          <w:ilvl w:val="0"/>
          <w:numId w:val="28"/>
        </w:numPr>
        <w:spacing w:line="360" w:lineRule="auto"/>
        <w:jc w:val="both"/>
        <w:rPr>
          <w:sz w:val="26"/>
          <w:szCs w:val="26"/>
        </w:rPr>
      </w:pPr>
      <w:r w:rsidRPr="000C5B32">
        <w:rPr>
          <w:sz w:val="26"/>
          <w:szCs w:val="26"/>
        </w:rPr>
        <w:t>If r is between 0.30 and ±0.49, then it is called the mean correlation.</w:t>
      </w:r>
    </w:p>
    <w:p w14:paraId="79EBC59F" w14:textId="77777777" w:rsidR="000C5B32" w:rsidRPr="000C5B32" w:rsidRDefault="000C5B32" w:rsidP="000C5B32">
      <w:pPr>
        <w:pStyle w:val="ListParagraph"/>
        <w:numPr>
          <w:ilvl w:val="0"/>
          <w:numId w:val="28"/>
        </w:numPr>
        <w:spacing w:line="360" w:lineRule="auto"/>
        <w:jc w:val="both"/>
        <w:rPr>
          <w:sz w:val="26"/>
          <w:szCs w:val="26"/>
        </w:rPr>
      </w:pPr>
      <w:r w:rsidRPr="000C5B32">
        <w:rPr>
          <w:sz w:val="26"/>
          <w:szCs w:val="26"/>
        </w:rPr>
        <w:t>If r is below ±.29, then it is called a weak correlation.</w:t>
      </w:r>
    </w:p>
    <w:p w14:paraId="65BBC872" w14:textId="1EDB2835" w:rsidR="000C5B32" w:rsidRDefault="000C5B32" w:rsidP="000C5B32">
      <w:pPr>
        <w:pStyle w:val="ListParagraph"/>
        <w:numPr>
          <w:ilvl w:val="0"/>
          <w:numId w:val="28"/>
        </w:numPr>
        <w:spacing w:line="360" w:lineRule="auto"/>
        <w:jc w:val="both"/>
        <w:rPr>
          <w:sz w:val="26"/>
          <w:szCs w:val="26"/>
        </w:rPr>
      </w:pPr>
      <w:r w:rsidRPr="000C5B32">
        <w:rPr>
          <w:sz w:val="26"/>
          <w:szCs w:val="26"/>
        </w:rPr>
        <w:t>On a scatter plot, if r = -1 the data will be distributed on a straight line with a negative slope, r = 1 the data will be distributed on a straight line with a positive slope.</w:t>
      </w:r>
    </w:p>
    <w:p w14:paraId="54C26A7E" w14:textId="77777777" w:rsidR="0004058D" w:rsidRDefault="0061620C" w:rsidP="0004058D">
      <w:pPr>
        <w:keepNext/>
        <w:spacing w:line="360" w:lineRule="auto"/>
        <w:jc w:val="center"/>
      </w:pPr>
      <w:r w:rsidRPr="0061620C">
        <w:rPr>
          <w:noProof/>
          <w:sz w:val="26"/>
          <w:szCs w:val="26"/>
        </w:rPr>
        <w:drawing>
          <wp:inline distT="0" distB="0" distL="0" distR="0" wp14:anchorId="6F23D461" wp14:editId="5CE8AAA2">
            <wp:extent cx="5058583" cy="345881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2810" cy="3482220"/>
                    </a:xfrm>
                    <a:prstGeom prst="rect">
                      <a:avLst/>
                    </a:prstGeom>
                  </pic:spPr>
                </pic:pic>
              </a:graphicData>
            </a:graphic>
          </wp:inline>
        </w:drawing>
      </w:r>
    </w:p>
    <w:p w14:paraId="58A232B9" w14:textId="07DB12E2" w:rsidR="0061620C" w:rsidRPr="0061620C" w:rsidRDefault="0004058D" w:rsidP="0004058D">
      <w:pPr>
        <w:pStyle w:val="Caption"/>
        <w:jc w:val="center"/>
        <w:rPr>
          <w:sz w:val="26"/>
          <w:szCs w:val="26"/>
        </w:rPr>
      </w:pPr>
      <w:bookmarkStart w:id="142" w:name="_Toc123250863"/>
      <w:r>
        <w:t xml:space="preserve">Figure </w:t>
      </w:r>
      <w:r w:rsidR="00F33A34">
        <w:fldChar w:fldCharType="begin"/>
      </w:r>
      <w:r w:rsidR="00F33A34">
        <w:instrText xml:space="preserve"> STYLEREF 1 \s </w:instrText>
      </w:r>
      <w:r w:rsidR="00F33A34">
        <w:fldChar w:fldCharType="separate"/>
      </w:r>
      <w:r w:rsidR="00F17743">
        <w:rPr>
          <w:noProof/>
        </w:rPr>
        <w:t>1</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6</w:t>
      </w:r>
      <w:r w:rsidR="00F33A34">
        <w:rPr>
          <w:noProof/>
        </w:rPr>
        <w:fldChar w:fldCharType="end"/>
      </w:r>
      <w:r>
        <w:t xml:space="preserve"> </w:t>
      </w:r>
      <w:r w:rsidRPr="0004058D">
        <w:rPr>
          <w:b w:val="0"/>
          <w:sz w:val="26"/>
          <w:szCs w:val="26"/>
        </w:rPr>
        <w:t>- Strength of the pearson correlation coefficient</w:t>
      </w:r>
      <w:bookmarkEnd w:id="142"/>
    </w:p>
    <w:p w14:paraId="78C98BA4" w14:textId="55F38FB0" w:rsidR="003A1F3A" w:rsidRDefault="0005203B" w:rsidP="003A1F3A">
      <w:pPr>
        <w:pStyle w:val="Heading2"/>
      </w:pPr>
      <w:bookmarkStart w:id="143" w:name="_Toc123987339"/>
      <w:r w:rsidRPr="002B6C0C">
        <w:lastRenderedPageBreak/>
        <w:t>Implementation tools</w:t>
      </w:r>
      <w:r w:rsidR="003A1F3A">
        <w:t>:</w:t>
      </w:r>
      <w:bookmarkEnd w:id="143"/>
    </w:p>
    <w:p w14:paraId="61839483" w14:textId="14A20036" w:rsidR="0005203B" w:rsidRDefault="00AD1B0E" w:rsidP="000D7D53">
      <w:pPr>
        <w:pStyle w:val="Heading3"/>
      </w:pPr>
      <w:bookmarkStart w:id="144" w:name="_Toc123987340"/>
      <w:r>
        <w:t>Visual studio c</w:t>
      </w:r>
      <w:r w:rsidR="0005203B" w:rsidRPr="0005203B">
        <w:t>ode</w:t>
      </w:r>
      <w:r>
        <w:t>:</w:t>
      </w:r>
      <w:bookmarkEnd w:id="144"/>
    </w:p>
    <w:p w14:paraId="1B46A153" w14:textId="373D86A1" w:rsidR="0005203B" w:rsidRDefault="0005203B" w:rsidP="0005203B">
      <w:pPr>
        <w:spacing w:line="360" w:lineRule="auto"/>
        <w:ind w:firstLine="720"/>
        <w:jc w:val="both"/>
        <w:rPr>
          <w:sz w:val="26"/>
          <w:szCs w:val="26"/>
        </w:rPr>
      </w:pPr>
      <w:r w:rsidRPr="0005203B">
        <w:rPr>
          <w:sz w:val="26"/>
          <w:szCs w:val="26"/>
        </w:rPr>
        <w:t>Visual Studio Code is a code editor developed by Microsoft for Windows, Linux and macOS. It supports debugging, comes with Git, has syntax highlighting, smart code completion, snippets, and code enhancements.</w:t>
      </w:r>
    </w:p>
    <w:p w14:paraId="2C795B0B" w14:textId="77777777" w:rsidR="006A4F53" w:rsidRDefault="006A4F53" w:rsidP="006A4F53">
      <w:pPr>
        <w:keepNext/>
        <w:spacing w:line="360" w:lineRule="auto"/>
        <w:jc w:val="center"/>
      </w:pPr>
      <w:r>
        <w:rPr>
          <w:noProof/>
        </w:rPr>
        <w:drawing>
          <wp:inline distT="0" distB="0" distL="0" distR="0" wp14:anchorId="569BD49F" wp14:editId="3338AEDE">
            <wp:extent cx="1360967" cy="1360967"/>
            <wp:effectExtent l="0" t="0" r="0" b="0"/>
            <wp:docPr id="41" name="Picture 41" descr="Visual Studio Code 1.41 - Trình biên tập mã của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1.41 - Trình biên tập mã của Microsof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58712" cy="1358712"/>
                    </a:xfrm>
                    <a:prstGeom prst="rect">
                      <a:avLst/>
                    </a:prstGeom>
                    <a:noFill/>
                    <a:ln>
                      <a:noFill/>
                    </a:ln>
                  </pic:spPr>
                </pic:pic>
              </a:graphicData>
            </a:graphic>
          </wp:inline>
        </w:drawing>
      </w:r>
    </w:p>
    <w:p w14:paraId="4E62A34E" w14:textId="6B2C372A" w:rsidR="006A4F53" w:rsidRPr="0005203B" w:rsidRDefault="006A4F53" w:rsidP="006A4F53">
      <w:pPr>
        <w:pStyle w:val="Caption"/>
        <w:jc w:val="center"/>
        <w:rPr>
          <w:sz w:val="26"/>
          <w:szCs w:val="26"/>
        </w:rPr>
      </w:pPr>
      <w:bookmarkStart w:id="145" w:name="_Toc123250864"/>
      <w:r>
        <w:t xml:space="preserve">Figure </w:t>
      </w:r>
      <w:r w:rsidR="00F33A34">
        <w:fldChar w:fldCharType="begin"/>
      </w:r>
      <w:r w:rsidR="00F33A34">
        <w:instrText xml:space="preserve"> STYLEREF 1 \s </w:instrText>
      </w:r>
      <w:r w:rsidR="00F33A34">
        <w:fldChar w:fldCharType="separate"/>
      </w:r>
      <w:r w:rsidR="00F17743">
        <w:rPr>
          <w:noProof/>
        </w:rPr>
        <w:t>1</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7</w:t>
      </w:r>
      <w:r w:rsidR="00F33A34">
        <w:rPr>
          <w:noProof/>
        </w:rPr>
        <w:fldChar w:fldCharType="end"/>
      </w:r>
      <w:r>
        <w:t xml:space="preserve"> </w:t>
      </w:r>
      <w:r w:rsidRPr="006A4F53">
        <w:rPr>
          <w:b w:val="0"/>
          <w:sz w:val="26"/>
          <w:szCs w:val="26"/>
        </w:rPr>
        <w:t>- Visual Studio Code</w:t>
      </w:r>
      <w:bookmarkEnd w:id="145"/>
    </w:p>
    <w:p w14:paraId="4BDAA49B" w14:textId="0DE5C914" w:rsidR="00511C94" w:rsidRDefault="00A743DA" w:rsidP="000D7D53">
      <w:pPr>
        <w:pStyle w:val="Heading3"/>
      </w:pPr>
      <w:bookmarkStart w:id="146" w:name="_Toc123987341"/>
      <w:r>
        <w:t>Xampp</w:t>
      </w:r>
      <w:r w:rsidR="0075708C">
        <w:t>:</w:t>
      </w:r>
      <w:bookmarkEnd w:id="146"/>
    </w:p>
    <w:p w14:paraId="62EB233C" w14:textId="55E54506" w:rsidR="0075708C" w:rsidRDefault="00A743DA" w:rsidP="00A743DA">
      <w:pPr>
        <w:spacing w:line="360" w:lineRule="auto"/>
        <w:ind w:firstLine="720"/>
        <w:jc w:val="both"/>
        <w:rPr>
          <w:sz w:val="26"/>
          <w:szCs w:val="26"/>
          <w:shd w:val="clear" w:color="auto" w:fill="FFFFFF"/>
        </w:rPr>
      </w:pPr>
      <w:r w:rsidRPr="00A743DA">
        <w:rPr>
          <w:sz w:val="26"/>
          <w:szCs w:val="26"/>
          <w:shd w:val="clear" w:color="auto" w:fill="FFFFFF"/>
        </w:rPr>
        <w:t>Xampp is a Web server creation program with built-in Apache, PHP, MySQL, FTP Server, Mail Server and tools like phpMyAdmin. Unlike Appserv, Xampp has a pretty convenient management program, allowing you to proactively turn on or off server services at any time.</w:t>
      </w:r>
    </w:p>
    <w:p w14:paraId="140EC73D" w14:textId="77777777" w:rsidR="006B07F6" w:rsidRDefault="006B07F6" w:rsidP="006B07F6">
      <w:pPr>
        <w:keepNext/>
        <w:spacing w:line="360" w:lineRule="auto"/>
        <w:jc w:val="center"/>
      </w:pPr>
      <w:r w:rsidRPr="006B07F6">
        <w:rPr>
          <w:noProof/>
          <w:sz w:val="26"/>
          <w:szCs w:val="26"/>
        </w:rPr>
        <w:drawing>
          <wp:inline distT="0" distB="0" distL="0" distR="0" wp14:anchorId="4A2AE80A" wp14:editId="6B14A49E">
            <wp:extent cx="5401429" cy="2019582"/>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1429" cy="2019582"/>
                    </a:xfrm>
                    <a:prstGeom prst="rect">
                      <a:avLst/>
                    </a:prstGeom>
                  </pic:spPr>
                </pic:pic>
              </a:graphicData>
            </a:graphic>
          </wp:inline>
        </w:drawing>
      </w:r>
    </w:p>
    <w:p w14:paraId="5795D391" w14:textId="06B9ACAF" w:rsidR="006B07F6" w:rsidRDefault="006B07F6" w:rsidP="006B07F6">
      <w:pPr>
        <w:pStyle w:val="Caption"/>
        <w:jc w:val="center"/>
        <w:rPr>
          <w:b w:val="0"/>
          <w:sz w:val="26"/>
          <w:szCs w:val="26"/>
        </w:rPr>
      </w:pPr>
      <w:bookmarkStart w:id="147" w:name="_Toc123250865"/>
      <w:r>
        <w:t xml:space="preserve">Figure </w:t>
      </w:r>
      <w:r w:rsidR="00F33A34">
        <w:fldChar w:fldCharType="begin"/>
      </w:r>
      <w:r w:rsidR="00F33A34">
        <w:instrText xml:space="preserve"> STYLEREF 1 \s </w:instrText>
      </w:r>
      <w:r w:rsidR="00F33A34">
        <w:fldChar w:fldCharType="separate"/>
      </w:r>
      <w:r w:rsidR="00F17743">
        <w:rPr>
          <w:noProof/>
        </w:rPr>
        <w:t>1</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8</w:t>
      </w:r>
      <w:r w:rsidR="00F33A34">
        <w:rPr>
          <w:noProof/>
        </w:rPr>
        <w:fldChar w:fldCharType="end"/>
      </w:r>
      <w:r>
        <w:t xml:space="preserve"> </w:t>
      </w:r>
      <w:r w:rsidRPr="006B07F6">
        <w:rPr>
          <w:b w:val="0"/>
          <w:sz w:val="26"/>
          <w:szCs w:val="26"/>
        </w:rPr>
        <w:t>- Logo Xampp</w:t>
      </w:r>
      <w:bookmarkEnd w:id="147"/>
    </w:p>
    <w:p w14:paraId="519450BA" w14:textId="77777777" w:rsidR="006B07F6" w:rsidRPr="006B07F6" w:rsidRDefault="006B07F6" w:rsidP="006B07F6">
      <w:pPr>
        <w:spacing w:line="360" w:lineRule="auto"/>
        <w:ind w:firstLine="720"/>
        <w:jc w:val="both"/>
        <w:rPr>
          <w:sz w:val="26"/>
          <w:szCs w:val="26"/>
        </w:rPr>
      </w:pPr>
      <w:r w:rsidRPr="006B07F6">
        <w:rPr>
          <w:sz w:val="26"/>
          <w:szCs w:val="26"/>
        </w:rPr>
        <w:t xml:space="preserve">MySQL is the world's most popular free and open source database management system and is very popular with developers in the application development process. Because MySQL is a high-speed, stable and easy-to-use, portable, multi-operating system that provides a large set of very powerful utility functions. With high speed and security, MySQL is well suited for applications that access databases on the internet. It has many versions for different operating systems: Win32 version for Windows series </w:t>
      </w:r>
      <w:r w:rsidRPr="006B07F6">
        <w:rPr>
          <w:sz w:val="26"/>
          <w:szCs w:val="26"/>
        </w:rPr>
        <w:lastRenderedPageBreak/>
        <w:t>operating systems, Linux, Mac OS X, Unix, FreeBSD, NetBSD, Novell NetWare, SGI Irix, Solaris, SunOS, ...</w:t>
      </w:r>
    </w:p>
    <w:p w14:paraId="5651A6C3" w14:textId="41E9C36A" w:rsidR="006B07F6" w:rsidRPr="006B07F6" w:rsidRDefault="006B07F6" w:rsidP="006B07F6">
      <w:pPr>
        <w:spacing w:line="360" w:lineRule="auto"/>
        <w:ind w:firstLine="576"/>
        <w:jc w:val="both"/>
        <w:rPr>
          <w:sz w:val="26"/>
          <w:szCs w:val="26"/>
        </w:rPr>
      </w:pPr>
      <w:r w:rsidRPr="006B07F6">
        <w:rPr>
          <w:sz w:val="26"/>
          <w:szCs w:val="26"/>
        </w:rPr>
        <w:t>MySQL is used to support PHP, Perl, and many other programming languages, as it stores the information of web pages written in PHP or Perl.</w:t>
      </w:r>
    </w:p>
    <w:p w14:paraId="3F86CFFC" w14:textId="77777777" w:rsidR="00F60505" w:rsidRPr="00933993" w:rsidRDefault="00ED073A" w:rsidP="00CF118F">
      <w:pPr>
        <w:pStyle w:val="Heading2"/>
      </w:pPr>
      <w:bookmarkStart w:id="148" w:name="_Toc123987342"/>
      <w:bookmarkEnd w:id="109"/>
      <w:bookmarkEnd w:id="110"/>
      <w:r>
        <w:t>Summary</w:t>
      </w:r>
      <w:bookmarkEnd w:id="148"/>
    </w:p>
    <w:p w14:paraId="3E58C5AD" w14:textId="77777777" w:rsidR="00C5301E" w:rsidRPr="00C5301E" w:rsidRDefault="00C5301E" w:rsidP="00C5301E">
      <w:pPr>
        <w:spacing w:line="360" w:lineRule="auto"/>
        <w:ind w:firstLine="720"/>
        <w:jc w:val="both"/>
        <w:rPr>
          <w:i/>
          <w:sz w:val="26"/>
          <w:szCs w:val="26"/>
        </w:rPr>
      </w:pPr>
      <w:r w:rsidRPr="00C5301E">
        <w:rPr>
          <w:i/>
          <w:sz w:val="26"/>
          <w:szCs w:val="26"/>
        </w:rPr>
        <w:t>In this chapter, we have learned the concepts of React, ReactJs, NodeJs, Python. Know the features of the language so that you can understand more about them. Know their advantages and disadvantages so that we have the most general overview.</w:t>
      </w:r>
    </w:p>
    <w:p w14:paraId="6EA45FA0" w14:textId="77777777" w:rsidR="00C5301E" w:rsidRPr="00C5301E" w:rsidRDefault="00C5301E" w:rsidP="00C5301E">
      <w:pPr>
        <w:spacing w:line="360" w:lineRule="auto"/>
        <w:ind w:firstLine="720"/>
        <w:jc w:val="both"/>
        <w:rPr>
          <w:i/>
          <w:sz w:val="26"/>
          <w:szCs w:val="26"/>
        </w:rPr>
      </w:pPr>
      <w:r w:rsidRPr="00C5301E">
        <w:rPr>
          <w:i/>
          <w:sz w:val="26"/>
          <w:szCs w:val="26"/>
        </w:rPr>
        <w:t>The focus is on the concept of recommender systems and recommender systems include four main categories: Simple Recommenders, Content-based Recommenders, Collaborative filtering Recommenders, and Hybrid Recommenders.</w:t>
      </w:r>
    </w:p>
    <w:p w14:paraId="31E5D003" w14:textId="32F57EE7" w:rsidR="00553A59" w:rsidRPr="00933993" w:rsidRDefault="00C5301E" w:rsidP="00C5301E">
      <w:pPr>
        <w:spacing w:line="360" w:lineRule="auto"/>
        <w:ind w:firstLine="720"/>
        <w:jc w:val="both"/>
        <w:rPr>
          <w:sz w:val="26"/>
          <w:szCs w:val="26"/>
        </w:rPr>
      </w:pPr>
      <w:r w:rsidRPr="00C5301E">
        <w:rPr>
          <w:i/>
          <w:sz w:val="26"/>
          <w:szCs w:val="26"/>
        </w:rPr>
        <w:t>Learn about the tools needed to build this e-commerce system.</w:t>
      </w:r>
      <w:r w:rsidR="006D196D" w:rsidRPr="00933993">
        <w:rPr>
          <w:sz w:val="26"/>
          <w:szCs w:val="26"/>
        </w:rPr>
        <w:br w:type="page"/>
      </w:r>
      <w:bookmarkStart w:id="149" w:name="_Toc6684088"/>
      <w:bookmarkStart w:id="150" w:name="_Toc6684149"/>
      <w:bookmarkStart w:id="151" w:name="_Toc6688635"/>
      <w:bookmarkStart w:id="152" w:name="_Toc7253383"/>
      <w:bookmarkStart w:id="153" w:name="_Toc7978900"/>
      <w:bookmarkStart w:id="154" w:name="_Toc8806014"/>
      <w:bookmarkStart w:id="155" w:name="_Toc9016582"/>
    </w:p>
    <w:p w14:paraId="5869D848" w14:textId="1533B76C" w:rsidR="00D12650" w:rsidRDefault="007C4B10" w:rsidP="001F512E">
      <w:pPr>
        <w:pStyle w:val="Heading1"/>
        <w:ind w:left="1985" w:hanging="1985"/>
        <w:jc w:val="center"/>
      </w:pPr>
      <w:bookmarkStart w:id="156" w:name="_Toc83724773"/>
      <w:bookmarkStart w:id="157" w:name="_Toc83725012"/>
      <w:bookmarkStart w:id="158" w:name="_Toc83725509"/>
      <w:bookmarkStart w:id="159" w:name="_Toc97104767"/>
      <w:bookmarkStart w:id="160" w:name="_Toc123987343"/>
      <w:bookmarkEnd w:id="156"/>
      <w:bookmarkEnd w:id="157"/>
      <w:bookmarkEnd w:id="158"/>
      <w:r>
        <w:lastRenderedPageBreak/>
        <w:t>SYSTEM ANALYSIS AND</w:t>
      </w:r>
      <w:bookmarkEnd w:id="159"/>
      <w:r>
        <w:t xml:space="preserve"> DESIGN</w:t>
      </w:r>
      <w:bookmarkEnd w:id="160"/>
    </w:p>
    <w:p w14:paraId="0667823B" w14:textId="77777777" w:rsidR="000F373B" w:rsidRPr="000F373B" w:rsidRDefault="000F373B" w:rsidP="000F373B"/>
    <w:p w14:paraId="65DEE83E" w14:textId="50AF5A16" w:rsidR="00CA3F75" w:rsidRDefault="003D1E3E" w:rsidP="003D1E3E">
      <w:pPr>
        <w:pStyle w:val="Heading2"/>
      </w:pPr>
      <w:bookmarkStart w:id="161" w:name="_Toc123987344"/>
      <w:bookmarkStart w:id="162" w:name="_Toc6684089"/>
      <w:bookmarkStart w:id="163" w:name="_Toc6684150"/>
      <w:bookmarkStart w:id="164" w:name="_Toc6688636"/>
      <w:bookmarkStart w:id="165" w:name="_Toc7253384"/>
      <w:bookmarkStart w:id="166" w:name="_Toc7978901"/>
      <w:bookmarkStart w:id="167" w:name="_Toc8806015"/>
      <w:bookmarkStart w:id="168" w:name="_Toc9016583"/>
      <w:bookmarkEnd w:id="149"/>
      <w:bookmarkEnd w:id="150"/>
      <w:bookmarkEnd w:id="151"/>
      <w:bookmarkEnd w:id="152"/>
      <w:bookmarkEnd w:id="153"/>
      <w:bookmarkEnd w:id="154"/>
      <w:bookmarkEnd w:id="155"/>
      <w:r>
        <w:t>Collaborative filtering r</w:t>
      </w:r>
      <w:r w:rsidRPr="003D1E3E">
        <w:t>ecommenders</w:t>
      </w:r>
      <w:r w:rsidR="00CA3F75">
        <w:t>:</w:t>
      </w:r>
      <w:bookmarkEnd w:id="161"/>
    </w:p>
    <w:p w14:paraId="3CF23204" w14:textId="09B80E28" w:rsidR="00CA3F75" w:rsidRDefault="004A1DFC" w:rsidP="000D7D53">
      <w:pPr>
        <w:pStyle w:val="Heading3"/>
      </w:pPr>
      <w:bookmarkStart w:id="169" w:name="_Toc123987345"/>
      <w:r w:rsidRPr="004A1DFC">
        <w:t>Algorithm description</w:t>
      </w:r>
      <w:r>
        <w:t>:</w:t>
      </w:r>
      <w:bookmarkEnd w:id="169"/>
    </w:p>
    <w:p w14:paraId="7503DCFC" w14:textId="00EC094B" w:rsidR="004A1DFC" w:rsidRDefault="004A1DFC" w:rsidP="004A1DFC">
      <w:pPr>
        <w:spacing w:line="360" w:lineRule="auto"/>
        <w:ind w:firstLine="720"/>
        <w:jc w:val="both"/>
        <w:rPr>
          <w:sz w:val="26"/>
          <w:szCs w:val="26"/>
        </w:rPr>
      </w:pPr>
      <w:r w:rsidRPr="004A1DFC">
        <w:rPr>
          <w:sz w:val="26"/>
          <w:szCs w:val="26"/>
        </w:rPr>
        <w:t>The basic idea of this algorithm is to predict a user's preference for an item based on other users that are similar to the user in question. Determining the similarity between users can be based on the level of interest (rating) of these users with other items that the system has known in the past.</w:t>
      </w:r>
    </w:p>
    <w:p w14:paraId="0C68686B" w14:textId="77777777" w:rsidR="009346D6" w:rsidRDefault="009B10E3" w:rsidP="009346D6">
      <w:pPr>
        <w:keepNext/>
        <w:spacing w:line="360" w:lineRule="auto"/>
        <w:jc w:val="center"/>
      </w:pPr>
      <w:r w:rsidRPr="009B10E3">
        <w:rPr>
          <w:noProof/>
          <w:sz w:val="26"/>
          <w:szCs w:val="26"/>
        </w:rPr>
        <w:drawing>
          <wp:inline distT="0" distB="0" distL="0" distR="0" wp14:anchorId="5CB4FDD1" wp14:editId="5B7CC350">
            <wp:extent cx="3967701" cy="3986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8683" cy="3997102"/>
                    </a:xfrm>
                    <a:prstGeom prst="rect">
                      <a:avLst/>
                    </a:prstGeom>
                  </pic:spPr>
                </pic:pic>
              </a:graphicData>
            </a:graphic>
          </wp:inline>
        </w:drawing>
      </w:r>
    </w:p>
    <w:p w14:paraId="7A2D3F4F" w14:textId="2D8D9E66" w:rsidR="009B10E3" w:rsidRDefault="009346D6" w:rsidP="009346D6">
      <w:pPr>
        <w:pStyle w:val="Caption"/>
        <w:jc w:val="center"/>
        <w:rPr>
          <w:b w:val="0"/>
          <w:sz w:val="26"/>
          <w:szCs w:val="26"/>
        </w:rPr>
      </w:pPr>
      <w:bookmarkStart w:id="170" w:name="_Toc123250866"/>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w:instrText>
      </w:r>
      <w:r w:rsidR="00F33A34">
        <w:instrText xml:space="preserve">\* ARABIC \s 1 </w:instrText>
      </w:r>
      <w:r w:rsidR="00F33A34">
        <w:fldChar w:fldCharType="separate"/>
      </w:r>
      <w:r w:rsidR="00F17743">
        <w:rPr>
          <w:noProof/>
        </w:rPr>
        <w:t>1</w:t>
      </w:r>
      <w:r w:rsidR="00F33A34">
        <w:rPr>
          <w:noProof/>
        </w:rPr>
        <w:fldChar w:fldCharType="end"/>
      </w:r>
      <w:r>
        <w:t xml:space="preserve"> </w:t>
      </w:r>
      <w:r w:rsidRPr="009346D6">
        <w:rPr>
          <w:b w:val="0"/>
          <w:sz w:val="26"/>
          <w:szCs w:val="26"/>
        </w:rPr>
        <w:t>- Determine the similarity between users</w:t>
      </w:r>
      <w:bookmarkEnd w:id="170"/>
    </w:p>
    <w:p w14:paraId="20739AB9" w14:textId="1ACA8E0B" w:rsidR="00927B0C" w:rsidRDefault="00A940EA" w:rsidP="00A940EA">
      <w:pPr>
        <w:spacing w:line="360" w:lineRule="auto"/>
        <w:ind w:firstLine="720"/>
        <w:jc w:val="both"/>
        <w:rPr>
          <w:sz w:val="26"/>
          <w:szCs w:val="26"/>
        </w:rPr>
      </w:pPr>
      <w:r w:rsidRPr="00A940EA">
        <w:rPr>
          <w:sz w:val="26"/>
          <w:szCs w:val="26"/>
        </w:rPr>
        <w:t>For example: Two users A and B both like Acer laptop products (ie, they both rate these acer laptop products 4 -&gt; 5 stars). Based on B's purchase history, we see that B bought an LG TV, so it is likely that A also likes this product, from which the system will recommend LG TV to A.</w:t>
      </w:r>
    </w:p>
    <w:p w14:paraId="79B11DA0" w14:textId="69903181" w:rsidR="00A940EA" w:rsidRDefault="00927B0C" w:rsidP="00927B0C">
      <w:pPr>
        <w:rPr>
          <w:sz w:val="26"/>
          <w:szCs w:val="26"/>
        </w:rPr>
      </w:pPr>
      <w:r>
        <w:rPr>
          <w:sz w:val="26"/>
          <w:szCs w:val="26"/>
        </w:rPr>
        <w:br w:type="page"/>
      </w:r>
    </w:p>
    <w:p w14:paraId="4D1C07F7" w14:textId="0E12A5BC" w:rsidR="00A940EA" w:rsidRDefault="00927B0C" w:rsidP="000D7D53">
      <w:pPr>
        <w:pStyle w:val="Heading3"/>
      </w:pPr>
      <w:bookmarkStart w:id="171" w:name="_Toc123987346"/>
      <w:r>
        <w:lastRenderedPageBreak/>
        <w:t>D</w:t>
      </w:r>
      <w:r w:rsidRPr="00927B0C">
        <w:t>escribe the approach</w:t>
      </w:r>
      <w:r>
        <w:t>:</w:t>
      </w:r>
      <w:bookmarkEnd w:id="171"/>
    </w:p>
    <w:p w14:paraId="5D52D7D9" w14:textId="77777777" w:rsidR="00927B0C" w:rsidRPr="00927B0C" w:rsidRDefault="00927B0C" w:rsidP="00927B0C">
      <w:pPr>
        <w:spacing w:line="360" w:lineRule="auto"/>
        <w:ind w:firstLine="720"/>
        <w:jc w:val="both"/>
        <w:rPr>
          <w:sz w:val="26"/>
          <w:szCs w:val="26"/>
        </w:rPr>
      </w:pPr>
      <w:r w:rsidRPr="00927B0C">
        <w:rPr>
          <w:sz w:val="26"/>
          <w:szCs w:val="26"/>
        </w:rPr>
        <w:t>Method one is to determine each user's interest in an item based on the interest of similar users in that item, also known as User-user collaborative filtering.</w:t>
      </w:r>
    </w:p>
    <w:p w14:paraId="7C6CCF92" w14:textId="7974499D" w:rsidR="00927B0C" w:rsidRPr="00927B0C" w:rsidRDefault="00927B0C" w:rsidP="00927B0C">
      <w:pPr>
        <w:spacing w:line="360" w:lineRule="auto"/>
        <w:ind w:firstLine="576"/>
        <w:jc w:val="both"/>
        <w:rPr>
          <w:sz w:val="26"/>
          <w:szCs w:val="26"/>
        </w:rPr>
      </w:pPr>
      <w:r w:rsidRPr="00927B0C">
        <w:rPr>
          <w:sz w:val="26"/>
          <w:szCs w:val="26"/>
        </w:rPr>
        <w:t>Method two is that instead of defining user similarities, the system determines item similarities. From there, the system suggests items that are close to the items that the user has a high level of interest in.</w:t>
      </w:r>
    </w:p>
    <w:p w14:paraId="573FC6E6" w14:textId="699074D4" w:rsidR="00161CC3" w:rsidRDefault="00161CC3" w:rsidP="00161CC3">
      <w:pPr>
        <w:pStyle w:val="Heading2"/>
      </w:pPr>
      <w:bookmarkStart w:id="172" w:name="_Toc123987347"/>
      <w:r w:rsidRPr="00161CC3">
        <w:t>List of use</w:t>
      </w:r>
      <w:r w:rsidR="00D169FD">
        <w:t xml:space="preserve"> </w:t>
      </w:r>
      <w:r w:rsidRPr="00161CC3">
        <w:t>case</w:t>
      </w:r>
      <w:r>
        <w:t>:</w:t>
      </w:r>
      <w:bookmarkEnd w:id="172"/>
    </w:p>
    <w:p w14:paraId="79809E18" w14:textId="459D8914" w:rsidR="00161CC3" w:rsidRDefault="00161CC3" w:rsidP="00161CC3">
      <w:pPr>
        <w:pStyle w:val="Caption"/>
        <w:keepNext/>
        <w:jc w:val="center"/>
      </w:pPr>
      <w:bookmarkStart w:id="173" w:name="_Toc123249591"/>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1</w:t>
      </w:r>
      <w:r w:rsidR="00F33A34">
        <w:rPr>
          <w:noProof/>
        </w:rPr>
        <w:fldChar w:fldCharType="end"/>
      </w:r>
      <w:r>
        <w:t xml:space="preserve"> </w:t>
      </w:r>
      <w:r w:rsidR="00333782">
        <w:rPr>
          <w:b w:val="0"/>
          <w:sz w:val="26"/>
          <w:szCs w:val="26"/>
        </w:rPr>
        <w:t>-</w:t>
      </w:r>
      <w:r w:rsidRPr="00161CC3">
        <w:rPr>
          <w:b w:val="0"/>
          <w:sz w:val="26"/>
          <w:szCs w:val="26"/>
        </w:rPr>
        <w:t xml:space="preserve"> List of use</w:t>
      </w:r>
      <w:r w:rsidR="00D169FD">
        <w:rPr>
          <w:b w:val="0"/>
          <w:sz w:val="26"/>
          <w:szCs w:val="26"/>
        </w:rPr>
        <w:t xml:space="preserve"> </w:t>
      </w:r>
      <w:r w:rsidRPr="00161CC3">
        <w:rPr>
          <w:b w:val="0"/>
          <w:sz w:val="26"/>
          <w:szCs w:val="26"/>
        </w:rPr>
        <w:t>case</w:t>
      </w:r>
      <w:bookmarkEnd w:id="173"/>
    </w:p>
    <w:tbl>
      <w:tblPr>
        <w:tblStyle w:val="TableGrid"/>
        <w:tblW w:w="0" w:type="auto"/>
        <w:tblLook w:val="04A0" w:firstRow="1" w:lastRow="0" w:firstColumn="1" w:lastColumn="0" w:noHBand="0" w:noVBand="1"/>
      </w:tblPr>
      <w:tblGrid>
        <w:gridCol w:w="811"/>
        <w:gridCol w:w="1760"/>
        <w:gridCol w:w="6491"/>
      </w:tblGrid>
      <w:tr w:rsidR="00161CC3" w14:paraId="0F4B6201" w14:textId="77777777" w:rsidTr="00161CC3">
        <w:trPr>
          <w:trHeight w:val="300"/>
        </w:trPr>
        <w:tc>
          <w:tcPr>
            <w:tcW w:w="811" w:type="dxa"/>
          </w:tcPr>
          <w:p w14:paraId="5B734738" w14:textId="77777777" w:rsidR="00161CC3" w:rsidRPr="00161CC3" w:rsidRDefault="00161CC3" w:rsidP="001A75E4">
            <w:pPr>
              <w:spacing w:line="360" w:lineRule="auto"/>
              <w:jc w:val="center"/>
              <w:rPr>
                <w:b/>
                <w:sz w:val="26"/>
                <w:szCs w:val="26"/>
              </w:rPr>
            </w:pPr>
            <w:r w:rsidRPr="00161CC3">
              <w:rPr>
                <w:b/>
                <w:sz w:val="26"/>
                <w:szCs w:val="26"/>
              </w:rPr>
              <w:t>STT</w:t>
            </w:r>
          </w:p>
        </w:tc>
        <w:tc>
          <w:tcPr>
            <w:tcW w:w="1760" w:type="dxa"/>
          </w:tcPr>
          <w:p w14:paraId="70801DA3" w14:textId="77777777" w:rsidR="00161CC3" w:rsidRPr="00161CC3" w:rsidRDefault="00161CC3" w:rsidP="001A75E4">
            <w:pPr>
              <w:spacing w:line="360" w:lineRule="auto"/>
              <w:jc w:val="center"/>
              <w:rPr>
                <w:b/>
                <w:sz w:val="26"/>
                <w:szCs w:val="26"/>
              </w:rPr>
            </w:pPr>
            <w:r w:rsidRPr="00161CC3">
              <w:rPr>
                <w:b/>
                <w:sz w:val="26"/>
                <w:szCs w:val="26"/>
              </w:rPr>
              <w:t>usecase</w:t>
            </w:r>
          </w:p>
        </w:tc>
        <w:tc>
          <w:tcPr>
            <w:tcW w:w="6491" w:type="dxa"/>
          </w:tcPr>
          <w:p w14:paraId="7DFDDE70" w14:textId="77777777" w:rsidR="00161CC3" w:rsidRPr="00161CC3" w:rsidRDefault="00161CC3" w:rsidP="001A75E4">
            <w:pPr>
              <w:spacing w:line="360" w:lineRule="auto"/>
              <w:jc w:val="center"/>
              <w:rPr>
                <w:b/>
                <w:sz w:val="26"/>
                <w:szCs w:val="26"/>
              </w:rPr>
            </w:pPr>
            <w:r w:rsidRPr="00161CC3">
              <w:rPr>
                <w:b/>
                <w:sz w:val="26"/>
                <w:szCs w:val="26"/>
              </w:rPr>
              <w:t>action</w:t>
            </w:r>
          </w:p>
        </w:tc>
      </w:tr>
      <w:tr w:rsidR="00161CC3" w14:paraId="34432F93" w14:textId="77777777" w:rsidTr="00161CC3">
        <w:trPr>
          <w:trHeight w:val="300"/>
        </w:trPr>
        <w:tc>
          <w:tcPr>
            <w:tcW w:w="811" w:type="dxa"/>
          </w:tcPr>
          <w:p w14:paraId="59FB88D1" w14:textId="77777777" w:rsidR="00161CC3" w:rsidRPr="00161CC3" w:rsidRDefault="00161CC3" w:rsidP="001A75E4">
            <w:pPr>
              <w:spacing w:line="360" w:lineRule="auto"/>
              <w:jc w:val="center"/>
              <w:rPr>
                <w:sz w:val="26"/>
                <w:szCs w:val="26"/>
              </w:rPr>
            </w:pPr>
            <w:r w:rsidRPr="00161CC3">
              <w:rPr>
                <w:sz w:val="26"/>
                <w:szCs w:val="26"/>
              </w:rPr>
              <w:t>1</w:t>
            </w:r>
          </w:p>
        </w:tc>
        <w:tc>
          <w:tcPr>
            <w:tcW w:w="1760" w:type="dxa"/>
          </w:tcPr>
          <w:p w14:paraId="21BCAC91" w14:textId="541CB1E2" w:rsidR="00161CC3" w:rsidRPr="00161CC3" w:rsidRDefault="00F42B3D" w:rsidP="001A75E4">
            <w:pPr>
              <w:spacing w:line="360" w:lineRule="auto"/>
              <w:jc w:val="center"/>
              <w:rPr>
                <w:sz w:val="26"/>
                <w:szCs w:val="26"/>
              </w:rPr>
            </w:pPr>
            <w:r>
              <w:rPr>
                <w:sz w:val="26"/>
                <w:szCs w:val="26"/>
              </w:rPr>
              <w:t>C</w:t>
            </w:r>
            <w:r w:rsidRPr="00F42B3D">
              <w:rPr>
                <w:sz w:val="26"/>
                <w:szCs w:val="26"/>
              </w:rPr>
              <w:t>ustomer</w:t>
            </w:r>
          </w:p>
        </w:tc>
        <w:tc>
          <w:tcPr>
            <w:tcW w:w="6491" w:type="dxa"/>
          </w:tcPr>
          <w:p w14:paraId="480D659B" w14:textId="5F398F4A" w:rsidR="005B03AF" w:rsidRPr="00005964" w:rsidRDefault="005B03AF" w:rsidP="00005964">
            <w:pPr>
              <w:pStyle w:val="ListParagraph"/>
              <w:numPr>
                <w:ilvl w:val="0"/>
                <w:numId w:val="38"/>
              </w:numPr>
              <w:spacing w:line="276" w:lineRule="auto"/>
              <w:rPr>
                <w:sz w:val="26"/>
                <w:szCs w:val="26"/>
              </w:rPr>
            </w:pPr>
            <w:r w:rsidRPr="00005964">
              <w:rPr>
                <w:sz w:val="26"/>
                <w:szCs w:val="26"/>
              </w:rPr>
              <w:t>R</w:t>
            </w:r>
            <w:r w:rsidR="00ED2030" w:rsidRPr="00005964">
              <w:rPr>
                <w:sz w:val="26"/>
                <w:szCs w:val="26"/>
              </w:rPr>
              <w:t>egister, account verification</w:t>
            </w:r>
          </w:p>
          <w:p w14:paraId="3E3AFB8D" w14:textId="5168FCEF" w:rsidR="00ED2030" w:rsidRDefault="00ED2030" w:rsidP="00005964">
            <w:pPr>
              <w:pStyle w:val="ListParagraph"/>
              <w:numPr>
                <w:ilvl w:val="0"/>
                <w:numId w:val="39"/>
              </w:numPr>
              <w:spacing w:line="276" w:lineRule="auto"/>
              <w:rPr>
                <w:sz w:val="26"/>
                <w:szCs w:val="26"/>
              </w:rPr>
            </w:pPr>
            <w:r>
              <w:rPr>
                <w:sz w:val="26"/>
                <w:szCs w:val="26"/>
              </w:rPr>
              <w:t xml:space="preserve">Login </w:t>
            </w:r>
          </w:p>
          <w:p w14:paraId="17606B1D" w14:textId="4626B227" w:rsidR="002C7388" w:rsidRDefault="00161CC3" w:rsidP="00005964">
            <w:pPr>
              <w:pStyle w:val="ListParagraph"/>
              <w:numPr>
                <w:ilvl w:val="0"/>
                <w:numId w:val="39"/>
              </w:numPr>
              <w:spacing w:line="276" w:lineRule="auto"/>
              <w:rPr>
                <w:sz w:val="26"/>
                <w:szCs w:val="26"/>
              </w:rPr>
            </w:pPr>
            <w:r w:rsidRPr="002C7388">
              <w:rPr>
                <w:sz w:val="26"/>
                <w:szCs w:val="26"/>
              </w:rPr>
              <w:t xml:space="preserve">View </w:t>
            </w:r>
            <w:r w:rsidR="002C7388">
              <w:rPr>
                <w:sz w:val="26"/>
                <w:szCs w:val="26"/>
              </w:rPr>
              <w:t>products</w:t>
            </w:r>
            <w:r w:rsidR="00AD2935">
              <w:rPr>
                <w:sz w:val="26"/>
                <w:szCs w:val="26"/>
              </w:rPr>
              <w:t xml:space="preserve"> (</w:t>
            </w:r>
            <w:r w:rsidR="00AD2935" w:rsidRPr="00AD2935">
              <w:rPr>
                <w:sz w:val="26"/>
                <w:szCs w:val="26"/>
              </w:rPr>
              <w:t>Filter products by each attribute</w:t>
            </w:r>
            <w:r w:rsidR="00AD2935">
              <w:rPr>
                <w:sz w:val="26"/>
                <w:szCs w:val="26"/>
              </w:rPr>
              <w:t>)</w:t>
            </w:r>
          </w:p>
          <w:p w14:paraId="558D545D" w14:textId="31FFDD01" w:rsidR="00367565" w:rsidRDefault="00367565" w:rsidP="00005964">
            <w:pPr>
              <w:pStyle w:val="ListParagraph"/>
              <w:numPr>
                <w:ilvl w:val="0"/>
                <w:numId w:val="39"/>
              </w:numPr>
              <w:spacing w:line="276" w:lineRule="auto"/>
              <w:rPr>
                <w:sz w:val="26"/>
                <w:szCs w:val="26"/>
              </w:rPr>
            </w:pPr>
            <w:r w:rsidRPr="00367565">
              <w:rPr>
                <w:sz w:val="26"/>
                <w:szCs w:val="26"/>
              </w:rPr>
              <w:t>Search product</w:t>
            </w:r>
          </w:p>
          <w:p w14:paraId="5C3CF54A" w14:textId="6139F266" w:rsidR="00AD2935" w:rsidRDefault="002C7388" w:rsidP="00005964">
            <w:pPr>
              <w:pStyle w:val="ListParagraph"/>
              <w:numPr>
                <w:ilvl w:val="0"/>
                <w:numId w:val="39"/>
              </w:numPr>
              <w:spacing w:line="276" w:lineRule="auto"/>
              <w:rPr>
                <w:sz w:val="26"/>
                <w:szCs w:val="26"/>
              </w:rPr>
            </w:pPr>
            <w:r>
              <w:rPr>
                <w:sz w:val="26"/>
                <w:szCs w:val="26"/>
              </w:rPr>
              <w:t>M</w:t>
            </w:r>
            <w:r w:rsidR="00161CC3" w:rsidRPr="002C7388">
              <w:rPr>
                <w:sz w:val="26"/>
                <w:szCs w:val="26"/>
              </w:rPr>
              <w:t>anage your orders</w:t>
            </w:r>
          </w:p>
          <w:p w14:paraId="0DFC1677" w14:textId="79A14DDD" w:rsidR="00AD2935" w:rsidRDefault="00ED2030" w:rsidP="00AD2935">
            <w:pPr>
              <w:pStyle w:val="ListParagraph"/>
              <w:numPr>
                <w:ilvl w:val="1"/>
                <w:numId w:val="22"/>
              </w:numPr>
              <w:spacing w:line="276" w:lineRule="auto"/>
              <w:rPr>
                <w:sz w:val="26"/>
                <w:szCs w:val="26"/>
              </w:rPr>
            </w:pPr>
            <w:r w:rsidRPr="00ED2030">
              <w:rPr>
                <w:sz w:val="26"/>
                <w:szCs w:val="26"/>
              </w:rPr>
              <w:t>Processing</w:t>
            </w:r>
          </w:p>
          <w:p w14:paraId="123914D7" w14:textId="40679FBF" w:rsidR="00AD2935" w:rsidRDefault="00AD2935" w:rsidP="00AD2935">
            <w:pPr>
              <w:pStyle w:val="ListParagraph"/>
              <w:numPr>
                <w:ilvl w:val="1"/>
                <w:numId w:val="22"/>
              </w:numPr>
              <w:spacing w:line="276" w:lineRule="auto"/>
              <w:rPr>
                <w:sz w:val="26"/>
                <w:szCs w:val="26"/>
              </w:rPr>
            </w:pPr>
            <w:r>
              <w:rPr>
                <w:sz w:val="26"/>
                <w:szCs w:val="26"/>
              </w:rPr>
              <w:t>D</w:t>
            </w:r>
            <w:r w:rsidR="00ED2030" w:rsidRPr="00ED2030">
              <w:rPr>
                <w:sz w:val="26"/>
                <w:szCs w:val="26"/>
              </w:rPr>
              <w:t>elivering</w:t>
            </w:r>
          </w:p>
          <w:p w14:paraId="3233DE65" w14:textId="47D9D30B" w:rsidR="00AD2935" w:rsidRDefault="00AD2935" w:rsidP="00AD2935">
            <w:pPr>
              <w:pStyle w:val="ListParagraph"/>
              <w:numPr>
                <w:ilvl w:val="1"/>
                <w:numId w:val="22"/>
              </w:numPr>
              <w:spacing w:line="276" w:lineRule="auto"/>
              <w:rPr>
                <w:sz w:val="26"/>
                <w:szCs w:val="26"/>
              </w:rPr>
            </w:pPr>
            <w:r>
              <w:rPr>
                <w:sz w:val="26"/>
                <w:szCs w:val="26"/>
              </w:rPr>
              <w:t>C</w:t>
            </w:r>
            <w:r w:rsidR="000C162B" w:rsidRPr="000C162B">
              <w:rPr>
                <w:sz w:val="26"/>
                <w:szCs w:val="26"/>
              </w:rPr>
              <w:t>ompleted</w:t>
            </w:r>
          </w:p>
          <w:p w14:paraId="150D6DCB" w14:textId="4F5C7CA0" w:rsidR="00AD2935" w:rsidRDefault="00AD2935" w:rsidP="00AD2935">
            <w:pPr>
              <w:pStyle w:val="ListParagraph"/>
              <w:numPr>
                <w:ilvl w:val="1"/>
                <w:numId w:val="22"/>
              </w:numPr>
              <w:spacing w:line="276" w:lineRule="auto"/>
              <w:rPr>
                <w:sz w:val="26"/>
                <w:szCs w:val="26"/>
              </w:rPr>
            </w:pPr>
            <w:r>
              <w:rPr>
                <w:sz w:val="26"/>
                <w:szCs w:val="26"/>
              </w:rPr>
              <w:t>C</w:t>
            </w:r>
            <w:r w:rsidR="000C162B" w:rsidRPr="000C162B">
              <w:rPr>
                <w:sz w:val="26"/>
                <w:szCs w:val="26"/>
              </w:rPr>
              <w:t>anceled</w:t>
            </w:r>
          </w:p>
          <w:p w14:paraId="51C5C7BA" w14:textId="0AC8C65A" w:rsidR="002C7388" w:rsidRDefault="000C162B" w:rsidP="00AD2935">
            <w:pPr>
              <w:pStyle w:val="ListParagraph"/>
              <w:numPr>
                <w:ilvl w:val="1"/>
                <w:numId w:val="22"/>
              </w:numPr>
              <w:spacing w:line="276" w:lineRule="auto"/>
              <w:rPr>
                <w:sz w:val="26"/>
                <w:szCs w:val="26"/>
              </w:rPr>
            </w:pPr>
            <w:r w:rsidRPr="000C162B">
              <w:rPr>
                <w:sz w:val="26"/>
                <w:szCs w:val="26"/>
              </w:rPr>
              <w:t>Return/Refund</w:t>
            </w:r>
          </w:p>
          <w:p w14:paraId="54BF93BC" w14:textId="77777777" w:rsidR="001A75E4" w:rsidRDefault="001A75E4" w:rsidP="00005964">
            <w:pPr>
              <w:pStyle w:val="ListParagraph"/>
              <w:numPr>
                <w:ilvl w:val="0"/>
                <w:numId w:val="40"/>
              </w:numPr>
              <w:spacing w:line="276" w:lineRule="auto"/>
              <w:rPr>
                <w:sz w:val="26"/>
                <w:szCs w:val="26"/>
              </w:rPr>
            </w:pPr>
            <w:r w:rsidRPr="001A75E4">
              <w:rPr>
                <w:sz w:val="26"/>
                <w:szCs w:val="26"/>
              </w:rPr>
              <w:t xml:space="preserve">Review products with stars and content </w:t>
            </w:r>
          </w:p>
          <w:p w14:paraId="5AF5BB06" w14:textId="35C80048" w:rsidR="002C7388" w:rsidRDefault="002C7388" w:rsidP="00005964">
            <w:pPr>
              <w:pStyle w:val="ListParagraph"/>
              <w:numPr>
                <w:ilvl w:val="0"/>
                <w:numId w:val="40"/>
              </w:numPr>
              <w:spacing w:line="276" w:lineRule="auto"/>
              <w:rPr>
                <w:sz w:val="26"/>
                <w:szCs w:val="26"/>
              </w:rPr>
            </w:pPr>
            <w:r>
              <w:rPr>
                <w:sz w:val="26"/>
                <w:szCs w:val="26"/>
              </w:rPr>
              <w:t>Chatbox</w:t>
            </w:r>
          </w:p>
          <w:p w14:paraId="6E2A0F62" w14:textId="7A611A81" w:rsidR="00161CC3" w:rsidRDefault="002C7388" w:rsidP="00005964">
            <w:pPr>
              <w:pStyle w:val="ListParagraph"/>
              <w:numPr>
                <w:ilvl w:val="0"/>
                <w:numId w:val="40"/>
              </w:numPr>
              <w:spacing w:line="276" w:lineRule="auto"/>
              <w:rPr>
                <w:sz w:val="26"/>
                <w:szCs w:val="26"/>
              </w:rPr>
            </w:pPr>
            <w:r>
              <w:rPr>
                <w:sz w:val="26"/>
                <w:szCs w:val="26"/>
              </w:rPr>
              <w:t>Add favorite product</w:t>
            </w:r>
          </w:p>
          <w:p w14:paraId="437A2B34" w14:textId="77777777" w:rsidR="006051FF" w:rsidRDefault="006051FF" w:rsidP="00005964">
            <w:pPr>
              <w:pStyle w:val="ListParagraph"/>
              <w:numPr>
                <w:ilvl w:val="0"/>
                <w:numId w:val="40"/>
              </w:numPr>
              <w:spacing w:line="276" w:lineRule="auto"/>
              <w:rPr>
                <w:sz w:val="26"/>
                <w:szCs w:val="26"/>
              </w:rPr>
            </w:pPr>
            <w:r w:rsidRPr="00AD2935">
              <w:rPr>
                <w:sz w:val="26"/>
                <w:szCs w:val="26"/>
              </w:rPr>
              <w:t xml:space="preserve">Add product to cart </w:t>
            </w:r>
          </w:p>
          <w:p w14:paraId="40D83857" w14:textId="77777777" w:rsidR="006051FF" w:rsidRDefault="006051FF" w:rsidP="00005964">
            <w:pPr>
              <w:pStyle w:val="ListParagraph"/>
              <w:numPr>
                <w:ilvl w:val="0"/>
                <w:numId w:val="40"/>
              </w:numPr>
              <w:spacing w:line="276" w:lineRule="auto"/>
              <w:rPr>
                <w:sz w:val="26"/>
                <w:szCs w:val="26"/>
              </w:rPr>
            </w:pPr>
            <w:r>
              <w:rPr>
                <w:sz w:val="26"/>
                <w:szCs w:val="26"/>
              </w:rPr>
              <w:t>E</w:t>
            </w:r>
            <w:r w:rsidRPr="006051FF">
              <w:rPr>
                <w:sz w:val="26"/>
                <w:szCs w:val="26"/>
              </w:rPr>
              <w:t>nter promo code</w:t>
            </w:r>
          </w:p>
          <w:p w14:paraId="7A42ADA9" w14:textId="79E09614" w:rsidR="006051FF" w:rsidRDefault="006051FF" w:rsidP="00005964">
            <w:pPr>
              <w:pStyle w:val="ListParagraph"/>
              <w:numPr>
                <w:ilvl w:val="0"/>
                <w:numId w:val="40"/>
              </w:numPr>
              <w:spacing w:line="276" w:lineRule="auto"/>
              <w:rPr>
                <w:sz w:val="26"/>
                <w:szCs w:val="26"/>
              </w:rPr>
            </w:pPr>
            <w:r>
              <w:rPr>
                <w:sz w:val="26"/>
                <w:szCs w:val="26"/>
              </w:rPr>
              <w:t>S</w:t>
            </w:r>
            <w:r w:rsidRPr="006051FF">
              <w:rPr>
                <w:sz w:val="26"/>
                <w:szCs w:val="26"/>
              </w:rPr>
              <w:t>hopping cart management</w:t>
            </w:r>
          </w:p>
          <w:p w14:paraId="3C963DB8" w14:textId="4A5270F7" w:rsidR="00AD2935" w:rsidRDefault="00AD2935" w:rsidP="00005964">
            <w:pPr>
              <w:pStyle w:val="ListParagraph"/>
              <w:numPr>
                <w:ilvl w:val="0"/>
                <w:numId w:val="40"/>
              </w:numPr>
              <w:spacing w:line="276" w:lineRule="auto"/>
              <w:rPr>
                <w:sz w:val="26"/>
                <w:szCs w:val="26"/>
              </w:rPr>
            </w:pPr>
            <w:r>
              <w:rPr>
                <w:sz w:val="26"/>
                <w:szCs w:val="26"/>
              </w:rPr>
              <w:t>M</w:t>
            </w:r>
            <w:r w:rsidRPr="00AD2935">
              <w:rPr>
                <w:sz w:val="26"/>
                <w:szCs w:val="26"/>
              </w:rPr>
              <w:t>ethod payment</w:t>
            </w:r>
          </w:p>
          <w:p w14:paraId="57C48B8C" w14:textId="15F96E44" w:rsidR="00AD2935" w:rsidRDefault="00AD2935" w:rsidP="00AD2935">
            <w:pPr>
              <w:pStyle w:val="ListParagraph"/>
              <w:numPr>
                <w:ilvl w:val="1"/>
                <w:numId w:val="22"/>
              </w:numPr>
              <w:spacing w:line="276" w:lineRule="auto"/>
              <w:rPr>
                <w:sz w:val="26"/>
                <w:szCs w:val="26"/>
              </w:rPr>
            </w:pPr>
            <w:r w:rsidRPr="00AD2935">
              <w:rPr>
                <w:sz w:val="26"/>
                <w:szCs w:val="26"/>
              </w:rPr>
              <w:t>Cash on delivery</w:t>
            </w:r>
          </w:p>
          <w:p w14:paraId="19F389A7" w14:textId="69582A9B" w:rsidR="00AD2935" w:rsidRDefault="00AD2935" w:rsidP="00AD2935">
            <w:pPr>
              <w:pStyle w:val="ListParagraph"/>
              <w:numPr>
                <w:ilvl w:val="1"/>
                <w:numId w:val="22"/>
              </w:numPr>
              <w:spacing w:line="276" w:lineRule="auto"/>
              <w:rPr>
                <w:sz w:val="26"/>
                <w:szCs w:val="26"/>
              </w:rPr>
            </w:pPr>
            <w:r>
              <w:rPr>
                <w:sz w:val="26"/>
                <w:szCs w:val="26"/>
              </w:rPr>
              <w:t>Vnpay</w:t>
            </w:r>
          </w:p>
          <w:p w14:paraId="5E350D11" w14:textId="45A3F094" w:rsidR="00AD2935" w:rsidRPr="00AD2935" w:rsidRDefault="00AD2935" w:rsidP="00AD2935">
            <w:pPr>
              <w:pStyle w:val="ListParagraph"/>
              <w:numPr>
                <w:ilvl w:val="1"/>
                <w:numId w:val="22"/>
              </w:numPr>
              <w:spacing w:line="276" w:lineRule="auto"/>
              <w:rPr>
                <w:sz w:val="26"/>
                <w:szCs w:val="26"/>
              </w:rPr>
            </w:pPr>
            <w:r>
              <w:rPr>
                <w:sz w:val="26"/>
                <w:szCs w:val="26"/>
              </w:rPr>
              <w:t>Paypal</w:t>
            </w:r>
          </w:p>
        </w:tc>
      </w:tr>
      <w:tr w:rsidR="00161CC3" w14:paraId="3B030743" w14:textId="77777777" w:rsidTr="00161CC3">
        <w:trPr>
          <w:trHeight w:val="600"/>
        </w:trPr>
        <w:tc>
          <w:tcPr>
            <w:tcW w:w="811" w:type="dxa"/>
          </w:tcPr>
          <w:p w14:paraId="23465E09" w14:textId="1EAEAB84" w:rsidR="00161CC3" w:rsidRPr="00161CC3" w:rsidRDefault="00161CC3" w:rsidP="001A75E4">
            <w:pPr>
              <w:spacing w:line="360" w:lineRule="auto"/>
              <w:jc w:val="center"/>
              <w:rPr>
                <w:sz w:val="26"/>
                <w:szCs w:val="26"/>
              </w:rPr>
            </w:pPr>
            <w:r w:rsidRPr="00161CC3">
              <w:rPr>
                <w:sz w:val="26"/>
                <w:szCs w:val="26"/>
              </w:rPr>
              <w:lastRenderedPageBreak/>
              <w:t>2</w:t>
            </w:r>
          </w:p>
        </w:tc>
        <w:tc>
          <w:tcPr>
            <w:tcW w:w="1760" w:type="dxa"/>
          </w:tcPr>
          <w:p w14:paraId="5D9231C5" w14:textId="77777777" w:rsidR="00161CC3" w:rsidRPr="00161CC3" w:rsidRDefault="00161CC3" w:rsidP="001A75E4">
            <w:pPr>
              <w:spacing w:line="360" w:lineRule="auto"/>
              <w:jc w:val="center"/>
              <w:rPr>
                <w:sz w:val="26"/>
                <w:szCs w:val="26"/>
              </w:rPr>
            </w:pPr>
            <w:r w:rsidRPr="00161CC3">
              <w:rPr>
                <w:sz w:val="26"/>
                <w:szCs w:val="26"/>
              </w:rPr>
              <w:t>Admin</w:t>
            </w:r>
          </w:p>
        </w:tc>
        <w:tc>
          <w:tcPr>
            <w:tcW w:w="6491" w:type="dxa"/>
          </w:tcPr>
          <w:p w14:paraId="12C9FDE0" w14:textId="23E923E5" w:rsidR="00670C05" w:rsidRDefault="009B53B5" w:rsidP="00005964">
            <w:pPr>
              <w:pStyle w:val="ListParagraph"/>
              <w:keepNext/>
              <w:numPr>
                <w:ilvl w:val="0"/>
                <w:numId w:val="41"/>
              </w:numPr>
              <w:spacing w:line="276" w:lineRule="auto"/>
              <w:rPr>
                <w:sz w:val="26"/>
                <w:szCs w:val="26"/>
              </w:rPr>
            </w:pPr>
            <w:r>
              <w:rPr>
                <w:sz w:val="26"/>
                <w:szCs w:val="26"/>
              </w:rPr>
              <w:t>Overview</w:t>
            </w:r>
          </w:p>
          <w:p w14:paraId="4212D418" w14:textId="3214B371" w:rsidR="009B53B5" w:rsidRDefault="009B53B5" w:rsidP="009B53B5">
            <w:pPr>
              <w:pStyle w:val="ListParagraph"/>
              <w:keepNext/>
              <w:numPr>
                <w:ilvl w:val="1"/>
                <w:numId w:val="21"/>
              </w:numPr>
              <w:spacing w:line="276" w:lineRule="auto"/>
              <w:rPr>
                <w:sz w:val="26"/>
                <w:szCs w:val="26"/>
              </w:rPr>
            </w:pPr>
            <w:r w:rsidRPr="009B53B5">
              <w:rPr>
                <w:sz w:val="26"/>
                <w:szCs w:val="26"/>
              </w:rPr>
              <w:t xml:space="preserve">Order statistics for the </w:t>
            </w:r>
            <w:r>
              <w:rPr>
                <w:sz w:val="26"/>
                <w:szCs w:val="26"/>
              </w:rPr>
              <w:t>day</w:t>
            </w:r>
          </w:p>
          <w:p w14:paraId="5941D9E0" w14:textId="0EFF6CB3" w:rsidR="009B53B5" w:rsidRDefault="009B53B5" w:rsidP="009B53B5">
            <w:pPr>
              <w:pStyle w:val="ListParagraph"/>
              <w:keepNext/>
              <w:numPr>
                <w:ilvl w:val="1"/>
                <w:numId w:val="21"/>
              </w:numPr>
              <w:spacing w:line="276" w:lineRule="auto"/>
              <w:rPr>
                <w:sz w:val="26"/>
                <w:szCs w:val="26"/>
              </w:rPr>
            </w:pPr>
            <w:r w:rsidRPr="009B53B5">
              <w:rPr>
                <w:sz w:val="26"/>
                <w:szCs w:val="26"/>
              </w:rPr>
              <w:t xml:space="preserve">Order statistics for the </w:t>
            </w:r>
            <w:r>
              <w:rPr>
                <w:sz w:val="26"/>
                <w:szCs w:val="26"/>
              </w:rPr>
              <w:t>month</w:t>
            </w:r>
          </w:p>
          <w:p w14:paraId="77F9C679" w14:textId="6FED2975" w:rsidR="009B53B5" w:rsidRDefault="009B53B5" w:rsidP="009B53B5">
            <w:pPr>
              <w:pStyle w:val="ListParagraph"/>
              <w:keepNext/>
              <w:numPr>
                <w:ilvl w:val="1"/>
                <w:numId w:val="21"/>
              </w:numPr>
              <w:spacing w:line="276" w:lineRule="auto"/>
              <w:rPr>
                <w:sz w:val="26"/>
                <w:szCs w:val="26"/>
              </w:rPr>
            </w:pPr>
            <w:r>
              <w:rPr>
                <w:sz w:val="26"/>
                <w:szCs w:val="26"/>
              </w:rPr>
              <w:t>T</w:t>
            </w:r>
            <w:r w:rsidRPr="009B53B5">
              <w:rPr>
                <w:sz w:val="26"/>
                <w:szCs w:val="26"/>
              </w:rPr>
              <w:t>otal revenue for the month</w:t>
            </w:r>
          </w:p>
          <w:p w14:paraId="785C6576" w14:textId="59276EFF" w:rsidR="009B53B5" w:rsidRDefault="009B53B5" w:rsidP="009B53B5">
            <w:pPr>
              <w:pStyle w:val="ListParagraph"/>
              <w:keepNext/>
              <w:numPr>
                <w:ilvl w:val="1"/>
                <w:numId w:val="21"/>
              </w:numPr>
              <w:spacing w:line="276" w:lineRule="auto"/>
              <w:rPr>
                <w:sz w:val="26"/>
                <w:szCs w:val="26"/>
              </w:rPr>
            </w:pPr>
            <w:r>
              <w:rPr>
                <w:sz w:val="26"/>
                <w:szCs w:val="26"/>
              </w:rPr>
              <w:t>O</w:t>
            </w:r>
            <w:r w:rsidRPr="009B53B5">
              <w:rPr>
                <w:sz w:val="26"/>
                <w:szCs w:val="26"/>
              </w:rPr>
              <w:t>rder statistics by column chart</w:t>
            </w:r>
          </w:p>
          <w:p w14:paraId="58DA238C" w14:textId="672E77EB" w:rsidR="009B53B5" w:rsidRDefault="009B53B5" w:rsidP="009B53B5">
            <w:pPr>
              <w:pStyle w:val="ListParagraph"/>
              <w:keepNext/>
              <w:numPr>
                <w:ilvl w:val="1"/>
                <w:numId w:val="21"/>
              </w:numPr>
              <w:spacing w:line="276" w:lineRule="auto"/>
              <w:rPr>
                <w:sz w:val="26"/>
                <w:szCs w:val="26"/>
              </w:rPr>
            </w:pPr>
            <w:r>
              <w:rPr>
                <w:sz w:val="26"/>
                <w:szCs w:val="26"/>
              </w:rPr>
              <w:t>O</w:t>
            </w:r>
            <w:r w:rsidRPr="009B53B5">
              <w:rPr>
                <w:sz w:val="26"/>
                <w:szCs w:val="26"/>
              </w:rPr>
              <w:t>rder statistics by pie chart</w:t>
            </w:r>
          </w:p>
          <w:p w14:paraId="42A57676" w14:textId="3C262372" w:rsidR="002C7388" w:rsidRDefault="009B53B5" w:rsidP="00005964">
            <w:pPr>
              <w:pStyle w:val="ListParagraph"/>
              <w:keepNext/>
              <w:numPr>
                <w:ilvl w:val="0"/>
                <w:numId w:val="42"/>
              </w:numPr>
              <w:spacing w:line="276" w:lineRule="auto"/>
              <w:rPr>
                <w:sz w:val="26"/>
                <w:szCs w:val="26"/>
              </w:rPr>
            </w:pPr>
            <w:r>
              <w:rPr>
                <w:sz w:val="26"/>
                <w:szCs w:val="26"/>
              </w:rPr>
              <w:t>Account</w:t>
            </w:r>
            <w:r w:rsidR="00D630F3" w:rsidRPr="002C7388">
              <w:rPr>
                <w:sz w:val="26"/>
                <w:szCs w:val="26"/>
              </w:rPr>
              <w:t xml:space="preserve"> manage</w:t>
            </w:r>
          </w:p>
          <w:p w14:paraId="1E2A9E8A" w14:textId="551E331E" w:rsidR="009B53B5" w:rsidRDefault="009B53B5" w:rsidP="009B53B5">
            <w:pPr>
              <w:pStyle w:val="ListParagraph"/>
              <w:keepNext/>
              <w:numPr>
                <w:ilvl w:val="1"/>
                <w:numId w:val="21"/>
              </w:numPr>
              <w:spacing w:line="276" w:lineRule="auto"/>
              <w:rPr>
                <w:sz w:val="26"/>
                <w:szCs w:val="26"/>
              </w:rPr>
            </w:pPr>
            <w:r>
              <w:rPr>
                <w:sz w:val="26"/>
                <w:szCs w:val="26"/>
              </w:rPr>
              <w:t>User manage</w:t>
            </w:r>
          </w:p>
          <w:p w14:paraId="029BE270" w14:textId="4E0786CC" w:rsidR="00146FCC" w:rsidRDefault="00146FCC" w:rsidP="00146FCC">
            <w:pPr>
              <w:pStyle w:val="ListParagraph"/>
              <w:keepNext/>
              <w:numPr>
                <w:ilvl w:val="2"/>
                <w:numId w:val="21"/>
              </w:numPr>
              <w:spacing w:line="276" w:lineRule="auto"/>
              <w:rPr>
                <w:sz w:val="26"/>
                <w:szCs w:val="26"/>
              </w:rPr>
            </w:pPr>
            <w:r>
              <w:rPr>
                <w:sz w:val="26"/>
                <w:szCs w:val="26"/>
              </w:rPr>
              <w:t>Add user</w:t>
            </w:r>
          </w:p>
          <w:p w14:paraId="006A3FA7" w14:textId="279BC688" w:rsidR="009B53B5" w:rsidRDefault="009B53B5" w:rsidP="00314B31">
            <w:pPr>
              <w:pStyle w:val="ListParagraph"/>
              <w:keepNext/>
              <w:numPr>
                <w:ilvl w:val="2"/>
                <w:numId w:val="21"/>
              </w:numPr>
              <w:spacing w:line="276" w:lineRule="auto"/>
              <w:rPr>
                <w:sz w:val="26"/>
                <w:szCs w:val="26"/>
              </w:rPr>
            </w:pPr>
            <w:r w:rsidRPr="009B53B5">
              <w:rPr>
                <w:sz w:val="26"/>
                <w:szCs w:val="26"/>
              </w:rPr>
              <w:t>Edit status</w:t>
            </w:r>
            <w:r>
              <w:rPr>
                <w:sz w:val="26"/>
                <w:szCs w:val="26"/>
              </w:rPr>
              <w:t xml:space="preserve"> (active, lock</w:t>
            </w:r>
            <w:r w:rsidR="00314B31">
              <w:rPr>
                <w:sz w:val="26"/>
                <w:szCs w:val="26"/>
              </w:rPr>
              <w:t>, n</w:t>
            </w:r>
            <w:r w:rsidR="00314B31" w:rsidRPr="00314B31">
              <w:rPr>
                <w:sz w:val="26"/>
                <w:szCs w:val="26"/>
              </w:rPr>
              <w:t>ot verified</w:t>
            </w:r>
            <w:r>
              <w:rPr>
                <w:sz w:val="26"/>
                <w:szCs w:val="26"/>
              </w:rPr>
              <w:t>)</w:t>
            </w:r>
          </w:p>
          <w:p w14:paraId="5228A9AD" w14:textId="63DA13D2" w:rsidR="009B53B5" w:rsidRDefault="00146FCC" w:rsidP="00146FCC">
            <w:pPr>
              <w:pStyle w:val="ListParagraph"/>
              <w:keepNext/>
              <w:numPr>
                <w:ilvl w:val="2"/>
                <w:numId w:val="21"/>
              </w:numPr>
              <w:spacing w:line="276" w:lineRule="auto"/>
              <w:rPr>
                <w:sz w:val="26"/>
                <w:szCs w:val="26"/>
              </w:rPr>
            </w:pPr>
            <w:r w:rsidRPr="00146FCC">
              <w:rPr>
                <w:sz w:val="26"/>
                <w:szCs w:val="26"/>
              </w:rPr>
              <w:t>Edit information</w:t>
            </w:r>
            <w:r w:rsidR="00314B31">
              <w:rPr>
                <w:sz w:val="26"/>
                <w:szCs w:val="26"/>
              </w:rPr>
              <w:t xml:space="preserve"> user</w:t>
            </w:r>
          </w:p>
          <w:p w14:paraId="78AB31FB" w14:textId="20EDB2CD" w:rsidR="00146FCC" w:rsidRDefault="00146FCC" w:rsidP="00146FCC">
            <w:pPr>
              <w:pStyle w:val="ListParagraph"/>
              <w:keepNext/>
              <w:numPr>
                <w:ilvl w:val="2"/>
                <w:numId w:val="21"/>
              </w:numPr>
              <w:spacing w:line="276" w:lineRule="auto"/>
              <w:rPr>
                <w:sz w:val="26"/>
                <w:szCs w:val="26"/>
              </w:rPr>
            </w:pPr>
            <w:r>
              <w:rPr>
                <w:sz w:val="26"/>
                <w:szCs w:val="26"/>
              </w:rPr>
              <w:t>Delete user</w:t>
            </w:r>
          </w:p>
          <w:p w14:paraId="4E2B699D" w14:textId="30D37341" w:rsidR="009B53B5" w:rsidRDefault="009B53B5" w:rsidP="009B53B5">
            <w:pPr>
              <w:pStyle w:val="ListParagraph"/>
              <w:keepNext/>
              <w:numPr>
                <w:ilvl w:val="1"/>
                <w:numId w:val="21"/>
              </w:numPr>
              <w:spacing w:line="276" w:lineRule="auto"/>
              <w:rPr>
                <w:sz w:val="26"/>
                <w:szCs w:val="26"/>
              </w:rPr>
            </w:pPr>
            <w:r>
              <w:rPr>
                <w:sz w:val="26"/>
                <w:szCs w:val="26"/>
              </w:rPr>
              <w:t>Admin manage</w:t>
            </w:r>
          </w:p>
          <w:p w14:paraId="3AF94667" w14:textId="570BBFB3" w:rsidR="00146FCC" w:rsidRPr="00146FCC" w:rsidRDefault="00146FCC" w:rsidP="00146FCC">
            <w:pPr>
              <w:pStyle w:val="ListParagraph"/>
              <w:keepNext/>
              <w:numPr>
                <w:ilvl w:val="2"/>
                <w:numId w:val="21"/>
              </w:numPr>
              <w:spacing w:line="276" w:lineRule="auto"/>
              <w:rPr>
                <w:sz w:val="26"/>
                <w:szCs w:val="26"/>
              </w:rPr>
            </w:pPr>
            <w:r>
              <w:rPr>
                <w:sz w:val="26"/>
                <w:szCs w:val="26"/>
              </w:rPr>
              <w:t>Add admin</w:t>
            </w:r>
          </w:p>
          <w:p w14:paraId="7417361E" w14:textId="573E4271" w:rsidR="00146FCC" w:rsidRDefault="00146FCC" w:rsidP="00146FCC">
            <w:pPr>
              <w:pStyle w:val="ListParagraph"/>
              <w:keepNext/>
              <w:numPr>
                <w:ilvl w:val="2"/>
                <w:numId w:val="21"/>
              </w:numPr>
              <w:spacing w:line="276" w:lineRule="auto"/>
              <w:rPr>
                <w:sz w:val="26"/>
                <w:szCs w:val="26"/>
              </w:rPr>
            </w:pPr>
            <w:r w:rsidRPr="009B53B5">
              <w:rPr>
                <w:sz w:val="26"/>
                <w:szCs w:val="26"/>
              </w:rPr>
              <w:t>Edit status</w:t>
            </w:r>
            <w:r>
              <w:rPr>
                <w:sz w:val="26"/>
                <w:szCs w:val="26"/>
              </w:rPr>
              <w:t xml:space="preserve"> (active, lock)</w:t>
            </w:r>
          </w:p>
          <w:p w14:paraId="0A87D82C" w14:textId="0FBD8842" w:rsidR="00314B31" w:rsidRPr="00314B31" w:rsidRDefault="00314B31" w:rsidP="00314B31">
            <w:pPr>
              <w:pStyle w:val="ListParagraph"/>
              <w:keepNext/>
              <w:numPr>
                <w:ilvl w:val="2"/>
                <w:numId w:val="21"/>
              </w:numPr>
              <w:spacing w:line="276" w:lineRule="auto"/>
              <w:rPr>
                <w:sz w:val="26"/>
                <w:szCs w:val="26"/>
              </w:rPr>
            </w:pPr>
            <w:r w:rsidRPr="00146FCC">
              <w:rPr>
                <w:sz w:val="26"/>
                <w:szCs w:val="26"/>
              </w:rPr>
              <w:t>Edit information</w:t>
            </w:r>
            <w:r>
              <w:rPr>
                <w:sz w:val="26"/>
                <w:szCs w:val="26"/>
              </w:rPr>
              <w:t xml:space="preserve"> admin</w:t>
            </w:r>
          </w:p>
          <w:p w14:paraId="2E2C8E62" w14:textId="3C0C6466" w:rsidR="00146FCC" w:rsidRDefault="00146FCC" w:rsidP="00146FCC">
            <w:pPr>
              <w:pStyle w:val="ListParagraph"/>
              <w:keepNext/>
              <w:numPr>
                <w:ilvl w:val="2"/>
                <w:numId w:val="21"/>
              </w:numPr>
              <w:spacing w:line="276" w:lineRule="auto"/>
              <w:rPr>
                <w:sz w:val="26"/>
                <w:szCs w:val="26"/>
              </w:rPr>
            </w:pPr>
            <w:r>
              <w:rPr>
                <w:sz w:val="26"/>
                <w:szCs w:val="26"/>
              </w:rPr>
              <w:t>Delete admin</w:t>
            </w:r>
          </w:p>
          <w:p w14:paraId="42745E78" w14:textId="4589FAFA" w:rsidR="00314B31" w:rsidRDefault="00314B31" w:rsidP="00005964">
            <w:pPr>
              <w:pStyle w:val="ListParagraph"/>
              <w:keepNext/>
              <w:numPr>
                <w:ilvl w:val="0"/>
                <w:numId w:val="43"/>
              </w:numPr>
              <w:spacing w:line="276" w:lineRule="auto"/>
              <w:rPr>
                <w:sz w:val="26"/>
                <w:szCs w:val="26"/>
              </w:rPr>
            </w:pPr>
            <w:r>
              <w:rPr>
                <w:sz w:val="26"/>
                <w:szCs w:val="26"/>
              </w:rPr>
              <w:t>C</w:t>
            </w:r>
            <w:r w:rsidRPr="00161CC3">
              <w:rPr>
                <w:sz w:val="26"/>
                <w:szCs w:val="26"/>
              </w:rPr>
              <w:t>ategories</w:t>
            </w:r>
            <w:r>
              <w:rPr>
                <w:sz w:val="26"/>
                <w:szCs w:val="26"/>
              </w:rPr>
              <w:t xml:space="preserve"> manage</w:t>
            </w:r>
          </w:p>
          <w:p w14:paraId="4017F808" w14:textId="77777777" w:rsidR="00161CC3" w:rsidRDefault="00314B31" w:rsidP="00D630F3">
            <w:pPr>
              <w:pStyle w:val="ListParagraph"/>
              <w:keepNext/>
              <w:numPr>
                <w:ilvl w:val="1"/>
                <w:numId w:val="21"/>
              </w:numPr>
              <w:spacing w:line="276" w:lineRule="auto"/>
              <w:rPr>
                <w:sz w:val="26"/>
                <w:szCs w:val="26"/>
              </w:rPr>
            </w:pPr>
            <w:r>
              <w:rPr>
                <w:sz w:val="26"/>
                <w:szCs w:val="26"/>
              </w:rPr>
              <w:t>Add category</w:t>
            </w:r>
          </w:p>
          <w:p w14:paraId="150822E4" w14:textId="77777777" w:rsidR="00314B31" w:rsidRDefault="00DC7AED" w:rsidP="00DC7AED">
            <w:pPr>
              <w:pStyle w:val="ListParagraph"/>
              <w:keepNext/>
              <w:numPr>
                <w:ilvl w:val="1"/>
                <w:numId w:val="21"/>
              </w:numPr>
              <w:spacing w:line="276" w:lineRule="auto"/>
              <w:rPr>
                <w:sz w:val="26"/>
                <w:szCs w:val="26"/>
              </w:rPr>
            </w:pPr>
            <w:r w:rsidRPr="00146FCC">
              <w:rPr>
                <w:sz w:val="26"/>
                <w:szCs w:val="26"/>
              </w:rPr>
              <w:t>Edit information</w:t>
            </w:r>
            <w:r>
              <w:rPr>
                <w:sz w:val="26"/>
                <w:szCs w:val="26"/>
              </w:rPr>
              <w:t xml:space="preserve"> category</w:t>
            </w:r>
          </w:p>
          <w:p w14:paraId="5C399754" w14:textId="77777777" w:rsidR="00DC7AED" w:rsidRDefault="00DC7AED" w:rsidP="00DC7AED">
            <w:pPr>
              <w:pStyle w:val="ListParagraph"/>
              <w:keepNext/>
              <w:numPr>
                <w:ilvl w:val="1"/>
                <w:numId w:val="21"/>
              </w:numPr>
              <w:spacing w:line="276" w:lineRule="auto"/>
              <w:rPr>
                <w:sz w:val="26"/>
                <w:szCs w:val="26"/>
              </w:rPr>
            </w:pPr>
            <w:r>
              <w:rPr>
                <w:sz w:val="26"/>
                <w:szCs w:val="26"/>
              </w:rPr>
              <w:t>Delete category</w:t>
            </w:r>
          </w:p>
          <w:p w14:paraId="0166E6D2" w14:textId="77777777" w:rsidR="00DC7AED" w:rsidRDefault="00DC7AED" w:rsidP="00005964">
            <w:pPr>
              <w:pStyle w:val="ListParagraph"/>
              <w:keepNext/>
              <w:numPr>
                <w:ilvl w:val="0"/>
                <w:numId w:val="44"/>
              </w:numPr>
              <w:spacing w:line="276" w:lineRule="auto"/>
              <w:rPr>
                <w:sz w:val="26"/>
                <w:szCs w:val="26"/>
              </w:rPr>
            </w:pPr>
            <w:r>
              <w:rPr>
                <w:sz w:val="26"/>
                <w:szCs w:val="26"/>
              </w:rPr>
              <w:t>Product manage</w:t>
            </w:r>
          </w:p>
          <w:p w14:paraId="53C0B614" w14:textId="10A61B39" w:rsidR="00DC7AED" w:rsidRDefault="00DC7AED" w:rsidP="00005964">
            <w:pPr>
              <w:pStyle w:val="ListParagraph"/>
              <w:keepNext/>
              <w:numPr>
                <w:ilvl w:val="1"/>
                <w:numId w:val="44"/>
              </w:numPr>
              <w:spacing w:line="276" w:lineRule="auto"/>
              <w:rPr>
                <w:sz w:val="26"/>
                <w:szCs w:val="26"/>
              </w:rPr>
            </w:pPr>
            <w:r>
              <w:rPr>
                <w:sz w:val="26"/>
                <w:szCs w:val="26"/>
              </w:rPr>
              <w:t>Add product</w:t>
            </w:r>
          </w:p>
          <w:p w14:paraId="2316111B" w14:textId="5F6CEE99" w:rsidR="00DC7AED" w:rsidRDefault="00DC7AED" w:rsidP="00005964">
            <w:pPr>
              <w:pStyle w:val="ListParagraph"/>
              <w:keepNext/>
              <w:numPr>
                <w:ilvl w:val="1"/>
                <w:numId w:val="44"/>
              </w:numPr>
              <w:spacing w:line="276" w:lineRule="auto"/>
              <w:rPr>
                <w:sz w:val="26"/>
                <w:szCs w:val="26"/>
              </w:rPr>
            </w:pPr>
            <w:r w:rsidRPr="00146FCC">
              <w:rPr>
                <w:sz w:val="26"/>
                <w:szCs w:val="26"/>
              </w:rPr>
              <w:t>Edit information</w:t>
            </w:r>
            <w:r>
              <w:rPr>
                <w:sz w:val="26"/>
                <w:szCs w:val="26"/>
              </w:rPr>
              <w:t xml:space="preserve"> product</w:t>
            </w:r>
          </w:p>
          <w:p w14:paraId="19F17470" w14:textId="77777777" w:rsidR="00DC7AED" w:rsidRDefault="00DC7AED" w:rsidP="00005964">
            <w:pPr>
              <w:pStyle w:val="ListParagraph"/>
              <w:keepNext/>
              <w:numPr>
                <w:ilvl w:val="1"/>
                <w:numId w:val="44"/>
              </w:numPr>
              <w:spacing w:line="276" w:lineRule="auto"/>
              <w:rPr>
                <w:sz w:val="26"/>
                <w:szCs w:val="26"/>
              </w:rPr>
            </w:pPr>
            <w:r>
              <w:rPr>
                <w:sz w:val="26"/>
                <w:szCs w:val="26"/>
              </w:rPr>
              <w:t>Delete product</w:t>
            </w:r>
          </w:p>
          <w:p w14:paraId="7B88104C" w14:textId="77777777" w:rsidR="00A5461E" w:rsidRDefault="001A75E4" w:rsidP="00005964">
            <w:pPr>
              <w:pStyle w:val="ListParagraph"/>
              <w:keepNext/>
              <w:numPr>
                <w:ilvl w:val="0"/>
                <w:numId w:val="44"/>
              </w:numPr>
              <w:spacing w:line="276" w:lineRule="auto"/>
              <w:rPr>
                <w:sz w:val="26"/>
                <w:szCs w:val="26"/>
              </w:rPr>
            </w:pPr>
            <w:r w:rsidRPr="001A75E4">
              <w:rPr>
                <w:sz w:val="26"/>
                <w:szCs w:val="26"/>
              </w:rPr>
              <w:t>Receipt</w:t>
            </w:r>
            <w:r>
              <w:rPr>
                <w:sz w:val="26"/>
                <w:szCs w:val="26"/>
              </w:rPr>
              <w:t xml:space="preserve"> manage</w:t>
            </w:r>
          </w:p>
          <w:p w14:paraId="00647F0E" w14:textId="4C2DDEBE" w:rsidR="001A75E4" w:rsidRDefault="001A75E4" w:rsidP="00005964">
            <w:pPr>
              <w:pStyle w:val="ListParagraph"/>
              <w:keepNext/>
              <w:numPr>
                <w:ilvl w:val="1"/>
                <w:numId w:val="44"/>
              </w:numPr>
              <w:spacing w:line="276" w:lineRule="auto"/>
              <w:rPr>
                <w:sz w:val="26"/>
                <w:szCs w:val="26"/>
              </w:rPr>
            </w:pPr>
            <w:r>
              <w:rPr>
                <w:sz w:val="26"/>
                <w:szCs w:val="26"/>
              </w:rPr>
              <w:t>E</w:t>
            </w:r>
            <w:r w:rsidRPr="001A75E4">
              <w:rPr>
                <w:sz w:val="26"/>
                <w:szCs w:val="26"/>
              </w:rPr>
              <w:t>xport receipt</w:t>
            </w:r>
          </w:p>
          <w:p w14:paraId="2B083979" w14:textId="517B4074" w:rsidR="001A75E4" w:rsidRDefault="001A75E4" w:rsidP="00005964">
            <w:pPr>
              <w:pStyle w:val="ListParagraph"/>
              <w:keepNext/>
              <w:numPr>
                <w:ilvl w:val="1"/>
                <w:numId w:val="44"/>
              </w:numPr>
              <w:spacing w:line="276" w:lineRule="auto"/>
              <w:rPr>
                <w:sz w:val="26"/>
                <w:szCs w:val="26"/>
              </w:rPr>
            </w:pPr>
            <w:r w:rsidRPr="00146FCC">
              <w:rPr>
                <w:sz w:val="26"/>
                <w:szCs w:val="26"/>
              </w:rPr>
              <w:t>Edit information</w:t>
            </w:r>
            <w:r>
              <w:rPr>
                <w:sz w:val="26"/>
                <w:szCs w:val="26"/>
              </w:rPr>
              <w:t xml:space="preserve"> r</w:t>
            </w:r>
            <w:r w:rsidRPr="001A75E4">
              <w:rPr>
                <w:sz w:val="26"/>
                <w:szCs w:val="26"/>
              </w:rPr>
              <w:t>eceipt</w:t>
            </w:r>
          </w:p>
          <w:p w14:paraId="2768275C" w14:textId="77777777" w:rsidR="001A75E4" w:rsidRDefault="001A75E4" w:rsidP="00005964">
            <w:pPr>
              <w:pStyle w:val="ListParagraph"/>
              <w:keepNext/>
              <w:numPr>
                <w:ilvl w:val="1"/>
                <w:numId w:val="44"/>
              </w:numPr>
              <w:spacing w:line="276" w:lineRule="auto"/>
              <w:rPr>
                <w:sz w:val="26"/>
                <w:szCs w:val="26"/>
              </w:rPr>
            </w:pPr>
            <w:r>
              <w:rPr>
                <w:sz w:val="26"/>
                <w:szCs w:val="26"/>
              </w:rPr>
              <w:t>Delete r</w:t>
            </w:r>
            <w:r w:rsidRPr="001A75E4">
              <w:rPr>
                <w:sz w:val="26"/>
                <w:szCs w:val="26"/>
              </w:rPr>
              <w:t>eceipt</w:t>
            </w:r>
          </w:p>
          <w:p w14:paraId="474BBF12" w14:textId="5C86109A" w:rsidR="001A75E4" w:rsidRDefault="001A75E4" w:rsidP="00005964">
            <w:pPr>
              <w:pStyle w:val="ListParagraph"/>
              <w:keepNext/>
              <w:numPr>
                <w:ilvl w:val="0"/>
                <w:numId w:val="44"/>
              </w:numPr>
              <w:spacing w:line="276" w:lineRule="auto"/>
              <w:rPr>
                <w:sz w:val="26"/>
                <w:szCs w:val="26"/>
              </w:rPr>
            </w:pPr>
            <w:r w:rsidRPr="001A75E4">
              <w:rPr>
                <w:sz w:val="26"/>
                <w:szCs w:val="26"/>
              </w:rPr>
              <w:t>Warehouse</w:t>
            </w:r>
            <w:r>
              <w:rPr>
                <w:sz w:val="26"/>
                <w:szCs w:val="26"/>
              </w:rPr>
              <w:t xml:space="preserve"> manage</w:t>
            </w:r>
          </w:p>
          <w:p w14:paraId="1E37DAEF" w14:textId="721E0C7D" w:rsidR="001A75E4" w:rsidRDefault="00D62DCD" w:rsidP="00005964">
            <w:pPr>
              <w:pStyle w:val="ListParagraph"/>
              <w:keepNext/>
              <w:numPr>
                <w:ilvl w:val="1"/>
                <w:numId w:val="44"/>
              </w:numPr>
              <w:spacing w:line="276" w:lineRule="auto"/>
              <w:rPr>
                <w:sz w:val="26"/>
                <w:szCs w:val="26"/>
              </w:rPr>
            </w:pPr>
            <w:r>
              <w:rPr>
                <w:sz w:val="26"/>
                <w:szCs w:val="26"/>
              </w:rPr>
              <w:t>E</w:t>
            </w:r>
            <w:r w:rsidRPr="00D62DCD">
              <w:rPr>
                <w:sz w:val="26"/>
                <w:szCs w:val="26"/>
              </w:rPr>
              <w:t>nter the product into the warehouse</w:t>
            </w:r>
          </w:p>
          <w:p w14:paraId="05D21EA9" w14:textId="3C4A79C7" w:rsidR="00D62DCD" w:rsidRDefault="00D62DCD" w:rsidP="00005964">
            <w:pPr>
              <w:pStyle w:val="ListParagraph"/>
              <w:keepNext/>
              <w:numPr>
                <w:ilvl w:val="1"/>
                <w:numId w:val="44"/>
              </w:numPr>
              <w:spacing w:line="276" w:lineRule="auto"/>
              <w:rPr>
                <w:sz w:val="26"/>
                <w:szCs w:val="26"/>
              </w:rPr>
            </w:pPr>
            <w:r w:rsidRPr="00D62DCD">
              <w:rPr>
                <w:sz w:val="26"/>
                <w:szCs w:val="26"/>
              </w:rPr>
              <w:t>Edit the number of products in stock</w:t>
            </w:r>
          </w:p>
          <w:p w14:paraId="0D04FD9B" w14:textId="22D934E3" w:rsidR="001A75E4" w:rsidRDefault="001A75E4" w:rsidP="00005964">
            <w:pPr>
              <w:pStyle w:val="ListParagraph"/>
              <w:keepNext/>
              <w:numPr>
                <w:ilvl w:val="0"/>
                <w:numId w:val="44"/>
              </w:numPr>
              <w:spacing w:line="276" w:lineRule="auto"/>
              <w:rPr>
                <w:sz w:val="26"/>
                <w:szCs w:val="26"/>
              </w:rPr>
            </w:pPr>
            <w:r w:rsidRPr="001A75E4">
              <w:rPr>
                <w:sz w:val="26"/>
                <w:szCs w:val="26"/>
              </w:rPr>
              <w:t>Special event</w:t>
            </w:r>
            <w:r>
              <w:rPr>
                <w:sz w:val="26"/>
                <w:szCs w:val="26"/>
              </w:rPr>
              <w:t xml:space="preserve"> manage</w:t>
            </w:r>
          </w:p>
          <w:p w14:paraId="01CEA409" w14:textId="6067B283" w:rsidR="00D62DCD" w:rsidRDefault="00D62DCD" w:rsidP="00005964">
            <w:pPr>
              <w:pStyle w:val="ListParagraph"/>
              <w:keepNext/>
              <w:numPr>
                <w:ilvl w:val="1"/>
                <w:numId w:val="44"/>
              </w:numPr>
              <w:spacing w:line="276" w:lineRule="auto"/>
              <w:rPr>
                <w:sz w:val="26"/>
                <w:szCs w:val="26"/>
              </w:rPr>
            </w:pPr>
            <w:r w:rsidRPr="00D62DCD">
              <w:rPr>
                <w:sz w:val="26"/>
                <w:szCs w:val="26"/>
              </w:rPr>
              <w:t>Create discount events</w:t>
            </w:r>
          </w:p>
          <w:p w14:paraId="053827FB" w14:textId="4F7DB3B5" w:rsidR="00D62DCD" w:rsidRDefault="00D62DCD" w:rsidP="00005964">
            <w:pPr>
              <w:pStyle w:val="ListParagraph"/>
              <w:keepNext/>
              <w:numPr>
                <w:ilvl w:val="1"/>
                <w:numId w:val="44"/>
              </w:numPr>
              <w:spacing w:line="276" w:lineRule="auto"/>
              <w:rPr>
                <w:sz w:val="26"/>
                <w:szCs w:val="26"/>
              </w:rPr>
            </w:pPr>
            <w:r>
              <w:rPr>
                <w:sz w:val="26"/>
                <w:szCs w:val="26"/>
              </w:rPr>
              <w:t>E</w:t>
            </w:r>
            <w:r w:rsidRPr="00D62DCD">
              <w:rPr>
                <w:sz w:val="26"/>
                <w:szCs w:val="26"/>
              </w:rPr>
              <w:t>dit event time</w:t>
            </w:r>
          </w:p>
          <w:p w14:paraId="246403E4" w14:textId="3FABF2E1" w:rsidR="00D62DCD" w:rsidRDefault="00D62DCD" w:rsidP="00005964">
            <w:pPr>
              <w:pStyle w:val="ListParagraph"/>
              <w:keepNext/>
              <w:numPr>
                <w:ilvl w:val="1"/>
                <w:numId w:val="44"/>
              </w:numPr>
              <w:spacing w:line="276" w:lineRule="auto"/>
              <w:rPr>
                <w:sz w:val="26"/>
                <w:szCs w:val="26"/>
              </w:rPr>
            </w:pPr>
            <w:r w:rsidRPr="00D62DCD">
              <w:rPr>
                <w:sz w:val="26"/>
                <w:szCs w:val="26"/>
              </w:rPr>
              <w:t>Delete event</w:t>
            </w:r>
          </w:p>
          <w:p w14:paraId="3104DBF2" w14:textId="77777777" w:rsidR="001A75E4" w:rsidRDefault="001A75E4" w:rsidP="00005964">
            <w:pPr>
              <w:pStyle w:val="ListParagraph"/>
              <w:keepNext/>
              <w:numPr>
                <w:ilvl w:val="0"/>
                <w:numId w:val="44"/>
              </w:numPr>
              <w:spacing w:line="276" w:lineRule="auto"/>
              <w:rPr>
                <w:sz w:val="26"/>
                <w:szCs w:val="26"/>
              </w:rPr>
            </w:pPr>
            <w:r>
              <w:rPr>
                <w:sz w:val="26"/>
                <w:szCs w:val="26"/>
              </w:rPr>
              <w:t>Product r</w:t>
            </w:r>
            <w:r w:rsidRPr="001A75E4">
              <w:rPr>
                <w:sz w:val="26"/>
                <w:szCs w:val="26"/>
              </w:rPr>
              <w:t>eviews</w:t>
            </w:r>
            <w:r>
              <w:rPr>
                <w:sz w:val="26"/>
                <w:szCs w:val="26"/>
              </w:rPr>
              <w:t xml:space="preserve"> manage</w:t>
            </w:r>
          </w:p>
          <w:p w14:paraId="4C8C3CBD" w14:textId="12429716" w:rsidR="00D62DCD" w:rsidRPr="001A75E4" w:rsidRDefault="00D62DCD" w:rsidP="00D62DCD">
            <w:pPr>
              <w:pStyle w:val="ListParagraph"/>
              <w:keepNext/>
              <w:numPr>
                <w:ilvl w:val="1"/>
                <w:numId w:val="21"/>
              </w:numPr>
              <w:spacing w:line="276" w:lineRule="auto"/>
              <w:rPr>
                <w:sz w:val="26"/>
                <w:szCs w:val="26"/>
              </w:rPr>
            </w:pPr>
            <w:r>
              <w:rPr>
                <w:sz w:val="26"/>
                <w:szCs w:val="26"/>
              </w:rPr>
              <w:t>Delete review</w:t>
            </w:r>
          </w:p>
        </w:tc>
      </w:tr>
    </w:tbl>
    <w:p w14:paraId="7F8FD1C4" w14:textId="39FC4A75" w:rsidR="00161CC3" w:rsidRPr="00161CC3" w:rsidRDefault="00161CC3" w:rsidP="00161CC3"/>
    <w:p w14:paraId="24AE535C" w14:textId="77777777" w:rsidR="00D62DCD" w:rsidRDefault="00D62DCD">
      <w:pPr>
        <w:rPr>
          <w:rFonts w:eastAsiaTheme="majorEastAsia" w:cstheme="majorBidi"/>
          <w:b/>
          <w:szCs w:val="26"/>
        </w:rPr>
      </w:pPr>
      <w:r>
        <w:br w:type="page"/>
      </w:r>
    </w:p>
    <w:p w14:paraId="2F931485" w14:textId="131B1F57" w:rsidR="00D12650" w:rsidRDefault="002C7388" w:rsidP="002C7388">
      <w:pPr>
        <w:pStyle w:val="Heading2"/>
      </w:pPr>
      <w:bookmarkStart w:id="174" w:name="_Toc123987348"/>
      <w:r w:rsidRPr="002C7388">
        <w:lastRenderedPageBreak/>
        <w:t>Use</w:t>
      </w:r>
      <w:r w:rsidR="00C53467">
        <w:t xml:space="preserve"> </w:t>
      </w:r>
      <w:r w:rsidR="00A87224">
        <w:t>case d</w:t>
      </w:r>
      <w:r w:rsidRPr="002C7388">
        <w:t>iagram</w:t>
      </w:r>
      <w:r>
        <w:t>:</w:t>
      </w:r>
      <w:bookmarkEnd w:id="174"/>
    </w:p>
    <w:p w14:paraId="6A32E5B2" w14:textId="2D451D76" w:rsidR="002C7388" w:rsidRDefault="005B07CE" w:rsidP="000D7D53">
      <w:pPr>
        <w:pStyle w:val="Heading3"/>
      </w:pPr>
      <w:bookmarkStart w:id="175" w:name="_Toc123987349"/>
      <w:r w:rsidRPr="005B07CE">
        <w:t>General use</w:t>
      </w:r>
      <w:r w:rsidR="00C53467">
        <w:t xml:space="preserve"> </w:t>
      </w:r>
      <w:r w:rsidRPr="005B07CE">
        <w:t>case</w:t>
      </w:r>
      <w:r>
        <w:t>:</w:t>
      </w:r>
      <w:bookmarkEnd w:id="175"/>
    </w:p>
    <w:p w14:paraId="6B601BE6" w14:textId="75263C02" w:rsidR="00C31D89" w:rsidRDefault="00BE71D7" w:rsidP="00C31D89">
      <w:pPr>
        <w:keepNext/>
        <w:jc w:val="center"/>
      </w:pPr>
      <w:r w:rsidRPr="00BE71D7">
        <w:rPr>
          <w:noProof/>
        </w:rPr>
        <w:drawing>
          <wp:inline distT="0" distB="0" distL="0" distR="0" wp14:anchorId="56D91974" wp14:editId="7A57EEFD">
            <wp:extent cx="5760720" cy="6003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6003925"/>
                    </a:xfrm>
                    <a:prstGeom prst="rect">
                      <a:avLst/>
                    </a:prstGeom>
                  </pic:spPr>
                </pic:pic>
              </a:graphicData>
            </a:graphic>
          </wp:inline>
        </w:drawing>
      </w:r>
    </w:p>
    <w:p w14:paraId="25D7E372" w14:textId="223AB6E9" w:rsidR="005B07CE" w:rsidRDefault="00C31D89" w:rsidP="00C31D89">
      <w:pPr>
        <w:pStyle w:val="Caption"/>
        <w:jc w:val="center"/>
        <w:rPr>
          <w:b w:val="0"/>
          <w:sz w:val="26"/>
          <w:szCs w:val="26"/>
        </w:rPr>
      </w:pPr>
      <w:bookmarkStart w:id="176" w:name="_Toc123250867"/>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w:t>
      </w:r>
      <w:r w:rsidR="00F33A34">
        <w:rPr>
          <w:noProof/>
        </w:rPr>
        <w:fldChar w:fldCharType="end"/>
      </w:r>
      <w:r>
        <w:t xml:space="preserve"> </w:t>
      </w:r>
      <w:r w:rsidRPr="00C31D89">
        <w:rPr>
          <w:b w:val="0"/>
          <w:sz w:val="26"/>
          <w:szCs w:val="26"/>
        </w:rPr>
        <w:t>- General usecase</w:t>
      </w:r>
      <w:bookmarkEnd w:id="176"/>
    </w:p>
    <w:p w14:paraId="7AEF7AE7" w14:textId="77777777" w:rsidR="00E35A67" w:rsidRDefault="00E35A67">
      <w:pPr>
        <w:rPr>
          <w:rFonts w:eastAsiaTheme="majorEastAsia" w:cstheme="majorBidi"/>
          <w:b/>
          <w:szCs w:val="28"/>
        </w:rPr>
      </w:pPr>
      <w:r>
        <w:br w:type="page"/>
      </w:r>
    </w:p>
    <w:p w14:paraId="0ECC8EEC" w14:textId="614DA63E" w:rsidR="00D169FD" w:rsidRDefault="00D169FD" w:rsidP="000D7D53">
      <w:pPr>
        <w:pStyle w:val="Heading3"/>
      </w:pPr>
      <w:bookmarkStart w:id="177" w:name="_Toc123987350"/>
      <w:r w:rsidRPr="00D169FD">
        <w:lastRenderedPageBreak/>
        <w:t>Specific description</w:t>
      </w:r>
      <w:r>
        <w:t xml:space="preserve"> use</w:t>
      </w:r>
      <w:r w:rsidR="00506C66">
        <w:t xml:space="preserve"> </w:t>
      </w:r>
      <w:r>
        <w:t>case:</w:t>
      </w:r>
      <w:bookmarkEnd w:id="177"/>
    </w:p>
    <w:p w14:paraId="2DFFCC6D" w14:textId="1AE21B34" w:rsidR="00E35A67" w:rsidRDefault="00D169FD" w:rsidP="00E35A67">
      <w:pPr>
        <w:pStyle w:val="Heading4"/>
      </w:pPr>
      <w:bookmarkStart w:id="178" w:name="_Toc123987351"/>
      <w:r>
        <w:t>Use</w:t>
      </w:r>
      <w:r w:rsidR="00C53467">
        <w:t xml:space="preserve"> case </w:t>
      </w:r>
      <w:r w:rsidR="00F8188A">
        <w:t xml:space="preserve">register, </w:t>
      </w:r>
      <w:r w:rsidR="00C53467">
        <w:t>login:</w:t>
      </w:r>
      <w:bookmarkStart w:id="179" w:name="_Toc57216270"/>
      <w:bookmarkStart w:id="180" w:name="_Toc57216392"/>
      <w:bookmarkStart w:id="181" w:name="_Toc57216271"/>
      <w:bookmarkStart w:id="182" w:name="_Toc57216393"/>
      <w:bookmarkStart w:id="183" w:name="_Toc57216272"/>
      <w:bookmarkStart w:id="184" w:name="_Toc57216394"/>
      <w:bookmarkStart w:id="185" w:name="_Toc57216273"/>
      <w:bookmarkStart w:id="186" w:name="_Toc57216395"/>
      <w:bookmarkStart w:id="187" w:name="_Toc57216274"/>
      <w:bookmarkStart w:id="188" w:name="_Toc57216396"/>
      <w:bookmarkStart w:id="189" w:name="_Toc57216275"/>
      <w:bookmarkStart w:id="190" w:name="_Toc57216397"/>
      <w:bookmarkStart w:id="191" w:name="_Toc57216276"/>
      <w:bookmarkStart w:id="192" w:name="_Toc57216398"/>
      <w:bookmarkStart w:id="193" w:name="_Toc57216277"/>
      <w:bookmarkStart w:id="194" w:name="_Toc57216399"/>
      <w:bookmarkStart w:id="195" w:name="_Toc57216278"/>
      <w:bookmarkStart w:id="196" w:name="_Toc57216400"/>
      <w:bookmarkStart w:id="197" w:name="_Toc57216279"/>
      <w:bookmarkStart w:id="198" w:name="_Toc57216401"/>
      <w:bookmarkStart w:id="199" w:name="_Toc57216280"/>
      <w:bookmarkStart w:id="200" w:name="_Toc57216402"/>
      <w:bookmarkStart w:id="201" w:name="_Toc57216281"/>
      <w:bookmarkStart w:id="202" w:name="_Toc57216403"/>
      <w:bookmarkStart w:id="203" w:name="_Toc57216282"/>
      <w:bookmarkStart w:id="204" w:name="_Toc57216404"/>
      <w:bookmarkStart w:id="205" w:name="_Toc57216283"/>
      <w:bookmarkStart w:id="206" w:name="_Toc57216405"/>
      <w:bookmarkStart w:id="207" w:name="_Toc57216284"/>
      <w:bookmarkStart w:id="208" w:name="_Toc57216406"/>
      <w:bookmarkStart w:id="209" w:name="_Toc57216285"/>
      <w:bookmarkStart w:id="210" w:name="_Toc57216407"/>
      <w:bookmarkStart w:id="211" w:name="_Toc57216286"/>
      <w:bookmarkStart w:id="212" w:name="_Toc57216408"/>
      <w:bookmarkStart w:id="213" w:name="_Toc57216287"/>
      <w:bookmarkStart w:id="214" w:name="_Toc57216409"/>
      <w:bookmarkStart w:id="215" w:name="_Toc57216288"/>
      <w:bookmarkStart w:id="216" w:name="_Toc57216410"/>
      <w:bookmarkStart w:id="217" w:name="_Toc57216289"/>
      <w:bookmarkStart w:id="218" w:name="_Toc57216411"/>
      <w:bookmarkStart w:id="219" w:name="_Toc57216290"/>
      <w:bookmarkStart w:id="220" w:name="_Toc57216412"/>
      <w:bookmarkStart w:id="221" w:name="_Toc57216291"/>
      <w:bookmarkStart w:id="222" w:name="_Toc57216413"/>
      <w:bookmarkStart w:id="223" w:name="_Toc57216292"/>
      <w:bookmarkStart w:id="224" w:name="_Toc57216414"/>
      <w:bookmarkStart w:id="225" w:name="_Toc57216293"/>
      <w:bookmarkStart w:id="226" w:name="_Toc57216415"/>
      <w:bookmarkStart w:id="227" w:name="_Toc57216294"/>
      <w:bookmarkStart w:id="228" w:name="_Toc57216416"/>
      <w:bookmarkStart w:id="229" w:name="_Toc57216295"/>
      <w:bookmarkStart w:id="230" w:name="_Toc57216417"/>
      <w:bookmarkStart w:id="231" w:name="_Toc57216296"/>
      <w:bookmarkStart w:id="232" w:name="_Toc57216418"/>
      <w:bookmarkStart w:id="233" w:name="_Toc57216297"/>
      <w:bookmarkStart w:id="234" w:name="_Toc57216419"/>
      <w:bookmarkStart w:id="235" w:name="_Toc57216298"/>
      <w:bookmarkStart w:id="236" w:name="_Toc57216420"/>
      <w:bookmarkStart w:id="237" w:name="_Toc57216299"/>
      <w:bookmarkStart w:id="238" w:name="_Toc57216421"/>
      <w:bookmarkStart w:id="239" w:name="_Toc57216300"/>
      <w:bookmarkStart w:id="240" w:name="_Toc57216422"/>
      <w:bookmarkStart w:id="241" w:name="_Toc57216301"/>
      <w:bookmarkStart w:id="242" w:name="_Toc57216423"/>
      <w:bookmarkStart w:id="243" w:name="_Toc57216302"/>
      <w:bookmarkStart w:id="244" w:name="_Toc57216424"/>
      <w:bookmarkStart w:id="245" w:name="_Toc57216303"/>
      <w:bookmarkStart w:id="246" w:name="_Toc57216425"/>
      <w:bookmarkStart w:id="247" w:name="_Toc57216304"/>
      <w:bookmarkStart w:id="248" w:name="_Toc57216426"/>
      <w:bookmarkStart w:id="249" w:name="_Toc57216305"/>
      <w:bookmarkStart w:id="250" w:name="_Toc57216427"/>
      <w:bookmarkStart w:id="251" w:name="_Toc57216306"/>
      <w:bookmarkStart w:id="252" w:name="_Toc57216428"/>
      <w:bookmarkStart w:id="253" w:name="_Toc57216307"/>
      <w:bookmarkStart w:id="254" w:name="_Toc57216429"/>
      <w:bookmarkStart w:id="255" w:name="_Toc57216308"/>
      <w:bookmarkStart w:id="256" w:name="_Toc57216430"/>
      <w:bookmarkStart w:id="257" w:name="_Toc57216309"/>
      <w:bookmarkStart w:id="258" w:name="_Toc57216431"/>
      <w:bookmarkStart w:id="259" w:name="_Toc57216310"/>
      <w:bookmarkStart w:id="260" w:name="_Toc57216432"/>
      <w:bookmarkStart w:id="261" w:name="_Toc57216311"/>
      <w:bookmarkStart w:id="262" w:name="_Toc57216433"/>
      <w:bookmarkStart w:id="263" w:name="_Toc57216312"/>
      <w:bookmarkStart w:id="264" w:name="_Toc57216434"/>
      <w:bookmarkStart w:id="265" w:name="_Toc57216313"/>
      <w:bookmarkStart w:id="266" w:name="_Toc57216435"/>
      <w:bookmarkStart w:id="267" w:name="_Toc57216314"/>
      <w:bookmarkStart w:id="268" w:name="_Toc57216436"/>
      <w:bookmarkStart w:id="269" w:name="_Toc57216315"/>
      <w:bookmarkStart w:id="270" w:name="_Toc57216437"/>
      <w:bookmarkStart w:id="271" w:name="_Toc57216316"/>
      <w:bookmarkStart w:id="272" w:name="_Toc57216438"/>
      <w:bookmarkStart w:id="273" w:name="_Toc57216317"/>
      <w:bookmarkStart w:id="274" w:name="_Toc57216439"/>
      <w:bookmarkStart w:id="275" w:name="_Toc57216318"/>
      <w:bookmarkStart w:id="276" w:name="_Toc57216440"/>
      <w:bookmarkStart w:id="277" w:name="_Toc57216319"/>
      <w:bookmarkStart w:id="278" w:name="_Toc57216441"/>
      <w:bookmarkStart w:id="279" w:name="_Toc57216320"/>
      <w:bookmarkStart w:id="280" w:name="_Toc57216442"/>
      <w:bookmarkStart w:id="281" w:name="_Toc57216321"/>
      <w:bookmarkStart w:id="282" w:name="_Toc57216443"/>
      <w:bookmarkStart w:id="283" w:name="_Toc57216322"/>
      <w:bookmarkStart w:id="284" w:name="_Toc57216444"/>
      <w:bookmarkStart w:id="285" w:name="_Toc57216323"/>
      <w:bookmarkStart w:id="286" w:name="_Toc57216445"/>
      <w:bookmarkStart w:id="287" w:name="_Toc57216324"/>
      <w:bookmarkStart w:id="288" w:name="_Toc57216446"/>
      <w:bookmarkStart w:id="289" w:name="_Toc57216325"/>
      <w:bookmarkStart w:id="290" w:name="_Toc57216447"/>
      <w:bookmarkStart w:id="291" w:name="_Toc57216326"/>
      <w:bookmarkStart w:id="292" w:name="_Toc57216448"/>
      <w:bookmarkStart w:id="293" w:name="_Toc57216327"/>
      <w:bookmarkStart w:id="294" w:name="_Toc57216449"/>
      <w:bookmarkStart w:id="295" w:name="_Toc57216328"/>
      <w:bookmarkStart w:id="296" w:name="_Toc57216450"/>
      <w:bookmarkStart w:id="297" w:name="_Toc57216329"/>
      <w:bookmarkStart w:id="298" w:name="_Toc57216451"/>
      <w:bookmarkStart w:id="299" w:name="_Toc57216330"/>
      <w:bookmarkStart w:id="300" w:name="_Toc57216452"/>
      <w:bookmarkStart w:id="301" w:name="_Toc57216331"/>
      <w:bookmarkStart w:id="302" w:name="_Toc57216453"/>
      <w:bookmarkStart w:id="303" w:name="_Toc57216332"/>
      <w:bookmarkStart w:id="304" w:name="_Toc57216454"/>
      <w:bookmarkStart w:id="305" w:name="_Toc57216333"/>
      <w:bookmarkStart w:id="306" w:name="_Toc57216455"/>
      <w:bookmarkStart w:id="307" w:name="_Toc57216334"/>
      <w:bookmarkStart w:id="308" w:name="_Toc57216456"/>
      <w:bookmarkStart w:id="309" w:name="_Toc57216335"/>
      <w:bookmarkStart w:id="310" w:name="_Toc57216457"/>
      <w:bookmarkStart w:id="311" w:name="_Toc57216336"/>
      <w:bookmarkStart w:id="312" w:name="_Toc57216458"/>
      <w:bookmarkStart w:id="313" w:name="_Toc57216337"/>
      <w:bookmarkStart w:id="314" w:name="_Toc57216459"/>
      <w:bookmarkStart w:id="315" w:name="_Toc57216338"/>
      <w:bookmarkStart w:id="316" w:name="_Toc57216460"/>
      <w:bookmarkStart w:id="317" w:name="_Toc57216339"/>
      <w:bookmarkStart w:id="318" w:name="_Toc57216461"/>
      <w:bookmarkStart w:id="319" w:name="_Toc57216340"/>
      <w:bookmarkStart w:id="320" w:name="_Toc57216462"/>
      <w:bookmarkStart w:id="321" w:name="_Toc57216341"/>
      <w:bookmarkStart w:id="322" w:name="_Toc57216463"/>
      <w:bookmarkStart w:id="323" w:name="_Toc57216342"/>
      <w:bookmarkStart w:id="324" w:name="_Toc57216464"/>
      <w:bookmarkStart w:id="325" w:name="_Toc57216343"/>
      <w:bookmarkStart w:id="326" w:name="_Toc57216465"/>
      <w:bookmarkStart w:id="327" w:name="_Toc57216344"/>
      <w:bookmarkStart w:id="328" w:name="_Toc57216466"/>
      <w:bookmarkStart w:id="329" w:name="_Toc57216345"/>
      <w:bookmarkStart w:id="330" w:name="_Toc57216467"/>
      <w:bookmarkStart w:id="331" w:name="_Toc57216346"/>
      <w:bookmarkStart w:id="332" w:name="_Toc57216468"/>
      <w:bookmarkStart w:id="333" w:name="_Toc57216347"/>
      <w:bookmarkStart w:id="334" w:name="_Toc57216469"/>
      <w:bookmarkStart w:id="335" w:name="_Toc57216348"/>
      <w:bookmarkStart w:id="336" w:name="_Toc57216470"/>
      <w:bookmarkStart w:id="337" w:name="_Toc57216349"/>
      <w:bookmarkStart w:id="338" w:name="_Toc57216471"/>
      <w:bookmarkStart w:id="339" w:name="_Toc57216350"/>
      <w:bookmarkStart w:id="340" w:name="_Toc57216472"/>
      <w:bookmarkStart w:id="341" w:name="_Toc57216351"/>
      <w:bookmarkStart w:id="342" w:name="_Toc57216473"/>
      <w:bookmarkStart w:id="343" w:name="_Toc57216352"/>
      <w:bookmarkStart w:id="344" w:name="_Toc57216474"/>
      <w:bookmarkStart w:id="345" w:name="_Toc57216353"/>
      <w:bookmarkStart w:id="346" w:name="_Toc57216475"/>
      <w:bookmarkStart w:id="347" w:name="_Toc57216354"/>
      <w:bookmarkStart w:id="348" w:name="_Toc57216476"/>
      <w:bookmarkStart w:id="349" w:name="_Toc57216355"/>
      <w:bookmarkStart w:id="350" w:name="_Toc57216477"/>
      <w:bookmarkStart w:id="351" w:name="_Toc57216356"/>
      <w:bookmarkStart w:id="352" w:name="_Toc57216478"/>
      <w:bookmarkStart w:id="353" w:name="_Toc57216357"/>
      <w:bookmarkStart w:id="354" w:name="_Toc57216479"/>
      <w:bookmarkStart w:id="355" w:name="_Toc57216358"/>
      <w:bookmarkStart w:id="356" w:name="_Toc5721648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435531F7" w14:textId="3E16C5B0" w:rsidR="00E35A67" w:rsidRDefault="00554FC2" w:rsidP="00E35A67">
      <w:pPr>
        <w:keepNext/>
        <w:jc w:val="center"/>
      </w:pPr>
      <w:r w:rsidRPr="00554FC2">
        <w:rPr>
          <w:noProof/>
        </w:rPr>
        <w:drawing>
          <wp:inline distT="0" distB="0" distL="0" distR="0" wp14:anchorId="0AAAD63E" wp14:editId="67DAA39E">
            <wp:extent cx="5760720" cy="2099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9310"/>
                    </a:xfrm>
                    <a:prstGeom prst="rect">
                      <a:avLst/>
                    </a:prstGeom>
                  </pic:spPr>
                </pic:pic>
              </a:graphicData>
            </a:graphic>
          </wp:inline>
        </w:drawing>
      </w:r>
    </w:p>
    <w:p w14:paraId="3951B207" w14:textId="2F3AF589" w:rsidR="00E35A67" w:rsidRDefault="00E35A67" w:rsidP="00D66FF2">
      <w:pPr>
        <w:pStyle w:val="Caption"/>
        <w:jc w:val="center"/>
        <w:rPr>
          <w:b w:val="0"/>
          <w:sz w:val="26"/>
          <w:szCs w:val="26"/>
        </w:rPr>
      </w:pPr>
      <w:bookmarkStart w:id="357" w:name="_Toc123250868"/>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w:t>
      </w:r>
      <w:r w:rsidR="00F33A34">
        <w:rPr>
          <w:noProof/>
        </w:rPr>
        <w:fldChar w:fldCharType="end"/>
      </w:r>
      <w:r>
        <w:t xml:space="preserve"> </w:t>
      </w:r>
      <w:r w:rsidRPr="00E35A67">
        <w:rPr>
          <w:b w:val="0"/>
          <w:sz w:val="26"/>
          <w:szCs w:val="26"/>
        </w:rPr>
        <w:t>- Use case login, register</w:t>
      </w:r>
      <w:bookmarkEnd w:id="357"/>
    </w:p>
    <w:p w14:paraId="70320E7F" w14:textId="3A53A3F6" w:rsidR="00333782" w:rsidRDefault="00333782" w:rsidP="00333782">
      <w:pPr>
        <w:pStyle w:val="Caption"/>
        <w:keepNext/>
        <w:jc w:val="center"/>
      </w:pPr>
      <w:bookmarkStart w:id="358" w:name="_Toc123249592"/>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2</w:t>
      </w:r>
      <w:r w:rsidR="00F33A34">
        <w:rPr>
          <w:noProof/>
        </w:rPr>
        <w:fldChar w:fldCharType="end"/>
      </w:r>
      <w:r>
        <w:t xml:space="preserve"> </w:t>
      </w:r>
      <w:r w:rsidRPr="00333782">
        <w:rPr>
          <w:b w:val="0"/>
          <w:sz w:val="26"/>
          <w:szCs w:val="26"/>
        </w:rPr>
        <w:t>- Specific description use case login, register</w:t>
      </w:r>
      <w:bookmarkEnd w:id="358"/>
    </w:p>
    <w:tbl>
      <w:tblPr>
        <w:tblStyle w:val="TableGrid"/>
        <w:tblW w:w="0" w:type="auto"/>
        <w:jc w:val="center"/>
        <w:tblLook w:val="04A0" w:firstRow="1" w:lastRow="0" w:firstColumn="1" w:lastColumn="0" w:noHBand="0" w:noVBand="1"/>
      </w:tblPr>
      <w:tblGrid>
        <w:gridCol w:w="1980"/>
        <w:gridCol w:w="3402"/>
        <w:gridCol w:w="3635"/>
      </w:tblGrid>
      <w:tr w:rsidR="00D66FF2" w:rsidRPr="009F5181" w14:paraId="302A8AD8" w14:textId="77777777" w:rsidTr="008E3084">
        <w:trPr>
          <w:jc w:val="center"/>
        </w:trPr>
        <w:tc>
          <w:tcPr>
            <w:tcW w:w="1980" w:type="dxa"/>
          </w:tcPr>
          <w:p w14:paraId="631171AC" w14:textId="05EC2631" w:rsidR="00D66FF2" w:rsidRPr="009F5181" w:rsidRDefault="00D66FF2" w:rsidP="00AA2D8E">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2F42C920" w14:textId="143E44EA" w:rsidR="00D66FF2" w:rsidRPr="009F5181" w:rsidRDefault="00D66FF2" w:rsidP="00AA2D8E">
            <w:pPr>
              <w:spacing w:line="360" w:lineRule="auto"/>
              <w:jc w:val="center"/>
              <w:rPr>
                <w:b/>
                <w:sz w:val="26"/>
                <w:szCs w:val="26"/>
              </w:rPr>
            </w:pPr>
            <w:r>
              <w:rPr>
                <w:b/>
                <w:sz w:val="26"/>
                <w:szCs w:val="26"/>
              </w:rPr>
              <w:t>Description</w:t>
            </w:r>
          </w:p>
        </w:tc>
      </w:tr>
      <w:tr w:rsidR="00D66FF2" w:rsidRPr="009F5181" w14:paraId="4078526F" w14:textId="77777777" w:rsidTr="008E3084">
        <w:trPr>
          <w:jc w:val="center"/>
        </w:trPr>
        <w:tc>
          <w:tcPr>
            <w:tcW w:w="1980" w:type="dxa"/>
          </w:tcPr>
          <w:p w14:paraId="6B1D5F7A" w14:textId="1E5A7633" w:rsidR="00D66FF2" w:rsidRPr="009F5181" w:rsidRDefault="0021275E" w:rsidP="00CD253C">
            <w:pPr>
              <w:spacing w:line="360" w:lineRule="auto"/>
              <w:jc w:val="both"/>
              <w:rPr>
                <w:sz w:val="26"/>
                <w:szCs w:val="26"/>
              </w:rPr>
            </w:pPr>
            <w:r w:rsidRPr="0021275E">
              <w:rPr>
                <w:sz w:val="26"/>
                <w:szCs w:val="26"/>
              </w:rPr>
              <w:t>Function name</w:t>
            </w:r>
          </w:p>
        </w:tc>
        <w:tc>
          <w:tcPr>
            <w:tcW w:w="7037" w:type="dxa"/>
            <w:gridSpan w:val="2"/>
          </w:tcPr>
          <w:p w14:paraId="60E4B172" w14:textId="2F5289B2" w:rsidR="00D66FF2" w:rsidRPr="009F5181" w:rsidRDefault="0021275E" w:rsidP="00CD253C">
            <w:pPr>
              <w:spacing w:line="360" w:lineRule="auto"/>
              <w:jc w:val="both"/>
              <w:rPr>
                <w:sz w:val="26"/>
                <w:szCs w:val="26"/>
              </w:rPr>
            </w:pPr>
            <w:r>
              <w:rPr>
                <w:sz w:val="26"/>
                <w:szCs w:val="26"/>
              </w:rPr>
              <w:t>Login</w:t>
            </w:r>
          </w:p>
        </w:tc>
      </w:tr>
      <w:tr w:rsidR="00D66FF2" w:rsidRPr="009F5181" w14:paraId="0D68ECE4" w14:textId="77777777" w:rsidTr="008E3084">
        <w:trPr>
          <w:jc w:val="center"/>
        </w:trPr>
        <w:tc>
          <w:tcPr>
            <w:tcW w:w="1980" w:type="dxa"/>
          </w:tcPr>
          <w:p w14:paraId="62FF3501" w14:textId="2CECFACF" w:rsidR="00D66FF2" w:rsidRPr="009F5181" w:rsidRDefault="0021275E" w:rsidP="00CD253C">
            <w:pPr>
              <w:spacing w:line="360" w:lineRule="auto"/>
              <w:jc w:val="both"/>
              <w:rPr>
                <w:sz w:val="26"/>
                <w:szCs w:val="26"/>
              </w:rPr>
            </w:pPr>
            <w:r w:rsidRPr="0021275E">
              <w:rPr>
                <w:sz w:val="26"/>
                <w:szCs w:val="26"/>
              </w:rPr>
              <w:t>Agent</w:t>
            </w:r>
          </w:p>
        </w:tc>
        <w:tc>
          <w:tcPr>
            <w:tcW w:w="7037" w:type="dxa"/>
            <w:gridSpan w:val="2"/>
          </w:tcPr>
          <w:p w14:paraId="73A1488B" w14:textId="295D93BE" w:rsidR="00D66FF2" w:rsidRPr="009F5181" w:rsidRDefault="0021275E" w:rsidP="00CD253C">
            <w:pPr>
              <w:spacing w:line="360" w:lineRule="auto"/>
              <w:jc w:val="both"/>
              <w:rPr>
                <w:sz w:val="26"/>
                <w:szCs w:val="26"/>
              </w:rPr>
            </w:pPr>
            <w:r>
              <w:rPr>
                <w:sz w:val="26"/>
                <w:szCs w:val="26"/>
              </w:rPr>
              <w:t>Member customers</w:t>
            </w:r>
          </w:p>
        </w:tc>
      </w:tr>
      <w:tr w:rsidR="00D66FF2" w:rsidRPr="009F5181" w14:paraId="1248E851" w14:textId="77777777" w:rsidTr="008E3084">
        <w:trPr>
          <w:jc w:val="center"/>
        </w:trPr>
        <w:tc>
          <w:tcPr>
            <w:tcW w:w="1980" w:type="dxa"/>
          </w:tcPr>
          <w:p w14:paraId="0D54ABFE" w14:textId="35600FD1" w:rsidR="00D66FF2" w:rsidRPr="009F5181" w:rsidRDefault="0021275E" w:rsidP="00CD253C">
            <w:pPr>
              <w:spacing w:line="360" w:lineRule="auto"/>
              <w:jc w:val="both"/>
              <w:rPr>
                <w:sz w:val="26"/>
                <w:szCs w:val="26"/>
              </w:rPr>
            </w:pPr>
            <w:r w:rsidRPr="0021275E">
              <w:rPr>
                <w:sz w:val="26"/>
                <w:szCs w:val="26"/>
              </w:rPr>
              <w:t>Pre-conditions</w:t>
            </w:r>
          </w:p>
        </w:tc>
        <w:tc>
          <w:tcPr>
            <w:tcW w:w="7037" w:type="dxa"/>
            <w:gridSpan w:val="2"/>
          </w:tcPr>
          <w:p w14:paraId="0456D57E" w14:textId="106212D9" w:rsidR="00D66FF2" w:rsidRPr="009F5181" w:rsidRDefault="00324048" w:rsidP="00CD253C">
            <w:pPr>
              <w:spacing w:line="360" w:lineRule="auto"/>
              <w:jc w:val="both"/>
              <w:rPr>
                <w:sz w:val="26"/>
                <w:szCs w:val="26"/>
              </w:rPr>
            </w:pPr>
            <w:r w:rsidRPr="00324048">
              <w:rPr>
                <w:sz w:val="26"/>
                <w:szCs w:val="26"/>
              </w:rPr>
              <w:t>You must register and verify your account before you can log in</w:t>
            </w:r>
          </w:p>
        </w:tc>
      </w:tr>
      <w:tr w:rsidR="00D66FF2" w:rsidRPr="009F5181" w14:paraId="4349C523" w14:textId="77777777" w:rsidTr="008E3084">
        <w:trPr>
          <w:jc w:val="center"/>
        </w:trPr>
        <w:tc>
          <w:tcPr>
            <w:tcW w:w="1980" w:type="dxa"/>
          </w:tcPr>
          <w:p w14:paraId="12051EFB" w14:textId="6F8CCB02" w:rsidR="00D66FF2" w:rsidRPr="009F5181" w:rsidRDefault="0021275E" w:rsidP="00CD253C">
            <w:pPr>
              <w:spacing w:line="360" w:lineRule="auto"/>
              <w:rPr>
                <w:sz w:val="26"/>
                <w:szCs w:val="26"/>
              </w:rPr>
            </w:pPr>
            <w:r w:rsidRPr="0021275E">
              <w:rPr>
                <w:sz w:val="26"/>
                <w:szCs w:val="26"/>
              </w:rPr>
              <w:t>The following conditions</w:t>
            </w:r>
          </w:p>
        </w:tc>
        <w:tc>
          <w:tcPr>
            <w:tcW w:w="7037" w:type="dxa"/>
            <w:gridSpan w:val="2"/>
          </w:tcPr>
          <w:p w14:paraId="69823575" w14:textId="77777777" w:rsidR="00D66FF2" w:rsidRPr="009F5181" w:rsidRDefault="00D66FF2" w:rsidP="00CD253C">
            <w:pPr>
              <w:spacing w:line="360" w:lineRule="auto"/>
              <w:jc w:val="both"/>
              <w:rPr>
                <w:sz w:val="26"/>
                <w:szCs w:val="26"/>
              </w:rPr>
            </w:pPr>
          </w:p>
        </w:tc>
      </w:tr>
      <w:tr w:rsidR="00D66FF2" w:rsidRPr="009F5181" w14:paraId="3F3377C5" w14:textId="77777777" w:rsidTr="008E3084">
        <w:trPr>
          <w:jc w:val="center"/>
        </w:trPr>
        <w:tc>
          <w:tcPr>
            <w:tcW w:w="1980" w:type="dxa"/>
          </w:tcPr>
          <w:p w14:paraId="001C9E52" w14:textId="11665AFE" w:rsidR="00D66FF2" w:rsidRPr="009F5181" w:rsidRDefault="0021275E" w:rsidP="00CD253C">
            <w:pPr>
              <w:spacing w:line="360" w:lineRule="auto"/>
              <w:jc w:val="both"/>
              <w:rPr>
                <w:sz w:val="26"/>
                <w:szCs w:val="26"/>
              </w:rPr>
            </w:pPr>
            <w:r>
              <w:rPr>
                <w:sz w:val="26"/>
                <w:szCs w:val="26"/>
              </w:rPr>
              <w:t>Description</w:t>
            </w:r>
          </w:p>
        </w:tc>
        <w:tc>
          <w:tcPr>
            <w:tcW w:w="7037" w:type="dxa"/>
            <w:gridSpan w:val="2"/>
          </w:tcPr>
          <w:p w14:paraId="64F251A8" w14:textId="0DC37BB5" w:rsidR="00D66FF2" w:rsidRPr="009F5181" w:rsidRDefault="0021275E" w:rsidP="00CD253C">
            <w:pPr>
              <w:spacing w:line="360" w:lineRule="auto"/>
              <w:jc w:val="both"/>
              <w:rPr>
                <w:sz w:val="26"/>
                <w:szCs w:val="26"/>
              </w:rPr>
            </w:pPr>
            <w:r w:rsidRPr="0021275E">
              <w:rPr>
                <w:sz w:val="26"/>
                <w:szCs w:val="26"/>
              </w:rPr>
              <w:t>Users log into the system to use the application</w:t>
            </w:r>
          </w:p>
        </w:tc>
      </w:tr>
      <w:tr w:rsidR="00D66FF2" w:rsidRPr="009F5181" w14:paraId="123C86E1" w14:textId="77777777" w:rsidTr="008E3084">
        <w:trPr>
          <w:trHeight w:val="423"/>
          <w:jc w:val="center"/>
        </w:trPr>
        <w:tc>
          <w:tcPr>
            <w:tcW w:w="1980" w:type="dxa"/>
            <w:vMerge w:val="restart"/>
          </w:tcPr>
          <w:p w14:paraId="34868B59" w14:textId="16F0D7CC" w:rsidR="00D66FF2" w:rsidRPr="009F5181" w:rsidRDefault="0021275E" w:rsidP="00CD253C">
            <w:pPr>
              <w:spacing w:line="360" w:lineRule="auto"/>
              <w:jc w:val="both"/>
              <w:rPr>
                <w:sz w:val="26"/>
                <w:szCs w:val="26"/>
              </w:rPr>
            </w:pPr>
            <w:r>
              <w:rPr>
                <w:sz w:val="26"/>
                <w:szCs w:val="26"/>
              </w:rPr>
              <w:t>Action</w:t>
            </w:r>
          </w:p>
        </w:tc>
        <w:tc>
          <w:tcPr>
            <w:tcW w:w="3402" w:type="dxa"/>
          </w:tcPr>
          <w:p w14:paraId="289C9373" w14:textId="6FF22403" w:rsidR="00D66FF2" w:rsidRPr="009F5181" w:rsidRDefault="0021275E" w:rsidP="00CD253C">
            <w:pPr>
              <w:spacing w:line="360" w:lineRule="auto"/>
              <w:jc w:val="both"/>
              <w:rPr>
                <w:sz w:val="26"/>
                <w:szCs w:val="26"/>
              </w:rPr>
            </w:pPr>
            <w:r w:rsidRPr="0021275E">
              <w:rPr>
                <w:sz w:val="26"/>
                <w:szCs w:val="26"/>
              </w:rPr>
              <w:t>Agent action</w:t>
            </w:r>
          </w:p>
        </w:tc>
        <w:tc>
          <w:tcPr>
            <w:tcW w:w="3635" w:type="dxa"/>
          </w:tcPr>
          <w:p w14:paraId="19D16C82" w14:textId="26FDAB97" w:rsidR="00D66FF2" w:rsidRPr="009F5181" w:rsidRDefault="0021275E" w:rsidP="00CD253C">
            <w:pPr>
              <w:spacing w:line="360" w:lineRule="auto"/>
              <w:jc w:val="both"/>
              <w:rPr>
                <w:sz w:val="26"/>
                <w:szCs w:val="26"/>
              </w:rPr>
            </w:pPr>
            <w:r w:rsidRPr="0021275E">
              <w:rPr>
                <w:sz w:val="26"/>
                <w:szCs w:val="26"/>
              </w:rPr>
              <w:t>System action</w:t>
            </w:r>
          </w:p>
        </w:tc>
      </w:tr>
      <w:tr w:rsidR="00D66FF2" w:rsidRPr="009F5181" w14:paraId="2E313278" w14:textId="77777777" w:rsidTr="008E3084">
        <w:trPr>
          <w:trHeight w:val="1224"/>
          <w:jc w:val="center"/>
        </w:trPr>
        <w:tc>
          <w:tcPr>
            <w:tcW w:w="1980" w:type="dxa"/>
            <w:vMerge/>
          </w:tcPr>
          <w:p w14:paraId="370F1C70" w14:textId="77777777" w:rsidR="00D66FF2" w:rsidRPr="009F5181" w:rsidRDefault="00D66FF2" w:rsidP="00CD253C">
            <w:pPr>
              <w:spacing w:line="360" w:lineRule="auto"/>
              <w:jc w:val="both"/>
              <w:rPr>
                <w:sz w:val="26"/>
                <w:szCs w:val="26"/>
              </w:rPr>
            </w:pPr>
          </w:p>
        </w:tc>
        <w:tc>
          <w:tcPr>
            <w:tcW w:w="3402" w:type="dxa"/>
          </w:tcPr>
          <w:p w14:paraId="59C2BF17" w14:textId="409E812A" w:rsidR="00D66FF2" w:rsidRPr="009F5181" w:rsidRDefault="00D66FF2" w:rsidP="00CD253C">
            <w:pPr>
              <w:spacing w:line="360" w:lineRule="auto"/>
              <w:jc w:val="both"/>
              <w:rPr>
                <w:sz w:val="26"/>
                <w:szCs w:val="26"/>
              </w:rPr>
            </w:pPr>
            <w:r w:rsidRPr="009F5181">
              <w:rPr>
                <w:sz w:val="26"/>
                <w:szCs w:val="26"/>
              </w:rPr>
              <w:t xml:space="preserve">(1) </w:t>
            </w:r>
            <w:r w:rsidR="0021275E" w:rsidRPr="0021275E">
              <w:rPr>
                <w:sz w:val="26"/>
                <w:szCs w:val="26"/>
              </w:rPr>
              <w:t>Enter email and password</w:t>
            </w:r>
          </w:p>
        </w:tc>
        <w:tc>
          <w:tcPr>
            <w:tcW w:w="3635" w:type="dxa"/>
          </w:tcPr>
          <w:p w14:paraId="6E7801BA" w14:textId="77777777" w:rsidR="0021275E" w:rsidRDefault="00D66FF2" w:rsidP="00CD253C">
            <w:pPr>
              <w:spacing w:line="360" w:lineRule="auto"/>
              <w:jc w:val="both"/>
              <w:rPr>
                <w:sz w:val="26"/>
                <w:szCs w:val="26"/>
              </w:rPr>
            </w:pPr>
            <w:r w:rsidRPr="009F5181">
              <w:rPr>
                <w:sz w:val="26"/>
                <w:szCs w:val="26"/>
              </w:rPr>
              <w:t xml:space="preserve">(2) </w:t>
            </w:r>
            <w:r w:rsidR="0021275E" w:rsidRPr="0021275E">
              <w:rPr>
                <w:sz w:val="26"/>
                <w:szCs w:val="26"/>
              </w:rPr>
              <w:t xml:space="preserve">Get information for testing </w:t>
            </w:r>
          </w:p>
          <w:p w14:paraId="1F522A65" w14:textId="48AF1761" w:rsidR="00D66FF2" w:rsidRPr="009F5181" w:rsidRDefault="00D66FF2" w:rsidP="00CD253C">
            <w:pPr>
              <w:spacing w:line="360" w:lineRule="auto"/>
              <w:jc w:val="both"/>
              <w:rPr>
                <w:sz w:val="26"/>
                <w:szCs w:val="26"/>
              </w:rPr>
            </w:pPr>
            <w:r w:rsidRPr="009F5181">
              <w:rPr>
                <w:sz w:val="26"/>
                <w:szCs w:val="26"/>
              </w:rPr>
              <w:t xml:space="preserve">(3) </w:t>
            </w:r>
            <w:r w:rsidR="0021275E" w:rsidRPr="0021275E">
              <w:rPr>
                <w:sz w:val="26"/>
                <w:szCs w:val="26"/>
              </w:rPr>
              <w:t>If successful, login to the system. If failed error message.</w:t>
            </w:r>
          </w:p>
        </w:tc>
      </w:tr>
    </w:tbl>
    <w:p w14:paraId="2306ED91" w14:textId="33B56386" w:rsidR="00D66FF2" w:rsidRDefault="0056708E" w:rsidP="00762147">
      <w:pPr>
        <w:pStyle w:val="Heading4"/>
        <w:rPr>
          <w:rFonts w:eastAsiaTheme="majorEastAsia"/>
        </w:rPr>
      </w:pPr>
      <w:bookmarkStart w:id="359" w:name="_Toc123987352"/>
      <w:r w:rsidRPr="009F5181">
        <w:rPr>
          <w:szCs w:val="26"/>
        </w:rPr>
        <w:lastRenderedPageBreak/>
        <w:t xml:space="preserve">Use case </w:t>
      </w:r>
      <w:r>
        <w:rPr>
          <w:szCs w:val="26"/>
        </w:rPr>
        <w:t>search products:</w:t>
      </w:r>
      <w:bookmarkEnd w:id="359"/>
    </w:p>
    <w:p w14:paraId="2D6805F5" w14:textId="77777777" w:rsidR="0005669D" w:rsidRDefault="0005669D" w:rsidP="0005669D">
      <w:pPr>
        <w:keepNext/>
      </w:pPr>
      <w:r w:rsidRPr="0005669D">
        <w:rPr>
          <w:rFonts w:eastAsiaTheme="majorEastAsia"/>
          <w:noProof/>
        </w:rPr>
        <w:drawing>
          <wp:inline distT="0" distB="0" distL="0" distR="0" wp14:anchorId="76844F38" wp14:editId="666E50C8">
            <wp:extent cx="5760720" cy="2357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57120"/>
                    </a:xfrm>
                    <a:prstGeom prst="rect">
                      <a:avLst/>
                    </a:prstGeom>
                  </pic:spPr>
                </pic:pic>
              </a:graphicData>
            </a:graphic>
          </wp:inline>
        </w:drawing>
      </w:r>
    </w:p>
    <w:p w14:paraId="5E57BA5A" w14:textId="57AC0B03" w:rsidR="00D66FF2" w:rsidRDefault="0005669D" w:rsidP="0005669D">
      <w:pPr>
        <w:pStyle w:val="Caption"/>
        <w:jc w:val="center"/>
        <w:rPr>
          <w:b w:val="0"/>
          <w:sz w:val="26"/>
          <w:szCs w:val="26"/>
        </w:rPr>
      </w:pPr>
      <w:bookmarkStart w:id="360" w:name="_Toc123250869"/>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4</w:t>
      </w:r>
      <w:r w:rsidR="00F33A34">
        <w:rPr>
          <w:noProof/>
        </w:rPr>
        <w:fldChar w:fldCharType="end"/>
      </w:r>
      <w:r>
        <w:t xml:space="preserve"> </w:t>
      </w:r>
      <w:r w:rsidRPr="0005669D">
        <w:rPr>
          <w:b w:val="0"/>
          <w:sz w:val="26"/>
          <w:szCs w:val="26"/>
        </w:rPr>
        <w:t>- Use case search products</w:t>
      </w:r>
      <w:bookmarkEnd w:id="360"/>
    </w:p>
    <w:p w14:paraId="7314880B" w14:textId="6454C1EB" w:rsidR="009E04BE" w:rsidRPr="009E04BE" w:rsidRDefault="009E04BE" w:rsidP="009E04BE">
      <w:pPr>
        <w:pStyle w:val="Caption"/>
        <w:keepNext/>
        <w:jc w:val="center"/>
        <w:rPr>
          <w:b w:val="0"/>
          <w:sz w:val="26"/>
          <w:szCs w:val="26"/>
        </w:rPr>
      </w:pPr>
      <w:bookmarkStart w:id="361" w:name="_Toc123249593"/>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3</w:t>
      </w:r>
      <w:r w:rsidR="00F33A34">
        <w:rPr>
          <w:noProof/>
        </w:rPr>
        <w:fldChar w:fldCharType="end"/>
      </w:r>
      <w:r>
        <w:t xml:space="preserve"> </w:t>
      </w:r>
      <w:r w:rsidRPr="009E04BE">
        <w:rPr>
          <w:b w:val="0"/>
          <w:sz w:val="26"/>
          <w:szCs w:val="26"/>
        </w:rPr>
        <w:t>- Specific description use case search products</w:t>
      </w:r>
      <w:bookmarkEnd w:id="361"/>
    </w:p>
    <w:tbl>
      <w:tblPr>
        <w:tblStyle w:val="TableGrid"/>
        <w:tblW w:w="0" w:type="auto"/>
        <w:jc w:val="center"/>
        <w:tblLook w:val="04A0" w:firstRow="1" w:lastRow="0" w:firstColumn="1" w:lastColumn="0" w:noHBand="0" w:noVBand="1"/>
      </w:tblPr>
      <w:tblGrid>
        <w:gridCol w:w="1980"/>
        <w:gridCol w:w="3544"/>
        <w:gridCol w:w="3493"/>
      </w:tblGrid>
      <w:tr w:rsidR="0005669D" w:rsidRPr="009F5181" w14:paraId="6693C159" w14:textId="77777777" w:rsidTr="00AA2D8E">
        <w:trPr>
          <w:jc w:val="center"/>
        </w:trPr>
        <w:tc>
          <w:tcPr>
            <w:tcW w:w="1980" w:type="dxa"/>
          </w:tcPr>
          <w:p w14:paraId="354EA99E" w14:textId="77777777" w:rsidR="0005669D" w:rsidRPr="009F5181" w:rsidRDefault="0005669D" w:rsidP="00AA2D8E">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25CDE33F" w14:textId="77777777" w:rsidR="0005669D" w:rsidRPr="009F5181" w:rsidRDefault="0005669D" w:rsidP="00AA2D8E">
            <w:pPr>
              <w:spacing w:line="360" w:lineRule="auto"/>
              <w:jc w:val="center"/>
              <w:rPr>
                <w:b/>
                <w:sz w:val="26"/>
                <w:szCs w:val="26"/>
              </w:rPr>
            </w:pPr>
            <w:r>
              <w:rPr>
                <w:b/>
                <w:sz w:val="26"/>
                <w:szCs w:val="26"/>
              </w:rPr>
              <w:t>Description</w:t>
            </w:r>
          </w:p>
        </w:tc>
      </w:tr>
      <w:tr w:rsidR="0005669D" w:rsidRPr="009F5181" w14:paraId="1A39C339" w14:textId="77777777" w:rsidTr="00AA2D8E">
        <w:trPr>
          <w:jc w:val="center"/>
        </w:trPr>
        <w:tc>
          <w:tcPr>
            <w:tcW w:w="1980" w:type="dxa"/>
          </w:tcPr>
          <w:p w14:paraId="4D6D6EE3" w14:textId="77777777" w:rsidR="0005669D" w:rsidRPr="009F5181" w:rsidRDefault="0005669D" w:rsidP="00AA2D8E">
            <w:pPr>
              <w:spacing w:line="360" w:lineRule="auto"/>
              <w:jc w:val="both"/>
              <w:rPr>
                <w:sz w:val="26"/>
                <w:szCs w:val="26"/>
              </w:rPr>
            </w:pPr>
            <w:r w:rsidRPr="0021275E">
              <w:rPr>
                <w:sz w:val="26"/>
                <w:szCs w:val="26"/>
              </w:rPr>
              <w:t>Function name</w:t>
            </w:r>
          </w:p>
        </w:tc>
        <w:tc>
          <w:tcPr>
            <w:tcW w:w="7037" w:type="dxa"/>
            <w:gridSpan w:val="2"/>
          </w:tcPr>
          <w:p w14:paraId="7A43E875" w14:textId="4002E695" w:rsidR="0005669D" w:rsidRPr="009F5181" w:rsidRDefault="0005669D" w:rsidP="00AA2D8E">
            <w:pPr>
              <w:spacing w:line="360" w:lineRule="auto"/>
              <w:jc w:val="both"/>
              <w:rPr>
                <w:sz w:val="26"/>
                <w:szCs w:val="26"/>
              </w:rPr>
            </w:pPr>
            <w:r>
              <w:rPr>
                <w:sz w:val="26"/>
                <w:szCs w:val="26"/>
              </w:rPr>
              <w:t>Search products</w:t>
            </w:r>
          </w:p>
        </w:tc>
      </w:tr>
      <w:tr w:rsidR="0005669D" w:rsidRPr="009F5181" w14:paraId="2228BC88" w14:textId="77777777" w:rsidTr="00AA2D8E">
        <w:trPr>
          <w:jc w:val="center"/>
        </w:trPr>
        <w:tc>
          <w:tcPr>
            <w:tcW w:w="1980" w:type="dxa"/>
          </w:tcPr>
          <w:p w14:paraId="350318C8" w14:textId="77777777" w:rsidR="0005669D" w:rsidRPr="009F5181" w:rsidRDefault="0005669D" w:rsidP="00AA2D8E">
            <w:pPr>
              <w:spacing w:line="360" w:lineRule="auto"/>
              <w:jc w:val="both"/>
              <w:rPr>
                <w:sz w:val="26"/>
                <w:szCs w:val="26"/>
              </w:rPr>
            </w:pPr>
            <w:r w:rsidRPr="0021275E">
              <w:rPr>
                <w:sz w:val="26"/>
                <w:szCs w:val="26"/>
              </w:rPr>
              <w:t>Agent</w:t>
            </w:r>
          </w:p>
        </w:tc>
        <w:tc>
          <w:tcPr>
            <w:tcW w:w="7037" w:type="dxa"/>
            <w:gridSpan w:val="2"/>
          </w:tcPr>
          <w:p w14:paraId="52DA778A" w14:textId="1D670142" w:rsidR="0005669D" w:rsidRPr="009F5181" w:rsidRDefault="0005669D" w:rsidP="00AA2D8E">
            <w:pPr>
              <w:spacing w:line="360" w:lineRule="auto"/>
              <w:jc w:val="both"/>
              <w:rPr>
                <w:sz w:val="26"/>
                <w:szCs w:val="26"/>
              </w:rPr>
            </w:pPr>
            <w:r>
              <w:rPr>
                <w:sz w:val="26"/>
                <w:szCs w:val="26"/>
              </w:rPr>
              <w:t>Member customers, curent customers, administrators</w:t>
            </w:r>
          </w:p>
        </w:tc>
      </w:tr>
      <w:tr w:rsidR="0005669D" w:rsidRPr="009F5181" w14:paraId="1CE3A107" w14:textId="77777777" w:rsidTr="00AA2D8E">
        <w:trPr>
          <w:jc w:val="center"/>
        </w:trPr>
        <w:tc>
          <w:tcPr>
            <w:tcW w:w="1980" w:type="dxa"/>
          </w:tcPr>
          <w:p w14:paraId="0FD56741" w14:textId="77777777" w:rsidR="0005669D" w:rsidRPr="009F5181" w:rsidRDefault="0005669D" w:rsidP="00AA2D8E">
            <w:pPr>
              <w:spacing w:line="360" w:lineRule="auto"/>
              <w:jc w:val="both"/>
              <w:rPr>
                <w:sz w:val="26"/>
                <w:szCs w:val="26"/>
              </w:rPr>
            </w:pPr>
            <w:r w:rsidRPr="0021275E">
              <w:rPr>
                <w:sz w:val="26"/>
                <w:szCs w:val="26"/>
              </w:rPr>
              <w:t>Pre-conditions</w:t>
            </w:r>
          </w:p>
        </w:tc>
        <w:tc>
          <w:tcPr>
            <w:tcW w:w="7037" w:type="dxa"/>
            <w:gridSpan w:val="2"/>
          </w:tcPr>
          <w:p w14:paraId="08E6E4C9" w14:textId="46B04AB6" w:rsidR="0005669D" w:rsidRPr="009F5181" w:rsidRDefault="0005669D" w:rsidP="00AA2D8E">
            <w:pPr>
              <w:spacing w:line="360" w:lineRule="auto"/>
              <w:jc w:val="both"/>
              <w:rPr>
                <w:sz w:val="26"/>
                <w:szCs w:val="26"/>
              </w:rPr>
            </w:pPr>
          </w:p>
        </w:tc>
      </w:tr>
      <w:tr w:rsidR="0005669D" w:rsidRPr="009F5181" w14:paraId="7E9CD546" w14:textId="77777777" w:rsidTr="00AA2D8E">
        <w:trPr>
          <w:jc w:val="center"/>
        </w:trPr>
        <w:tc>
          <w:tcPr>
            <w:tcW w:w="1980" w:type="dxa"/>
          </w:tcPr>
          <w:p w14:paraId="63A5513F" w14:textId="77777777" w:rsidR="0005669D" w:rsidRPr="009F5181" w:rsidRDefault="0005669D" w:rsidP="00AA2D8E">
            <w:pPr>
              <w:spacing w:line="360" w:lineRule="auto"/>
              <w:rPr>
                <w:sz w:val="26"/>
                <w:szCs w:val="26"/>
              </w:rPr>
            </w:pPr>
            <w:r w:rsidRPr="0021275E">
              <w:rPr>
                <w:sz w:val="26"/>
                <w:szCs w:val="26"/>
              </w:rPr>
              <w:t>The following conditions</w:t>
            </w:r>
          </w:p>
        </w:tc>
        <w:tc>
          <w:tcPr>
            <w:tcW w:w="7037" w:type="dxa"/>
            <w:gridSpan w:val="2"/>
          </w:tcPr>
          <w:p w14:paraId="582AD792" w14:textId="0E5BC27E" w:rsidR="0005669D" w:rsidRPr="009F5181" w:rsidRDefault="0005669D" w:rsidP="00AA2D8E">
            <w:pPr>
              <w:spacing w:line="360" w:lineRule="auto"/>
              <w:jc w:val="both"/>
              <w:rPr>
                <w:sz w:val="26"/>
                <w:szCs w:val="26"/>
              </w:rPr>
            </w:pPr>
            <w:r>
              <w:rPr>
                <w:sz w:val="26"/>
                <w:szCs w:val="26"/>
              </w:rPr>
              <w:t>R</w:t>
            </w:r>
            <w:r w:rsidRPr="0005669D">
              <w:rPr>
                <w:sz w:val="26"/>
                <w:szCs w:val="26"/>
              </w:rPr>
              <w:t>eturn product information</w:t>
            </w:r>
          </w:p>
        </w:tc>
      </w:tr>
      <w:tr w:rsidR="0005669D" w:rsidRPr="009F5181" w14:paraId="106B6F1E" w14:textId="77777777" w:rsidTr="00AA2D8E">
        <w:trPr>
          <w:jc w:val="center"/>
        </w:trPr>
        <w:tc>
          <w:tcPr>
            <w:tcW w:w="1980" w:type="dxa"/>
          </w:tcPr>
          <w:p w14:paraId="61AEEB71" w14:textId="77777777" w:rsidR="0005669D" w:rsidRPr="009F5181" w:rsidRDefault="0005669D" w:rsidP="00AA2D8E">
            <w:pPr>
              <w:spacing w:line="360" w:lineRule="auto"/>
              <w:jc w:val="both"/>
              <w:rPr>
                <w:sz w:val="26"/>
                <w:szCs w:val="26"/>
              </w:rPr>
            </w:pPr>
            <w:r>
              <w:rPr>
                <w:sz w:val="26"/>
                <w:szCs w:val="26"/>
              </w:rPr>
              <w:t>Description</w:t>
            </w:r>
          </w:p>
        </w:tc>
        <w:tc>
          <w:tcPr>
            <w:tcW w:w="7037" w:type="dxa"/>
            <w:gridSpan w:val="2"/>
          </w:tcPr>
          <w:p w14:paraId="0E8B4890" w14:textId="0B9AC39C" w:rsidR="0005669D" w:rsidRPr="009F5181" w:rsidRDefault="0005669D" w:rsidP="00AA2D8E">
            <w:pPr>
              <w:spacing w:line="360" w:lineRule="auto"/>
              <w:jc w:val="both"/>
              <w:rPr>
                <w:sz w:val="26"/>
                <w:szCs w:val="26"/>
              </w:rPr>
            </w:pPr>
            <w:r w:rsidRPr="0005669D">
              <w:rPr>
                <w:sz w:val="26"/>
                <w:szCs w:val="26"/>
              </w:rPr>
              <w:t>Actors enter the product name to be searched, and the system displays the product information to the agents</w:t>
            </w:r>
          </w:p>
        </w:tc>
      </w:tr>
      <w:tr w:rsidR="0005669D" w:rsidRPr="009F5181" w14:paraId="549D464A" w14:textId="77777777" w:rsidTr="003B01FC">
        <w:trPr>
          <w:trHeight w:val="423"/>
          <w:jc w:val="center"/>
        </w:trPr>
        <w:tc>
          <w:tcPr>
            <w:tcW w:w="1980" w:type="dxa"/>
            <w:vMerge w:val="restart"/>
          </w:tcPr>
          <w:p w14:paraId="04928B39" w14:textId="77777777" w:rsidR="0005669D" w:rsidRPr="009F5181" w:rsidRDefault="0005669D" w:rsidP="00AA2D8E">
            <w:pPr>
              <w:spacing w:line="360" w:lineRule="auto"/>
              <w:jc w:val="both"/>
              <w:rPr>
                <w:sz w:val="26"/>
                <w:szCs w:val="26"/>
              </w:rPr>
            </w:pPr>
            <w:r>
              <w:rPr>
                <w:sz w:val="26"/>
                <w:szCs w:val="26"/>
              </w:rPr>
              <w:t>Action</w:t>
            </w:r>
          </w:p>
        </w:tc>
        <w:tc>
          <w:tcPr>
            <w:tcW w:w="3544" w:type="dxa"/>
          </w:tcPr>
          <w:p w14:paraId="04F3BB77" w14:textId="77777777" w:rsidR="0005669D" w:rsidRPr="009F5181" w:rsidRDefault="0005669D" w:rsidP="00AA2D8E">
            <w:pPr>
              <w:spacing w:line="360" w:lineRule="auto"/>
              <w:jc w:val="both"/>
              <w:rPr>
                <w:sz w:val="26"/>
                <w:szCs w:val="26"/>
              </w:rPr>
            </w:pPr>
            <w:r w:rsidRPr="0021275E">
              <w:rPr>
                <w:sz w:val="26"/>
                <w:szCs w:val="26"/>
              </w:rPr>
              <w:t>Agent action</w:t>
            </w:r>
          </w:p>
        </w:tc>
        <w:tc>
          <w:tcPr>
            <w:tcW w:w="3493" w:type="dxa"/>
          </w:tcPr>
          <w:p w14:paraId="156B68B9" w14:textId="77777777" w:rsidR="0005669D" w:rsidRPr="009F5181" w:rsidRDefault="0005669D" w:rsidP="00AA2D8E">
            <w:pPr>
              <w:spacing w:line="360" w:lineRule="auto"/>
              <w:jc w:val="both"/>
              <w:rPr>
                <w:sz w:val="26"/>
                <w:szCs w:val="26"/>
              </w:rPr>
            </w:pPr>
            <w:r w:rsidRPr="0021275E">
              <w:rPr>
                <w:sz w:val="26"/>
                <w:szCs w:val="26"/>
              </w:rPr>
              <w:t>System action</w:t>
            </w:r>
          </w:p>
        </w:tc>
      </w:tr>
      <w:tr w:rsidR="0005669D" w:rsidRPr="009F5181" w14:paraId="5967AA2E" w14:textId="77777777" w:rsidTr="003B01FC">
        <w:trPr>
          <w:trHeight w:val="1224"/>
          <w:jc w:val="center"/>
        </w:trPr>
        <w:tc>
          <w:tcPr>
            <w:tcW w:w="1980" w:type="dxa"/>
            <w:vMerge/>
          </w:tcPr>
          <w:p w14:paraId="309E70DB" w14:textId="77777777" w:rsidR="0005669D" w:rsidRPr="009F5181" w:rsidRDefault="0005669D" w:rsidP="00AA2D8E">
            <w:pPr>
              <w:spacing w:line="360" w:lineRule="auto"/>
              <w:jc w:val="both"/>
              <w:rPr>
                <w:sz w:val="26"/>
                <w:szCs w:val="26"/>
              </w:rPr>
            </w:pPr>
          </w:p>
        </w:tc>
        <w:tc>
          <w:tcPr>
            <w:tcW w:w="3544" w:type="dxa"/>
          </w:tcPr>
          <w:p w14:paraId="495C5195" w14:textId="3B46984F" w:rsidR="0005669D" w:rsidRPr="009F5181" w:rsidRDefault="0005669D" w:rsidP="003B01FC">
            <w:pPr>
              <w:spacing w:line="360" w:lineRule="auto"/>
              <w:jc w:val="both"/>
              <w:rPr>
                <w:sz w:val="26"/>
                <w:szCs w:val="26"/>
              </w:rPr>
            </w:pPr>
            <w:r w:rsidRPr="009F5181">
              <w:rPr>
                <w:sz w:val="26"/>
                <w:szCs w:val="26"/>
              </w:rPr>
              <w:t xml:space="preserve">(1) </w:t>
            </w:r>
            <w:r w:rsidRPr="0005669D">
              <w:rPr>
                <w:sz w:val="26"/>
                <w:szCs w:val="26"/>
              </w:rPr>
              <w:t>Agent enters product name</w:t>
            </w:r>
          </w:p>
        </w:tc>
        <w:tc>
          <w:tcPr>
            <w:tcW w:w="3493" w:type="dxa"/>
          </w:tcPr>
          <w:p w14:paraId="75B29AAA" w14:textId="5E349AD1" w:rsidR="0005669D" w:rsidRDefault="0005669D" w:rsidP="003B01FC">
            <w:pPr>
              <w:spacing w:line="360" w:lineRule="auto"/>
              <w:jc w:val="both"/>
              <w:rPr>
                <w:sz w:val="26"/>
                <w:szCs w:val="26"/>
              </w:rPr>
            </w:pPr>
            <w:r w:rsidRPr="009F5181">
              <w:rPr>
                <w:sz w:val="26"/>
                <w:szCs w:val="26"/>
              </w:rPr>
              <w:t xml:space="preserve">(2) </w:t>
            </w:r>
            <w:r w:rsidRPr="0005669D">
              <w:rPr>
                <w:sz w:val="26"/>
                <w:szCs w:val="26"/>
              </w:rPr>
              <w:t>Get information from input</w:t>
            </w:r>
          </w:p>
          <w:p w14:paraId="5FE46E48" w14:textId="6987F947" w:rsidR="0005669D" w:rsidRPr="009F5181" w:rsidRDefault="0005669D" w:rsidP="003B01FC">
            <w:pPr>
              <w:spacing w:line="360" w:lineRule="auto"/>
              <w:jc w:val="both"/>
              <w:rPr>
                <w:sz w:val="26"/>
                <w:szCs w:val="26"/>
              </w:rPr>
            </w:pPr>
            <w:r w:rsidRPr="009F5181">
              <w:rPr>
                <w:sz w:val="26"/>
                <w:szCs w:val="26"/>
              </w:rPr>
              <w:t xml:space="preserve">(3) </w:t>
            </w:r>
            <w:r w:rsidRPr="0005669D">
              <w:rPr>
                <w:sz w:val="26"/>
                <w:szCs w:val="26"/>
              </w:rPr>
              <w:t xml:space="preserve">The system conducts a database query, If a product </w:t>
            </w:r>
            <w:proofErr w:type="gramStart"/>
            <w:r w:rsidRPr="0005669D">
              <w:rPr>
                <w:sz w:val="26"/>
                <w:szCs w:val="26"/>
              </w:rPr>
              <w:t>is found</w:t>
            </w:r>
            <w:proofErr w:type="gramEnd"/>
            <w:r w:rsidRPr="0005669D">
              <w:rPr>
                <w:sz w:val="26"/>
                <w:szCs w:val="26"/>
              </w:rPr>
              <w:t>, then inform the agent. If not found message agent no product</w:t>
            </w:r>
          </w:p>
        </w:tc>
      </w:tr>
    </w:tbl>
    <w:p w14:paraId="48973A43" w14:textId="7D453BAE" w:rsidR="009B3320" w:rsidRDefault="009B3320" w:rsidP="0005669D">
      <w:pPr>
        <w:rPr>
          <w:rFonts w:eastAsiaTheme="majorEastAsia"/>
        </w:rPr>
      </w:pPr>
    </w:p>
    <w:p w14:paraId="2F69A53D" w14:textId="5A8C54A1" w:rsidR="0005669D" w:rsidRDefault="00B84DEE" w:rsidP="0005669D">
      <w:pPr>
        <w:rPr>
          <w:rFonts w:eastAsiaTheme="majorEastAsia"/>
        </w:rPr>
      </w:pPr>
      <w:r>
        <w:rPr>
          <w:rFonts w:eastAsiaTheme="majorEastAsia"/>
        </w:rPr>
        <w:br w:type="page"/>
      </w:r>
    </w:p>
    <w:p w14:paraId="549787B1" w14:textId="0AECA228" w:rsidR="00B84DEE" w:rsidRDefault="00B84DEE" w:rsidP="00B84DEE">
      <w:pPr>
        <w:pStyle w:val="Heading4"/>
        <w:rPr>
          <w:rFonts w:eastAsiaTheme="majorEastAsia"/>
        </w:rPr>
      </w:pPr>
      <w:bookmarkStart w:id="362" w:name="_Toc123987353"/>
      <w:r>
        <w:rPr>
          <w:rFonts w:eastAsiaTheme="majorEastAsia"/>
        </w:rPr>
        <w:lastRenderedPageBreak/>
        <w:t xml:space="preserve">Use case </w:t>
      </w:r>
      <w:r w:rsidRPr="00B84DEE">
        <w:rPr>
          <w:rFonts w:eastAsiaTheme="majorEastAsia"/>
        </w:rPr>
        <w:t>order tracking</w:t>
      </w:r>
      <w:r>
        <w:rPr>
          <w:rFonts w:eastAsiaTheme="majorEastAsia"/>
        </w:rPr>
        <w:t>:</w:t>
      </w:r>
      <w:bookmarkEnd w:id="362"/>
    </w:p>
    <w:p w14:paraId="58FA6934" w14:textId="77777777" w:rsidR="00B84DEE" w:rsidRDefault="00B84DEE" w:rsidP="00B84DEE">
      <w:pPr>
        <w:keepNext/>
      </w:pPr>
      <w:r w:rsidRPr="00B84DEE">
        <w:rPr>
          <w:rFonts w:eastAsiaTheme="majorEastAsia"/>
          <w:noProof/>
        </w:rPr>
        <w:drawing>
          <wp:inline distT="0" distB="0" distL="0" distR="0" wp14:anchorId="6FC89508" wp14:editId="1E2840B9">
            <wp:extent cx="5760720" cy="2508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508250"/>
                    </a:xfrm>
                    <a:prstGeom prst="rect">
                      <a:avLst/>
                    </a:prstGeom>
                  </pic:spPr>
                </pic:pic>
              </a:graphicData>
            </a:graphic>
          </wp:inline>
        </w:drawing>
      </w:r>
    </w:p>
    <w:p w14:paraId="3315924D" w14:textId="04C889E4" w:rsidR="00B84DEE" w:rsidRDefault="00B84DEE" w:rsidP="00B84DEE">
      <w:pPr>
        <w:pStyle w:val="Caption"/>
        <w:jc w:val="center"/>
        <w:rPr>
          <w:b w:val="0"/>
          <w:sz w:val="26"/>
          <w:szCs w:val="26"/>
        </w:rPr>
      </w:pPr>
      <w:bookmarkStart w:id="363" w:name="_Toc123250870"/>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5</w:t>
      </w:r>
      <w:r w:rsidR="00F33A34">
        <w:rPr>
          <w:noProof/>
        </w:rPr>
        <w:fldChar w:fldCharType="end"/>
      </w:r>
      <w:r>
        <w:t xml:space="preserve"> </w:t>
      </w:r>
      <w:r w:rsidRPr="00B84DEE">
        <w:rPr>
          <w:b w:val="0"/>
          <w:sz w:val="26"/>
          <w:szCs w:val="26"/>
        </w:rPr>
        <w:t>- Use case order tracking</w:t>
      </w:r>
      <w:bookmarkEnd w:id="363"/>
    </w:p>
    <w:p w14:paraId="55544051" w14:textId="3B26005D" w:rsidR="004C617C" w:rsidRPr="004C617C" w:rsidRDefault="004C617C" w:rsidP="004C617C">
      <w:pPr>
        <w:pStyle w:val="Caption"/>
        <w:keepNext/>
        <w:jc w:val="center"/>
        <w:rPr>
          <w:b w:val="0"/>
          <w:sz w:val="26"/>
          <w:szCs w:val="26"/>
        </w:rPr>
      </w:pPr>
      <w:bookmarkStart w:id="364" w:name="_Toc123249594"/>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4</w:t>
      </w:r>
      <w:r w:rsidR="00F33A34">
        <w:rPr>
          <w:noProof/>
        </w:rPr>
        <w:fldChar w:fldCharType="end"/>
      </w:r>
      <w:r>
        <w:t xml:space="preserve"> </w:t>
      </w:r>
      <w:r w:rsidRPr="004C617C">
        <w:rPr>
          <w:b w:val="0"/>
          <w:sz w:val="26"/>
          <w:szCs w:val="26"/>
        </w:rPr>
        <w:t>- Specific description use case order tracking</w:t>
      </w:r>
      <w:bookmarkEnd w:id="364"/>
    </w:p>
    <w:tbl>
      <w:tblPr>
        <w:tblStyle w:val="TableGrid"/>
        <w:tblW w:w="0" w:type="auto"/>
        <w:jc w:val="center"/>
        <w:tblLook w:val="04A0" w:firstRow="1" w:lastRow="0" w:firstColumn="1" w:lastColumn="0" w:noHBand="0" w:noVBand="1"/>
      </w:tblPr>
      <w:tblGrid>
        <w:gridCol w:w="1980"/>
        <w:gridCol w:w="3544"/>
        <w:gridCol w:w="3493"/>
      </w:tblGrid>
      <w:tr w:rsidR="00634AEC" w:rsidRPr="009F5181" w14:paraId="6C3AB76A" w14:textId="77777777" w:rsidTr="00AA2D8E">
        <w:trPr>
          <w:jc w:val="center"/>
        </w:trPr>
        <w:tc>
          <w:tcPr>
            <w:tcW w:w="1980" w:type="dxa"/>
          </w:tcPr>
          <w:p w14:paraId="0BBCE225" w14:textId="77777777" w:rsidR="00634AEC" w:rsidRPr="009F5181" w:rsidRDefault="00634AEC" w:rsidP="00AA2D8E">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683C4BF4" w14:textId="77777777" w:rsidR="00634AEC" w:rsidRPr="009F5181" w:rsidRDefault="00634AEC" w:rsidP="00AA2D8E">
            <w:pPr>
              <w:spacing w:line="360" w:lineRule="auto"/>
              <w:jc w:val="center"/>
              <w:rPr>
                <w:b/>
                <w:sz w:val="26"/>
                <w:szCs w:val="26"/>
              </w:rPr>
            </w:pPr>
            <w:r>
              <w:rPr>
                <w:b/>
                <w:sz w:val="26"/>
                <w:szCs w:val="26"/>
              </w:rPr>
              <w:t>Description</w:t>
            </w:r>
          </w:p>
        </w:tc>
      </w:tr>
      <w:tr w:rsidR="00634AEC" w:rsidRPr="009F5181" w14:paraId="218DE8B8" w14:textId="77777777" w:rsidTr="00AA2D8E">
        <w:trPr>
          <w:jc w:val="center"/>
        </w:trPr>
        <w:tc>
          <w:tcPr>
            <w:tcW w:w="1980" w:type="dxa"/>
          </w:tcPr>
          <w:p w14:paraId="239B4D4E" w14:textId="77777777" w:rsidR="00634AEC" w:rsidRPr="009F5181" w:rsidRDefault="00634AEC" w:rsidP="00AA2D8E">
            <w:pPr>
              <w:spacing w:line="360" w:lineRule="auto"/>
              <w:jc w:val="both"/>
              <w:rPr>
                <w:sz w:val="26"/>
                <w:szCs w:val="26"/>
              </w:rPr>
            </w:pPr>
            <w:r w:rsidRPr="0021275E">
              <w:rPr>
                <w:sz w:val="26"/>
                <w:szCs w:val="26"/>
              </w:rPr>
              <w:t>Function name</w:t>
            </w:r>
          </w:p>
        </w:tc>
        <w:tc>
          <w:tcPr>
            <w:tcW w:w="7037" w:type="dxa"/>
            <w:gridSpan w:val="2"/>
          </w:tcPr>
          <w:p w14:paraId="17F15D1D" w14:textId="7D74AD2E" w:rsidR="00634AEC" w:rsidRPr="004C617C" w:rsidRDefault="004C617C" w:rsidP="00AA2D8E">
            <w:pPr>
              <w:spacing w:line="360" w:lineRule="auto"/>
              <w:jc w:val="both"/>
              <w:rPr>
                <w:sz w:val="26"/>
                <w:szCs w:val="26"/>
              </w:rPr>
            </w:pPr>
            <w:r w:rsidRPr="004C617C">
              <w:rPr>
                <w:rFonts w:eastAsiaTheme="majorEastAsia"/>
                <w:sz w:val="26"/>
                <w:szCs w:val="26"/>
              </w:rPr>
              <w:t>Order tracking</w:t>
            </w:r>
          </w:p>
        </w:tc>
      </w:tr>
      <w:tr w:rsidR="00634AEC" w:rsidRPr="009F5181" w14:paraId="653C21FC" w14:textId="77777777" w:rsidTr="00AA2D8E">
        <w:trPr>
          <w:jc w:val="center"/>
        </w:trPr>
        <w:tc>
          <w:tcPr>
            <w:tcW w:w="1980" w:type="dxa"/>
          </w:tcPr>
          <w:p w14:paraId="5C25A3BF" w14:textId="77777777" w:rsidR="00634AEC" w:rsidRPr="009F5181" w:rsidRDefault="00634AEC" w:rsidP="00AA2D8E">
            <w:pPr>
              <w:spacing w:line="360" w:lineRule="auto"/>
              <w:jc w:val="both"/>
              <w:rPr>
                <w:sz w:val="26"/>
                <w:szCs w:val="26"/>
              </w:rPr>
            </w:pPr>
            <w:r w:rsidRPr="0021275E">
              <w:rPr>
                <w:sz w:val="26"/>
                <w:szCs w:val="26"/>
              </w:rPr>
              <w:t>Agent</w:t>
            </w:r>
          </w:p>
        </w:tc>
        <w:tc>
          <w:tcPr>
            <w:tcW w:w="7037" w:type="dxa"/>
            <w:gridSpan w:val="2"/>
          </w:tcPr>
          <w:p w14:paraId="2B07CC7A" w14:textId="29C4136C" w:rsidR="00634AEC" w:rsidRPr="009F5181" w:rsidRDefault="00634AEC" w:rsidP="00DF5B35">
            <w:pPr>
              <w:spacing w:line="360" w:lineRule="auto"/>
              <w:jc w:val="both"/>
              <w:rPr>
                <w:sz w:val="26"/>
                <w:szCs w:val="26"/>
              </w:rPr>
            </w:pPr>
            <w:r>
              <w:rPr>
                <w:sz w:val="26"/>
                <w:szCs w:val="26"/>
              </w:rPr>
              <w:t>Member customers</w:t>
            </w:r>
          </w:p>
        </w:tc>
      </w:tr>
      <w:tr w:rsidR="00634AEC" w:rsidRPr="009F5181" w14:paraId="309FAE29" w14:textId="77777777" w:rsidTr="00AA2D8E">
        <w:trPr>
          <w:jc w:val="center"/>
        </w:trPr>
        <w:tc>
          <w:tcPr>
            <w:tcW w:w="1980" w:type="dxa"/>
          </w:tcPr>
          <w:p w14:paraId="4EF0AD31" w14:textId="77777777" w:rsidR="00634AEC" w:rsidRPr="009F5181" w:rsidRDefault="00634AEC" w:rsidP="00AA2D8E">
            <w:pPr>
              <w:spacing w:line="360" w:lineRule="auto"/>
              <w:jc w:val="both"/>
              <w:rPr>
                <w:sz w:val="26"/>
                <w:szCs w:val="26"/>
              </w:rPr>
            </w:pPr>
            <w:r w:rsidRPr="0021275E">
              <w:rPr>
                <w:sz w:val="26"/>
                <w:szCs w:val="26"/>
              </w:rPr>
              <w:t>Pre-conditions</w:t>
            </w:r>
          </w:p>
        </w:tc>
        <w:tc>
          <w:tcPr>
            <w:tcW w:w="7037" w:type="dxa"/>
            <w:gridSpan w:val="2"/>
          </w:tcPr>
          <w:p w14:paraId="0231192E" w14:textId="5EC91869" w:rsidR="00634AEC" w:rsidRPr="009F5181" w:rsidRDefault="008026EA" w:rsidP="00AA2D8E">
            <w:pPr>
              <w:spacing w:line="360" w:lineRule="auto"/>
              <w:jc w:val="both"/>
              <w:rPr>
                <w:sz w:val="26"/>
                <w:szCs w:val="26"/>
              </w:rPr>
            </w:pPr>
            <w:r w:rsidRPr="008026EA">
              <w:rPr>
                <w:sz w:val="26"/>
                <w:szCs w:val="26"/>
              </w:rPr>
              <w:t>Successfully logged into the system</w:t>
            </w:r>
          </w:p>
        </w:tc>
      </w:tr>
      <w:tr w:rsidR="00634AEC" w:rsidRPr="009F5181" w14:paraId="357BA88C" w14:textId="77777777" w:rsidTr="00AA2D8E">
        <w:trPr>
          <w:jc w:val="center"/>
        </w:trPr>
        <w:tc>
          <w:tcPr>
            <w:tcW w:w="1980" w:type="dxa"/>
          </w:tcPr>
          <w:p w14:paraId="78E93A6D" w14:textId="77777777" w:rsidR="00634AEC" w:rsidRPr="009F5181" w:rsidRDefault="00634AEC" w:rsidP="00AA2D8E">
            <w:pPr>
              <w:spacing w:line="360" w:lineRule="auto"/>
              <w:rPr>
                <w:sz w:val="26"/>
                <w:szCs w:val="26"/>
              </w:rPr>
            </w:pPr>
            <w:r w:rsidRPr="0021275E">
              <w:rPr>
                <w:sz w:val="26"/>
                <w:szCs w:val="26"/>
              </w:rPr>
              <w:t>The following conditions</w:t>
            </w:r>
          </w:p>
        </w:tc>
        <w:tc>
          <w:tcPr>
            <w:tcW w:w="7037" w:type="dxa"/>
            <w:gridSpan w:val="2"/>
          </w:tcPr>
          <w:p w14:paraId="26736F25" w14:textId="6741744C" w:rsidR="00634AEC" w:rsidRPr="009F5181" w:rsidRDefault="008026EA" w:rsidP="00AA2D8E">
            <w:pPr>
              <w:spacing w:line="360" w:lineRule="auto"/>
              <w:jc w:val="both"/>
              <w:rPr>
                <w:sz w:val="26"/>
                <w:szCs w:val="26"/>
              </w:rPr>
            </w:pPr>
            <w:r w:rsidRPr="008026EA">
              <w:rPr>
                <w:sz w:val="26"/>
                <w:szCs w:val="26"/>
              </w:rPr>
              <w:t>Show order information</w:t>
            </w:r>
          </w:p>
        </w:tc>
      </w:tr>
      <w:tr w:rsidR="00634AEC" w:rsidRPr="009F5181" w14:paraId="184E4A6E" w14:textId="77777777" w:rsidTr="00AA2D8E">
        <w:trPr>
          <w:jc w:val="center"/>
        </w:trPr>
        <w:tc>
          <w:tcPr>
            <w:tcW w:w="1980" w:type="dxa"/>
          </w:tcPr>
          <w:p w14:paraId="63FDCEFC" w14:textId="77777777" w:rsidR="00634AEC" w:rsidRPr="009F5181" w:rsidRDefault="00634AEC" w:rsidP="00AA2D8E">
            <w:pPr>
              <w:spacing w:line="360" w:lineRule="auto"/>
              <w:jc w:val="both"/>
              <w:rPr>
                <w:sz w:val="26"/>
                <w:szCs w:val="26"/>
              </w:rPr>
            </w:pPr>
            <w:r>
              <w:rPr>
                <w:sz w:val="26"/>
                <w:szCs w:val="26"/>
              </w:rPr>
              <w:t>Description</w:t>
            </w:r>
          </w:p>
        </w:tc>
        <w:tc>
          <w:tcPr>
            <w:tcW w:w="7037" w:type="dxa"/>
            <w:gridSpan w:val="2"/>
          </w:tcPr>
          <w:p w14:paraId="1AFA885E" w14:textId="248BA9CA" w:rsidR="00634AEC" w:rsidRPr="009F5181" w:rsidRDefault="008026EA" w:rsidP="00AA2D8E">
            <w:pPr>
              <w:spacing w:line="360" w:lineRule="auto"/>
              <w:jc w:val="both"/>
              <w:rPr>
                <w:sz w:val="26"/>
                <w:szCs w:val="26"/>
              </w:rPr>
            </w:pPr>
            <w:r w:rsidRPr="008026EA">
              <w:rPr>
                <w:sz w:val="26"/>
                <w:szCs w:val="26"/>
              </w:rPr>
              <w:t>Customers track order information such as viewing orders in progress, orders in progress, delivered orders, canceled orders, refund orders</w:t>
            </w:r>
          </w:p>
        </w:tc>
      </w:tr>
      <w:tr w:rsidR="00634AEC" w:rsidRPr="009F5181" w14:paraId="0418A977" w14:textId="77777777" w:rsidTr="00AA2D8E">
        <w:trPr>
          <w:trHeight w:val="423"/>
          <w:jc w:val="center"/>
        </w:trPr>
        <w:tc>
          <w:tcPr>
            <w:tcW w:w="1980" w:type="dxa"/>
            <w:vMerge w:val="restart"/>
          </w:tcPr>
          <w:p w14:paraId="0E8A0DFE" w14:textId="77777777" w:rsidR="00634AEC" w:rsidRPr="009F5181" w:rsidRDefault="00634AEC" w:rsidP="00AA2D8E">
            <w:pPr>
              <w:spacing w:line="360" w:lineRule="auto"/>
              <w:jc w:val="both"/>
              <w:rPr>
                <w:sz w:val="26"/>
                <w:szCs w:val="26"/>
              </w:rPr>
            </w:pPr>
            <w:r>
              <w:rPr>
                <w:sz w:val="26"/>
                <w:szCs w:val="26"/>
              </w:rPr>
              <w:t>Action</w:t>
            </w:r>
          </w:p>
        </w:tc>
        <w:tc>
          <w:tcPr>
            <w:tcW w:w="3544" w:type="dxa"/>
          </w:tcPr>
          <w:p w14:paraId="61478D4E" w14:textId="77777777" w:rsidR="00634AEC" w:rsidRPr="009F5181" w:rsidRDefault="00634AEC" w:rsidP="00AA2D8E">
            <w:pPr>
              <w:spacing w:line="360" w:lineRule="auto"/>
              <w:jc w:val="both"/>
              <w:rPr>
                <w:sz w:val="26"/>
                <w:szCs w:val="26"/>
              </w:rPr>
            </w:pPr>
            <w:r w:rsidRPr="0021275E">
              <w:rPr>
                <w:sz w:val="26"/>
                <w:szCs w:val="26"/>
              </w:rPr>
              <w:t>Agent action</w:t>
            </w:r>
          </w:p>
        </w:tc>
        <w:tc>
          <w:tcPr>
            <w:tcW w:w="3493" w:type="dxa"/>
          </w:tcPr>
          <w:p w14:paraId="1104E6D8" w14:textId="77777777" w:rsidR="00634AEC" w:rsidRPr="009F5181" w:rsidRDefault="00634AEC" w:rsidP="00AA2D8E">
            <w:pPr>
              <w:spacing w:line="360" w:lineRule="auto"/>
              <w:jc w:val="both"/>
              <w:rPr>
                <w:sz w:val="26"/>
                <w:szCs w:val="26"/>
              </w:rPr>
            </w:pPr>
            <w:r w:rsidRPr="0021275E">
              <w:rPr>
                <w:sz w:val="26"/>
                <w:szCs w:val="26"/>
              </w:rPr>
              <w:t>System action</w:t>
            </w:r>
          </w:p>
        </w:tc>
      </w:tr>
      <w:tr w:rsidR="00634AEC" w:rsidRPr="009F5181" w14:paraId="50D7D11B" w14:textId="77777777" w:rsidTr="00AA2D8E">
        <w:trPr>
          <w:trHeight w:val="1224"/>
          <w:jc w:val="center"/>
        </w:trPr>
        <w:tc>
          <w:tcPr>
            <w:tcW w:w="1980" w:type="dxa"/>
            <w:vMerge/>
          </w:tcPr>
          <w:p w14:paraId="4129E829" w14:textId="77777777" w:rsidR="00634AEC" w:rsidRPr="009F5181" w:rsidRDefault="00634AEC" w:rsidP="00AA2D8E">
            <w:pPr>
              <w:spacing w:line="360" w:lineRule="auto"/>
              <w:jc w:val="both"/>
              <w:rPr>
                <w:sz w:val="26"/>
                <w:szCs w:val="26"/>
              </w:rPr>
            </w:pPr>
          </w:p>
        </w:tc>
        <w:tc>
          <w:tcPr>
            <w:tcW w:w="3544" w:type="dxa"/>
          </w:tcPr>
          <w:p w14:paraId="7FBC53FE" w14:textId="44FEF4DB" w:rsidR="00634AEC" w:rsidRPr="009F5181" w:rsidRDefault="00634AEC" w:rsidP="00AA2D8E">
            <w:pPr>
              <w:spacing w:line="360" w:lineRule="auto"/>
              <w:jc w:val="both"/>
              <w:rPr>
                <w:sz w:val="26"/>
                <w:szCs w:val="26"/>
              </w:rPr>
            </w:pPr>
            <w:r w:rsidRPr="009F5181">
              <w:rPr>
                <w:sz w:val="26"/>
                <w:szCs w:val="26"/>
              </w:rPr>
              <w:t xml:space="preserve">(1) </w:t>
            </w:r>
            <w:r w:rsidR="008026EA">
              <w:rPr>
                <w:sz w:val="26"/>
                <w:szCs w:val="26"/>
              </w:rPr>
              <w:t>U</w:t>
            </w:r>
            <w:r w:rsidR="008026EA" w:rsidRPr="008026EA">
              <w:rPr>
                <w:sz w:val="26"/>
                <w:szCs w:val="26"/>
              </w:rPr>
              <w:t>ser selects account item</w:t>
            </w:r>
          </w:p>
        </w:tc>
        <w:tc>
          <w:tcPr>
            <w:tcW w:w="3493" w:type="dxa"/>
          </w:tcPr>
          <w:p w14:paraId="51D41934" w14:textId="12DB4459" w:rsidR="00634AEC" w:rsidRPr="009F5181" w:rsidRDefault="00634AEC" w:rsidP="00AA2D8E">
            <w:pPr>
              <w:spacing w:line="360" w:lineRule="auto"/>
              <w:jc w:val="both"/>
              <w:rPr>
                <w:sz w:val="26"/>
                <w:szCs w:val="26"/>
              </w:rPr>
            </w:pPr>
            <w:r w:rsidRPr="009F5181">
              <w:rPr>
                <w:sz w:val="26"/>
                <w:szCs w:val="26"/>
              </w:rPr>
              <w:t xml:space="preserve">(2) </w:t>
            </w:r>
            <w:r w:rsidR="008026EA" w:rsidRPr="008026EA">
              <w:rPr>
                <w:sz w:val="26"/>
                <w:szCs w:val="26"/>
              </w:rPr>
              <w:t>Display the information from the database by customer id. If there are no orders, the system will tell you that you have no orders</w:t>
            </w:r>
          </w:p>
        </w:tc>
      </w:tr>
    </w:tbl>
    <w:p w14:paraId="64C6FFF0" w14:textId="391FB964" w:rsidR="00634AEC" w:rsidRPr="004C617C" w:rsidRDefault="00634AEC" w:rsidP="004D4CD9">
      <w:pPr>
        <w:rPr>
          <w:rFonts w:eastAsiaTheme="majorEastAsia"/>
          <w:color w:val="FF0000"/>
        </w:rPr>
      </w:pPr>
      <w:r w:rsidRPr="004C617C">
        <w:rPr>
          <w:rFonts w:eastAsiaTheme="majorEastAsia"/>
          <w:color w:val="FF0000"/>
        </w:rPr>
        <w:br w:type="page"/>
      </w:r>
    </w:p>
    <w:p w14:paraId="6A4513F8" w14:textId="4304DF11" w:rsidR="004C617C" w:rsidRDefault="004D4CD9" w:rsidP="004D4CD9">
      <w:pPr>
        <w:pStyle w:val="Heading4"/>
      </w:pPr>
      <w:bookmarkStart w:id="365" w:name="_Toc123987354"/>
      <w:r w:rsidRPr="004D4CD9">
        <w:lastRenderedPageBreak/>
        <w:t>Use case see product details</w:t>
      </w:r>
      <w:r>
        <w:t>:</w:t>
      </w:r>
      <w:bookmarkEnd w:id="365"/>
    </w:p>
    <w:p w14:paraId="0A197A7D" w14:textId="77777777" w:rsidR="004D4CD9" w:rsidRDefault="004D4CD9" w:rsidP="004D4CD9">
      <w:pPr>
        <w:keepNext/>
      </w:pPr>
      <w:r w:rsidRPr="004D4CD9">
        <w:rPr>
          <w:noProof/>
        </w:rPr>
        <w:drawing>
          <wp:inline distT="0" distB="0" distL="0" distR="0" wp14:anchorId="34422FA0" wp14:editId="2395BF54">
            <wp:extent cx="5760720" cy="1594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594485"/>
                    </a:xfrm>
                    <a:prstGeom prst="rect">
                      <a:avLst/>
                    </a:prstGeom>
                  </pic:spPr>
                </pic:pic>
              </a:graphicData>
            </a:graphic>
          </wp:inline>
        </w:drawing>
      </w:r>
    </w:p>
    <w:p w14:paraId="2CEE7049" w14:textId="01DD406B" w:rsidR="004D4CD9" w:rsidRDefault="004D4CD9" w:rsidP="004D4CD9">
      <w:pPr>
        <w:pStyle w:val="Caption"/>
        <w:jc w:val="center"/>
        <w:rPr>
          <w:b w:val="0"/>
          <w:sz w:val="26"/>
          <w:szCs w:val="26"/>
        </w:rPr>
      </w:pPr>
      <w:bookmarkStart w:id="366" w:name="_Toc123250871"/>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6</w:t>
      </w:r>
      <w:r w:rsidR="00F33A34">
        <w:rPr>
          <w:noProof/>
        </w:rPr>
        <w:fldChar w:fldCharType="end"/>
      </w:r>
      <w:r>
        <w:t xml:space="preserve"> </w:t>
      </w:r>
      <w:r w:rsidRPr="004D4CD9">
        <w:rPr>
          <w:b w:val="0"/>
          <w:sz w:val="26"/>
          <w:szCs w:val="26"/>
        </w:rPr>
        <w:t>- Use case see product details</w:t>
      </w:r>
      <w:bookmarkEnd w:id="366"/>
    </w:p>
    <w:p w14:paraId="4F4E3A3C" w14:textId="77F7EDCA" w:rsidR="00A96878" w:rsidRDefault="00A96878" w:rsidP="00A96878">
      <w:pPr>
        <w:pStyle w:val="Caption"/>
        <w:keepNext/>
        <w:jc w:val="center"/>
      </w:pPr>
      <w:bookmarkStart w:id="367" w:name="_Toc123249595"/>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5</w:t>
      </w:r>
      <w:r w:rsidR="00F33A34">
        <w:rPr>
          <w:noProof/>
        </w:rPr>
        <w:fldChar w:fldCharType="end"/>
      </w:r>
      <w:r>
        <w:t xml:space="preserve"> </w:t>
      </w:r>
      <w:r w:rsidRPr="00A96878">
        <w:rPr>
          <w:b w:val="0"/>
          <w:sz w:val="26"/>
          <w:szCs w:val="26"/>
        </w:rPr>
        <w:t>- Specific description use case see product detail</w:t>
      </w:r>
      <w:bookmarkEnd w:id="367"/>
    </w:p>
    <w:tbl>
      <w:tblPr>
        <w:tblStyle w:val="TableGrid"/>
        <w:tblW w:w="0" w:type="auto"/>
        <w:jc w:val="center"/>
        <w:tblLook w:val="04A0" w:firstRow="1" w:lastRow="0" w:firstColumn="1" w:lastColumn="0" w:noHBand="0" w:noVBand="1"/>
      </w:tblPr>
      <w:tblGrid>
        <w:gridCol w:w="1980"/>
        <w:gridCol w:w="3544"/>
        <w:gridCol w:w="3493"/>
      </w:tblGrid>
      <w:tr w:rsidR="00CF0179" w:rsidRPr="009F5181" w14:paraId="6F6F637E" w14:textId="77777777" w:rsidTr="00AA2D8E">
        <w:trPr>
          <w:jc w:val="center"/>
        </w:trPr>
        <w:tc>
          <w:tcPr>
            <w:tcW w:w="1980" w:type="dxa"/>
          </w:tcPr>
          <w:p w14:paraId="1376C71E" w14:textId="77777777" w:rsidR="00CF0179" w:rsidRPr="009F5181" w:rsidRDefault="00CF0179" w:rsidP="00AA2D8E">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4EC179ED" w14:textId="77777777" w:rsidR="00CF0179" w:rsidRPr="009F5181" w:rsidRDefault="00CF0179" w:rsidP="00AA2D8E">
            <w:pPr>
              <w:spacing w:line="360" w:lineRule="auto"/>
              <w:jc w:val="center"/>
              <w:rPr>
                <w:b/>
                <w:sz w:val="26"/>
                <w:szCs w:val="26"/>
              </w:rPr>
            </w:pPr>
            <w:r>
              <w:rPr>
                <w:b/>
                <w:sz w:val="26"/>
                <w:szCs w:val="26"/>
              </w:rPr>
              <w:t>Description</w:t>
            </w:r>
          </w:p>
        </w:tc>
      </w:tr>
      <w:tr w:rsidR="00CF0179" w:rsidRPr="009F5181" w14:paraId="70D976F8" w14:textId="77777777" w:rsidTr="00AA2D8E">
        <w:trPr>
          <w:jc w:val="center"/>
        </w:trPr>
        <w:tc>
          <w:tcPr>
            <w:tcW w:w="1980" w:type="dxa"/>
          </w:tcPr>
          <w:p w14:paraId="1F48D648" w14:textId="77777777" w:rsidR="00CF0179" w:rsidRPr="009F5181" w:rsidRDefault="00CF0179" w:rsidP="00AA2D8E">
            <w:pPr>
              <w:spacing w:line="360" w:lineRule="auto"/>
              <w:jc w:val="both"/>
              <w:rPr>
                <w:sz w:val="26"/>
                <w:szCs w:val="26"/>
              </w:rPr>
            </w:pPr>
            <w:r w:rsidRPr="0021275E">
              <w:rPr>
                <w:sz w:val="26"/>
                <w:szCs w:val="26"/>
              </w:rPr>
              <w:t>Function name</w:t>
            </w:r>
          </w:p>
        </w:tc>
        <w:tc>
          <w:tcPr>
            <w:tcW w:w="7037" w:type="dxa"/>
            <w:gridSpan w:val="2"/>
          </w:tcPr>
          <w:p w14:paraId="48514539" w14:textId="59C2202A" w:rsidR="00CF0179" w:rsidRPr="00CF0179" w:rsidRDefault="00CF0179" w:rsidP="00AA2D8E">
            <w:pPr>
              <w:spacing w:line="360" w:lineRule="auto"/>
              <w:jc w:val="both"/>
              <w:rPr>
                <w:sz w:val="26"/>
                <w:szCs w:val="26"/>
              </w:rPr>
            </w:pPr>
            <w:r w:rsidRPr="00CF0179">
              <w:rPr>
                <w:sz w:val="26"/>
                <w:szCs w:val="26"/>
              </w:rPr>
              <w:t>See product details</w:t>
            </w:r>
          </w:p>
        </w:tc>
      </w:tr>
      <w:tr w:rsidR="00CF0179" w:rsidRPr="009F5181" w14:paraId="1F52BB0F" w14:textId="77777777" w:rsidTr="00AA2D8E">
        <w:trPr>
          <w:jc w:val="center"/>
        </w:trPr>
        <w:tc>
          <w:tcPr>
            <w:tcW w:w="1980" w:type="dxa"/>
          </w:tcPr>
          <w:p w14:paraId="61B5EB13" w14:textId="77777777" w:rsidR="00CF0179" w:rsidRPr="009F5181" w:rsidRDefault="00CF0179" w:rsidP="00AA2D8E">
            <w:pPr>
              <w:spacing w:line="360" w:lineRule="auto"/>
              <w:jc w:val="both"/>
              <w:rPr>
                <w:sz w:val="26"/>
                <w:szCs w:val="26"/>
              </w:rPr>
            </w:pPr>
            <w:r w:rsidRPr="0021275E">
              <w:rPr>
                <w:sz w:val="26"/>
                <w:szCs w:val="26"/>
              </w:rPr>
              <w:t>Agent</w:t>
            </w:r>
          </w:p>
        </w:tc>
        <w:tc>
          <w:tcPr>
            <w:tcW w:w="7037" w:type="dxa"/>
            <w:gridSpan w:val="2"/>
          </w:tcPr>
          <w:p w14:paraId="1B080FCC" w14:textId="32A50EEF" w:rsidR="00CF0179" w:rsidRPr="009F5181" w:rsidRDefault="00CF0179" w:rsidP="00AA2D8E">
            <w:pPr>
              <w:spacing w:line="360" w:lineRule="auto"/>
              <w:jc w:val="both"/>
              <w:rPr>
                <w:sz w:val="26"/>
                <w:szCs w:val="26"/>
              </w:rPr>
            </w:pPr>
            <w:r>
              <w:rPr>
                <w:sz w:val="26"/>
                <w:szCs w:val="26"/>
              </w:rPr>
              <w:t>Member customers, Current customers</w:t>
            </w:r>
          </w:p>
        </w:tc>
      </w:tr>
      <w:tr w:rsidR="00CF0179" w:rsidRPr="009F5181" w14:paraId="2B785D39" w14:textId="77777777" w:rsidTr="00AA2D8E">
        <w:trPr>
          <w:jc w:val="center"/>
        </w:trPr>
        <w:tc>
          <w:tcPr>
            <w:tcW w:w="1980" w:type="dxa"/>
          </w:tcPr>
          <w:p w14:paraId="43DEFFE5" w14:textId="77777777" w:rsidR="00CF0179" w:rsidRPr="009F5181" w:rsidRDefault="00CF0179" w:rsidP="00AA2D8E">
            <w:pPr>
              <w:spacing w:line="360" w:lineRule="auto"/>
              <w:jc w:val="both"/>
              <w:rPr>
                <w:sz w:val="26"/>
                <w:szCs w:val="26"/>
              </w:rPr>
            </w:pPr>
            <w:r w:rsidRPr="0021275E">
              <w:rPr>
                <w:sz w:val="26"/>
                <w:szCs w:val="26"/>
              </w:rPr>
              <w:t>Pre-conditions</w:t>
            </w:r>
          </w:p>
        </w:tc>
        <w:tc>
          <w:tcPr>
            <w:tcW w:w="7037" w:type="dxa"/>
            <w:gridSpan w:val="2"/>
          </w:tcPr>
          <w:p w14:paraId="5D0BDF0A" w14:textId="6C9C457F" w:rsidR="00CF0179" w:rsidRPr="009F5181" w:rsidRDefault="00CF0179" w:rsidP="00AA2D8E">
            <w:pPr>
              <w:spacing w:line="360" w:lineRule="auto"/>
              <w:jc w:val="both"/>
              <w:rPr>
                <w:sz w:val="26"/>
                <w:szCs w:val="26"/>
              </w:rPr>
            </w:pPr>
          </w:p>
        </w:tc>
      </w:tr>
      <w:tr w:rsidR="00CF0179" w:rsidRPr="009F5181" w14:paraId="3C7BB3FE" w14:textId="77777777" w:rsidTr="00AA2D8E">
        <w:trPr>
          <w:jc w:val="center"/>
        </w:trPr>
        <w:tc>
          <w:tcPr>
            <w:tcW w:w="1980" w:type="dxa"/>
          </w:tcPr>
          <w:p w14:paraId="439D1E56" w14:textId="77777777" w:rsidR="00CF0179" w:rsidRPr="009F5181" w:rsidRDefault="00CF0179" w:rsidP="00AA2D8E">
            <w:pPr>
              <w:spacing w:line="360" w:lineRule="auto"/>
              <w:rPr>
                <w:sz w:val="26"/>
                <w:szCs w:val="26"/>
              </w:rPr>
            </w:pPr>
            <w:r w:rsidRPr="0021275E">
              <w:rPr>
                <w:sz w:val="26"/>
                <w:szCs w:val="26"/>
              </w:rPr>
              <w:t>The following conditions</w:t>
            </w:r>
          </w:p>
        </w:tc>
        <w:tc>
          <w:tcPr>
            <w:tcW w:w="7037" w:type="dxa"/>
            <w:gridSpan w:val="2"/>
          </w:tcPr>
          <w:p w14:paraId="7DA19FC8" w14:textId="442CAA1F" w:rsidR="00CF0179" w:rsidRPr="009F5181" w:rsidRDefault="008C2E12" w:rsidP="00AA2D8E">
            <w:pPr>
              <w:spacing w:line="360" w:lineRule="auto"/>
              <w:jc w:val="both"/>
              <w:rPr>
                <w:sz w:val="26"/>
                <w:szCs w:val="26"/>
              </w:rPr>
            </w:pPr>
            <w:r w:rsidRPr="008C2E12">
              <w:rPr>
                <w:sz w:val="26"/>
                <w:szCs w:val="26"/>
              </w:rPr>
              <w:t>Show product information</w:t>
            </w:r>
          </w:p>
        </w:tc>
      </w:tr>
      <w:tr w:rsidR="00CF0179" w:rsidRPr="009F5181" w14:paraId="57EFB589" w14:textId="77777777" w:rsidTr="00AA2D8E">
        <w:trPr>
          <w:jc w:val="center"/>
        </w:trPr>
        <w:tc>
          <w:tcPr>
            <w:tcW w:w="1980" w:type="dxa"/>
          </w:tcPr>
          <w:p w14:paraId="70B4E652" w14:textId="77777777" w:rsidR="00CF0179" w:rsidRPr="009F5181" w:rsidRDefault="00CF0179" w:rsidP="00AA2D8E">
            <w:pPr>
              <w:spacing w:line="360" w:lineRule="auto"/>
              <w:jc w:val="both"/>
              <w:rPr>
                <w:sz w:val="26"/>
                <w:szCs w:val="26"/>
              </w:rPr>
            </w:pPr>
            <w:r>
              <w:rPr>
                <w:sz w:val="26"/>
                <w:szCs w:val="26"/>
              </w:rPr>
              <w:t>Description</w:t>
            </w:r>
          </w:p>
        </w:tc>
        <w:tc>
          <w:tcPr>
            <w:tcW w:w="7037" w:type="dxa"/>
            <w:gridSpan w:val="2"/>
          </w:tcPr>
          <w:p w14:paraId="66F4C9D4" w14:textId="6A931B1E" w:rsidR="00CF0179" w:rsidRPr="009F5181" w:rsidRDefault="00223C69" w:rsidP="00AA2D8E">
            <w:pPr>
              <w:spacing w:line="360" w:lineRule="auto"/>
              <w:jc w:val="both"/>
              <w:rPr>
                <w:sz w:val="26"/>
                <w:szCs w:val="26"/>
              </w:rPr>
            </w:pPr>
            <w:r w:rsidRPr="00223C69">
              <w:rPr>
                <w:sz w:val="26"/>
                <w:szCs w:val="26"/>
              </w:rPr>
              <w:t>Agent selects products, the system displays information about products</w:t>
            </w:r>
          </w:p>
        </w:tc>
      </w:tr>
      <w:tr w:rsidR="00CF0179" w:rsidRPr="009F5181" w14:paraId="630CBC92" w14:textId="77777777" w:rsidTr="00AA2D8E">
        <w:trPr>
          <w:trHeight w:val="423"/>
          <w:jc w:val="center"/>
        </w:trPr>
        <w:tc>
          <w:tcPr>
            <w:tcW w:w="1980" w:type="dxa"/>
            <w:vMerge w:val="restart"/>
          </w:tcPr>
          <w:p w14:paraId="22143BB6" w14:textId="77777777" w:rsidR="00CF0179" w:rsidRPr="009F5181" w:rsidRDefault="00CF0179" w:rsidP="00AA2D8E">
            <w:pPr>
              <w:spacing w:line="360" w:lineRule="auto"/>
              <w:jc w:val="both"/>
              <w:rPr>
                <w:sz w:val="26"/>
                <w:szCs w:val="26"/>
              </w:rPr>
            </w:pPr>
            <w:r>
              <w:rPr>
                <w:sz w:val="26"/>
                <w:szCs w:val="26"/>
              </w:rPr>
              <w:t>Action</w:t>
            </w:r>
          </w:p>
        </w:tc>
        <w:tc>
          <w:tcPr>
            <w:tcW w:w="3544" w:type="dxa"/>
          </w:tcPr>
          <w:p w14:paraId="7D438104" w14:textId="77777777" w:rsidR="00CF0179" w:rsidRPr="009F5181" w:rsidRDefault="00CF0179" w:rsidP="00AA2D8E">
            <w:pPr>
              <w:spacing w:line="360" w:lineRule="auto"/>
              <w:jc w:val="both"/>
              <w:rPr>
                <w:sz w:val="26"/>
                <w:szCs w:val="26"/>
              </w:rPr>
            </w:pPr>
            <w:r w:rsidRPr="0021275E">
              <w:rPr>
                <w:sz w:val="26"/>
                <w:szCs w:val="26"/>
              </w:rPr>
              <w:t>Agent action</w:t>
            </w:r>
          </w:p>
        </w:tc>
        <w:tc>
          <w:tcPr>
            <w:tcW w:w="3493" w:type="dxa"/>
          </w:tcPr>
          <w:p w14:paraId="21B976BC" w14:textId="77777777" w:rsidR="00CF0179" w:rsidRPr="009F5181" w:rsidRDefault="00CF0179" w:rsidP="00AA2D8E">
            <w:pPr>
              <w:spacing w:line="360" w:lineRule="auto"/>
              <w:jc w:val="both"/>
              <w:rPr>
                <w:sz w:val="26"/>
                <w:szCs w:val="26"/>
              </w:rPr>
            </w:pPr>
            <w:r w:rsidRPr="0021275E">
              <w:rPr>
                <w:sz w:val="26"/>
                <w:szCs w:val="26"/>
              </w:rPr>
              <w:t>System action</w:t>
            </w:r>
          </w:p>
        </w:tc>
      </w:tr>
      <w:tr w:rsidR="00CF0179" w:rsidRPr="009F5181" w14:paraId="5FCB5150" w14:textId="77777777" w:rsidTr="00AA2D8E">
        <w:trPr>
          <w:trHeight w:val="1224"/>
          <w:jc w:val="center"/>
        </w:trPr>
        <w:tc>
          <w:tcPr>
            <w:tcW w:w="1980" w:type="dxa"/>
            <w:vMerge/>
          </w:tcPr>
          <w:p w14:paraId="7AAB28AB" w14:textId="77777777" w:rsidR="00CF0179" w:rsidRPr="009F5181" w:rsidRDefault="00CF0179" w:rsidP="00AA2D8E">
            <w:pPr>
              <w:spacing w:line="360" w:lineRule="auto"/>
              <w:jc w:val="both"/>
              <w:rPr>
                <w:sz w:val="26"/>
                <w:szCs w:val="26"/>
              </w:rPr>
            </w:pPr>
          </w:p>
        </w:tc>
        <w:tc>
          <w:tcPr>
            <w:tcW w:w="3544" w:type="dxa"/>
          </w:tcPr>
          <w:p w14:paraId="13441D16" w14:textId="693A218E" w:rsidR="00CF0179" w:rsidRPr="009F5181" w:rsidRDefault="00CF0179" w:rsidP="00AA2D8E">
            <w:pPr>
              <w:spacing w:line="360" w:lineRule="auto"/>
              <w:jc w:val="both"/>
              <w:rPr>
                <w:sz w:val="26"/>
                <w:szCs w:val="26"/>
              </w:rPr>
            </w:pPr>
            <w:r w:rsidRPr="009F5181">
              <w:rPr>
                <w:sz w:val="26"/>
                <w:szCs w:val="26"/>
              </w:rPr>
              <w:t xml:space="preserve">(1) </w:t>
            </w:r>
            <w:r w:rsidR="00223C69" w:rsidRPr="00223C69">
              <w:rPr>
                <w:sz w:val="26"/>
                <w:szCs w:val="26"/>
              </w:rPr>
              <w:t>The agent clicks on the product</w:t>
            </w:r>
          </w:p>
        </w:tc>
        <w:tc>
          <w:tcPr>
            <w:tcW w:w="3493" w:type="dxa"/>
          </w:tcPr>
          <w:p w14:paraId="371C9D4D" w14:textId="640585CB" w:rsidR="00CF0179" w:rsidRPr="009F5181" w:rsidRDefault="00CF0179" w:rsidP="00AA2D8E">
            <w:pPr>
              <w:spacing w:line="360" w:lineRule="auto"/>
              <w:jc w:val="both"/>
              <w:rPr>
                <w:sz w:val="26"/>
                <w:szCs w:val="26"/>
              </w:rPr>
            </w:pPr>
            <w:r w:rsidRPr="009F5181">
              <w:rPr>
                <w:sz w:val="26"/>
                <w:szCs w:val="26"/>
              </w:rPr>
              <w:t xml:space="preserve">(2) </w:t>
            </w:r>
            <w:r w:rsidR="0088724D" w:rsidRPr="0088724D">
              <w:rPr>
                <w:sz w:val="26"/>
                <w:szCs w:val="26"/>
              </w:rPr>
              <w:t>The system queries in the database by product id and displays product information to the user.</w:t>
            </w:r>
          </w:p>
        </w:tc>
      </w:tr>
    </w:tbl>
    <w:p w14:paraId="65CC0A36" w14:textId="77777777" w:rsidR="0017370F" w:rsidRDefault="0017370F" w:rsidP="0017370F"/>
    <w:p w14:paraId="14635DB0" w14:textId="77777777" w:rsidR="0017370F" w:rsidRDefault="0017370F">
      <w:pPr>
        <w:rPr>
          <w:b/>
          <w:sz w:val="26"/>
        </w:rPr>
      </w:pPr>
      <w:r>
        <w:br w:type="page"/>
      </w:r>
    </w:p>
    <w:p w14:paraId="0ECEE627" w14:textId="5FB0957A" w:rsidR="00CF0179" w:rsidRDefault="000A132F" w:rsidP="000A132F">
      <w:pPr>
        <w:pStyle w:val="Heading4"/>
      </w:pPr>
      <w:bookmarkStart w:id="368" w:name="_Toc123987355"/>
      <w:r>
        <w:lastRenderedPageBreak/>
        <w:t xml:space="preserve">Use case </w:t>
      </w:r>
      <w:r w:rsidRPr="000A132F">
        <w:t>product recommend</w:t>
      </w:r>
      <w:r>
        <w:t>:</w:t>
      </w:r>
      <w:bookmarkEnd w:id="368"/>
    </w:p>
    <w:p w14:paraId="1892EF12" w14:textId="77777777" w:rsidR="00C23854" w:rsidRDefault="00C23854" w:rsidP="00C23854">
      <w:pPr>
        <w:keepNext/>
      </w:pPr>
      <w:r w:rsidRPr="00C23854">
        <w:rPr>
          <w:noProof/>
        </w:rPr>
        <w:drawing>
          <wp:inline distT="0" distB="0" distL="0" distR="0" wp14:anchorId="1CB68336" wp14:editId="09921852">
            <wp:extent cx="5760720" cy="1485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485900"/>
                    </a:xfrm>
                    <a:prstGeom prst="rect">
                      <a:avLst/>
                    </a:prstGeom>
                  </pic:spPr>
                </pic:pic>
              </a:graphicData>
            </a:graphic>
          </wp:inline>
        </w:drawing>
      </w:r>
    </w:p>
    <w:p w14:paraId="520E68CB" w14:textId="58A6AA21" w:rsidR="000A132F" w:rsidRDefault="00C23854" w:rsidP="00C23854">
      <w:pPr>
        <w:pStyle w:val="Caption"/>
        <w:jc w:val="center"/>
        <w:rPr>
          <w:b w:val="0"/>
          <w:sz w:val="26"/>
          <w:szCs w:val="26"/>
        </w:rPr>
      </w:pPr>
      <w:bookmarkStart w:id="369" w:name="_Toc123250872"/>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7</w:t>
      </w:r>
      <w:r w:rsidR="00F33A34">
        <w:rPr>
          <w:noProof/>
        </w:rPr>
        <w:fldChar w:fldCharType="end"/>
      </w:r>
      <w:r>
        <w:t xml:space="preserve"> </w:t>
      </w:r>
      <w:r w:rsidRPr="00C23854">
        <w:rPr>
          <w:b w:val="0"/>
          <w:sz w:val="26"/>
          <w:szCs w:val="26"/>
        </w:rPr>
        <w:t>- Use case product recommend</w:t>
      </w:r>
      <w:bookmarkEnd w:id="369"/>
    </w:p>
    <w:p w14:paraId="29174551" w14:textId="77777777" w:rsidR="005C463A" w:rsidRPr="005C463A" w:rsidRDefault="005C463A" w:rsidP="005C463A"/>
    <w:p w14:paraId="48CB6469" w14:textId="6ED6070D" w:rsidR="005B6944" w:rsidRDefault="005B6944" w:rsidP="005B6944">
      <w:pPr>
        <w:pStyle w:val="Caption"/>
        <w:keepNext/>
        <w:jc w:val="center"/>
      </w:pPr>
      <w:bookmarkStart w:id="370" w:name="_Toc123249596"/>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6</w:t>
      </w:r>
      <w:r w:rsidR="00F33A34">
        <w:rPr>
          <w:noProof/>
        </w:rPr>
        <w:fldChar w:fldCharType="end"/>
      </w:r>
      <w:r w:rsidRPr="005B6944">
        <w:rPr>
          <w:b w:val="0"/>
          <w:sz w:val="26"/>
          <w:szCs w:val="26"/>
        </w:rPr>
        <w:t xml:space="preserve"> - Specific description use case product recommend</w:t>
      </w:r>
      <w:bookmarkEnd w:id="370"/>
    </w:p>
    <w:tbl>
      <w:tblPr>
        <w:tblStyle w:val="TableGrid"/>
        <w:tblW w:w="0" w:type="auto"/>
        <w:jc w:val="center"/>
        <w:tblLook w:val="04A0" w:firstRow="1" w:lastRow="0" w:firstColumn="1" w:lastColumn="0" w:noHBand="0" w:noVBand="1"/>
      </w:tblPr>
      <w:tblGrid>
        <w:gridCol w:w="1980"/>
        <w:gridCol w:w="3544"/>
        <w:gridCol w:w="3493"/>
      </w:tblGrid>
      <w:tr w:rsidR="005C463A" w:rsidRPr="009F5181" w14:paraId="3911A639" w14:textId="77777777" w:rsidTr="0073484D">
        <w:trPr>
          <w:jc w:val="center"/>
        </w:trPr>
        <w:tc>
          <w:tcPr>
            <w:tcW w:w="1980" w:type="dxa"/>
          </w:tcPr>
          <w:p w14:paraId="07E61029" w14:textId="77777777" w:rsidR="005C463A" w:rsidRPr="009F5181" w:rsidRDefault="005C463A" w:rsidP="0073484D">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20069F15" w14:textId="77777777" w:rsidR="005C463A" w:rsidRPr="009F5181" w:rsidRDefault="005C463A" w:rsidP="0073484D">
            <w:pPr>
              <w:spacing w:line="360" w:lineRule="auto"/>
              <w:jc w:val="center"/>
              <w:rPr>
                <w:b/>
                <w:sz w:val="26"/>
                <w:szCs w:val="26"/>
              </w:rPr>
            </w:pPr>
            <w:r>
              <w:rPr>
                <w:b/>
                <w:sz w:val="26"/>
                <w:szCs w:val="26"/>
              </w:rPr>
              <w:t>Description</w:t>
            </w:r>
          </w:p>
        </w:tc>
      </w:tr>
      <w:tr w:rsidR="005C463A" w:rsidRPr="009F5181" w14:paraId="60F9AB80" w14:textId="77777777" w:rsidTr="0073484D">
        <w:trPr>
          <w:jc w:val="center"/>
        </w:trPr>
        <w:tc>
          <w:tcPr>
            <w:tcW w:w="1980" w:type="dxa"/>
          </w:tcPr>
          <w:p w14:paraId="75229805" w14:textId="77777777" w:rsidR="005C463A" w:rsidRPr="009F5181" w:rsidRDefault="005C463A" w:rsidP="0073484D">
            <w:pPr>
              <w:spacing w:line="360" w:lineRule="auto"/>
              <w:jc w:val="both"/>
              <w:rPr>
                <w:sz w:val="26"/>
                <w:szCs w:val="26"/>
              </w:rPr>
            </w:pPr>
            <w:r w:rsidRPr="0021275E">
              <w:rPr>
                <w:sz w:val="26"/>
                <w:szCs w:val="26"/>
              </w:rPr>
              <w:t>Function name</w:t>
            </w:r>
          </w:p>
        </w:tc>
        <w:tc>
          <w:tcPr>
            <w:tcW w:w="7037" w:type="dxa"/>
            <w:gridSpan w:val="2"/>
          </w:tcPr>
          <w:p w14:paraId="4B2EE450" w14:textId="2D278BF2" w:rsidR="005C463A" w:rsidRPr="00CF0179" w:rsidRDefault="00C5090A" w:rsidP="0073484D">
            <w:pPr>
              <w:spacing w:line="360" w:lineRule="auto"/>
              <w:jc w:val="both"/>
              <w:rPr>
                <w:sz w:val="26"/>
                <w:szCs w:val="26"/>
              </w:rPr>
            </w:pPr>
            <w:r>
              <w:rPr>
                <w:sz w:val="26"/>
                <w:szCs w:val="26"/>
              </w:rPr>
              <w:t>See product recommendation</w:t>
            </w:r>
          </w:p>
        </w:tc>
      </w:tr>
      <w:tr w:rsidR="005C463A" w:rsidRPr="009F5181" w14:paraId="13598BBD" w14:textId="77777777" w:rsidTr="0073484D">
        <w:trPr>
          <w:jc w:val="center"/>
        </w:trPr>
        <w:tc>
          <w:tcPr>
            <w:tcW w:w="1980" w:type="dxa"/>
          </w:tcPr>
          <w:p w14:paraId="6535308E" w14:textId="77777777" w:rsidR="005C463A" w:rsidRPr="009F5181" w:rsidRDefault="005C463A" w:rsidP="0073484D">
            <w:pPr>
              <w:spacing w:line="360" w:lineRule="auto"/>
              <w:jc w:val="both"/>
              <w:rPr>
                <w:sz w:val="26"/>
                <w:szCs w:val="26"/>
              </w:rPr>
            </w:pPr>
            <w:r w:rsidRPr="0021275E">
              <w:rPr>
                <w:sz w:val="26"/>
                <w:szCs w:val="26"/>
              </w:rPr>
              <w:t>Agent</w:t>
            </w:r>
          </w:p>
        </w:tc>
        <w:tc>
          <w:tcPr>
            <w:tcW w:w="7037" w:type="dxa"/>
            <w:gridSpan w:val="2"/>
          </w:tcPr>
          <w:p w14:paraId="4494965F" w14:textId="0F05E8EA" w:rsidR="005C463A" w:rsidRPr="009F5181" w:rsidRDefault="005C463A" w:rsidP="00C5090A">
            <w:pPr>
              <w:spacing w:line="360" w:lineRule="auto"/>
              <w:jc w:val="both"/>
              <w:rPr>
                <w:sz w:val="26"/>
                <w:szCs w:val="26"/>
              </w:rPr>
            </w:pPr>
            <w:r>
              <w:rPr>
                <w:sz w:val="26"/>
                <w:szCs w:val="26"/>
              </w:rPr>
              <w:t>Member customers</w:t>
            </w:r>
          </w:p>
        </w:tc>
      </w:tr>
      <w:tr w:rsidR="005C463A" w:rsidRPr="009F5181" w14:paraId="35B96A31" w14:textId="77777777" w:rsidTr="0073484D">
        <w:trPr>
          <w:jc w:val="center"/>
        </w:trPr>
        <w:tc>
          <w:tcPr>
            <w:tcW w:w="1980" w:type="dxa"/>
          </w:tcPr>
          <w:p w14:paraId="6D52813D" w14:textId="77777777" w:rsidR="005C463A" w:rsidRPr="009F5181" w:rsidRDefault="005C463A" w:rsidP="0073484D">
            <w:pPr>
              <w:spacing w:line="360" w:lineRule="auto"/>
              <w:jc w:val="both"/>
              <w:rPr>
                <w:sz w:val="26"/>
                <w:szCs w:val="26"/>
              </w:rPr>
            </w:pPr>
            <w:r w:rsidRPr="0021275E">
              <w:rPr>
                <w:sz w:val="26"/>
                <w:szCs w:val="26"/>
              </w:rPr>
              <w:t>Pre-conditions</w:t>
            </w:r>
          </w:p>
        </w:tc>
        <w:tc>
          <w:tcPr>
            <w:tcW w:w="7037" w:type="dxa"/>
            <w:gridSpan w:val="2"/>
          </w:tcPr>
          <w:p w14:paraId="1134E81D" w14:textId="0240AE85" w:rsidR="005C463A" w:rsidRPr="009F5181" w:rsidRDefault="0073744D" w:rsidP="0073484D">
            <w:pPr>
              <w:spacing w:line="360" w:lineRule="auto"/>
              <w:jc w:val="both"/>
              <w:rPr>
                <w:sz w:val="26"/>
                <w:szCs w:val="26"/>
              </w:rPr>
            </w:pPr>
            <w:r w:rsidRPr="0073744D">
              <w:rPr>
                <w:sz w:val="26"/>
                <w:szCs w:val="26"/>
              </w:rPr>
              <w:t>Successfully logged into the system and rated at least one product</w:t>
            </w:r>
          </w:p>
        </w:tc>
      </w:tr>
      <w:tr w:rsidR="005C463A" w:rsidRPr="009F5181" w14:paraId="5F23F3AD" w14:textId="77777777" w:rsidTr="0073484D">
        <w:trPr>
          <w:jc w:val="center"/>
        </w:trPr>
        <w:tc>
          <w:tcPr>
            <w:tcW w:w="1980" w:type="dxa"/>
          </w:tcPr>
          <w:p w14:paraId="252BA27C" w14:textId="77777777" w:rsidR="005C463A" w:rsidRPr="009F5181" w:rsidRDefault="005C463A" w:rsidP="0073484D">
            <w:pPr>
              <w:spacing w:line="360" w:lineRule="auto"/>
              <w:rPr>
                <w:sz w:val="26"/>
                <w:szCs w:val="26"/>
              </w:rPr>
            </w:pPr>
            <w:r w:rsidRPr="0021275E">
              <w:rPr>
                <w:sz w:val="26"/>
                <w:szCs w:val="26"/>
              </w:rPr>
              <w:t>The following conditions</w:t>
            </w:r>
          </w:p>
        </w:tc>
        <w:tc>
          <w:tcPr>
            <w:tcW w:w="7037" w:type="dxa"/>
            <w:gridSpan w:val="2"/>
          </w:tcPr>
          <w:p w14:paraId="160529DE" w14:textId="77777777" w:rsidR="005C463A" w:rsidRPr="009F5181" w:rsidRDefault="005C463A" w:rsidP="0073484D">
            <w:pPr>
              <w:spacing w:line="360" w:lineRule="auto"/>
              <w:jc w:val="both"/>
              <w:rPr>
                <w:sz w:val="26"/>
                <w:szCs w:val="26"/>
              </w:rPr>
            </w:pPr>
            <w:r w:rsidRPr="008C2E12">
              <w:rPr>
                <w:sz w:val="26"/>
                <w:szCs w:val="26"/>
              </w:rPr>
              <w:t>Show product information</w:t>
            </w:r>
          </w:p>
        </w:tc>
      </w:tr>
      <w:tr w:rsidR="005C463A" w:rsidRPr="009F5181" w14:paraId="58BBDA42" w14:textId="77777777" w:rsidTr="0073484D">
        <w:trPr>
          <w:jc w:val="center"/>
        </w:trPr>
        <w:tc>
          <w:tcPr>
            <w:tcW w:w="1980" w:type="dxa"/>
          </w:tcPr>
          <w:p w14:paraId="01481F60" w14:textId="77777777" w:rsidR="005C463A" w:rsidRPr="009F5181" w:rsidRDefault="005C463A" w:rsidP="0073484D">
            <w:pPr>
              <w:spacing w:line="360" w:lineRule="auto"/>
              <w:jc w:val="both"/>
              <w:rPr>
                <w:sz w:val="26"/>
                <w:szCs w:val="26"/>
              </w:rPr>
            </w:pPr>
            <w:r>
              <w:rPr>
                <w:sz w:val="26"/>
                <w:szCs w:val="26"/>
              </w:rPr>
              <w:t>Description</w:t>
            </w:r>
          </w:p>
        </w:tc>
        <w:tc>
          <w:tcPr>
            <w:tcW w:w="7037" w:type="dxa"/>
            <w:gridSpan w:val="2"/>
          </w:tcPr>
          <w:p w14:paraId="46E84C17" w14:textId="06D2AE1E" w:rsidR="005C463A" w:rsidRPr="009F5181" w:rsidRDefault="0073744D" w:rsidP="0073484D">
            <w:pPr>
              <w:spacing w:line="360" w:lineRule="auto"/>
              <w:jc w:val="both"/>
              <w:rPr>
                <w:sz w:val="26"/>
                <w:szCs w:val="26"/>
              </w:rPr>
            </w:pPr>
            <w:r w:rsidRPr="0073744D">
              <w:rPr>
                <w:sz w:val="26"/>
                <w:szCs w:val="26"/>
              </w:rPr>
              <w:t xml:space="preserve">The agent selects the product to enter the product </w:t>
            </w:r>
            <w:r w:rsidR="006B6FE9">
              <w:rPr>
                <w:sz w:val="26"/>
                <w:szCs w:val="26"/>
              </w:rPr>
              <w:t>details. Here the recommender</w:t>
            </w:r>
            <w:r w:rsidRPr="0073744D">
              <w:rPr>
                <w:sz w:val="26"/>
                <w:szCs w:val="26"/>
              </w:rPr>
              <w:t xml:space="preserve"> system will suggest products that are close to your interests</w:t>
            </w:r>
            <w:r w:rsidR="006B6FE9">
              <w:rPr>
                <w:sz w:val="26"/>
                <w:szCs w:val="26"/>
              </w:rPr>
              <w:t>.</w:t>
            </w:r>
          </w:p>
        </w:tc>
      </w:tr>
      <w:tr w:rsidR="005C463A" w:rsidRPr="009F5181" w14:paraId="232871E9" w14:textId="77777777" w:rsidTr="0073484D">
        <w:trPr>
          <w:trHeight w:val="423"/>
          <w:jc w:val="center"/>
        </w:trPr>
        <w:tc>
          <w:tcPr>
            <w:tcW w:w="1980" w:type="dxa"/>
            <w:vMerge w:val="restart"/>
          </w:tcPr>
          <w:p w14:paraId="39B0FB5B" w14:textId="77777777" w:rsidR="005C463A" w:rsidRPr="009F5181" w:rsidRDefault="005C463A" w:rsidP="0073484D">
            <w:pPr>
              <w:spacing w:line="360" w:lineRule="auto"/>
              <w:jc w:val="both"/>
              <w:rPr>
                <w:sz w:val="26"/>
                <w:szCs w:val="26"/>
              </w:rPr>
            </w:pPr>
            <w:r>
              <w:rPr>
                <w:sz w:val="26"/>
                <w:szCs w:val="26"/>
              </w:rPr>
              <w:t>Action</w:t>
            </w:r>
          </w:p>
        </w:tc>
        <w:tc>
          <w:tcPr>
            <w:tcW w:w="3544" w:type="dxa"/>
          </w:tcPr>
          <w:p w14:paraId="55A7A2AE" w14:textId="77777777" w:rsidR="005C463A" w:rsidRPr="009F5181" w:rsidRDefault="005C463A" w:rsidP="0073484D">
            <w:pPr>
              <w:spacing w:line="360" w:lineRule="auto"/>
              <w:jc w:val="both"/>
              <w:rPr>
                <w:sz w:val="26"/>
                <w:szCs w:val="26"/>
              </w:rPr>
            </w:pPr>
            <w:r w:rsidRPr="0021275E">
              <w:rPr>
                <w:sz w:val="26"/>
                <w:szCs w:val="26"/>
              </w:rPr>
              <w:t>Agent action</w:t>
            </w:r>
          </w:p>
        </w:tc>
        <w:tc>
          <w:tcPr>
            <w:tcW w:w="3493" w:type="dxa"/>
          </w:tcPr>
          <w:p w14:paraId="1B18D823" w14:textId="77777777" w:rsidR="005C463A" w:rsidRPr="009F5181" w:rsidRDefault="005C463A" w:rsidP="0073484D">
            <w:pPr>
              <w:spacing w:line="360" w:lineRule="auto"/>
              <w:jc w:val="both"/>
              <w:rPr>
                <w:sz w:val="26"/>
                <w:szCs w:val="26"/>
              </w:rPr>
            </w:pPr>
            <w:r w:rsidRPr="0021275E">
              <w:rPr>
                <w:sz w:val="26"/>
                <w:szCs w:val="26"/>
              </w:rPr>
              <w:t>System action</w:t>
            </w:r>
          </w:p>
        </w:tc>
      </w:tr>
      <w:tr w:rsidR="005C463A" w:rsidRPr="009F5181" w14:paraId="38635EB6" w14:textId="77777777" w:rsidTr="0073484D">
        <w:trPr>
          <w:trHeight w:val="1224"/>
          <w:jc w:val="center"/>
        </w:trPr>
        <w:tc>
          <w:tcPr>
            <w:tcW w:w="1980" w:type="dxa"/>
            <w:vMerge/>
          </w:tcPr>
          <w:p w14:paraId="61A6BE26" w14:textId="77777777" w:rsidR="005C463A" w:rsidRPr="009F5181" w:rsidRDefault="005C463A" w:rsidP="0073484D">
            <w:pPr>
              <w:spacing w:line="360" w:lineRule="auto"/>
              <w:jc w:val="both"/>
              <w:rPr>
                <w:sz w:val="26"/>
                <w:szCs w:val="26"/>
              </w:rPr>
            </w:pPr>
          </w:p>
        </w:tc>
        <w:tc>
          <w:tcPr>
            <w:tcW w:w="3544" w:type="dxa"/>
          </w:tcPr>
          <w:p w14:paraId="54D9B515" w14:textId="77777777" w:rsidR="005C463A" w:rsidRPr="009F5181" w:rsidRDefault="005C463A" w:rsidP="0073484D">
            <w:pPr>
              <w:spacing w:line="360" w:lineRule="auto"/>
              <w:jc w:val="both"/>
              <w:rPr>
                <w:sz w:val="26"/>
                <w:szCs w:val="26"/>
              </w:rPr>
            </w:pPr>
            <w:r w:rsidRPr="009F5181">
              <w:rPr>
                <w:sz w:val="26"/>
                <w:szCs w:val="26"/>
              </w:rPr>
              <w:t xml:space="preserve">(1) </w:t>
            </w:r>
            <w:r w:rsidRPr="00223C69">
              <w:rPr>
                <w:sz w:val="26"/>
                <w:szCs w:val="26"/>
              </w:rPr>
              <w:t>The agent clicks on the product</w:t>
            </w:r>
          </w:p>
        </w:tc>
        <w:tc>
          <w:tcPr>
            <w:tcW w:w="3493" w:type="dxa"/>
          </w:tcPr>
          <w:p w14:paraId="3F04DB71" w14:textId="5BB269DB" w:rsidR="005C463A" w:rsidRPr="009F5181" w:rsidRDefault="005C463A" w:rsidP="0073484D">
            <w:pPr>
              <w:spacing w:line="360" w:lineRule="auto"/>
              <w:jc w:val="both"/>
              <w:rPr>
                <w:sz w:val="26"/>
                <w:szCs w:val="26"/>
              </w:rPr>
            </w:pPr>
            <w:r w:rsidRPr="009F5181">
              <w:rPr>
                <w:sz w:val="26"/>
                <w:szCs w:val="26"/>
              </w:rPr>
              <w:t xml:space="preserve">(2) </w:t>
            </w:r>
            <w:r w:rsidR="006B6FE9">
              <w:rPr>
                <w:sz w:val="26"/>
                <w:szCs w:val="26"/>
              </w:rPr>
              <w:t>Recommender</w:t>
            </w:r>
            <w:r w:rsidR="006B6FE9" w:rsidRPr="0073744D">
              <w:rPr>
                <w:sz w:val="26"/>
                <w:szCs w:val="26"/>
              </w:rPr>
              <w:t xml:space="preserve"> system will suggest products that are close to your interests</w:t>
            </w:r>
            <w:r w:rsidR="006B6FE9">
              <w:rPr>
                <w:sz w:val="26"/>
                <w:szCs w:val="26"/>
              </w:rPr>
              <w:t>.</w:t>
            </w:r>
          </w:p>
        </w:tc>
      </w:tr>
    </w:tbl>
    <w:p w14:paraId="37E4AFDD" w14:textId="77777777" w:rsidR="005C463A" w:rsidRPr="005C463A" w:rsidRDefault="005C463A" w:rsidP="005C463A"/>
    <w:p w14:paraId="5258BFB7" w14:textId="230A18EE" w:rsidR="002A2BC5" w:rsidRDefault="007D472A" w:rsidP="007D472A">
      <w:pPr>
        <w:pStyle w:val="Heading4"/>
      </w:pPr>
      <w:bookmarkStart w:id="371" w:name="_Toc123987356"/>
      <w:r w:rsidRPr="007D472A">
        <w:lastRenderedPageBreak/>
        <w:t>Use case add pro</w:t>
      </w:r>
      <w:r>
        <w:t>duct to cart:</w:t>
      </w:r>
      <w:bookmarkEnd w:id="371"/>
    </w:p>
    <w:p w14:paraId="2A64F715" w14:textId="77777777" w:rsidR="007D472A" w:rsidRDefault="007D472A" w:rsidP="007D472A">
      <w:pPr>
        <w:keepNext/>
      </w:pPr>
      <w:r w:rsidRPr="007D472A">
        <w:rPr>
          <w:noProof/>
        </w:rPr>
        <w:drawing>
          <wp:inline distT="0" distB="0" distL="0" distR="0" wp14:anchorId="2CEDF2D4" wp14:editId="36637A2F">
            <wp:extent cx="5760720" cy="2468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68880"/>
                    </a:xfrm>
                    <a:prstGeom prst="rect">
                      <a:avLst/>
                    </a:prstGeom>
                  </pic:spPr>
                </pic:pic>
              </a:graphicData>
            </a:graphic>
          </wp:inline>
        </w:drawing>
      </w:r>
    </w:p>
    <w:p w14:paraId="7AF37139" w14:textId="4C9A5FAE" w:rsidR="00B46279" w:rsidRPr="0017370F" w:rsidRDefault="007D472A" w:rsidP="0017370F">
      <w:pPr>
        <w:pStyle w:val="Caption"/>
        <w:jc w:val="center"/>
      </w:pPr>
      <w:bookmarkStart w:id="372" w:name="_Toc123250873"/>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8</w:t>
      </w:r>
      <w:r w:rsidR="00F33A34">
        <w:rPr>
          <w:noProof/>
        </w:rPr>
        <w:fldChar w:fldCharType="end"/>
      </w:r>
      <w:r>
        <w:t xml:space="preserve"> </w:t>
      </w:r>
      <w:r w:rsidRPr="007D472A">
        <w:rPr>
          <w:b w:val="0"/>
          <w:sz w:val="26"/>
          <w:szCs w:val="26"/>
        </w:rPr>
        <w:t>- Use case add product to cart</w:t>
      </w:r>
      <w:bookmarkEnd w:id="372"/>
    </w:p>
    <w:p w14:paraId="3B35951C" w14:textId="5364E352" w:rsidR="00B73843" w:rsidRDefault="00B73843" w:rsidP="00B73843">
      <w:pPr>
        <w:pStyle w:val="Caption"/>
        <w:keepNext/>
        <w:jc w:val="center"/>
      </w:pPr>
      <w:bookmarkStart w:id="373" w:name="_Toc123249597"/>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7</w:t>
      </w:r>
      <w:r w:rsidR="00F33A34">
        <w:rPr>
          <w:noProof/>
        </w:rPr>
        <w:fldChar w:fldCharType="end"/>
      </w:r>
      <w:r>
        <w:t xml:space="preserve">  </w:t>
      </w:r>
      <w:r w:rsidRPr="00B73843">
        <w:rPr>
          <w:b w:val="0"/>
          <w:sz w:val="26"/>
          <w:szCs w:val="26"/>
        </w:rPr>
        <w:t>- Specific description use case add product to cart</w:t>
      </w:r>
      <w:bookmarkEnd w:id="373"/>
    </w:p>
    <w:tbl>
      <w:tblPr>
        <w:tblStyle w:val="TableGrid"/>
        <w:tblW w:w="0" w:type="auto"/>
        <w:jc w:val="center"/>
        <w:tblLook w:val="04A0" w:firstRow="1" w:lastRow="0" w:firstColumn="1" w:lastColumn="0" w:noHBand="0" w:noVBand="1"/>
      </w:tblPr>
      <w:tblGrid>
        <w:gridCol w:w="1980"/>
        <w:gridCol w:w="3260"/>
        <w:gridCol w:w="3777"/>
      </w:tblGrid>
      <w:tr w:rsidR="007D472A" w:rsidRPr="009F5181" w14:paraId="0F80DB0C" w14:textId="77777777" w:rsidTr="00AA2D8E">
        <w:trPr>
          <w:jc w:val="center"/>
        </w:trPr>
        <w:tc>
          <w:tcPr>
            <w:tcW w:w="1980" w:type="dxa"/>
          </w:tcPr>
          <w:p w14:paraId="06F9F04B" w14:textId="77777777" w:rsidR="007D472A" w:rsidRPr="009F5181" w:rsidRDefault="007D472A" w:rsidP="00AA2D8E">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3D84175B" w14:textId="77777777" w:rsidR="007D472A" w:rsidRPr="009F5181" w:rsidRDefault="007D472A" w:rsidP="00AA2D8E">
            <w:pPr>
              <w:spacing w:line="360" w:lineRule="auto"/>
              <w:jc w:val="center"/>
              <w:rPr>
                <w:b/>
                <w:sz w:val="26"/>
                <w:szCs w:val="26"/>
              </w:rPr>
            </w:pPr>
            <w:r>
              <w:rPr>
                <w:b/>
                <w:sz w:val="26"/>
                <w:szCs w:val="26"/>
              </w:rPr>
              <w:t>Description</w:t>
            </w:r>
          </w:p>
        </w:tc>
      </w:tr>
      <w:tr w:rsidR="007D472A" w:rsidRPr="009F5181" w14:paraId="11744B9D" w14:textId="77777777" w:rsidTr="00AA2D8E">
        <w:trPr>
          <w:jc w:val="center"/>
        </w:trPr>
        <w:tc>
          <w:tcPr>
            <w:tcW w:w="1980" w:type="dxa"/>
          </w:tcPr>
          <w:p w14:paraId="5D601ECB" w14:textId="77777777" w:rsidR="007D472A" w:rsidRPr="009F5181" w:rsidRDefault="007D472A" w:rsidP="00AA2D8E">
            <w:pPr>
              <w:spacing w:line="360" w:lineRule="auto"/>
              <w:jc w:val="both"/>
              <w:rPr>
                <w:sz w:val="26"/>
                <w:szCs w:val="26"/>
              </w:rPr>
            </w:pPr>
            <w:r w:rsidRPr="0021275E">
              <w:rPr>
                <w:sz w:val="26"/>
                <w:szCs w:val="26"/>
              </w:rPr>
              <w:t>Function name</w:t>
            </w:r>
          </w:p>
        </w:tc>
        <w:tc>
          <w:tcPr>
            <w:tcW w:w="7037" w:type="dxa"/>
            <w:gridSpan w:val="2"/>
          </w:tcPr>
          <w:p w14:paraId="4B8A3DDE" w14:textId="22247DCB" w:rsidR="007D472A" w:rsidRPr="007D472A" w:rsidRDefault="007D472A" w:rsidP="00AA2D8E">
            <w:pPr>
              <w:spacing w:line="360" w:lineRule="auto"/>
              <w:jc w:val="both"/>
              <w:rPr>
                <w:sz w:val="26"/>
                <w:szCs w:val="26"/>
              </w:rPr>
            </w:pPr>
            <w:r w:rsidRPr="007D472A">
              <w:rPr>
                <w:sz w:val="26"/>
                <w:szCs w:val="26"/>
              </w:rPr>
              <w:t>Add product to cart</w:t>
            </w:r>
          </w:p>
        </w:tc>
      </w:tr>
      <w:tr w:rsidR="007D472A" w:rsidRPr="009F5181" w14:paraId="02B88433" w14:textId="77777777" w:rsidTr="00AA2D8E">
        <w:trPr>
          <w:jc w:val="center"/>
        </w:trPr>
        <w:tc>
          <w:tcPr>
            <w:tcW w:w="1980" w:type="dxa"/>
          </w:tcPr>
          <w:p w14:paraId="358570F8" w14:textId="77777777" w:rsidR="007D472A" w:rsidRPr="009F5181" w:rsidRDefault="007D472A" w:rsidP="00AA2D8E">
            <w:pPr>
              <w:spacing w:line="360" w:lineRule="auto"/>
              <w:jc w:val="both"/>
              <w:rPr>
                <w:sz w:val="26"/>
                <w:szCs w:val="26"/>
              </w:rPr>
            </w:pPr>
            <w:r w:rsidRPr="0021275E">
              <w:rPr>
                <w:sz w:val="26"/>
                <w:szCs w:val="26"/>
              </w:rPr>
              <w:t>Agent</w:t>
            </w:r>
          </w:p>
        </w:tc>
        <w:tc>
          <w:tcPr>
            <w:tcW w:w="7037" w:type="dxa"/>
            <w:gridSpan w:val="2"/>
          </w:tcPr>
          <w:p w14:paraId="5B4BB701" w14:textId="5A6032B3" w:rsidR="007D472A" w:rsidRPr="009F5181" w:rsidRDefault="007D472A" w:rsidP="002E0BB3">
            <w:pPr>
              <w:spacing w:line="360" w:lineRule="auto"/>
              <w:jc w:val="both"/>
              <w:rPr>
                <w:sz w:val="26"/>
                <w:szCs w:val="26"/>
              </w:rPr>
            </w:pPr>
            <w:r>
              <w:rPr>
                <w:sz w:val="26"/>
                <w:szCs w:val="26"/>
              </w:rPr>
              <w:t>Member customers</w:t>
            </w:r>
          </w:p>
        </w:tc>
      </w:tr>
      <w:tr w:rsidR="007D472A" w:rsidRPr="009F5181" w14:paraId="0BA9F2F4" w14:textId="77777777" w:rsidTr="00AA2D8E">
        <w:trPr>
          <w:jc w:val="center"/>
        </w:trPr>
        <w:tc>
          <w:tcPr>
            <w:tcW w:w="1980" w:type="dxa"/>
          </w:tcPr>
          <w:p w14:paraId="7BB43C0A" w14:textId="77777777" w:rsidR="007D472A" w:rsidRPr="009F5181" w:rsidRDefault="007D472A" w:rsidP="00AA2D8E">
            <w:pPr>
              <w:spacing w:line="360" w:lineRule="auto"/>
              <w:jc w:val="both"/>
              <w:rPr>
                <w:sz w:val="26"/>
                <w:szCs w:val="26"/>
              </w:rPr>
            </w:pPr>
            <w:r w:rsidRPr="0021275E">
              <w:rPr>
                <w:sz w:val="26"/>
                <w:szCs w:val="26"/>
              </w:rPr>
              <w:t>Pre-conditions</w:t>
            </w:r>
          </w:p>
        </w:tc>
        <w:tc>
          <w:tcPr>
            <w:tcW w:w="7037" w:type="dxa"/>
            <w:gridSpan w:val="2"/>
          </w:tcPr>
          <w:p w14:paraId="4C704F95" w14:textId="139A7592" w:rsidR="007D472A" w:rsidRPr="009F5181" w:rsidRDefault="0081678C" w:rsidP="00AA2D8E">
            <w:pPr>
              <w:spacing w:line="360" w:lineRule="auto"/>
              <w:jc w:val="both"/>
              <w:rPr>
                <w:sz w:val="26"/>
                <w:szCs w:val="26"/>
              </w:rPr>
            </w:pPr>
            <w:r w:rsidRPr="0081678C">
              <w:rPr>
                <w:sz w:val="26"/>
                <w:szCs w:val="26"/>
              </w:rPr>
              <w:t>Select a product, view product deta</w:t>
            </w:r>
            <w:r>
              <w:rPr>
                <w:sz w:val="26"/>
                <w:szCs w:val="26"/>
              </w:rPr>
              <w:t xml:space="preserve">ils, view product </w:t>
            </w:r>
            <w:r w:rsidRPr="0081678C">
              <w:rPr>
                <w:sz w:val="26"/>
                <w:szCs w:val="26"/>
              </w:rPr>
              <w:t>recommend</w:t>
            </w:r>
          </w:p>
        </w:tc>
      </w:tr>
      <w:tr w:rsidR="007D472A" w:rsidRPr="009F5181" w14:paraId="6C33911B" w14:textId="77777777" w:rsidTr="00AA2D8E">
        <w:trPr>
          <w:jc w:val="center"/>
        </w:trPr>
        <w:tc>
          <w:tcPr>
            <w:tcW w:w="1980" w:type="dxa"/>
          </w:tcPr>
          <w:p w14:paraId="11DA3CBB" w14:textId="77777777" w:rsidR="007D472A" w:rsidRPr="009F5181" w:rsidRDefault="007D472A" w:rsidP="00AA2D8E">
            <w:pPr>
              <w:spacing w:line="360" w:lineRule="auto"/>
              <w:rPr>
                <w:sz w:val="26"/>
                <w:szCs w:val="26"/>
              </w:rPr>
            </w:pPr>
            <w:r w:rsidRPr="0021275E">
              <w:rPr>
                <w:sz w:val="26"/>
                <w:szCs w:val="26"/>
              </w:rPr>
              <w:t>The following conditions</w:t>
            </w:r>
          </w:p>
        </w:tc>
        <w:tc>
          <w:tcPr>
            <w:tcW w:w="7037" w:type="dxa"/>
            <w:gridSpan w:val="2"/>
          </w:tcPr>
          <w:p w14:paraId="7C588D59" w14:textId="0CE3CAFC" w:rsidR="007D472A" w:rsidRPr="009F5181" w:rsidRDefault="00236D8C" w:rsidP="00AA2D8E">
            <w:pPr>
              <w:spacing w:line="360" w:lineRule="auto"/>
              <w:jc w:val="both"/>
              <w:rPr>
                <w:sz w:val="26"/>
                <w:szCs w:val="26"/>
              </w:rPr>
            </w:pPr>
            <w:r w:rsidRPr="00236D8C">
              <w:rPr>
                <w:sz w:val="26"/>
                <w:szCs w:val="26"/>
              </w:rPr>
              <w:t>Products displayed in cart</w:t>
            </w:r>
          </w:p>
        </w:tc>
      </w:tr>
      <w:tr w:rsidR="007D472A" w:rsidRPr="009F5181" w14:paraId="3A828568" w14:textId="77777777" w:rsidTr="00AA2D8E">
        <w:trPr>
          <w:jc w:val="center"/>
        </w:trPr>
        <w:tc>
          <w:tcPr>
            <w:tcW w:w="1980" w:type="dxa"/>
          </w:tcPr>
          <w:p w14:paraId="1152A9BB" w14:textId="77777777" w:rsidR="007D472A" w:rsidRPr="009F5181" w:rsidRDefault="007D472A" w:rsidP="00AA2D8E">
            <w:pPr>
              <w:spacing w:line="360" w:lineRule="auto"/>
              <w:jc w:val="both"/>
              <w:rPr>
                <w:sz w:val="26"/>
                <w:szCs w:val="26"/>
              </w:rPr>
            </w:pPr>
            <w:r>
              <w:rPr>
                <w:sz w:val="26"/>
                <w:szCs w:val="26"/>
              </w:rPr>
              <w:t>Description</w:t>
            </w:r>
          </w:p>
        </w:tc>
        <w:tc>
          <w:tcPr>
            <w:tcW w:w="7037" w:type="dxa"/>
            <w:gridSpan w:val="2"/>
          </w:tcPr>
          <w:p w14:paraId="2B461438" w14:textId="0654E0FB" w:rsidR="007D472A" w:rsidRPr="009F5181" w:rsidRDefault="00236D8C" w:rsidP="00AA2D8E">
            <w:pPr>
              <w:spacing w:line="360" w:lineRule="auto"/>
              <w:jc w:val="both"/>
              <w:rPr>
                <w:sz w:val="26"/>
                <w:szCs w:val="26"/>
              </w:rPr>
            </w:pPr>
            <w:r w:rsidRPr="00236D8C">
              <w:rPr>
                <w:sz w:val="26"/>
                <w:szCs w:val="26"/>
              </w:rPr>
              <w:t>Customer selects products to add to cart</w:t>
            </w:r>
          </w:p>
        </w:tc>
      </w:tr>
      <w:tr w:rsidR="00785694" w:rsidRPr="009F5181" w14:paraId="49A5ACEF" w14:textId="77777777" w:rsidTr="00785694">
        <w:trPr>
          <w:trHeight w:val="423"/>
          <w:jc w:val="center"/>
        </w:trPr>
        <w:tc>
          <w:tcPr>
            <w:tcW w:w="1980" w:type="dxa"/>
            <w:vMerge w:val="restart"/>
          </w:tcPr>
          <w:p w14:paraId="3C44B130" w14:textId="77777777" w:rsidR="007D472A" w:rsidRPr="009F5181" w:rsidRDefault="007D472A" w:rsidP="00AA2D8E">
            <w:pPr>
              <w:spacing w:line="360" w:lineRule="auto"/>
              <w:jc w:val="both"/>
              <w:rPr>
                <w:sz w:val="26"/>
                <w:szCs w:val="26"/>
              </w:rPr>
            </w:pPr>
            <w:r>
              <w:rPr>
                <w:sz w:val="26"/>
                <w:szCs w:val="26"/>
              </w:rPr>
              <w:t>Action</w:t>
            </w:r>
          </w:p>
        </w:tc>
        <w:tc>
          <w:tcPr>
            <w:tcW w:w="3260" w:type="dxa"/>
          </w:tcPr>
          <w:p w14:paraId="324E4013" w14:textId="77777777" w:rsidR="007D472A" w:rsidRPr="009F5181" w:rsidRDefault="007D472A" w:rsidP="00AA2D8E">
            <w:pPr>
              <w:spacing w:line="360" w:lineRule="auto"/>
              <w:jc w:val="both"/>
              <w:rPr>
                <w:sz w:val="26"/>
                <w:szCs w:val="26"/>
              </w:rPr>
            </w:pPr>
            <w:r w:rsidRPr="0021275E">
              <w:rPr>
                <w:sz w:val="26"/>
                <w:szCs w:val="26"/>
              </w:rPr>
              <w:t>Agent action</w:t>
            </w:r>
          </w:p>
        </w:tc>
        <w:tc>
          <w:tcPr>
            <w:tcW w:w="3777" w:type="dxa"/>
          </w:tcPr>
          <w:p w14:paraId="7EFCF73C" w14:textId="77777777" w:rsidR="007D472A" w:rsidRPr="009F5181" w:rsidRDefault="007D472A" w:rsidP="00AA2D8E">
            <w:pPr>
              <w:spacing w:line="360" w:lineRule="auto"/>
              <w:jc w:val="both"/>
              <w:rPr>
                <w:sz w:val="26"/>
                <w:szCs w:val="26"/>
              </w:rPr>
            </w:pPr>
            <w:r w:rsidRPr="0021275E">
              <w:rPr>
                <w:sz w:val="26"/>
                <w:szCs w:val="26"/>
              </w:rPr>
              <w:t>System action</w:t>
            </w:r>
          </w:p>
        </w:tc>
      </w:tr>
      <w:tr w:rsidR="00785694" w:rsidRPr="009F5181" w14:paraId="6986456F" w14:textId="77777777" w:rsidTr="00785694">
        <w:trPr>
          <w:trHeight w:val="1224"/>
          <w:jc w:val="center"/>
        </w:trPr>
        <w:tc>
          <w:tcPr>
            <w:tcW w:w="1980" w:type="dxa"/>
            <w:vMerge/>
          </w:tcPr>
          <w:p w14:paraId="73E83BA4" w14:textId="77777777" w:rsidR="007D472A" w:rsidRPr="009F5181" w:rsidRDefault="007D472A" w:rsidP="00AA2D8E">
            <w:pPr>
              <w:spacing w:line="360" w:lineRule="auto"/>
              <w:jc w:val="both"/>
              <w:rPr>
                <w:sz w:val="26"/>
                <w:szCs w:val="26"/>
              </w:rPr>
            </w:pPr>
          </w:p>
        </w:tc>
        <w:tc>
          <w:tcPr>
            <w:tcW w:w="3260" w:type="dxa"/>
          </w:tcPr>
          <w:p w14:paraId="2F44F538" w14:textId="7C70B7DF" w:rsidR="007D472A" w:rsidRPr="009F5181" w:rsidRDefault="007D472A" w:rsidP="00AA2D8E">
            <w:pPr>
              <w:spacing w:line="360" w:lineRule="auto"/>
              <w:jc w:val="both"/>
              <w:rPr>
                <w:sz w:val="26"/>
                <w:szCs w:val="26"/>
              </w:rPr>
            </w:pPr>
            <w:r w:rsidRPr="009F5181">
              <w:rPr>
                <w:sz w:val="26"/>
                <w:szCs w:val="26"/>
              </w:rPr>
              <w:t xml:space="preserve">(1) </w:t>
            </w:r>
            <w:r w:rsidR="00236D8C" w:rsidRPr="00236D8C">
              <w:rPr>
                <w:sz w:val="26"/>
                <w:szCs w:val="26"/>
              </w:rPr>
              <w:t>On the product detail page, the agent chooses to add a shopping cart.</w:t>
            </w:r>
          </w:p>
        </w:tc>
        <w:tc>
          <w:tcPr>
            <w:tcW w:w="3777" w:type="dxa"/>
          </w:tcPr>
          <w:p w14:paraId="03803BE4" w14:textId="7C5A05D3" w:rsidR="007D472A" w:rsidRPr="009F5181" w:rsidRDefault="007D472A" w:rsidP="00E079E9">
            <w:pPr>
              <w:spacing w:line="360" w:lineRule="auto"/>
              <w:jc w:val="both"/>
              <w:rPr>
                <w:sz w:val="26"/>
                <w:szCs w:val="26"/>
              </w:rPr>
            </w:pPr>
            <w:r w:rsidRPr="009F5181">
              <w:rPr>
                <w:sz w:val="26"/>
                <w:szCs w:val="26"/>
              </w:rPr>
              <w:t xml:space="preserve">(2) </w:t>
            </w:r>
            <w:r w:rsidR="00236D8C" w:rsidRPr="00236D8C">
              <w:rPr>
                <w:sz w:val="26"/>
                <w:szCs w:val="26"/>
              </w:rPr>
              <w:t>The system understands that the cart has been successfully added and saved to localstorage.</w:t>
            </w:r>
          </w:p>
        </w:tc>
      </w:tr>
    </w:tbl>
    <w:p w14:paraId="356427A7" w14:textId="54E95D0E" w:rsidR="004D4CD9" w:rsidRDefault="00663547" w:rsidP="00663547">
      <w:pPr>
        <w:pStyle w:val="Heading4"/>
      </w:pPr>
      <w:bookmarkStart w:id="374" w:name="_Toc123987357"/>
      <w:r w:rsidRPr="00663547">
        <w:lastRenderedPageBreak/>
        <w:t>Use case cart management</w:t>
      </w:r>
      <w:r>
        <w:t>:</w:t>
      </w:r>
      <w:bookmarkEnd w:id="374"/>
    </w:p>
    <w:p w14:paraId="0612685D" w14:textId="77777777" w:rsidR="00663547" w:rsidRDefault="00663547" w:rsidP="00663547">
      <w:pPr>
        <w:keepNext/>
      </w:pPr>
      <w:r w:rsidRPr="00663547">
        <w:rPr>
          <w:noProof/>
        </w:rPr>
        <w:drawing>
          <wp:inline distT="0" distB="0" distL="0" distR="0" wp14:anchorId="193E8A98" wp14:editId="65D7F83C">
            <wp:extent cx="5760720" cy="2043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43430"/>
                    </a:xfrm>
                    <a:prstGeom prst="rect">
                      <a:avLst/>
                    </a:prstGeom>
                  </pic:spPr>
                </pic:pic>
              </a:graphicData>
            </a:graphic>
          </wp:inline>
        </w:drawing>
      </w:r>
    </w:p>
    <w:p w14:paraId="75B36DE3" w14:textId="25CF45B3" w:rsidR="00663547" w:rsidRDefault="00663547" w:rsidP="0017370F">
      <w:pPr>
        <w:pStyle w:val="Caption"/>
        <w:jc w:val="center"/>
        <w:rPr>
          <w:b w:val="0"/>
          <w:sz w:val="26"/>
          <w:szCs w:val="26"/>
        </w:rPr>
      </w:pPr>
      <w:bookmarkStart w:id="375" w:name="_Toc123250874"/>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9</w:t>
      </w:r>
      <w:r w:rsidR="00F33A34">
        <w:rPr>
          <w:noProof/>
        </w:rPr>
        <w:fldChar w:fldCharType="end"/>
      </w:r>
      <w:r>
        <w:t xml:space="preserve"> </w:t>
      </w:r>
      <w:r w:rsidRPr="00663547">
        <w:rPr>
          <w:b w:val="0"/>
          <w:sz w:val="26"/>
          <w:szCs w:val="26"/>
        </w:rPr>
        <w:t>- Use case for cart management</w:t>
      </w:r>
      <w:bookmarkEnd w:id="375"/>
    </w:p>
    <w:p w14:paraId="01EA810F" w14:textId="2EC5E539" w:rsidR="00EE3C7D" w:rsidRDefault="00EE3C7D" w:rsidP="00EE3C7D">
      <w:pPr>
        <w:pStyle w:val="Caption"/>
        <w:keepNext/>
        <w:jc w:val="center"/>
      </w:pPr>
      <w:bookmarkStart w:id="376" w:name="_Toc123249598"/>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8</w:t>
      </w:r>
      <w:r w:rsidR="00F33A34">
        <w:rPr>
          <w:noProof/>
        </w:rPr>
        <w:fldChar w:fldCharType="end"/>
      </w:r>
      <w:r>
        <w:t xml:space="preserve"> </w:t>
      </w:r>
      <w:r w:rsidRPr="00EE3C7D">
        <w:rPr>
          <w:b w:val="0"/>
          <w:sz w:val="26"/>
          <w:szCs w:val="26"/>
        </w:rPr>
        <w:t>- Specific description use case for cart management</w:t>
      </w:r>
      <w:bookmarkEnd w:id="376"/>
    </w:p>
    <w:tbl>
      <w:tblPr>
        <w:tblStyle w:val="TableGrid"/>
        <w:tblW w:w="0" w:type="auto"/>
        <w:jc w:val="center"/>
        <w:tblLook w:val="04A0" w:firstRow="1" w:lastRow="0" w:firstColumn="1" w:lastColumn="0" w:noHBand="0" w:noVBand="1"/>
      </w:tblPr>
      <w:tblGrid>
        <w:gridCol w:w="1980"/>
        <w:gridCol w:w="3260"/>
        <w:gridCol w:w="3777"/>
      </w:tblGrid>
      <w:tr w:rsidR="0017370F" w:rsidRPr="009F5181" w14:paraId="22DEE844" w14:textId="77777777" w:rsidTr="0073484D">
        <w:trPr>
          <w:jc w:val="center"/>
        </w:trPr>
        <w:tc>
          <w:tcPr>
            <w:tcW w:w="1980" w:type="dxa"/>
          </w:tcPr>
          <w:p w14:paraId="1CF8C36C" w14:textId="77777777" w:rsidR="0017370F" w:rsidRPr="009F5181" w:rsidRDefault="0017370F" w:rsidP="0073484D">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0E6DBC56" w14:textId="77777777" w:rsidR="0017370F" w:rsidRPr="009F5181" w:rsidRDefault="0017370F" w:rsidP="0073484D">
            <w:pPr>
              <w:spacing w:line="360" w:lineRule="auto"/>
              <w:jc w:val="center"/>
              <w:rPr>
                <w:b/>
                <w:sz w:val="26"/>
                <w:szCs w:val="26"/>
              </w:rPr>
            </w:pPr>
            <w:r>
              <w:rPr>
                <w:b/>
                <w:sz w:val="26"/>
                <w:szCs w:val="26"/>
              </w:rPr>
              <w:t>Description</w:t>
            </w:r>
          </w:p>
        </w:tc>
      </w:tr>
      <w:tr w:rsidR="0017370F" w:rsidRPr="009F5181" w14:paraId="175E9834" w14:textId="77777777" w:rsidTr="0073484D">
        <w:trPr>
          <w:jc w:val="center"/>
        </w:trPr>
        <w:tc>
          <w:tcPr>
            <w:tcW w:w="1980" w:type="dxa"/>
          </w:tcPr>
          <w:p w14:paraId="5C8134F2" w14:textId="77777777" w:rsidR="0017370F" w:rsidRPr="009F5181" w:rsidRDefault="0017370F" w:rsidP="0073484D">
            <w:pPr>
              <w:spacing w:line="360" w:lineRule="auto"/>
              <w:jc w:val="both"/>
              <w:rPr>
                <w:sz w:val="26"/>
                <w:szCs w:val="26"/>
              </w:rPr>
            </w:pPr>
            <w:r w:rsidRPr="0021275E">
              <w:rPr>
                <w:sz w:val="26"/>
                <w:szCs w:val="26"/>
              </w:rPr>
              <w:t>Function name</w:t>
            </w:r>
          </w:p>
        </w:tc>
        <w:tc>
          <w:tcPr>
            <w:tcW w:w="7037" w:type="dxa"/>
            <w:gridSpan w:val="2"/>
          </w:tcPr>
          <w:p w14:paraId="63D90340" w14:textId="77777777" w:rsidR="0017370F" w:rsidRPr="007D472A" w:rsidRDefault="0017370F" w:rsidP="0073484D">
            <w:pPr>
              <w:spacing w:line="360" w:lineRule="auto"/>
              <w:jc w:val="both"/>
              <w:rPr>
                <w:sz w:val="26"/>
                <w:szCs w:val="26"/>
              </w:rPr>
            </w:pPr>
            <w:r w:rsidRPr="007D472A">
              <w:rPr>
                <w:sz w:val="26"/>
                <w:szCs w:val="26"/>
              </w:rPr>
              <w:t>Add product to cart</w:t>
            </w:r>
          </w:p>
        </w:tc>
      </w:tr>
      <w:tr w:rsidR="0017370F" w:rsidRPr="009F5181" w14:paraId="296437A5" w14:textId="77777777" w:rsidTr="0073484D">
        <w:trPr>
          <w:jc w:val="center"/>
        </w:trPr>
        <w:tc>
          <w:tcPr>
            <w:tcW w:w="1980" w:type="dxa"/>
          </w:tcPr>
          <w:p w14:paraId="2301B039" w14:textId="77777777" w:rsidR="0017370F" w:rsidRPr="009F5181" w:rsidRDefault="0017370F" w:rsidP="0073484D">
            <w:pPr>
              <w:spacing w:line="360" w:lineRule="auto"/>
              <w:jc w:val="both"/>
              <w:rPr>
                <w:sz w:val="26"/>
                <w:szCs w:val="26"/>
              </w:rPr>
            </w:pPr>
            <w:r w:rsidRPr="0021275E">
              <w:rPr>
                <w:sz w:val="26"/>
                <w:szCs w:val="26"/>
              </w:rPr>
              <w:t>Agent</w:t>
            </w:r>
          </w:p>
        </w:tc>
        <w:tc>
          <w:tcPr>
            <w:tcW w:w="7037" w:type="dxa"/>
            <w:gridSpan w:val="2"/>
          </w:tcPr>
          <w:p w14:paraId="12D2506E" w14:textId="77777777" w:rsidR="0017370F" w:rsidRPr="009F5181" w:rsidRDefault="0017370F" w:rsidP="0073484D">
            <w:pPr>
              <w:spacing w:line="360" w:lineRule="auto"/>
              <w:jc w:val="both"/>
              <w:rPr>
                <w:sz w:val="26"/>
                <w:szCs w:val="26"/>
              </w:rPr>
            </w:pPr>
            <w:r>
              <w:rPr>
                <w:sz w:val="26"/>
                <w:szCs w:val="26"/>
              </w:rPr>
              <w:t>Member customers</w:t>
            </w:r>
          </w:p>
        </w:tc>
      </w:tr>
      <w:tr w:rsidR="0017370F" w:rsidRPr="009F5181" w14:paraId="290163B4" w14:textId="77777777" w:rsidTr="0073484D">
        <w:trPr>
          <w:jc w:val="center"/>
        </w:trPr>
        <w:tc>
          <w:tcPr>
            <w:tcW w:w="1980" w:type="dxa"/>
          </w:tcPr>
          <w:p w14:paraId="04B78AD0" w14:textId="77777777" w:rsidR="0017370F" w:rsidRPr="009F5181" w:rsidRDefault="0017370F" w:rsidP="0073484D">
            <w:pPr>
              <w:spacing w:line="360" w:lineRule="auto"/>
              <w:jc w:val="both"/>
              <w:rPr>
                <w:sz w:val="26"/>
                <w:szCs w:val="26"/>
              </w:rPr>
            </w:pPr>
            <w:r w:rsidRPr="0021275E">
              <w:rPr>
                <w:sz w:val="26"/>
                <w:szCs w:val="26"/>
              </w:rPr>
              <w:t>Pre-conditions</w:t>
            </w:r>
          </w:p>
        </w:tc>
        <w:tc>
          <w:tcPr>
            <w:tcW w:w="7037" w:type="dxa"/>
            <w:gridSpan w:val="2"/>
          </w:tcPr>
          <w:p w14:paraId="10550730" w14:textId="77777777" w:rsidR="0017370F" w:rsidRPr="009F5181" w:rsidRDefault="0017370F" w:rsidP="0073484D">
            <w:pPr>
              <w:spacing w:line="360" w:lineRule="auto"/>
              <w:jc w:val="both"/>
              <w:rPr>
                <w:sz w:val="26"/>
                <w:szCs w:val="26"/>
              </w:rPr>
            </w:pPr>
            <w:r w:rsidRPr="0081678C">
              <w:rPr>
                <w:sz w:val="26"/>
                <w:szCs w:val="26"/>
              </w:rPr>
              <w:t>Select a product, view product deta</w:t>
            </w:r>
            <w:r>
              <w:rPr>
                <w:sz w:val="26"/>
                <w:szCs w:val="26"/>
              </w:rPr>
              <w:t xml:space="preserve">ils, view product </w:t>
            </w:r>
            <w:r w:rsidRPr="0081678C">
              <w:rPr>
                <w:sz w:val="26"/>
                <w:szCs w:val="26"/>
              </w:rPr>
              <w:t>recommend</w:t>
            </w:r>
          </w:p>
        </w:tc>
      </w:tr>
      <w:tr w:rsidR="0017370F" w:rsidRPr="009F5181" w14:paraId="5EEA2A1E" w14:textId="77777777" w:rsidTr="0073484D">
        <w:trPr>
          <w:jc w:val="center"/>
        </w:trPr>
        <w:tc>
          <w:tcPr>
            <w:tcW w:w="1980" w:type="dxa"/>
          </w:tcPr>
          <w:p w14:paraId="355AAAC3" w14:textId="77777777" w:rsidR="0017370F" w:rsidRPr="009F5181" w:rsidRDefault="0017370F" w:rsidP="0073484D">
            <w:pPr>
              <w:spacing w:line="360" w:lineRule="auto"/>
              <w:rPr>
                <w:sz w:val="26"/>
                <w:szCs w:val="26"/>
              </w:rPr>
            </w:pPr>
            <w:r w:rsidRPr="0021275E">
              <w:rPr>
                <w:sz w:val="26"/>
                <w:szCs w:val="26"/>
              </w:rPr>
              <w:t>The following conditions</w:t>
            </w:r>
          </w:p>
        </w:tc>
        <w:tc>
          <w:tcPr>
            <w:tcW w:w="7037" w:type="dxa"/>
            <w:gridSpan w:val="2"/>
          </w:tcPr>
          <w:p w14:paraId="7255C16B" w14:textId="77777777" w:rsidR="0017370F" w:rsidRPr="009F5181" w:rsidRDefault="0017370F" w:rsidP="0073484D">
            <w:pPr>
              <w:spacing w:line="360" w:lineRule="auto"/>
              <w:jc w:val="both"/>
              <w:rPr>
                <w:sz w:val="26"/>
                <w:szCs w:val="26"/>
              </w:rPr>
            </w:pPr>
            <w:r w:rsidRPr="00236D8C">
              <w:rPr>
                <w:sz w:val="26"/>
                <w:szCs w:val="26"/>
              </w:rPr>
              <w:t>Products displayed in cart</w:t>
            </w:r>
          </w:p>
        </w:tc>
      </w:tr>
      <w:tr w:rsidR="0017370F" w:rsidRPr="009F5181" w14:paraId="048726D1" w14:textId="77777777" w:rsidTr="0073484D">
        <w:trPr>
          <w:jc w:val="center"/>
        </w:trPr>
        <w:tc>
          <w:tcPr>
            <w:tcW w:w="1980" w:type="dxa"/>
          </w:tcPr>
          <w:p w14:paraId="585EB1AA" w14:textId="77777777" w:rsidR="0017370F" w:rsidRPr="009F5181" w:rsidRDefault="0017370F" w:rsidP="0073484D">
            <w:pPr>
              <w:spacing w:line="360" w:lineRule="auto"/>
              <w:jc w:val="both"/>
              <w:rPr>
                <w:sz w:val="26"/>
                <w:szCs w:val="26"/>
              </w:rPr>
            </w:pPr>
            <w:r>
              <w:rPr>
                <w:sz w:val="26"/>
                <w:szCs w:val="26"/>
              </w:rPr>
              <w:t>Description</w:t>
            </w:r>
          </w:p>
        </w:tc>
        <w:tc>
          <w:tcPr>
            <w:tcW w:w="7037" w:type="dxa"/>
            <w:gridSpan w:val="2"/>
          </w:tcPr>
          <w:p w14:paraId="43D2AEC2" w14:textId="77777777" w:rsidR="0017370F" w:rsidRPr="009F5181" w:rsidRDefault="0017370F" w:rsidP="0073484D">
            <w:pPr>
              <w:spacing w:line="360" w:lineRule="auto"/>
              <w:jc w:val="both"/>
              <w:rPr>
                <w:sz w:val="26"/>
                <w:szCs w:val="26"/>
              </w:rPr>
            </w:pPr>
            <w:r w:rsidRPr="00236D8C">
              <w:rPr>
                <w:sz w:val="26"/>
                <w:szCs w:val="26"/>
              </w:rPr>
              <w:t>Customer selects products to add to cart</w:t>
            </w:r>
          </w:p>
        </w:tc>
      </w:tr>
      <w:tr w:rsidR="0017370F" w:rsidRPr="009F5181" w14:paraId="49C863F7" w14:textId="77777777" w:rsidTr="0073484D">
        <w:trPr>
          <w:trHeight w:val="423"/>
          <w:jc w:val="center"/>
        </w:trPr>
        <w:tc>
          <w:tcPr>
            <w:tcW w:w="1980" w:type="dxa"/>
            <w:vMerge w:val="restart"/>
          </w:tcPr>
          <w:p w14:paraId="4FE8C756" w14:textId="77777777" w:rsidR="0017370F" w:rsidRPr="009F5181" w:rsidRDefault="0017370F" w:rsidP="0073484D">
            <w:pPr>
              <w:spacing w:line="360" w:lineRule="auto"/>
              <w:jc w:val="both"/>
              <w:rPr>
                <w:sz w:val="26"/>
                <w:szCs w:val="26"/>
              </w:rPr>
            </w:pPr>
            <w:r>
              <w:rPr>
                <w:sz w:val="26"/>
                <w:szCs w:val="26"/>
              </w:rPr>
              <w:t>Action</w:t>
            </w:r>
          </w:p>
        </w:tc>
        <w:tc>
          <w:tcPr>
            <w:tcW w:w="3260" w:type="dxa"/>
          </w:tcPr>
          <w:p w14:paraId="30341CEA" w14:textId="77777777" w:rsidR="0017370F" w:rsidRPr="009F5181" w:rsidRDefault="0017370F" w:rsidP="0073484D">
            <w:pPr>
              <w:spacing w:line="360" w:lineRule="auto"/>
              <w:jc w:val="both"/>
              <w:rPr>
                <w:sz w:val="26"/>
                <w:szCs w:val="26"/>
              </w:rPr>
            </w:pPr>
            <w:r w:rsidRPr="0021275E">
              <w:rPr>
                <w:sz w:val="26"/>
                <w:szCs w:val="26"/>
              </w:rPr>
              <w:t>Agent action</w:t>
            </w:r>
          </w:p>
        </w:tc>
        <w:tc>
          <w:tcPr>
            <w:tcW w:w="3777" w:type="dxa"/>
          </w:tcPr>
          <w:p w14:paraId="5A45FB59" w14:textId="77777777" w:rsidR="0017370F" w:rsidRPr="009F5181" w:rsidRDefault="0017370F" w:rsidP="0073484D">
            <w:pPr>
              <w:spacing w:line="360" w:lineRule="auto"/>
              <w:jc w:val="both"/>
              <w:rPr>
                <w:sz w:val="26"/>
                <w:szCs w:val="26"/>
              </w:rPr>
            </w:pPr>
            <w:r w:rsidRPr="0021275E">
              <w:rPr>
                <w:sz w:val="26"/>
                <w:szCs w:val="26"/>
              </w:rPr>
              <w:t>System action</w:t>
            </w:r>
          </w:p>
        </w:tc>
      </w:tr>
      <w:tr w:rsidR="0017370F" w:rsidRPr="009F5181" w14:paraId="3EEA8D3C" w14:textId="77777777" w:rsidTr="0073484D">
        <w:trPr>
          <w:trHeight w:val="1224"/>
          <w:jc w:val="center"/>
        </w:trPr>
        <w:tc>
          <w:tcPr>
            <w:tcW w:w="1980" w:type="dxa"/>
            <w:vMerge/>
          </w:tcPr>
          <w:p w14:paraId="27AFE462" w14:textId="77777777" w:rsidR="0017370F" w:rsidRPr="009F5181" w:rsidRDefault="0017370F" w:rsidP="0073484D">
            <w:pPr>
              <w:spacing w:line="360" w:lineRule="auto"/>
              <w:jc w:val="both"/>
              <w:rPr>
                <w:sz w:val="26"/>
                <w:szCs w:val="26"/>
              </w:rPr>
            </w:pPr>
          </w:p>
        </w:tc>
        <w:tc>
          <w:tcPr>
            <w:tcW w:w="3260" w:type="dxa"/>
          </w:tcPr>
          <w:p w14:paraId="21D93B6D" w14:textId="77777777" w:rsidR="0017370F" w:rsidRPr="009F5181" w:rsidRDefault="0017370F" w:rsidP="0073484D">
            <w:pPr>
              <w:spacing w:line="360" w:lineRule="auto"/>
              <w:jc w:val="both"/>
              <w:rPr>
                <w:sz w:val="26"/>
                <w:szCs w:val="26"/>
              </w:rPr>
            </w:pPr>
            <w:r w:rsidRPr="009F5181">
              <w:rPr>
                <w:sz w:val="26"/>
                <w:szCs w:val="26"/>
              </w:rPr>
              <w:t xml:space="preserve">(1) </w:t>
            </w:r>
            <w:r w:rsidRPr="00236D8C">
              <w:rPr>
                <w:sz w:val="26"/>
                <w:szCs w:val="26"/>
              </w:rPr>
              <w:t>On the product detail page, the agent chooses to add a shopping cart.</w:t>
            </w:r>
          </w:p>
        </w:tc>
        <w:tc>
          <w:tcPr>
            <w:tcW w:w="3777" w:type="dxa"/>
          </w:tcPr>
          <w:p w14:paraId="25C98470" w14:textId="77777777" w:rsidR="0017370F" w:rsidRPr="009F5181" w:rsidRDefault="0017370F" w:rsidP="0073484D">
            <w:pPr>
              <w:spacing w:line="360" w:lineRule="auto"/>
              <w:jc w:val="both"/>
              <w:rPr>
                <w:sz w:val="26"/>
                <w:szCs w:val="26"/>
              </w:rPr>
            </w:pPr>
            <w:r w:rsidRPr="009F5181">
              <w:rPr>
                <w:sz w:val="26"/>
                <w:szCs w:val="26"/>
              </w:rPr>
              <w:t xml:space="preserve">(2) </w:t>
            </w:r>
            <w:r w:rsidRPr="00236D8C">
              <w:rPr>
                <w:sz w:val="26"/>
                <w:szCs w:val="26"/>
              </w:rPr>
              <w:t>The system understands that the cart has been successfully added and saved to localstorage.</w:t>
            </w:r>
          </w:p>
        </w:tc>
      </w:tr>
    </w:tbl>
    <w:p w14:paraId="148A33CE" w14:textId="77777777" w:rsidR="00EE3C7D" w:rsidRDefault="00EE3C7D" w:rsidP="00EE3C7D"/>
    <w:p w14:paraId="2AE973E3" w14:textId="77777777" w:rsidR="00EE3C7D" w:rsidRDefault="00EE3C7D">
      <w:pPr>
        <w:rPr>
          <w:b/>
          <w:sz w:val="26"/>
        </w:rPr>
      </w:pPr>
      <w:r>
        <w:br w:type="page"/>
      </w:r>
    </w:p>
    <w:p w14:paraId="06D6BAFB" w14:textId="14F2350A" w:rsidR="0017370F" w:rsidRDefault="00EE3C7D" w:rsidP="00EE3C7D">
      <w:pPr>
        <w:pStyle w:val="Heading4"/>
      </w:pPr>
      <w:bookmarkStart w:id="377" w:name="_Toc123987358"/>
      <w:r w:rsidRPr="00EE3C7D">
        <w:lastRenderedPageBreak/>
        <w:t>Use case enter promo code</w:t>
      </w:r>
      <w:r>
        <w:t>:</w:t>
      </w:r>
      <w:bookmarkEnd w:id="377"/>
    </w:p>
    <w:p w14:paraId="4D74E4DF" w14:textId="77777777" w:rsidR="00EE3C7D" w:rsidRDefault="00EE3C7D" w:rsidP="00EE3C7D">
      <w:pPr>
        <w:keepNext/>
        <w:jc w:val="both"/>
      </w:pPr>
      <w:r w:rsidRPr="00EE3C7D">
        <w:rPr>
          <w:noProof/>
        </w:rPr>
        <w:drawing>
          <wp:inline distT="0" distB="0" distL="0" distR="0" wp14:anchorId="54F074EE" wp14:editId="7FD5EC67">
            <wp:extent cx="5760720" cy="1028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028700"/>
                    </a:xfrm>
                    <a:prstGeom prst="rect">
                      <a:avLst/>
                    </a:prstGeom>
                  </pic:spPr>
                </pic:pic>
              </a:graphicData>
            </a:graphic>
          </wp:inline>
        </w:drawing>
      </w:r>
    </w:p>
    <w:p w14:paraId="088BC7ED" w14:textId="073807CD" w:rsidR="00EE3C7D" w:rsidRDefault="00EE3C7D" w:rsidP="00EE3C7D">
      <w:pPr>
        <w:pStyle w:val="Caption"/>
        <w:jc w:val="center"/>
        <w:rPr>
          <w:b w:val="0"/>
          <w:sz w:val="26"/>
          <w:szCs w:val="26"/>
        </w:rPr>
      </w:pPr>
      <w:bookmarkStart w:id="378" w:name="_Toc123250875"/>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10</w:t>
      </w:r>
      <w:r w:rsidR="00F33A34">
        <w:rPr>
          <w:noProof/>
        </w:rPr>
        <w:fldChar w:fldCharType="end"/>
      </w:r>
      <w:r>
        <w:t xml:space="preserve"> </w:t>
      </w:r>
      <w:r w:rsidRPr="00EE3C7D">
        <w:rPr>
          <w:b w:val="0"/>
          <w:sz w:val="26"/>
          <w:szCs w:val="26"/>
        </w:rPr>
        <w:t>- Use case enter promo code</w:t>
      </w:r>
      <w:bookmarkEnd w:id="378"/>
    </w:p>
    <w:p w14:paraId="0DE42E69" w14:textId="75BDA93D" w:rsidR="00114213" w:rsidRDefault="00114213" w:rsidP="00114213">
      <w:pPr>
        <w:pStyle w:val="Caption"/>
        <w:keepNext/>
        <w:jc w:val="center"/>
      </w:pPr>
      <w:bookmarkStart w:id="379" w:name="_Toc123249599"/>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9</w:t>
      </w:r>
      <w:r w:rsidR="00F33A34">
        <w:rPr>
          <w:noProof/>
        </w:rPr>
        <w:fldChar w:fldCharType="end"/>
      </w:r>
      <w:r>
        <w:t xml:space="preserve"> </w:t>
      </w:r>
      <w:r w:rsidRPr="00114213">
        <w:rPr>
          <w:b w:val="0"/>
          <w:sz w:val="26"/>
          <w:szCs w:val="26"/>
        </w:rPr>
        <w:t>- Specific description use case enter promo code</w:t>
      </w:r>
      <w:bookmarkEnd w:id="379"/>
    </w:p>
    <w:tbl>
      <w:tblPr>
        <w:tblStyle w:val="TableGrid"/>
        <w:tblW w:w="0" w:type="auto"/>
        <w:jc w:val="center"/>
        <w:tblLook w:val="04A0" w:firstRow="1" w:lastRow="0" w:firstColumn="1" w:lastColumn="0" w:noHBand="0" w:noVBand="1"/>
      </w:tblPr>
      <w:tblGrid>
        <w:gridCol w:w="1980"/>
        <w:gridCol w:w="3260"/>
        <w:gridCol w:w="3777"/>
      </w:tblGrid>
      <w:tr w:rsidR="00EE3C7D" w:rsidRPr="009F5181" w14:paraId="28C03642" w14:textId="77777777" w:rsidTr="0073484D">
        <w:trPr>
          <w:jc w:val="center"/>
        </w:trPr>
        <w:tc>
          <w:tcPr>
            <w:tcW w:w="1980" w:type="dxa"/>
          </w:tcPr>
          <w:p w14:paraId="450C7827" w14:textId="77777777" w:rsidR="00EE3C7D" w:rsidRPr="009F5181" w:rsidRDefault="00EE3C7D" w:rsidP="0073484D">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0A6A3D59" w14:textId="77777777" w:rsidR="00EE3C7D" w:rsidRPr="009F5181" w:rsidRDefault="00EE3C7D" w:rsidP="0073484D">
            <w:pPr>
              <w:spacing w:line="360" w:lineRule="auto"/>
              <w:jc w:val="center"/>
              <w:rPr>
                <w:b/>
                <w:sz w:val="26"/>
                <w:szCs w:val="26"/>
              </w:rPr>
            </w:pPr>
            <w:r>
              <w:rPr>
                <w:b/>
                <w:sz w:val="26"/>
                <w:szCs w:val="26"/>
              </w:rPr>
              <w:t>Description</w:t>
            </w:r>
          </w:p>
        </w:tc>
      </w:tr>
      <w:tr w:rsidR="00EE3C7D" w:rsidRPr="009F5181" w14:paraId="75F35B0B" w14:textId="77777777" w:rsidTr="0073484D">
        <w:trPr>
          <w:jc w:val="center"/>
        </w:trPr>
        <w:tc>
          <w:tcPr>
            <w:tcW w:w="1980" w:type="dxa"/>
          </w:tcPr>
          <w:p w14:paraId="70EE3AEB" w14:textId="77777777" w:rsidR="00EE3C7D" w:rsidRPr="009F5181" w:rsidRDefault="00EE3C7D" w:rsidP="0073484D">
            <w:pPr>
              <w:spacing w:line="360" w:lineRule="auto"/>
              <w:jc w:val="both"/>
              <w:rPr>
                <w:sz w:val="26"/>
                <w:szCs w:val="26"/>
              </w:rPr>
            </w:pPr>
            <w:r w:rsidRPr="0021275E">
              <w:rPr>
                <w:sz w:val="26"/>
                <w:szCs w:val="26"/>
              </w:rPr>
              <w:t>Function name</w:t>
            </w:r>
          </w:p>
        </w:tc>
        <w:tc>
          <w:tcPr>
            <w:tcW w:w="7037" w:type="dxa"/>
            <w:gridSpan w:val="2"/>
          </w:tcPr>
          <w:p w14:paraId="7E574B5E" w14:textId="11D39AED" w:rsidR="00EE3C7D" w:rsidRPr="007D472A" w:rsidRDefault="00EE3C7D" w:rsidP="0073484D">
            <w:pPr>
              <w:spacing w:line="360" w:lineRule="auto"/>
              <w:jc w:val="both"/>
              <w:rPr>
                <w:sz w:val="26"/>
                <w:szCs w:val="26"/>
              </w:rPr>
            </w:pPr>
            <w:r w:rsidRPr="00EE3C7D">
              <w:rPr>
                <w:sz w:val="26"/>
                <w:szCs w:val="26"/>
              </w:rPr>
              <w:t>Enter promo code</w:t>
            </w:r>
          </w:p>
        </w:tc>
      </w:tr>
      <w:tr w:rsidR="00EE3C7D" w:rsidRPr="009F5181" w14:paraId="38BB4F88" w14:textId="77777777" w:rsidTr="0073484D">
        <w:trPr>
          <w:jc w:val="center"/>
        </w:trPr>
        <w:tc>
          <w:tcPr>
            <w:tcW w:w="1980" w:type="dxa"/>
          </w:tcPr>
          <w:p w14:paraId="13F8A59E" w14:textId="77777777" w:rsidR="00EE3C7D" w:rsidRPr="009F5181" w:rsidRDefault="00EE3C7D" w:rsidP="0073484D">
            <w:pPr>
              <w:spacing w:line="360" w:lineRule="auto"/>
              <w:jc w:val="both"/>
              <w:rPr>
                <w:sz w:val="26"/>
                <w:szCs w:val="26"/>
              </w:rPr>
            </w:pPr>
            <w:r w:rsidRPr="0021275E">
              <w:rPr>
                <w:sz w:val="26"/>
                <w:szCs w:val="26"/>
              </w:rPr>
              <w:t>Agent</w:t>
            </w:r>
          </w:p>
        </w:tc>
        <w:tc>
          <w:tcPr>
            <w:tcW w:w="7037" w:type="dxa"/>
            <w:gridSpan w:val="2"/>
          </w:tcPr>
          <w:p w14:paraId="44F6522D" w14:textId="77777777" w:rsidR="00EE3C7D" w:rsidRPr="009F5181" w:rsidRDefault="00EE3C7D" w:rsidP="0073484D">
            <w:pPr>
              <w:spacing w:line="360" w:lineRule="auto"/>
              <w:jc w:val="both"/>
              <w:rPr>
                <w:sz w:val="26"/>
                <w:szCs w:val="26"/>
              </w:rPr>
            </w:pPr>
            <w:r>
              <w:rPr>
                <w:sz w:val="26"/>
                <w:szCs w:val="26"/>
              </w:rPr>
              <w:t>Member customers</w:t>
            </w:r>
          </w:p>
        </w:tc>
      </w:tr>
      <w:tr w:rsidR="00EE3C7D" w:rsidRPr="009F5181" w14:paraId="4EE1A40C" w14:textId="77777777" w:rsidTr="0073484D">
        <w:trPr>
          <w:jc w:val="center"/>
        </w:trPr>
        <w:tc>
          <w:tcPr>
            <w:tcW w:w="1980" w:type="dxa"/>
          </w:tcPr>
          <w:p w14:paraId="04E6DD51" w14:textId="77777777" w:rsidR="00EE3C7D" w:rsidRPr="009F5181" w:rsidRDefault="00EE3C7D" w:rsidP="0073484D">
            <w:pPr>
              <w:spacing w:line="360" w:lineRule="auto"/>
              <w:jc w:val="both"/>
              <w:rPr>
                <w:sz w:val="26"/>
                <w:szCs w:val="26"/>
              </w:rPr>
            </w:pPr>
            <w:r w:rsidRPr="0021275E">
              <w:rPr>
                <w:sz w:val="26"/>
                <w:szCs w:val="26"/>
              </w:rPr>
              <w:t>Pre-conditions</w:t>
            </w:r>
          </w:p>
        </w:tc>
        <w:tc>
          <w:tcPr>
            <w:tcW w:w="7037" w:type="dxa"/>
            <w:gridSpan w:val="2"/>
          </w:tcPr>
          <w:p w14:paraId="27C515CA" w14:textId="20D30C7C" w:rsidR="00EE3C7D" w:rsidRPr="009F5181" w:rsidRDefault="00EE3C7D" w:rsidP="0073484D">
            <w:pPr>
              <w:spacing w:line="360" w:lineRule="auto"/>
              <w:jc w:val="both"/>
              <w:rPr>
                <w:sz w:val="26"/>
                <w:szCs w:val="26"/>
              </w:rPr>
            </w:pPr>
            <w:r w:rsidRPr="00EE3C7D">
              <w:rPr>
                <w:sz w:val="26"/>
                <w:szCs w:val="26"/>
              </w:rPr>
              <w:t>Log in to your account, select cart products, enter all information and select checkout</w:t>
            </w:r>
          </w:p>
        </w:tc>
      </w:tr>
      <w:tr w:rsidR="00EE3C7D" w:rsidRPr="009F5181" w14:paraId="01A7B87A" w14:textId="77777777" w:rsidTr="0073484D">
        <w:trPr>
          <w:jc w:val="center"/>
        </w:trPr>
        <w:tc>
          <w:tcPr>
            <w:tcW w:w="1980" w:type="dxa"/>
          </w:tcPr>
          <w:p w14:paraId="415F4D01" w14:textId="77777777" w:rsidR="00EE3C7D" w:rsidRPr="009F5181" w:rsidRDefault="00EE3C7D" w:rsidP="0073484D">
            <w:pPr>
              <w:spacing w:line="360" w:lineRule="auto"/>
              <w:rPr>
                <w:sz w:val="26"/>
                <w:szCs w:val="26"/>
              </w:rPr>
            </w:pPr>
            <w:r w:rsidRPr="0021275E">
              <w:rPr>
                <w:sz w:val="26"/>
                <w:szCs w:val="26"/>
              </w:rPr>
              <w:t>The following conditions</w:t>
            </w:r>
          </w:p>
        </w:tc>
        <w:tc>
          <w:tcPr>
            <w:tcW w:w="7037" w:type="dxa"/>
            <w:gridSpan w:val="2"/>
          </w:tcPr>
          <w:p w14:paraId="001A07BE" w14:textId="2A936ECE" w:rsidR="00EE3C7D" w:rsidRPr="009F5181" w:rsidRDefault="00EE3C7D" w:rsidP="0073484D">
            <w:pPr>
              <w:spacing w:line="360" w:lineRule="auto"/>
              <w:jc w:val="both"/>
              <w:rPr>
                <w:sz w:val="26"/>
                <w:szCs w:val="26"/>
              </w:rPr>
            </w:pPr>
            <w:r w:rsidRPr="00EE3C7D">
              <w:rPr>
                <w:sz w:val="26"/>
                <w:szCs w:val="26"/>
              </w:rPr>
              <w:t>Discount for products according to events from the system</w:t>
            </w:r>
          </w:p>
        </w:tc>
      </w:tr>
      <w:tr w:rsidR="00EE3C7D" w:rsidRPr="009F5181" w14:paraId="51574C6D" w14:textId="77777777" w:rsidTr="0073484D">
        <w:trPr>
          <w:jc w:val="center"/>
        </w:trPr>
        <w:tc>
          <w:tcPr>
            <w:tcW w:w="1980" w:type="dxa"/>
          </w:tcPr>
          <w:p w14:paraId="1A5CD97F" w14:textId="77777777" w:rsidR="00EE3C7D" w:rsidRPr="009F5181" w:rsidRDefault="00EE3C7D" w:rsidP="0073484D">
            <w:pPr>
              <w:spacing w:line="360" w:lineRule="auto"/>
              <w:jc w:val="both"/>
              <w:rPr>
                <w:sz w:val="26"/>
                <w:szCs w:val="26"/>
              </w:rPr>
            </w:pPr>
            <w:r>
              <w:rPr>
                <w:sz w:val="26"/>
                <w:szCs w:val="26"/>
              </w:rPr>
              <w:t>Description</w:t>
            </w:r>
          </w:p>
        </w:tc>
        <w:tc>
          <w:tcPr>
            <w:tcW w:w="7037" w:type="dxa"/>
            <w:gridSpan w:val="2"/>
          </w:tcPr>
          <w:p w14:paraId="77108F53" w14:textId="2E7BC823" w:rsidR="00EE3C7D" w:rsidRPr="009F5181" w:rsidRDefault="00EE3C7D" w:rsidP="0073484D">
            <w:pPr>
              <w:spacing w:line="360" w:lineRule="auto"/>
              <w:jc w:val="both"/>
              <w:rPr>
                <w:sz w:val="26"/>
                <w:szCs w:val="26"/>
              </w:rPr>
            </w:pPr>
            <w:r w:rsidRPr="00EE3C7D">
              <w:rPr>
                <w:sz w:val="26"/>
                <w:szCs w:val="26"/>
              </w:rPr>
              <w:t>The customer enters all the information and chooses to pay. If the code is valid, the product will be discounted, if it is not, it will be notified and the discount will not be given.</w:t>
            </w:r>
          </w:p>
        </w:tc>
      </w:tr>
      <w:tr w:rsidR="00EE3C7D" w:rsidRPr="009F5181" w14:paraId="6990EA47" w14:textId="77777777" w:rsidTr="0073484D">
        <w:trPr>
          <w:trHeight w:val="423"/>
          <w:jc w:val="center"/>
        </w:trPr>
        <w:tc>
          <w:tcPr>
            <w:tcW w:w="1980" w:type="dxa"/>
            <w:vMerge w:val="restart"/>
          </w:tcPr>
          <w:p w14:paraId="1D1BD362" w14:textId="77777777" w:rsidR="00EE3C7D" w:rsidRPr="009F5181" w:rsidRDefault="00EE3C7D" w:rsidP="0073484D">
            <w:pPr>
              <w:spacing w:line="360" w:lineRule="auto"/>
              <w:jc w:val="both"/>
              <w:rPr>
                <w:sz w:val="26"/>
                <w:szCs w:val="26"/>
              </w:rPr>
            </w:pPr>
            <w:r>
              <w:rPr>
                <w:sz w:val="26"/>
                <w:szCs w:val="26"/>
              </w:rPr>
              <w:t>Action</w:t>
            </w:r>
          </w:p>
        </w:tc>
        <w:tc>
          <w:tcPr>
            <w:tcW w:w="3260" w:type="dxa"/>
          </w:tcPr>
          <w:p w14:paraId="4F890BA6" w14:textId="77777777" w:rsidR="00EE3C7D" w:rsidRPr="009F5181" w:rsidRDefault="00EE3C7D" w:rsidP="0073484D">
            <w:pPr>
              <w:spacing w:line="360" w:lineRule="auto"/>
              <w:jc w:val="both"/>
              <w:rPr>
                <w:sz w:val="26"/>
                <w:szCs w:val="26"/>
              </w:rPr>
            </w:pPr>
            <w:r w:rsidRPr="0021275E">
              <w:rPr>
                <w:sz w:val="26"/>
                <w:szCs w:val="26"/>
              </w:rPr>
              <w:t>Agent action</w:t>
            </w:r>
          </w:p>
        </w:tc>
        <w:tc>
          <w:tcPr>
            <w:tcW w:w="3777" w:type="dxa"/>
          </w:tcPr>
          <w:p w14:paraId="5790D038" w14:textId="77777777" w:rsidR="00EE3C7D" w:rsidRPr="009F5181" w:rsidRDefault="00EE3C7D" w:rsidP="0073484D">
            <w:pPr>
              <w:spacing w:line="360" w:lineRule="auto"/>
              <w:jc w:val="both"/>
              <w:rPr>
                <w:sz w:val="26"/>
                <w:szCs w:val="26"/>
              </w:rPr>
            </w:pPr>
            <w:r w:rsidRPr="0021275E">
              <w:rPr>
                <w:sz w:val="26"/>
                <w:szCs w:val="26"/>
              </w:rPr>
              <w:t>System action</w:t>
            </w:r>
          </w:p>
        </w:tc>
      </w:tr>
      <w:tr w:rsidR="00EE3C7D" w:rsidRPr="009F5181" w14:paraId="0D7D0772" w14:textId="77777777" w:rsidTr="0073484D">
        <w:trPr>
          <w:trHeight w:val="1224"/>
          <w:jc w:val="center"/>
        </w:trPr>
        <w:tc>
          <w:tcPr>
            <w:tcW w:w="1980" w:type="dxa"/>
            <w:vMerge/>
          </w:tcPr>
          <w:p w14:paraId="7778A23F" w14:textId="77777777" w:rsidR="00EE3C7D" w:rsidRPr="009F5181" w:rsidRDefault="00EE3C7D" w:rsidP="0073484D">
            <w:pPr>
              <w:spacing w:line="360" w:lineRule="auto"/>
              <w:jc w:val="both"/>
              <w:rPr>
                <w:sz w:val="26"/>
                <w:szCs w:val="26"/>
              </w:rPr>
            </w:pPr>
          </w:p>
        </w:tc>
        <w:tc>
          <w:tcPr>
            <w:tcW w:w="3260" w:type="dxa"/>
          </w:tcPr>
          <w:p w14:paraId="1C2D1076" w14:textId="77777777" w:rsidR="00EE3C7D" w:rsidRDefault="00EE3C7D" w:rsidP="0073484D">
            <w:pPr>
              <w:spacing w:line="360" w:lineRule="auto"/>
              <w:jc w:val="both"/>
              <w:rPr>
                <w:sz w:val="26"/>
                <w:szCs w:val="26"/>
              </w:rPr>
            </w:pPr>
            <w:r w:rsidRPr="009F5181">
              <w:rPr>
                <w:sz w:val="26"/>
                <w:szCs w:val="26"/>
              </w:rPr>
              <w:t xml:space="preserve">(1) </w:t>
            </w:r>
            <w:r w:rsidRPr="00EE3C7D">
              <w:rPr>
                <w:sz w:val="26"/>
                <w:szCs w:val="26"/>
              </w:rPr>
              <w:t>Select checkout on the cart page</w:t>
            </w:r>
          </w:p>
          <w:p w14:paraId="69F53FC6" w14:textId="45DEE374" w:rsidR="00EE3C7D" w:rsidRPr="009F5181" w:rsidRDefault="00EE3C7D" w:rsidP="0073484D">
            <w:pPr>
              <w:spacing w:line="360" w:lineRule="auto"/>
              <w:jc w:val="both"/>
              <w:rPr>
                <w:sz w:val="26"/>
                <w:szCs w:val="26"/>
              </w:rPr>
            </w:pPr>
            <w:r>
              <w:rPr>
                <w:sz w:val="26"/>
                <w:szCs w:val="26"/>
              </w:rPr>
              <w:t xml:space="preserve">(3) </w:t>
            </w:r>
            <w:r w:rsidRPr="00EE3C7D">
              <w:rPr>
                <w:sz w:val="26"/>
                <w:szCs w:val="26"/>
              </w:rPr>
              <w:t>Enter the promo code input.</w:t>
            </w:r>
          </w:p>
        </w:tc>
        <w:tc>
          <w:tcPr>
            <w:tcW w:w="3777" w:type="dxa"/>
          </w:tcPr>
          <w:p w14:paraId="7434364C" w14:textId="77777777" w:rsidR="00EE3C7D" w:rsidRDefault="00EE3C7D" w:rsidP="0073484D">
            <w:pPr>
              <w:spacing w:line="360" w:lineRule="auto"/>
              <w:jc w:val="both"/>
              <w:rPr>
                <w:sz w:val="26"/>
                <w:szCs w:val="26"/>
              </w:rPr>
            </w:pPr>
            <w:r w:rsidRPr="009F5181">
              <w:rPr>
                <w:sz w:val="26"/>
                <w:szCs w:val="26"/>
              </w:rPr>
              <w:t xml:space="preserve">(2) </w:t>
            </w:r>
            <w:r w:rsidRPr="00EE3C7D">
              <w:rPr>
                <w:sz w:val="26"/>
                <w:szCs w:val="26"/>
              </w:rPr>
              <w:t>The system displays a page to check personal information, product information, input promo code.</w:t>
            </w:r>
          </w:p>
          <w:p w14:paraId="12BD43D8" w14:textId="77777777" w:rsidR="00DF2F19" w:rsidRPr="00DF2F19" w:rsidRDefault="00DF2F19" w:rsidP="00DF2F19">
            <w:pPr>
              <w:spacing w:line="360" w:lineRule="auto"/>
              <w:jc w:val="both"/>
              <w:rPr>
                <w:sz w:val="26"/>
                <w:szCs w:val="26"/>
              </w:rPr>
            </w:pPr>
            <w:r w:rsidRPr="00DF2F19">
              <w:rPr>
                <w:sz w:val="26"/>
                <w:szCs w:val="26"/>
              </w:rPr>
              <w:t>(4) The system checks the code and notifies the customer.</w:t>
            </w:r>
          </w:p>
          <w:p w14:paraId="009C768F" w14:textId="01E073BD" w:rsidR="00DF2F19" w:rsidRPr="009F5181" w:rsidRDefault="00DF2F19" w:rsidP="00DF2F19">
            <w:pPr>
              <w:spacing w:line="360" w:lineRule="auto"/>
              <w:jc w:val="both"/>
              <w:rPr>
                <w:sz w:val="26"/>
                <w:szCs w:val="26"/>
              </w:rPr>
            </w:pPr>
            <w:r w:rsidRPr="00DF2F19">
              <w:rPr>
                <w:sz w:val="26"/>
                <w:szCs w:val="26"/>
              </w:rPr>
              <w:t>(5) If successful, notify the amount of the promotion</w:t>
            </w:r>
          </w:p>
        </w:tc>
      </w:tr>
    </w:tbl>
    <w:p w14:paraId="679E85FB" w14:textId="42D74A5E" w:rsidR="00C30EB6" w:rsidRDefault="00C30EB6" w:rsidP="00EE3C7D"/>
    <w:p w14:paraId="1FFB98FB" w14:textId="461510C6" w:rsidR="00EE3C7D" w:rsidRDefault="00A23E32" w:rsidP="00EE3C7D">
      <w:r>
        <w:br w:type="page"/>
      </w:r>
    </w:p>
    <w:p w14:paraId="313161D5" w14:textId="6AE1DC51" w:rsidR="00A23E32" w:rsidRDefault="00A23E32" w:rsidP="00A23E32">
      <w:pPr>
        <w:pStyle w:val="Heading4"/>
      </w:pPr>
      <w:bookmarkStart w:id="380" w:name="_Toc123987359"/>
      <w:r>
        <w:lastRenderedPageBreak/>
        <w:t xml:space="preserve">Use case </w:t>
      </w:r>
      <w:r w:rsidRPr="00A23E32">
        <w:t>product reviews and ratings</w:t>
      </w:r>
      <w:r>
        <w:t>:</w:t>
      </w:r>
      <w:bookmarkEnd w:id="380"/>
    </w:p>
    <w:p w14:paraId="14247ADA" w14:textId="77777777" w:rsidR="00BD1D73" w:rsidRDefault="00BD1D73" w:rsidP="00BD1D73">
      <w:pPr>
        <w:keepNext/>
      </w:pPr>
      <w:r w:rsidRPr="00BD1D73">
        <w:rPr>
          <w:noProof/>
        </w:rPr>
        <w:drawing>
          <wp:inline distT="0" distB="0" distL="0" distR="0" wp14:anchorId="27784BD9" wp14:editId="1B7CB3F6">
            <wp:extent cx="5760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359535"/>
                    </a:xfrm>
                    <a:prstGeom prst="rect">
                      <a:avLst/>
                    </a:prstGeom>
                  </pic:spPr>
                </pic:pic>
              </a:graphicData>
            </a:graphic>
          </wp:inline>
        </w:drawing>
      </w:r>
    </w:p>
    <w:p w14:paraId="75CE0A75" w14:textId="2C203977" w:rsidR="00A23E32" w:rsidRPr="00A23E32" w:rsidRDefault="00BD1D73" w:rsidP="00BD1D73">
      <w:pPr>
        <w:pStyle w:val="Caption"/>
        <w:jc w:val="center"/>
      </w:pPr>
      <w:bookmarkStart w:id="381" w:name="_Toc123250876"/>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11</w:t>
      </w:r>
      <w:r w:rsidR="00F33A34">
        <w:rPr>
          <w:noProof/>
        </w:rPr>
        <w:fldChar w:fldCharType="end"/>
      </w:r>
      <w:r>
        <w:t xml:space="preserve"> </w:t>
      </w:r>
      <w:r w:rsidR="00FE27A8">
        <w:rPr>
          <w:b w:val="0"/>
          <w:sz w:val="26"/>
          <w:szCs w:val="26"/>
        </w:rPr>
        <w:t xml:space="preserve">- </w:t>
      </w:r>
      <w:r w:rsidRPr="00BD1D73">
        <w:rPr>
          <w:b w:val="0"/>
          <w:sz w:val="26"/>
          <w:szCs w:val="26"/>
        </w:rPr>
        <w:t>Use case product reviews and ratings</w:t>
      </w:r>
      <w:bookmarkEnd w:id="381"/>
    </w:p>
    <w:p w14:paraId="4F86A1EB" w14:textId="67FF0142" w:rsidR="00FB1784" w:rsidRPr="00FB1784" w:rsidRDefault="00FB1784" w:rsidP="00FB1784">
      <w:pPr>
        <w:pStyle w:val="Caption"/>
        <w:keepNext/>
        <w:jc w:val="center"/>
        <w:rPr>
          <w:b w:val="0"/>
          <w:sz w:val="26"/>
          <w:szCs w:val="26"/>
        </w:rPr>
      </w:pPr>
      <w:bookmarkStart w:id="382" w:name="_Toc123249600"/>
      <w:r w:rsidRPr="00FB1784">
        <w:rPr>
          <w:b w:val="0"/>
          <w:sz w:val="26"/>
          <w:szCs w:val="26"/>
        </w:rPr>
        <w:t xml:space="preserve">Table </w:t>
      </w:r>
      <w:r w:rsidR="00C20A60">
        <w:rPr>
          <w:b w:val="0"/>
          <w:sz w:val="26"/>
          <w:szCs w:val="26"/>
        </w:rPr>
        <w:fldChar w:fldCharType="begin"/>
      </w:r>
      <w:r w:rsidR="00C20A60">
        <w:rPr>
          <w:b w:val="0"/>
          <w:sz w:val="26"/>
          <w:szCs w:val="26"/>
        </w:rPr>
        <w:instrText xml:space="preserve"> STYLEREF 1 \s </w:instrText>
      </w:r>
      <w:r w:rsidR="00C20A60">
        <w:rPr>
          <w:b w:val="0"/>
          <w:sz w:val="26"/>
          <w:szCs w:val="26"/>
        </w:rPr>
        <w:fldChar w:fldCharType="separate"/>
      </w:r>
      <w:r w:rsidR="00C20A60">
        <w:rPr>
          <w:b w:val="0"/>
          <w:noProof/>
          <w:sz w:val="26"/>
          <w:szCs w:val="26"/>
        </w:rPr>
        <w:t>2</w:t>
      </w:r>
      <w:r w:rsidR="00C20A60">
        <w:rPr>
          <w:b w:val="0"/>
          <w:sz w:val="26"/>
          <w:szCs w:val="26"/>
        </w:rPr>
        <w:fldChar w:fldCharType="end"/>
      </w:r>
      <w:r w:rsidR="00C20A60">
        <w:rPr>
          <w:b w:val="0"/>
          <w:sz w:val="26"/>
          <w:szCs w:val="26"/>
        </w:rPr>
        <w:t>.</w:t>
      </w:r>
      <w:r w:rsidR="00C20A60">
        <w:rPr>
          <w:b w:val="0"/>
          <w:sz w:val="26"/>
          <w:szCs w:val="26"/>
        </w:rPr>
        <w:fldChar w:fldCharType="begin"/>
      </w:r>
      <w:r w:rsidR="00C20A60">
        <w:rPr>
          <w:b w:val="0"/>
          <w:sz w:val="26"/>
          <w:szCs w:val="26"/>
        </w:rPr>
        <w:instrText xml:space="preserve"> SEQ Table \* ARABIC \s 1 </w:instrText>
      </w:r>
      <w:r w:rsidR="00C20A60">
        <w:rPr>
          <w:b w:val="0"/>
          <w:sz w:val="26"/>
          <w:szCs w:val="26"/>
        </w:rPr>
        <w:fldChar w:fldCharType="separate"/>
      </w:r>
      <w:r w:rsidR="00C20A60">
        <w:rPr>
          <w:b w:val="0"/>
          <w:noProof/>
          <w:sz w:val="26"/>
          <w:szCs w:val="26"/>
        </w:rPr>
        <w:t>10</w:t>
      </w:r>
      <w:r w:rsidR="00C20A60">
        <w:rPr>
          <w:b w:val="0"/>
          <w:sz w:val="26"/>
          <w:szCs w:val="26"/>
        </w:rPr>
        <w:fldChar w:fldCharType="end"/>
      </w:r>
      <w:r w:rsidRPr="00FB1784">
        <w:rPr>
          <w:b w:val="0"/>
          <w:sz w:val="26"/>
          <w:szCs w:val="26"/>
        </w:rPr>
        <w:t xml:space="preserve"> - Specific description use case product reviews and ratings</w:t>
      </w:r>
      <w:bookmarkEnd w:id="382"/>
    </w:p>
    <w:tbl>
      <w:tblPr>
        <w:tblStyle w:val="TableGrid"/>
        <w:tblW w:w="0" w:type="auto"/>
        <w:jc w:val="center"/>
        <w:tblLook w:val="04A0" w:firstRow="1" w:lastRow="0" w:firstColumn="1" w:lastColumn="0" w:noHBand="0" w:noVBand="1"/>
      </w:tblPr>
      <w:tblGrid>
        <w:gridCol w:w="1980"/>
        <w:gridCol w:w="3402"/>
        <w:gridCol w:w="3635"/>
      </w:tblGrid>
      <w:tr w:rsidR="00FB1784" w:rsidRPr="009F5181" w14:paraId="03C56793" w14:textId="77777777" w:rsidTr="0073484D">
        <w:trPr>
          <w:jc w:val="center"/>
        </w:trPr>
        <w:tc>
          <w:tcPr>
            <w:tcW w:w="1980" w:type="dxa"/>
          </w:tcPr>
          <w:p w14:paraId="0D86A8D6" w14:textId="77777777" w:rsidR="00FB1784" w:rsidRPr="009F5181" w:rsidRDefault="00FB1784" w:rsidP="0073484D">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0207E413" w14:textId="77777777" w:rsidR="00FB1784" w:rsidRPr="009F5181" w:rsidRDefault="00FB1784" w:rsidP="0073484D">
            <w:pPr>
              <w:spacing w:line="360" w:lineRule="auto"/>
              <w:jc w:val="center"/>
              <w:rPr>
                <w:b/>
                <w:sz w:val="26"/>
                <w:szCs w:val="26"/>
              </w:rPr>
            </w:pPr>
            <w:r>
              <w:rPr>
                <w:b/>
                <w:sz w:val="26"/>
                <w:szCs w:val="26"/>
              </w:rPr>
              <w:t>Description</w:t>
            </w:r>
          </w:p>
        </w:tc>
      </w:tr>
      <w:tr w:rsidR="00FB1784" w:rsidRPr="009F5181" w14:paraId="5857153E" w14:textId="77777777" w:rsidTr="0073484D">
        <w:trPr>
          <w:jc w:val="center"/>
        </w:trPr>
        <w:tc>
          <w:tcPr>
            <w:tcW w:w="1980" w:type="dxa"/>
          </w:tcPr>
          <w:p w14:paraId="47232E7F" w14:textId="77777777" w:rsidR="00FB1784" w:rsidRPr="009F5181" w:rsidRDefault="00FB1784" w:rsidP="0073484D">
            <w:pPr>
              <w:spacing w:line="360" w:lineRule="auto"/>
              <w:jc w:val="both"/>
              <w:rPr>
                <w:sz w:val="26"/>
                <w:szCs w:val="26"/>
              </w:rPr>
            </w:pPr>
            <w:r w:rsidRPr="0021275E">
              <w:rPr>
                <w:sz w:val="26"/>
                <w:szCs w:val="26"/>
              </w:rPr>
              <w:t>Function name</w:t>
            </w:r>
          </w:p>
        </w:tc>
        <w:tc>
          <w:tcPr>
            <w:tcW w:w="7037" w:type="dxa"/>
            <w:gridSpan w:val="2"/>
          </w:tcPr>
          <w:p w14:paraId="2BBBA288" w14:textId="30C52886" w:rsidR="00FB1784" w:rsidRPr="00FB1784" w:rsidRDefault="00FB1784" w:rsidP="0073484D">
            <w:pPr>
              <w:spacing w:line="360" w:lineRule="auto"/>
              <w:jc w:val="both"/>
              <w:rPr>
                <w:sz w:val="26"/>
                <w:szCs w:val="26"/>
              </w:rPr>
            </w:pPr>
            <w:r w:rsidRPr="00FB1784">
              <w:rPr>
                <w:sz w:val="26"/>
                <w:szCs w:val="26"/>
              </w:rPr>
              <w:t>Product reviews and ratings</w:t>
            </w:r>
          </w:p>
        </w:tc>
      </w:tr>
      <w:tr w:rsidR="00FB1784" w:rsidRPr="009F5181" w14:paraId="0F66DDD5" w14:textId="77777777" w:rsidTr="0073484D">
        <w:trPr>
          <w:jc w:val="center"/>
        </w:trPr>
        <w:tc>
          <w:tcPr>
            <w:tcW w:w="1980" w:type="dxa"/>
          </w:tcPr>
          <w:p w14:paraId="1FD6E390" w14:textId="77777777" w:rsidR="00FB1784" w:rsidRPr="009F5181" w:rsidRDefault="00FB1784" w:rsidP="0073484D">
            <w:pPr>
              <w:spacing w:line="360" w:lineRule="auto"/>
              <w:jc w:val="both"/>
              <w:rPr>
                <w:sz w:val="26"/>
                <w:szCs w:val="26"/>
              </w:rPr>
            </w:pPr>
            <w:r w:rsidRPr="0021275E">
              <w:rPr>
                <w:sz w:val="26"/>
                <w:szCs w:val="26"/>
              </w:rPr>
              <w:t>Agent</w:t>
            </w:r>
          </w:p>
        </w:tc>
        <w:tc>
          <w:tcPr>
            <w:tcW w:w="7037" w:type="dxa"/>
            <w:gridSpan w:val="2"/>
          </w:tcPr>
          <w:p w14:paraId="11E4BE58" w14:textId="77777777" w:rsidR="00FB1784" w:rsidRPr="009F5181" w:rsidRDefault="00FB1784" w:rsidP="0073484D">
            <w:pPr>
              <w:spacing w:line="360" w:lineRule="auto"/>
              <w:jc w:val="both"/>
              <w:rPr>
                <w:sz w:val="26"/>
                <w:szCs w:val="26"/>
              </w:rPr>
            </w:pPr>
            <w:r>
              <w:rPr>
                <w:sz w:val="26"/>
                <w:szCs w:val="26"/>
              </w:rPr>
              <w:t>Member customers</w:t>
            </w:r>
          </w:p>
        </w:tc>
      </w:tr>
      <w:tr w:rsidR="00FB1784" w:rsidRPr="009F5181" w14:paraId="4B524B8C" w14:textId="77777777" w:rsidTr="0073484D">
        <w:trPr>
          <w:jc w:val="center"/>
        </w:trPr>
        <w:tc>
          <w:tcPr>
            <w:tcW w:w="1980" w:type="dxa"/>
          </w:tcPr>
          <w:p w14:paraId="78590021" w14:textId="77777777" w:rsidR="00FB1784" w:rsidRPr="009F5181" w:rsidRDefault="00FB1784" w:rsidP="0073484D">
            <w:pPr>
              <w:spacing w:line="360" w:lineRule="auto"/>
              <w:jc w:val="both"/>
              <w:rPr>
                <w:sz w:val="26"/>
                <w:szCs w:val="26"/>
              </w:rPr>
            </w:pPr>
            <w:r w:rsidRPr="0021275E">
              <w:rPr>
                <w:sz w:val="26"/>
                <w:szCs w:val="26"/>
              </w:rPr>
              <w:t>Pre-conditions</w:t>
            </w:r>
          </w:p>
        </w:tc>
        <w:tc>
          <w:tcPr>
            <w:tcW w:w="7037" w:type="dxa"/>
            <w:gridSpan w:val="2"/>
          </w:tcPr>
          <w:p w14:paraId="0966E455" w14:textId="7B6C6829" w:rsidR="00FB1784" w:rsidRPr="009F5181" w:rsidRDefault="00FB1784" w:rsidP="0073484D">
            <w:pPr>
              <w:spacing w:line="360" w:lineRule="auto"/>
              <w:jc w:val="both"/>
              <w:rPr>
                <w:sz w:val="26"/>
                <w:szCs w:val="26"/>
              </w:rPr>
            </w:pPr>
            <w:r w:rsidRPr="0073744D">
              <w:rPr>
                <w:sz w:val="26"/>
                <w:szCs w:val="26"/>
              </w:rPr>
              <w:t>Successfully logged into the system</w:t>
            </w:r>
          </w:p>
        </w:tc>
      </w:tr>
      <w:tr w:rsidR="00FB1784" w:rsidRPr="009F5181" w14:paraId="6BCEBCD7" w14:textId="77777777" w:rsidTr="0073484D">
        <w:trPr>
          <w:jc w:val="center"/>
        </w:trPr>
        <w:tc>
          <w:tcPr>
            <w:tcW w:w="1980" w:type="dxa"/>
          </w:tcPr>
          <w:p w14:paraId="2F291C51" w14:textId="77777777" w:rsidR="00FB1784" w:rsidRPr="009F5181" w:rsidRDefault="00FB1784" w:rsidP="0073484D">
            <w:pPr>
              <w:spacing w:line="360" w:lineRule="auto"/>
              <w:rPr>
                <w:sz w:val="26"/>
                <w:szCs w:val="26"/>
              </w:rPr>
            </w:pPr>
            <w:r w:rsidRPr="0021275E">
              <w:rPr>
                <w:sz w:val="26"/>
                <w:szCs w:val="26"/>
              </w:rPr>
              <w:t>The following conditions</w:t>
            </w:r>
          </w:p>
        </w:tc>
        <w:tc>
          <w:tcPr>
            <w:tcW w:w="7037" w:type="dxa"/>
            <w:gridSpan w:val="2"/>
          </w:tcPr>
          <w:p w14:paraId="57301CD3" w14:textId="77777777" w:rsidR="00FB1784" w:rsidRPr="009F5181" w:rsidRDefault="00FB1784" w:rsidP="0073484D">
            <w:pPr>
              <w:spacing w:line="360" w:lineRule="auto"/>
              <w:jc w:val="both"/>
              <w:rPr>
                <w:sz w:val="26"/>
                <w:szCs w:val="26"/>
              </w:rPr>
            </w:pPr>
            <w:r w:rsidRPr="00EE3C7D">
              <w:rPr>
                <w:sz w:val="26"/>
                <w:szCs w:val="26"/>
              </w:rPr>
              <w:t>Discount for products according to events from the system</w:t>
            </w:r>
          </w:p>
        </w:tc>
      </w:tr>
      <w:tr w:rsidR="00FB1784" w:rsidRPr="009F5181" w14:paraId="0D7793E9" w14:textId="77777777" w:rsidTr="0073484D">
        <w:trPr>
          <w:jc w:val="center"/>
        </w:trPr>
        <w:tc>
          <w:tcPr>
            <w:tcW w:w="1980" w:type="dxa"/>
          </w:tcPr>
          <w:p w14:paraId="752F7D69" w14:textId="77777777" w:rsidR="00FB1784" w:rsidRPr="009F5181" w:rsidRDefault="00FB1784" w:rsidP="0073484D">
            <w:pPr>
              <w:spacing w:line="360" w:lineRule="auto"/>
              <w:jc w:val="both"/>
              <w:rPr>
                <w:sz w:val="26"/>
                <w:szCs w:val="26"/>
              </w:rPr>
            </w:pPr>
            <w:r>
              <w:rPr>
                <w:sz w:val="26"/>
                <w:szCs w:val="26"/>
              </w:rPr>
              <w:t>Description</w:t>
            </w:r>
          </w:p>
        </w:tc>
        <w:tc>
          <w:tcPr>
            <w:tcW w:w="7037" w:type="dxa"/>
            <w:gridSpan w:val="2"/>
          </w:tcPr>
          <w:p w14:paraId="39EB2858" w14:textId="0ACA4180" w:rsidR="00FB1784" w:rsidRPr="009F5181" w:rsidRDefault="00FB1784" w:rsidP="0073484D">
            <w:pPr>
              <w:spacing w:line="360" w:lineRule="auto"/>
              <w:jc w:val="both"/>
              <w:rPr>
                <w:sz w:val="26"/>
                <w:szCs w:val="26"/>
              </w:rPr>
            </w:pPr>
            <w:r w:rsidRPr="00FB1784">
              <w:rPr>
                <w:sz w:val="26"/>
                <w:szCs w:val="26"/>
              </w:rPr>
              <w:t>Customers evaluate the quality of the product and can comment on the product</w:t>
            </w:r>
          </w:p>
        </w:tc>
      </w:tr>
      <w:tr w:rsidR="00FB1784" w:rsidRPr="009F5181" w14:paraId="7D943006" w14:textId="77777777" w:rsidTr="00FB1784">
        <w:trPr>
          <w:trHeight w:val="423"/>
          <w:jc w:val="center"/>
        </w:trPr>
        <w:tc>
          <w:tcPr>
            <w:tcW w:w="1980" w:type="dxa"/>
            <w:vMerge w:val="restart"/>
          </w:tcPr>
          <w:p w14:paraId="3F720040" w14:textId="77777777" w:rsidR="00FB1784" w:rsidRPr="009F5181" w:rsidRDefault="00FB1784" w:rsidP="0073484D">
            <w:pPr>
              <w:spacing w:line="360" w:lineRule="auto"/>
              <w:jc w:val="both"/>
              <w:rPr>
                <w:sz w:val="26"/>
                <w:szCs w:val="26"/>
              </w:rPr>
            </w:pPr>
            <w:r>
              <w:rPr>
                <w:sz w:val="26"/>
                <w:szCs w:val="26"/>
              </w:rPr>
              <w:t>Action</w:t>
            </w:r>
          </w:p>
        </w:tc>
        <w:tc>
          <w:tcPr>
            <w:tcW w:w="3402" w:type="dxa"/>
          </w:tcPr>
          <w:p w14:paraId="13807058" w14:textId="77777777" w:rsidR="00FB1784" w:rsidRPr="009F5181" w:rsidRDefault="00FB1784" w:rsidP="0073484D">
            <w:pPr>
              <w:spacing w:line="360" w:lineRule="auto"/>
              <w:jc w:val="both"/>
              <w:rPr>
                <w:sz w:val="26"/>
                <w:szCs w:val="26"/>
              </w:rPr>
            </w:pPr>
            <w:r w:rsidRPr="0021275E">
              <w:rPr>
                <w:sz w:val="26"/>
                <w:szCs w:val="26"/>
              </w:rPr>
              <w:t>Agent action</w:t>
            </w:r>
          </w:p>
        </w:tc>
        <w:tc>
          <w:tcPr>
            <w:tcW w:w="3635" w:type="dxa"/>
          </w:tcPr>
          <w:p w14:paraId="41629252" w14:textId="77777777" w:rsidR="00FB1784" w:rsidRPr="009F5181" w:rsidRDefault="00FB1784" w:rsidP="0073484D">
            <w:pPr>
              <w:spacing w:line="360" w:lineRule="auto"/>
              <w:jc w:val="both"/>
              <w:rPr>
                <w:sz w:val="26"/>
                <w:szCs w:val="26"/>
              </w:rPr>
            </w:pPr>
            <w:r w:rsidRPr="0021275E">
              <w:rPr>
                <w:sz w:val="26"/>
                <w:szCs w:val="26"/>
              </w:rPr>
              <w:t>System action</w:t>
            </w:r>
          </w:p>
        </w:tc>
      </w:tr>
      <w:tr w:rsidR="00FB1784" w:rsidRPr="009F5181" w14:paraId="6D6EBDF6" w14:textId="77777777" w:rsidTr="00FB1784">
        <w:trPr>
          <w:trHeight w:val="1224"/>
          <w:jc w:val="center"/>
        </w:trPr>
        <w:tc>
          <w:tcPr>
            <w:tcW w:w="1980" w:type="dxa"/>
            <w:vMerge/>
          </w:tcPr>
          <w:p w14:paraId="39034706" w14:textId="77777777" w:rsidR="00FB1784" w:rsidRPr="009F5181" w:rsidRDefault="00FB1784" w:rsidP="0073484D">
            <w:pPr>
              <w:spacing w:line="360" w:lineRule="auto"/>
              <w:jc w:val="both"/>
              <w:rPr>
                <w:sz w:val="26"/>
                <w:szCs w:val="26"/>
              </w:rPr>
            </w:pPr>
          </w:p>
        </w:tc>
        <w:tc>
          <w:tcPr>
            <w:tcW w:w="3402" w:type="dxa"/>
          </w:tcPr>
          <w:p w14:paraId="4DC879EF" w14:textId="266B3FCD" w:rsidR="00FB1784" w:rsidRDefault="00FB1784" w:rsidP="00FB1784">
            <w:pPr>
              <w:spacing w:line="360" w:lineRule="auto"/>
              <w:jc w:val="both"/>
              <w:rPr>
                <w:sz w:val="26"/>
                <w:szCs w:val="26"/>
              </w:rPr>
            </w:pPr>
            <w:r>
              <w:rPr>
                <w:sz w:val="26"/>
                <w:szCs w:val="26"/>
              </w:rPr>
              <w:t xml:space="preserve">(1) </w:t>
            </w:r>
            <w:r w:rsidRPr="00FB1784">
              <w:rPr>
                <w:sz w:val="26"/>
                <w:szCs w:val="26"/>
              </w:rPr>
              <w:t>Select the product to review</w:t>
            </w:r>
            <w:r>
              <w:rPr>
                <w:sz w:val="26"/>
                <w:szCs w:val="26"/>
              </w:rPr>
              <w:t>.</w:t>
            </w:r>
          </w:p>
          <w:p w14:paraId="4DDA8DE5" w14:textId="2D39A2F3" w:rsidR="00FB1784" w:rsidRDefault="00FB1784" w:rsidP="00FB1784">
            <w:pPr>
              <w:spacing w:line="360" w:lineRule="auto"/>
              <w:jc w:val="both"/>
              <w:rPr>
                <w:sz w:val="26"/>
                <w:szCs w:val="26"/>
              </w:rPr>
            </w:pPr>
            <w:r>
              <w:rPr>
                <w:sz w:val="26"/>
                <w:szCs w:val="26"/>
              </w:rPr>
              <w:t xml:space="preserve">(2) </w:t>
            </w:r>
            <w:r w:rsidRPr="00FB1784">
              <w:rPr>
                <w:sz w:val="26"/>
                <w:szCs w:val="26"/>
              </w:rPr>
              <w:t>Select the number of stars you want to rate</w:t>
            </w:r>
            <w:r>
              <w:rPr>
                <w:sz w:val="26"/>
                <w:szCs w:val="26"/>
              </w:rPr>
              <w:t>.</w:t>
            </w:r>
          </w:p>
          <w:p w14:paraId="3AF33002" w14:textId="1BB723C0" w:rsidR="00FB1784" w:rsidRDefault="00FB1784" w:rsidP="00FB1784">
            <w:pPr>
              <w:spacing w:line="360" w:lineRule="auto"/>
              <w:jc w:val="both"/>
              <w:rPr>
                <w:sz w:val="26"/>
                <w:szCs w:val="26"/>
              </w:rPr>
            </w:pPr>
            <w:r>
              <w:rPr>
                <w:sz w:val="26"/>
                <w:szCs w:val="26"/>
              </w:rPr>
              <w:t xml:space="preserve">(3) </w:t>
            </w:r>
            <w:r w:rsidRPr="00FB1784">
              <w:rPr>
                <w:sz w:val="26"/>
                <w:szCs w:val="26"/>
              </w:rPr>
              <w:t>Enter a comment in the input box</w:t>
            </w:r>
            <w:r>
              <w:rPr>
                <w:sz w:val="26"/>
                <w:szCs w:val="26"/>
              </w:rPr>
              <w:t>.</w:t>
            </w:r>
          </w:p>
          <w:p w14:paraId="5CAF1759" w14:textId="7028ED94" w:rsidR="00FB1784" w:rsidRPr="009F5181" w:rsidRDefault="00FB1784" w:rsidP="00FB1784">
            <w:pPr>
              <w:spacing w:line="360" w:lineRule="auto"/>
              <w:jc w:val="both"/>
              <w:rPr>
                <w:sz w:val="26"/>
                <w:szCs w:val="26"/>
              </w:rPr>
            </w:pPr>
            <w:r>
              <w:rPr>
                <w:sz w:val="26"/>
                <w:szCs w:val="26"/>
              </w:rPr>
              <w:t xml:space="preserve">(4) </w:t>
            </w:r>
            <w:r w:rsidRPr="00FB1784">
              <w:rPr>
                <w:sz w:val="26"/>
                <w:szCs w:val="26"/>
              </w:rPr>
              <w:t>Select comment button</w:t>
            </w:r>
            <w:r>
              <w:rPr>
                <w:sz w:val="26"/>
                <w:szCs w:val="26"/>
              </w:rPr>
              <w:t>.</w:t>
            </w:r>
          </w:p>
          <w:p w14:paraId="1EFAADFA" w14:textId="4575FE35" w:rsidR="00FB1784" w:rsidRPr="009F5181" w:rsidRDefault="00FB1784" w:rsidP="0073484D">
            <w:pPr>
              <w:spacing w:line="360" w:lineRule="auto"/>
              <w:jc w:val="both"/>
              <w:rPr>
                <w:sz w:val="26"/>
                <w:szCs w:val="26"/>
              </w:rPr>
            </w:pPr>
          </w:p>
        </w:tc>
        <w:tc>
          <w:tcPr>
            <w:tcW w:w="3635" w:type="dxa"/>
          </w:tcPr>
          <w:p w14:paraId="11F115BB" w14:textId="5216E208" w:rsidR="00FB1784" w:rsidRDefault="00FB1784" w:rsidP="00FB1784">
            <w:pPr>
              <w:spacing w:line="360" w:lineRule="auto"/>
              <w:jc w:val="both"/>
              <w:rPr>
                <w:sz w:val="26"/>
                <w:szCs w:val="26"/>
              </w:rPr>
            </w:pPr>
            <w:r w:rsidRPr="009F5181">
              <w:rPr>
                <w:sz w:val="26"/>
                <w:szCs w:val="26"/>
              </w:rPr>
              <w:t>(</w:t>
            </w:r>
            <w:r>
              <w:rPr>
                <w:sz w:val="26"/>
                <w:szCs w:val="26"/>
              </w:rPr>
              <w:t>5</w:t>
            </w:r>
            <w:r w:rsidRPr="009F5181">
              <w:rPr>
                <w:sz w:val="26"/>
                <w:szCs w:val="26"/>
              </w:rPr>
              <w:t xml:space="preserve">) </w:t>
            </w:r>
            <w:r w:rsidRPr="00FB1784">
              <w:rPr>
                <w:sz w:val="26"/>
                <w:szCs w:val="26"/>
              </w:rPr>
              <w:t>The system says "thanks for the review". Record star and comment data into the database.</w:t>
            </w:r>
          </w:p>
          <w:p w14:paraId="52EA1BBB" w14:textId="0F24D4EC" w:rsidR="00FB1784" w:rsidRPr="009F5181" w:rsidRDefault="00FB1784" w:rsidP="00FB1784">
            <w:pPr>
              <w:spacing w:line="360" w:lineRule="auto"/>
              <w:jc w:val="both"/>
              <w:rPr>
                <w:sz w:val="26"/>
                <w:szCs w:val="26"/>
              </w:rPr>
            </w:pPr>
            <w:r>
              <w:rPr>
                <w:sz w:val="26"/>
                <w:szCs w:val="26"/>
              </w:rPr>
              <w:t xml:space="preserve">(6) </w:t>
            </w:r>
            <w:r w:rsidRPr="00FB1784">
              <w:rPr>
                <w:sz w:val="26"/>
                <w:szCs w:val="26"/>
              </w:rPr>
              <w:t>Display comments and recently rated stars on the product's detail page</w:t>
            </w:r>
          </w:p>
          <w:p w14:paraId="44DD00A6" w14:textId="34AF55E1" w:rsidR="00FB1784" w:rsidRPr="009F5181" w:rsidRDefault="00FB1784" w:rsidP="0073484D">
            <w:pPr>
              <w:spacing w:line="360" w:lineRule="auto"/>
              <w:jc w:val="both"/>
              <w:rPr>
                <w:sz w:val="26"/>
                <w:szCs w:val="26"/>
              </w:rPr>
            </w:pPr>
          </w:p>
        </w:tc>
      </w:tr>
    </w:tbl>
    <w:p w14:paraId="3BD76933" w14:textId="77777777" w:rsidR="007B36B5" w:rsidRDefault="007B36B5" w:rsidP="007B36B5">
      <w:r>
        <w:t xml:space="preserve"> </w:t>
      </w:r>
    </w:p>
    <w:p w14:paraId="556BDB66" w14:textId="77777777" w:rsidR="007B36B5" w:rsidRDefault="007B36B5">
      <w:pPr>
        <w:rPr>
          <w:b/>
          <w:sz w:val="26"/>
        </w:rPr>
      </w:pPr>
      <w:r>
        <w:br w:type="page"/>
      </w:r>
    </w:p>
    <w:p w14:paraId="3C270060" w14:textId="7412BA7A" w:rsidR="00C30EB6" w:rsidRDefault="007B36B5" w:rsidP="007B36B5">
      <w:pPr>
        <w:pStyle w:val="Heading4"/>
      </w:pPr>
      <w:r>
        <w:lastRenderedPageBreak/>
        <w:t xml:space="preserve"> </w:t>
      </w:r>
      <w:bookmarkStart w:id="383" w:name="_Toc123987360"/>
      <w:r w:rsidRPr="007B36B5">
        <w:t>Use case personal account management</w:t>
      </w:r>
      <w:r>
        <w:t>:</w:t>
      </w:r>
      <w:bookmarkEnd w:id="383"/>
    </w:p>
    <w:p w14:paraId="2C5D896D" w14:textId="77777777" w:rsidR="00DB73C8" w:rsidRDefault="00DB73C8" w:rsidP="00DB73C8">
      <w:pPr>
        <w:keepNext/>
      </w:pPr>
      <w:r w:rsidRPr="00DB73C8">
        <w:rPr>
          <w:noProof/>
        </w:rPr>
        <w:drawing>
          <wp:inline distT="0" distB="0" distL="0" distR="0" wp14:anchorId="44CA8607" wp14:editId="5408E498">
            <wp:extent cx="5760720" cy="1398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398270"/>
                    </a:xfrm>
                    <a:prstGeom prst="rect">
                      <a:avLst/>
                    </a:prstGeom>
                  </pic:spPr>
                </pic:pic>
              </a:graphicData>
            </a:graphic>
          </wp:inline>
        </w:drawing>
      </w:r>
    </w:p>
    <w:p w14:paraId="056372AD" w14:textId="5FFD6A54" w:rsidR="007B36B5" w:rsidRPr="007B36B5" w:rsidRDefault="00DB73C8" w:rsidP="00DB73C8">
      <w:pPr>
        <w:pStyle w:val="Caption"/>
        <w:jc w:val="center"/>
      </w:pPr>
      <w:bookmarkStart w:id="384" w:name="_Toc123250877"/>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12</w:t>
      </w:r>
      <w:r w:rsidR="00F33A34">
        <w:rPr>
          <w:noProof/>
        </w:rPr>
        <w:fldChar w:fldCharType="end"/>
      </w:r>
      <w:r>
        <w:t xml:space="preserve"> </w:t>
      </w:r>
      <w:r w:rsidRPr="00DB73C8">
        <w:rPr>
          <w:b w:val="0"/>
          <w:sz w:val="26"/>
          <w:szCs w:val="26"/>
        </w:rPr>
        <w:t>- Use case for personal account management</w:t>
      </w:r>
      <w:bookmarkEnd w:id="384"/>
    </w:p>
    <w:p w14:paraId="7C800DE8" w14:textId="4E5F6C0F" w:rsidR="002A18F7" w:rsidRDefault="002A18F7" w:rsidP="002A18F7">
      <w:pPr>
        <w:pStyle w:val="Caption"/>
        <w:keepNext/>
        <w:jc w:val="center"/>
      </w:pPr>
      <w:bookmarkStart w:id="385" w:name="_Toc123249601"/>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11</w:t>
      </w:r>
      <w:r w:rsidR="00F33A34">
        <w:rPr>
          <w:noProof/>
        </w:rPr>
        <w:fldChar w:fldCharType="end"/>
      </w:r>
      <w:r>
        <w:t xml:space="preserve"> </w:t>
      </w:r>
      <w:r w:rsidRPr="002A18F7">
        <w:rPr>
          <w:b w:val="0"/>
          <w:sz w:val="26"/>
          <w:szCs w:val="26"/>
        </w:rPr>
        <w:t>- Specific description use case personal account management</w:t>
      </w:r>
      <w:bookmarkEnd w:id="385"/>
    </w:p>
    <w:tbl>
      <w:tblPr>
        <w:tblStyle w:val="TableGrid"/>
        <w:tblW w:w="0" w:type="auto"/>
        <w:jc w:val="center"/>
        <w:tblLook w:val="04A0" w:firstRow="1" w:lastRow="0" w:firstColumn="1" w:lastColumn="0" w:noHBand="0" w:noVBand="1"/>
      </w:tblPr>
      <w:tblGrid>
        <w:gridCol w:w="1980"/>
        <w:gridCol w:w="2977"/>
        <w:gridCol w:w="4060"/>
      </w:tblGrid>
      <w:tr w:rsidR="00DB73C8" w:rsidRPr="009F5181" w14:paraId="3799A8CE" w14:textId="77777777" w:rsidTr="0073484D">
        <w:trPr>
          <w:jc w:val="center"/>
        </w:trPr>
        <w:tc>
          <w:tcPr>
            <w:tcW w:w="1980" w:type="dxa"/>
          </w:tcPr>
          <w:p w14:paraId="37CE8769" w14:textId="77777777" w:rsidR="00DB73C8" w:rsidRPr="009F5181" w:rsidRDefault="00DB73C8" w:rsidP="0073484D">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092DA82E" w14:textId="77777777" w:rsidR="00DB73C8" w:rsidRPr="009F5181" w:rsidRDefault="00DB73C8" w:rsidP="0073484D">
            <w:pPr>
              <w:spacing w:line="360" w:lineRule="auto"/>
              <w:jc w:val="center"/>
              <w:rPr>
                <w:b/>
                <w:sz w:val="26"/>
                <w:szCs w:val="26"/>
              </w:rPr>
            </w:pPr>
            <w:r>
              <w:rPr>
                <w:b/>
                <w:sz w:val="26"/>
                <w:szCs w:val="26"/>
              </w:rPr>
              <w:t>Description</w:t>
            </w:r>
          </w:p>
        </w:tc>
      </w:tr>
      <w:tr w:rsidR="00DB73C8" w:rsidRPr="009F5181" w14:paraId="342AE3DB" w14:textId="77777777" w:rsidTr="0073484D">
        <w:trPr>
          <w:jc w:val="center"/>
        </w:trPr>
        <w:tc>
          <w:tcPr>
            <w:tcW w:w="1980" w:type="dxa"/>
          </w:tcPr>
          <w:p w14:paraId="1CEDB43D" w14:textId="77777777" w:rsidR="00DB73C8" w:rsidRPr="009F5181" w:rsidRDefault="00DB73C8" w:rsidP="0073484D">
            <w:pPr>
              <w:spacing w:line="360" w:lineRule="auto"/>
              <w:jc w:val="both"/>
              <w:rPr>
                <w:sz w:val="26"/>
                <w:szCs w:val="26"/>
              </w:rPr>
            </w:pPr>
            <w:r w:rsidRPr="0021275E">
              <w:rPr>
                <w:sz w:val="26"/>
                <w:szCs w:val="26"/>
              </w:rPr>
              <w:t>Function name</w:t>
            </w:r>
          </w:p>
        </w:tc>
        <w:tc>
          <w:tcPr>
            <w:tcW w:w="7037" w:type="dxa"/>
            <w:gridSpan w:val="2"/>
          </w:tcPr>
          <w:p w14:paraId="662853FC" w14:textId="4E1032F4" w:rsidR="00DB73C8" w:rsidRPr="00FB1784" w:rsidRDefault="00DB73C8" w:rsidP="0073484D">
            <w:pPr>
              <w:spacing w:line="360" w:lineRule="auto"/>
              <w:jc w:val="both"/>
              <w:rPr>
                <w:sz w:val="26"/>
                <w:szCs w:val="26"/>
              </w:rPr>
            </w:pPr>
            <w:r>
              <w:rPr>
                <w:sz w:val="26"/>
                <w:szCs w:val="26"/>
              </w:rPr>
              <w:t>P</w:t>
            </w:r>
            <w:r w:rsidRPr="00DB73C8">
              <w:rPr>
                <w:sz w:val="26"/>
                <w:szCs w:val="26"/>
              </w:rPr>
              <w:t>ersonal account management</w:t>
            </w:r>
          </w:p>
        </w:tc>
      </w:tr>
      <w:tr w:rsidR="00DB73C8" w:rsidRPr="009F5181" w14:paraId="2F3CFEC6" w14:textId="77777777" w:rsidTr="0073484D">
        <w:trPr>
          <w:jc w:val="center"/>
        </w:trPr>
        <w:tc>
          <w:tcPr>
            <w:tcW w:w="1980" w:type="dxa"/>
          </w:tcPr>
          <w:p w14:paraId="6C742551" w14:textId="77777777" w:rsidR="00DB73C8" w:rsidRPr="009F5181" w:rsidRDefault="00DB73C8" w:rsidP="0073484D">
            <w:pPr>
              <w:spacing w:line="360" w:lineRule="auto"/>
              <w:jc w:val="both"/>
              <w:rPr>
                <w:sz w:val="26"/>
                <w:szCs w:val="26"/>
              </w:rPr>
            </w:pPr>
            <w:r w:rsidRPr="0021275E">
              <w:rPr>
                <w:sz w:val="26"/>
                <w:szCs w:val="26"/>
              </w:rPr>
              <w:t>Agent</w:t>
            </w:r>
          </w:p>
        </w:tc>
        <w:tc>
          <w:tcPr>
            <w:tcW w:w="7037" w:type="dxa"/>
            <w:gridSpan w:val="2"/>
          </w:tcPr>
          <w:p w14:paraId="3EC88FAF" w14:textId="77777777" w:rsidR="00DB73C8" w:rsidRPr="009F5181" w:rsidRDefault="00DB73C8" w:rsidP="0073484D">
            <w:pPr>
              <w:spacing w:line="360" w:lineRule="auto"/>
              <w:jc w:val="both"/>
              <w:rPr>
                <w:sz w:val="26"/>
                <w:szCs w:val="26"/>
              </w:rPr>
            </w:pPr>
            <w:r>
              <w:rPr>
                <w:sz w:val="26"/>
                <w:szCs w:val="26"/>
              </w:rPr>
              <w:t>Member customers</w:t>
            </w:r>
          </w:p>
        </w:tc>
      </w:tr>
      <w:tr w:rsidR="00DB73C8" w:rsidRPr="009F5181" w14:paraId="605736FD" w14:textId="77777777" w:rsidTr="0073484D">
        <w:trPr>
          <w:jc w:val="center"/>
        </w:trPr>
        <w:tc>
          <w:tcPr>
            <w:tcW w:w="1980" w:type="dxa"/>
          </w:tcPr>
          <w:p w14:paraId="5206AF5F" w14:textId="77777777" w:rsidR="00DB73C8" w:rsidRPr="009F5181" w:rsidRDefault="00DB73C8" w:rsidP="0073484D">
            <w:pPr>
              <w:spacing w:line="360" w:lineRule="auto"/>
              <w:jc w:val="both"/>
              <w:rPr>
                <w:sz w:val="26"/>
                <w:szCs w:val="26"/>
              </w:rPr>
            </w:pPr>
            <w:r w:rsidRPr="0021275E">
              <w:rPr>
                <w:sz w:val="26"/>
                <w:szCs w:val="26"/>
              </w:rPr>
              <w:t>Pre-conditions</w:t>
            </w:r>
          </w:p>
        </w:tc>
        <w:tc>
          <w:tcPr>
            <w:tcW w:w="7037" w:type="dxa"/>
            <w:gridSpan w:val="2"/>
          </w:tcPr>
          <w:p w14:paraId="6582A740" w14:textId="77777777" w:rsidR="00DB73C8" w:rsidRPr="009F5181" w:rsidRDefault="00DB73C8" w:rsidP="0073484D">
            <w:pPr>
              <w:spacing w:line="360" w:lineRule="auto"/>
              <w:jc w:val="both"/>
              <w:rPr>
                <w:sz w:val="26"/>
                <w:szCs w:val="26"/>
              </w:rPr>
            </w:pPr>
            <w:r w:rsidRPr="0073744D">
              <w:rPr>
                <w:sz w:val="26"/>
                <w:szCs w:val="26"/>
              </w:rPr>
              <w:t>Successfully logged into the system</w:t>
            </w:r>
          </w:p>
        </w:tc>
      </w:tr>
      <w:tr w:rsidR="00DB73C8" w:rsidRPr="009F5181" w14:paraId="20CC38D8" w14:textId="77777777" w:rsidTr="0073484D">
        <w:trPr>
          <w:jc w:val="center"/>
        </w:trPr>
        <w:tc>
          <w:tcPr>
            <w:tcW w:w="1980" w:type="dxa"/>
          </w:tcPr>
          <w:p w14:paraId="0CE5619A" w14:textId="77777777" w:rsidR="00DB73C8" w:rsidRPr="009F5181" w:rsidRDefault="00DB73C8" w:rsidP="0073484D">
            <w:pPr>
              <w:spacing w:line="360" w:lineRule="auto"/>
              <w:rPr>
                <w:sz w:val="26"/>
                <w:szCs w:val="26"/>
              </w:rPr>
            </w:pPr>
            <w:r w:rsidRPr="0021275E">
              <w:rPr>
                <w:sz w:val="26"/>
                <w:szCs w:val="26"/>
              </w:rPr>
              <w:t>The following conditions</w:t>
            </w:r>
          </w:p>
        </w:tc>
        <w:tc>
          <w:tcPr>
            <w:tcW w:w="7037" w:type="dxa"/>
            <w:gridSpan w:val="2"/>
          </w:tcPr>
          <w:p w14:paraId="56DE14AE" w14:textId="47E728F3" w:rsidR="00DB73C8" w:rsidRPr="009F5181" w:rsidRDefault="00DB73C8" w:rsidP="0073484D">
            <w:pPr>
              <w:spacing w:line="360" w:lineRule="auto"/>
              <w:jc w:val="both"/>
              <w:rPr>
                <w:sz w:val="26"/>
                <w:szCs w:val="26"/>
              </w:rPr>
            </w:pPr>
          </w:p>
        </w:tc>
      </w:tr>
      <w:tr w:rsidR="00DB73C8" w:rsidRPr="009F5181" w14:paraId="6133EDF1" w14:textId="77777777" w:rsidTr="0073484D">
        <w:trPr>
          <w:jc w:val="center"/>
        </w:trPr>
        <w:tc>
          <w:tcPr>
            <w:tcW w:w="1980" w:type="dxa"/>
          </w:tcPr>
          <w:p w14:paraId="55AD83F2" w14:textId="77777777" w:rsidR="00DB73C8" w:rsidRPr="009F5181" w:rsidRDefault="00DB73C8" w:rsidP="0073484D">
            <w:pPr>
              <w:spacing w:line="360" w:lineRule="auto"/>
              <w:jc w:val="both"/>
              <w:rPr>
                <w:sz w:val="26"/>
                <w:szCs w:val="26"/>
              </w:rPr>
            </w:pPr>
            <w:r>
              <w:rPr>
                <w:sz w:val="26"/>
                <w:szCs w:val="26"/>
              </w:rPr>
              <w:t>Description</w:t>
            </w:r>
          </w:p>
        </w:tc>
        <w:tc>
          <w:tcPr>
            <w:tcW w:w="7037" w:type="dxa"/>
            <w:gridSpan w:val="2"/>
          </w:tcPr>
          <w:p w14:paraId="7CABADB5" w14:textId="411EE2C6" w:rsidR="00DB73C8" w:rsidRPr="009F5181" w:rsidRDefault="00DB73C8" w:rsidP="0073484D">
            <w:pPr>
              <w:spacing w:line="360" w:lineRule="auto"/>
              <w:jc w:val="both"/>
              <w:rPr>
                <w:sz w:val="26"/>
                <w:szCs w:val="26"/>
              </w:rPr>
            </w:pPr>
            <w:r w:rsidRPr="00DB73C8">
              <w:rPr>
                <w:sz w:val="26"/>
                <w:szCs w:val="26"/>
              </w:rPr>
              <w:t>Users click on the profile item to view, edit and delete personal information</w:t>
            </w:r>
          </w:p>
        </w:tc>
      </w:tr>
      <w:tr w:rsidR="00DB73C8" w:rsidRPr="009F5181" w14:paraId="27B1767A" w14:textId="77777777" w:rsidTr="00DB73C8">
        <w:trPr>
          <w:trHeight w:val="423"/>
          <w:jc w:val="center"/>
        </w:trPr>
        <w:tc>
          <w:tcPr>
            <w:tcW w:w="1980" w:type="dxa"/>
            <w:vMerge w:val="restart"/>
          </w:tcPr>
          <w:p w14:paraId="203C13B0" w14:textId="77777777" w:rsidR="00DB73C8" w:rsidRPr="009F5181" w:rsidRDefault="00DB73C8" w:rsidP="0073484D">
            <w:pPr>
              <w:spacing w:line="360" w:lineRule="auto"/>
              <w:jc w:val="both"/>
              <w:rPr>
                <w:sz w:val="26"/>
                <w:szCs w:val="26"/>
              </w:rPr>
            </w:pPr>
            <w:r>
              <w:rPr>
                <w:sz w:val="26"/>
                <w:szCs w:val="26"/>
              </w:rPr>
              <w:t>Action</w:t>
            </w:r>
          </w:p>
        </w:tc>
        <w:tc>
          <w:tcPr>
            <w:tcW w:w="2977" w:type="dxa"/>
          </w:tcPr>
          <w:p w14:paraId="3BCC184F" w14:textId="77777777" w:rsidR="00DB73C8" w:rsidRPr="009F5181" w:rsidRDefault="00DB73C8" w:rsidP="0073484D">
            <w:pPr>
              <w:spacing w:line="360" w:lineRule="auto"/>
              <w:jc w:val="both"/>
              <w:rPr>
                <w:sz w:val="26"/>
                <w:szCs w:val="26"/>
              </w:rPr>
            </w:pPr>
            <w:r w:rsidRPr="0021275E">
              <w:rPr>
                <w:sz w:val="26"/>
                <w:szCs w:val="26"/>
              </w:rPr>
              <w:t>Agent action</w:t>
            </w:r>
          </w:p>
        </w:tc>
        <w:tc>
          <w:tcPr>
            <w:tcW w:w="4060" w:type="dxa"/>
          </w:tcPr>
          <w:p w14:paraId="1FCD7295" w14:textId="77777777" w:rsidR="00DB73C8" w:rsidRPr="009F5181" w:rsidRDefault="00DB73C8" w:rsidP="0073484D">
            <w:pPr>
              <w:spacing w:line="360" w:lineRule="auto"/>
              <w:jc w:val="both"/>
              <w:rPr>
                <w:sz w:val="26"/>
                <w:szCs w:val="26"/>
              </w:rPr>
            </w:pPr>
            <w:r w:rsidRPr="0021275E">
              <w:rPr>
                <w:sz w:val="26"/>
                <w:szCs w:val="26"/>
              </w:rPr>
              <w:t>System action</w:t>
            </w:r>
          </w:p>
        </w:tc>
      </w:tr>
      <w:tr w:rsidR="00DB73C8" w:rsidRPr="009F5181" w14:paraId="4BC4BA22" w14:textId="77777777" w:rsidTr="00DB73C8">
        <w:trPr>
          <w:trHeight w:val="1224"/>
          <w:jc w:val="center"/>
        </w:trPr>
        <w:tc>
          <w:tcPr>
            <w:tcW w:w="1980" w:type="dxa"/>
            <w:vMerge/>
          </w:tcPr>
          <w:p w14:paraId="5E1AF093" w14:textId="77777777" w:rsidR="00DB73C8" w:rsidRPr="009F5181" w:rsidRDefault="00DB73C8" w:rsidP="0073484D">
            <w:pPr>
              <w:spacing w:line="360" w:lineRule="auto"/>
              <w:jc w:val="both"/>
              <w:rPr>
                <w:sz w:val="26"/>
                <w:szCs w:val="26"/>
              </w:rPr>
            </w:pPr>
          </w:p>
        </w:tc>
        <w:tc>
          <w:tcPr>
            <w:tcW w:w="2977" w:type="dxa"/>
          </w:tcPr>
          <w:p w14:paraId="4A8C1177" w14:textId="7FE05F50" w:rsidR="00DB73C8" w:rsidRDefault="00DB73C8" w:rsidP="0073484D">
            <w:pPr>
              <w:spacing w:line="360" w:lineRule="auto"/>
              <w:jc w:val="both"/>
              <w:rPr>
                <w:sz w:val="26"/>
                <w:szCs w:val="26"/>
              </w:rPr>
            </w:pPr>
            <w:r>
              <w:rPr>
                <w:sz w:val="26"/>
                <w:szCs w:val="26"/>
              </w:rPr>
              <w:t xml:space="preserve">(1) </w:t>
            </w:r>
            <w:r w:rsidRPr="00DB73C8">
              <w:rPr>
                <w:sz w:val="26"/>
                <w:szCs w:val="26"/>
              </w:rPr>
              <w:t>Click on profile</w:t>
            </w:r>
          </w:p>
          <w:p w14:paraId="0240DA6D" w14:textId="77777777" w:rsidR="00DB73C8" w:rsidRPr="009F5181" w:rsidRDefault="00DB73C8" w:rsidP="00DB73C8">
            <w:pPr>
              <w:spacing w:line="360" w:lineRule="auto"/>
              <w:jc w:val="both"/>
              <w:rPr>
                <w:sz w:val="26"/>
                <w:szCs w:val="26"/>
              </w:rPr>
            </w:pPr>
          </w:p>
        </w:tc>
        <w:tc>
          <w:tcPr>
            <w:tcW w:w="4060" w:type="dxa"/>
          </w:tcPr>
          <w:p w14:paraId="1EEED742" w14:textId="386E34BD" w:rsidR="00DB73C8" w:rsidRPr="009F5181" w:rsidRDefault="00DB73C8" w:rsidP="00DB73C8">
            <w:pPr>
              <w:spacing w:line="360" w:lineRule="auto"/>
              <w:jc w:val="both"/>
              <w:rPr>
                <w:sz w:val="26"/>
                <w:szCs w:val="26"/>
              </w:rPr>
            </w:pPr>
            <w:r w:rsidRPr="009F5181">
              <w:rPr>
                <w:sz w:val="26"/>
                <w:szCs w:val="26"/>
              </w:rPr>
              <w:t>(</w:t>
            </w:r>
            <w:r>
              <w:rPr>
                <w:sz w:val="26"/>
                <w:szCs w:val="26"/>
              </w:rPr>
              <w:t>2</w:t>
            </w:r>
            <w:r w:rsidRPr="009F5181">
              <w:rPr>
                <w:sz w:val="26"/>
                <w:szCs w:val="26"/>
              </w:rPr>
              <w:t xml:space="preserve">) </w:t>
            </w:r>
            <w:r w:rsidRPr="00DB73C8">
              <w:rPr>
                <w:sz w:val="26"/>
                <w:szCs w:val="26"/>
              </w:rPr>
              <w:t>The system displays information for customers to add, edit and delete</w:t>
            </w:r>
          </w:p>
        </w:tc>
      </w:tr>
    </w:tbl>
    <w:p w14:paraId="2F9EC364" w14:textId="77777777" w:rsidR="000136D7" w:rsidRDefault="000136D7" w:rsidP="000136D7"/>
    <w:p w14:paraId="2A47B6AD" w14:textId="77777777" w:rsidR="000136D7" w:rsidRDefault="000136D7">
      <w:pPr>
        <w:rPr>
          <w:b/>
          <w:sz w:val="26"/>
        </w:rPr>
      </w:pPr>
      <w:r>
        <w:br w:type="page"/>
      </w:r>
    </w:p>
    <w:p w14:paraId="34B15235" w14:textId="78BA9DE1" w:rsidR="00C54CB5" w:rsidRDefault="00C54CB5" w:rsidP="00C54CB5">
      <w:pPr>
        <w:pStyle w:val="Heading4"/>
      </w:pPr>
      <w:r>
        <w:lastRenderedPageBreak/>
        <w:t xml:space="preserve"> </w:t>
      </w:r>
      <w:bookmarkStart w:id="386" w:name="_Toc123987361"/>
      <w:r>
        <w:t>Use case o</w:t>
      </w:r>
      <w:r w:rsidRPr="00C54CB5">
        <w:t>rder through the system</w:t>
      </w:r>
      <w:r>
        <w:t>:</w:t>
      </w:r>
      <w:bookmarkEnd w:id="386"/>
    </w:p>
    <w:p w14:paraId="7C690627" w14:textId="77777777" w:rsidR="000136D7" w:rsidRDefault="000136D7" w:rsidP="000136D7">
      <w:pPr>
        <w:keepNext/>
      </w:pPr>
      <w:r w:rsidRPr="000136D7">
        <w:rPr>
          <w:noProof/>
        </w:rPr>
        <w:drawing>
          <wp:inline distT="0" distB="0" distL="0" distR="0" wp14:anchorId="787C4F22" wp14:editId="674B653D">
            <wp:extent cx="5760720" cy="1907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07540"/>
                    </a:xfrm>
                    <a:prstGeom prst="rect">
                      <a:avLst/>
                    </a:prstGeom>
                  </pic:spPr>
                </pic:pic>
              </a:graphicData>
            </a:graphic>
          </wp:inline>
        </w:drawing>
      </w:r>
    </w:p>
    <w:p w14:paraId="041CD739" w14:textId="2E9F5374" w:rsidR="00C54CB5" w:rsidRPr="00C54CB5" w:rsidRDefault="000136D7" w:rsidP="000136D7">
      <w:pPr>
        <w:pStyle w:val="Caption"/>
        <w:jc w:val="center"/>
      </w:pPr>
      <w:bookmarkStart w:id="387" w:name="_Toc123250878"/>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13</w:t>
      </w:r>
      <w:r w:rsidR="00F33A34">
        <w:rPr>
          <w:noProof/>
        </w:rPr>
        <w:fldChar w:fldCharType="end"/>
      </w:r>
      <w:r w:rsidRPr="000136D7">
        <w:rPr>
          <w:b w:val="0"/>
          <w:sz w:val="26"/>
          <w:szCs w:val="26"/>
        </w:rPr>
        <w:t xml:space="preserve"> - Use case order through the system</w:t>
      </w:r>
      <w:bookmarkEnd w:id="387"/>
    </w:p>
    <w:p w14:paraId="6473E234" w14:textId="2A06603C" w:rsidR="00FA7E86" w:rsidRDefault="00FA7E86" w:rsidP="00FA7E86">
      <w:pPr>
        <w:pStyle w:val="Caption"/>
        <w:keepNext/>
        <w:jc w:val="center"/>
      </w:pPr>
      <w:bookmarkStart w:id="388" w:name="_Toc123249602"/>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12</w:t>
      </w:r>
      <w:r w:rsidR="00F33A34">
        <w:rPr>
          <w:noProof/>
        </w:rPr>
        <w:fldChar w:fldCharType="end"/>
      </w:r>
      <w:r>
        <w:t xml:space="preserve"> </w:t>
      </w:r>
      <w:r w:rsidRPr="00FA7E86">
        <w:rPr>
          <w:b w:val="0"/>
          <w:sz w:val="26"/>
          <w:szCs w:val="26"/>
        </w:rPr>
        <w:t>- Specific description use case order through the system</w:t>
      </w:r>
      <w:bookmarkEnd w:id="388"/>
    </w:p>
    <w:tbl>
      <w:tblPr>
        <w:tblStyle w:val="TableGrid"/>
        <w:tblW w:w="0" w:type="auto"/>
        <w:jc w:val="center"/>
        <w:tblLook w:val="04A0" w:firstRow="1" w:lastRow="0" w:firstColumn="1" w:lastColumn="0" w:noHBand="0" w:noVBand="1"/>
      </w:tblPr>
      <w:tblGrid>
        <w:gridCol w:w="1980"/>
        <w:gridCol w:w="3118"/>
        <w:gridCol w:w="3919"/>
      </w:tblGrid>
      <w:tr w:rsidR="000136D7" w:rsidRPr="009F5181" w14:paraId="664CCA7B" w14:textId="77777777" w:rsidTr="0073484D">
        <w:trPr>
          <w:jc w:val="center"/>
        </w:trPr>
        <w:tc>
          <w:tcPr>
            <w:tcW w:w="1980" w:type="dxa"/>
          </w:tcPr>
          <w:p w14:paraId="4B23F015" w14:textId="77777777" w:rsidR="000136D7" w:rsidRPr="009F5181" w:rsidRDefault="000136D7" w:rsidP="0073484D">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3CBE298D" w14:textId="77777777" w:rsidR="000136D7" w:rsidRPr="009F5181" w:rsidRDefault="000136D7" w:rsidP="0073484D">
            <w:pPr>
              <w:spacing w:line="360" w:lineRule="auto"/>
              <w:jc w:val="center"/>
              <w:rPr>
                <w:b/>
                <w:sz w:val="26"/>
                <w:szCs w:val="26"/>
              </w:rPr>
            </w:pPr>
            <w:r>
              <w:rPr>
                <w:b/>
                <w:sz w:val="26"/>
                <w:szCs w:val="26"/>
              </w:rPr>
              <w:t>Description</w:t>
            </w:r>
          </w:p>
        </w:tc>
      </w:tr>
      <w:tr w:rsidR="000136D7" w:rsidRPr="009F5181" w14:paraId="1C0FE185" w14:textId="77777777" w:rsidTr="0073484D">
        <w:trPr>
          <w:jc w:val="center"/>
        </w:trPr>
        <w:tc>
          <w:tcPr>
            <w:tcW w:w="1980" w:type="dxa"/>
          </w:tcPr>
          <w:p w14:paraId="2B00BCBB" w14:textId="77777777" w:rsidR="000136D7" w:rsidRPr="009F5181" w:rsidRDefault="000136D7" w:rsidP="0073484D">
            <w:pPr>
              <w:spacing w:line="360" w:lineRule="auto"/>
              <w:jc w:val="both"/>
              <w:rPr>
                <w:sz w:val="26"/>
                <w:szCs w:val="26"/>
              </w:rPr>
            </w:pPr>
            <w:r w:rsidRPr="0021275E">
              <w:rPr>
                <w:sz w:val="26"/>
                <w:szCs w:val="26"/>
              </w:rPr>
              <w:t>Function name</w:t>
            </w:r>
          </w:p>
        </w:tc>
        <w:tc>
          <w:tcPr>
            <w:tcW w:w="7037" w:type="dxa"/>
            <w:gridSpan w:val="2"/>
          </w:tcPr>
          <w:p w14:paraId="565528ED" w14:textId="5F2F3F07" w:rsidR="000136D7" w:rsidRPr="00FA7E86" w:rsidRDefault="00FA7E86" w:rsidP="0073484D">
            <w:pPr>
              <w:spacing w:line="360" w:lineRule="auto"/>
              <w:jc w:val="both"/>
              <w:rPr>
                <w:sz w:val="26"/>
                <w:szCs w:val="26"/>
              </w:rPr>
            </w:pPr>
            <w:r w:rsidRPr="00FA7E86">
              <w:rPr>
                <w:sz w:val="26"/>
                <w:szCs w:val="26"/>
              </w:rPr>
              <w:t>Order through the system</w:t>
            </w:r>
          </w:p>
        </w:tc>
      </w:tr>
      <w:tr w:rsidR="000136D7" w:rsidRPr="009F5181" w14:paraId="5059BD53" w14:textId="77777777" w:rsidTr="0073484D">
        <w:trPr>
          <w:jc w:val="center"/>
        </w:trPr>
        <w:tc>
          <w:tcPr>
            <w:tcW w:w="1980" w:type="dxa"/>
          </w:tcPr>
          <w:p w14:paraId="284B617E" w14:textId="77777777" w:rsidR="000136D7" w:rsidRPr="009F5181" w:rsidRDefault="000136D7" w:rsidP="0073484D">
            <w:pPr>
              <w:spacing w:line="360" w:lineRule="auto"/>
              <w:jc w:val="both"/>
              <w:rPr>
                <w:sz w:val="26"/>
                <w:szCs w:val="26"/>
              </w:rPr>
            </w:pPr>
            <w:r w:rsidRPr="0021275E">
              <w:rPr>
                <w:sz w:val="26"/>
                <w:szCs w:val="26"/>
              </w:rPr>
              <w:t>Agent</w:t>
            </w:r>
          </w:p>
        </w:tc>
        <w:tc>
          <w:tcPr>
            <w:tcW w:w="7037" w:type="dxa"/>
            <w:gridSpan w:val="2"/>
          </w:tcPr>
          <w:p w14:paraId="6EE7DEC2" w14:textId="77777777" w:rsidR="000136D7" w:rsidRPr="009F5181" w:rsidRDefault="000136D7" w:rsidP="0073484D">
            <w:pPr>
              <w:spacing w:line="360" w:lineRule="auto"/>
              <w:jc w:val="both"/>
              <w:rPr>
                <w:sz w:val="26"/>
                <w:szCs w:val="26"/>
              </w:rPr>
            </w:pPr>
            <w:r>
              <w:rPr>
                <w:sz w:val="26"/>
                <w:szCs w:val="26"/>
              </w:rPr>
              <w:t>Member customers</w:t>
            </w:r>
          </w:p>
        </w:tc>
      </w:tr>
      <w:tr w:rsidR="000136D7" w:rsidRPr="009F5181" w14:paraId="1A619D77" w14:textId="77777777" w:rsidTr="0073484D">
        <w:trPr>
          <w:jc w:val="center"/>
        </w:trPr>
        <w:tc>
          <w:tcPr>
            <w:tcW w:w="1980" w:type="dxa"/>
          </w:tcPr>
          <w:p w14:paraId="1DC0F4F1" w14:textId="77777777" w:rsidR="000136D7" w:rsidRPr="009F5181" w:rsidRDefault="000136D7" w:rsidP="0073484D">
            <w:pPr>
              <w:spacing w:line="360" w:lineRule="auto"/>
              <w:jc w:val="both"/>
              <w:rPr>
                <w:sz w:val="26"/>
                <w:szCs w:val="26"/>
              </w:rPr>
            </w:pPr>
            <w:r w:rsidRPr="0021275E">
              <w:rPr>
                <w:sz w:val="26"/>
                <w:szCs w:val="26"/>
              </w:rPr>
              <w:t>Pre-conditions</w:t>
            </w:r>
          </w:p>
        </w:tc>
        <w:tc>
          <w:tcPr>
            <w:tcW w:w="7037" w:type="dxa"/>
            <w:gridSpan w:val="2"/>
          </w:tcPr>
          <w:p w14:paraId="0E818896" w14:textId="473A1CF9" w:rsidR="000136D7" w:rsidRPr="009F5181" w:rsidRDefault="00FA7E86" w:rsidP="0073484D">
            <w:pPr>
              <w:spacing w:line="360" w:lineRule="auto"/>
              <w:jc w:val="both"/>
              <w:rPr>
                <w:sz w:val="26"/>
                <w:szCs w:val="26"/>
              </w:rPr>
            </w:pPr>
            <w:r w:rsidRPr="00FA7E86">
              <w:rPr>
                <w:sz w:val="26"/>
                <w:szCs w:val="26"/>
              </w:rPr>
              <w:t>There are products in the cart, enter personal information according to the system's requirements, enter the promotion code (if any)</w:t>
            </w:r>
          </w:p>
        </w:tc>
      </w:tr>
      <w:tr w:rsidR="000136D7" w:rsidRPr="009F5181" w14:paraId="1C763DB9" w14:textId="77777777" w:rsidTr="0073484D">
        <w:trPr>
          <w:jc w:val="center"/>
        </w:trPr>
        <w:tc>
          <w:tcPr>
            <w:tcW w:w="1980" w:type="dxa"/>
          </w:tcPr>
          <w:p w14:paraId="2DE28FD6" w14:textId="77777777" w:rsidR="000136D7" w:rsidRPr="009F5181" w:rsidRDefault="000136D7" w:rsidP="0073484D">
            <w:pPr>
              <w:spacing w:line="360" w:lineRule="auto"/>
              <w:rPr>
                <w:sz w:val="26"/>
                <w:szCs w:val="26"/>
              </w:rPr>
            </w:pPr>
            <w:r w:rsidRPr="0021275E">
              <w:rPr>
                <w:sz w:val="26"/>
                <w:szCs w:val="26"/>
              </w:rPr>
              <w:t>The following conditions</w:t>
            </w:r>
          </w:p>
        </w:tc>
        <w:tc>
          <w:tcPr>
            <w:tcW w:w="7037" w:type="dxa"/>
            <w:gridSpan w:val="2"/>
          </w:tcPr>
          <w:p w14:paraId="67B4C1A8" w14:textId="77777777" w:rsidR="000136D7" w:rsidRPr="009F5181" w:rsidRDefault="000136D7" w:rsidP="0073484D">
            <w:pPr>
              <w:spacing w:line="360" w:lineRule="auto"/>
              <w:jc w:val="both"/>
              <w:rPr>
                <w:sz w:val="26"/>
                <w:szCs w:val="26"/>
              </w:rPr>
            </w:pPr>
          </w:p>
        </w:tc>
      </w:tr>
      <w:tr w:rsidR="000136D7" w:rsidRPr="009F5181" w14:paraId="27273D10" w14:textId="77777777" w:rsidTr="0073484D">
        <w:trPr>
          <w:jc w:val="center"/>
        </w:trPr>
        <w:tc>
          <w:tcPr>
            <w:tcW w:w="1980" w:type="dxa"/>
          </w:tcPr>
          <w:p w14:paraId="7F2AA710" w14:textId="77777777" w:rsidR="000136D7" w:rsidRPr="009F5181" w:rsidRDefault="000136D7" w:rsidP="0073484D">
            <w:pPr>
              <w:spacing w:line="360" w:lineRule="auto"/>
              <w:jc w:val="both"/>
              <w:rPr>
                <w:sz w:val="26"/>
                <w:szCs w:val="26"/>
              </w:rPr>
            </w:pPr>
            <w:r>
              <w:rPr>
                <w:sz w:val="26"/>
                <w:szCs w:val="26"/>
              </w:rPr>
              <w:t>Description</w:t>
            </w:r>
          </w:p>
        </w:tc>
        <w:tc>
          <w:tcPr>
            <w:tcW w:w="7037" w:type="dxa"/>
            <w:gridSpan w:val="2"/>
          </w:tcPr>
          <w:p w14:paraId="22580E3F" w14:textId="49577F7F" w:rsidR="000136D7" w:rsidRPr="009F5181" w:rsidRDefault="00FA7E86" w:rsidP="0073484D">
            <w:pPr>
              <w:spacing w:line="360" w:lineRule="auto"/>
              <w:jc w:val="both"/>
              <w:rPr>
                <w:sz w:val="26"/>
                <w:szCs w:val="26"/>
              </w:rPr>
            </w:pPr>
            <w:r w:rsidRPr="00FA7E86">
              <w:rPr>
                <w:sz w:val="26"/>
                <w:szCs w:val="26"/>
              </w:rPr>
              <w:t>Customers buy goods after choosing products on the system</w:t>
            </w:r>
          </w:p>
        </w:tc>
      </w:tr>
      <w:tr w:rsidR="000136D7" w:rsidRPr="009F5181" w14:paraId="0094A8E9" w14:textId="77777777" w:rsidTr="00FA7E86">
        <w:trPr>
          <w:trHeight w:val="423"/>
          <w:jc w:val="center"/>
        </w:trPr>
        <w:tc>
          <w:tcPr>
            <w:tcW w:w="1980" w:type="dxa"/>
            <w:vMerge w:val="restart"/>
          </w:tcPr>
          <w:p w14:paraId="275E4ECE" w14:textId="77777777" w:rsidR="000136D7" w:rsidRPr="009F5181" w:rsidRDefault="000136D7" w:rsidP="0073484D">
            <w:pPr>
              <w:spacing w:line="360" w:lineRule="auto"/>
              <w:jc w:val="both"/>
              <w:rPr>
                <w:sz w:val="26"/>
                <w:szCs w:val="26"/>
              </w:rPr>
            </w:pPr>
            <w:r>
              <w:rPr>
                <w:sz w:val="26"/>
                <w:szCs w:val="26"/>
              </w:rPr>
              <w:t>Action</w:t>
            </w:r>
          </w:p>
        </w:tc>
        <w:tc>
          <w:tcPr>
            <w:tcW w:w="3118" w:type="dxa"/>
          </w:tcPr>
          <w:p w14:paraId="6801ECF5" w14:textId="77777777" w:rsidR="000136D7" w:rsidRPr="009F5181" w:rsidRDefault="000136D7" w:rsidP="0073484D">
            <w:pPr>
              <w:spacing w:line="360" w:lineRule="auto"/>
              <w:jc w:val="both"/>
              <w:rPr>
                <w:sz w:val="26"/>
                <w:szCs w:val="26"/>
              </w:rPr>
            </w:pPr>
            <w:r w:rsidRPr="0021275E">
              <w:rPr>
                <w:sz w:val="26"/>
                <w:szCs w:val="26"/>
              </w:rPr>
              <w:t>Agent action</w:t>
            </w:r>
          </w:p>
        </w:tc>
        <w:tc>
          <w:tcPr>
            <w:tcW w:w="3919" w:type="dxa"/>
          </w:tcPr>
          <w:p w14:paraId="2CEC4EB8" w14:textId="77777777" w:rsidR="000136D7" w:rsidRPr="009F5181" w:rsidRDefault="000136D7" w:rsidP="0073484D">
            <w:pPr>
              <w:spacing w:line="360" w:lineRule="auto"/>
              <w:jc w:val="both"/>
              <w:rPr>
                <w:sz w:val="26"/>
                <w:szCs w:val="26"/>
              </w:rPr>
            </w:pPr>
            <w:r w:rsidRPr="0021275E">
              <w:rPr>
                <w:sz w:val="26"/>
                <w:szCs w:val="26"/>
              </w:rPr>
              <w:t>System action</w:t>
            </w:r>
          </w:p>
        </w:tc>
      </w:tr>
      <w:tr w:rsidR="000136D7" w:rsidRPr="009F5181" w14:paraId="06AA167A" w14:textId="77777777" w:rsidTr="00FA7E86">
        <w:trPr>
          <w:trHeight w:val="1224"/>
          <w:jc w:val="center"/>
        </w:trPr>
        <w:tc>
          <w:tcPr>
            <w:tcW w:w="1980" w:type="dxa"/>
            <w:vMerge/>
          </w:tcPr>
          <w:p w14:paraId="6220B1BB" w14:textId="77777777" w:rsidR="000136D7" w:rsidRPr="009F5181" w:rsidRDefault="000136D7" w:rsidP="0073484D">
            <w:pPr>
              <w:spacing w:line="360" w:lineRule="auto"/>
              <w:jc w:val="both"/>
              <w:rPr>
                <w:sz w:val="26"/>
                <w:szCs w:val="26"/>
              </w:rPr>
            </w:pPr>
          </w:p>
        </w:tc>
        <w:tc>
          <w:tcPr>
            <w:tcW w:w="3118" w:type="dxa"/>
          </w:tcPr>
          <w:p w14:paraId="1B4F50E4" w14:textId="41EDF4A9" w:rsidR="000136D7" w:rsidRDefault="000136D7" w:rsidP="0073484D">
            <w:pPr>
              <w:spacing w:line="360" w:lineRule="auto"/>
              <w:jc w:val="both"/>
              <w:rPr>
                <w:sz w:val="26"/>
                <w:szCs w:val="26"/>
              </w:rPr>
            </w:pPr>
            <w:r>
              <w:rPr>
                <w:sz w:val="26"/>
                <w:szCs w:val="26"/>
              </w:rPr>
              <w:t xml:space="preserve">(1) </w:t>
            </w:r>
            <w:r w:rsidR="00FA7E86" w:rsidRPr="00FA7E86">
              <w:rPr>
                <w:sz w:val="26"/>
                <w:szCs w:val="26"/>
              </w:rPr>
              <w:t>Customer selects Order.</w:t>
            </w:r>
          </w:p>
          <w:p w14:paraId="4CDF06BB" w14:textId="77777777" w:rsidR="000136D7" w:rsidRPr="009F5181" w:rsidRDefault="000136D7" w:rsidP="0073484D">
            <w:pPr>
              <w:spacing w:line="360" w:lineRule="auto"/>
              <w:jc w:val="both"/>
              <w:rPr>
                <w:sz w:val="26"/>
                <w:szCs w:val="26"/>
              </w:rPr>
            </w:pPr>
          </w:p>
        </w:tc>
        <w:tc>
          <w:tcPr>
            <w:tcW w:w="3919" w:type="dxa"/>
          </w:tcPr>
          <w:p w14:paraId="72AB8E5D" w14:textId="77777777" w:rsidR="000136D7" w:rsidRDefault="000136D7" w:rsidP="0073484D">
            <w:pPr>
              <w:spacing w:line="360" w:lineRule="auto"/>
              <w:jc w:val="both"/>
              <w:rPr>
                <w:sz w:val="26"/>
                <w:szCs w:val="26"/>
              </w:rPr>
            </w:pPr>
            <w:r w:rsidRPr="009F5181">
              <w:rPr>
                <w:sz w:val="26"/>
                <w:szCs w:val="26"/>
              </w:rPr>
              <w:t>(</w:t>
            </w:r>
            <w:r>
              <w:rPr>
                <w:sz w:val="26"/>
                <w:szCs w:val="26"/>
              </w:rPr>
              <w:t>2</w:t>
            </w:r>
            <w:r w:rsidRPr="009F5181">
              <w:rPr>
                <w:sz w:val="26"/>
                <w:szCs w:val="26"/>
              </w:rPr>
              <w:t xml:space="preserve">) </w:t>
            </w:r>
            <w:r w:rsidR="00FA7E86" w:rsidRPr="00FA7E86">
              <w:rPr>
                <w:sz w:val="26"/>
                <w:szCs w:val="26"/>
              </w:rPr>
              <w:t>The system retrieves personal information, order information.</w:t>
            </w:r>
          </w:p>
          <w:p w14:paraId="3AB1FD23" w14:textId="77777777" w:rsidR="00FA7E86" w:rsidRDefault="00FA7E86" w:rsidP="0073484D">
            <w:pPr>
              <w:spacing w:line="360" w:lineRule="auto"/>
              <w:jc w:val="both"/>
              <w:rPr>
                <w:sz w:val="26"/>
                <w:szCs w:val="26"/>
              </w:rPr>
            </w:pPr>
            <w:r>
              <w:rPr>
                <w:sz w:val="26"/>
                <w:szCs w:val="26"/>
              </w:rPr>
              <w:t xml:space="preserve">(3) </w:t>
            </w:r>
            <w:r w:rsidRPr="00FA7E86">
              <w:rPr>
                <w:sz w:val="26"/>
                <w:szCs w:val="26"/>
              </w:rPr>
              <w:t>If successful, the system will notify you of success, record it in the database, and send an order confirmation email.</w:t>
            </w:r>
          </w:p>
          <w:p w14:paraId="23120DDA" w14:textId="54B4A3FE" w:rsidR="00FA7E86" w:rsidRPr="009F5181" w:rsidRDefault="00FA7E86" w:rsidP="0073484D">
            <w:pPr>
              <w:spacing w:line="360" w:lineRule="auto"/>
              <w:jc w:val="both"/>
              <w:rPr>
                <w:sz w:val="26"/>
                <w:szCs w:val="26"/>
              </w:rPr>
            </w:pPr>
            <w:r>
              <w:rPr>
                <w:sz w:val="26"/>
                <w:szCs w:val="26"/>
              </w:rPr>
              <w:t xml:space="preserve">(4) </w:t>
            </w:r>
            <w:r w:rsidRPr="00FA7E86">
              <w:rPr>
                <w:sz w:val="26"/>
                <w:szCs w:val="26"/>
              </w:rPr>
              <w:t>If it fails, the system will notify you that the order has failed</w:t>
            </w:r>
            <w:r>
              <w:rPr>
                <w:sz w:val="26"/>
                <w:szCs w:val="26"/>
              </w:rPr>
              <w:t>.</w:t>
            </w:r>
          </w:p>
        </w:tc>
      </w:tr>
    </w:tbl>
    <w:p w14:paraId="717BBE69" w14:textId="602C4295" w:rsidR="00C30EB6" w:rsidRDefault="00C30EB6" w:rsidP="00EE3C7D"/>
    <w:p w14:paraId="1D033A8D" w14:textId="5EFA2EAB" w:rsidR="00C30EB6" w:rsidRDefault="00C30EB6" w:rsidP="00EE3C7D"/>
    <w:p w14:paraId="3EDD5114" w14:textId="06F37371" w:rsidR="00C30EB6" w:rsidRDefault="00C30EB6" w:rsidP="00EE3C7D"/>
    <w:p w14:paraId="44A06A6D" w14:textId="4BA79B77" w:rsidR="00C30EB6" w:rsidRDefault="00C30EB6" w:rsidP="00EE3C7D"/>
    <w:p w14:paraId="780414B2" w14:textId="4C2BE237" w:rsidR="00605C6D" w:rsidRDefault="006F51E9" w:rsidP="006F51E9">
      <w:pPr>
        <w:pStyle w:val="Heading4"/>
      </w:pPr>
      <w:r>
        <w:lastRenderedPageBreak/>
        <w:t xml:space="preserve"> </w:t>
      </w:r>
      <w:bookmarkStart w:id="389" w:name="_Toc123987362"/>
      <w:r w:rsidRPr="006F51E9">
        <w:t>Use case user accounts</w:t>
      </w:r>
      <w:r w:rsidR="0048075F" w:rsidRPr="0048075F">
        <w:t xml:space="preserve"> </w:t>
      </w:r>
      <w:r w:rsidR="0048075F" w:rsidRPr="006F51E9">
        <w:t>management</w:t>
      </w:r>
      <w:r>
        <w:t>:</w:t>
      </w:r>
      <w:bookmarkEnd w:id="389"/>
    </w:p>
    <w:p w14:paraId="37D3362F" w14:textId="77777777" w:rsidR="0057023C" w:rsidRDefault="006F51E9" w:rsidP="0057023C">
      <w:pPr>
        <w:keepNext/>
      </w:pPr>
      <w:r w:rsidRPr="006F51E9">
        <w:rPr>
          <w:noProof/>
        </w:rPr>
        <w:drawing>
          <wp:inline distT="0" distB="0" distL="0" distR="0" wp14:anchorId="598D6F5A" wp14:editId="3552B54E">
            <wp:extent cx="5760720" cy="21564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156460"/>
                    </a:xfrm>
                    <a:prstGeom prst="rect">
                      <a:avLst/>
                    </a:prstGeom>
                  </pic:spPr>
                </pic:pic>
              </a:graphicData>
            </a:graphic>
          </wp:inline>
        </w:drawing>
      </w:r>
    </w:p>
    <w:p w14:paraId="23322A94" w14:textId="772E6D94" w:rsidR="006F51E9" w:rsidRDefault="0057023C" w:rsidP="00313579">
      <w:pPr>
        <w:pStyle w:val="Caption"/>
        <w:jc w:val="center"/>
        <w:rPr>
          <w:b w:val="0"/>
          <w:sz w:val="26"/>
          <w:szCs w:val="26"/>
        </w:rPr>
      </w:pPr>
      <w:bookmarkStart w:id="390" w:name="_Toc123250879"/>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14</w:t>
      </w:r>
      <w:r w:rsidR="00F33A34">
        <w:rPr>
          <w:noProof/>
        </w:rPr>
        <w:fldChar w:fldCharType="end"/>
      </w:r>
      <w:r w:rsidRPr="0057023C">
        <w:rPr>
          <w:b w:val="0"/>
          <w:sz w:val="26"/>
          <w:szCs w:val="26"/>
        </w:rPr>
        <w:t xml:space="preserve"> - Use case user accounts</w:t>
      </w:r>
      <w:r w:rsidR="00313579" w:rsidRPr="00313579">
        <w:rPr>
          <w:b w:val="0"/>
          <w:sz w:val="26"/>
          <w:szCs w:val="26"/>
        </w:rPr>
        <w:t xml:space="preserve"> </w:t>
      </w:r>
      <w:r w:rsidR="00313579" w:rsidRPr="0057023C">
        <w:rPr>
          <w:b w:val="0"/>
          <w:sz w:val="26"/>
          <w:szCs w:val="26"/>
        </w:rPr>
        <w:t>management</w:t>
      </w:r>
      <w:bookmarkEnd w:id="390"/>
    </w:p>
    <w:p w14:paraId="36F08E43" w14:textId="77C94AF1" w:rsidR="00804817" w:rsidRDefault="00804817" w:rsidP="00804817">
      <w:pPr>
        <w:pStyle w:val="Caption"/>
        <w:keepNext/>
        <w:jc w:val="center"/>
      </w:pPr>
      <w:bookmarkStart w:id="391" w:name="_Toc123249603"/>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13</w:t>
      </w:r>
      <w:r w:rsidR="00F33A34">
        <w:rPr>
          <w:noProof/>
        </w:rPr>
        <w:fldChar w:fldCharType="end"/>
      </w:r>
      <w:r>
        <w:t xml:space="preserve"> </w:t>
      </w:r>
      <w:r w:rsidRPr="00804817">
        <w:rPr>
          <w:b w:val="0"/>
          <w:sz w:val="26"/>
          <w:szCs w:val="26"/>
        </w:rPr>
        <w:t>- Specific description use case user accounts</w:t>
      </w:r>
      <w:r w:rsidR="00313579">
        <w:rPr>
          <w:b w:val="0"/>
          <w:sz w:val="26"/>
          <w:szCs w:val="26"/>
        </w:rPr>
        <w:t xml:space="preserve"> management</w:t>
      </w:r>
      <w:bookmarkEnd w:id="391"/>
    </w:p>
    <w:tbl>
      <w:tblPr>
        <w:tblStyle w:val="TableGrid"/>
        <w:tblW w:w="0" w:type="auto"/>
        <w:jc w:val="center"/>
        <w:tblLook w:val="04A0" w:firstRow="1" w:lastRow="0" w:firstColumn="1" w:lastColumn="0" w:noHBand="0" w:noVBand="1"/>
      </w:tblPr>
      <w:tblGrid>
        <w:gridCol w:w="1980"/>
        <w:gridCol w:w="3402"/>
        <w:gridCol w:w="3635"/>
      </w:tblGrid>
      <w:tr w:rsidR="00954DCD" w:rsidRPr="009F5181" w14:paraId="561AAA91" w14:textId="77777777" w:rsidTr="0073484D">
        <w:trPr>
          <w:jc w:val="center"/>
        </w:trPr>
        <w:tc>
          <w:tcPr>
            <w:tcW w:w="1980" w:type="dxa"/>
          </w:tcPr>
          <w:p w14:paraId="7452D63B" w14:textId="77777777" w:rsidR="00954DCD" w:rsidRPr="009F5181" w:rsidRDefault="00954DCD" w:rsidP="0073484D">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28F18F7E" w14:textId="77777777" w:rsidR="00954DCD" w:rsidRPr="009F5181" w:rsidRDefault="00954DCD" w:rsidP="0073484D">
            <w:pPr>
              <w:spacing w:line="360" w:lineRule="auto"/>
              <w:jc w:val="center"/>
              <w:rPr>
                <w:b/>
                <w:sz w:val="26"/>
                <w:szCs w:val="26"/>
              </w:rPr>
            </w:pPr>
            <w:r>
              <w:rPr>
                <w:b/>
                <w:sz w:val="26"/>
                <w:szCs w:val="26"/>
              </w:rPr>
              <w:t>Description</w:t>
            </w:r>
          </w:p>
        </w:tc>
      </w:tr>
      <w:tr w:rsidR="00954DCD" w:rsidRPr="009F5181" w14:paraId="726B61B7" w14:textId="77777777" w:rsidTr="0073484D">
        <w:trPr>
          <w:jc w:val="center"/>
        </w:trPr>
        <w:tc>
          <w:tcPr>
            <w:tcW w:w="1980" w:type="dxa"/>
          </w:tcPr>
          <w:p w14:paraId="580E55B0" w14:textId="77777777" w:rsidR="00954DCD" w:rsidRPr="009F5181" w:rsidRDefault="00954DCD" w:rsidP="0073484D">
            <w:pPr>
              <w:spacing w:line="360" w:lineRule="auto"/>
              <w:jc w:val="both"/>
              <w:rPr>
                <w:sz w:val="26"/>
                <w:szCs w:val="26"/>
              </w:rPr>
            </w:pPr>
            <w:r w:rsidRPr="0021275E">
              <w:rPr>
                <w:sz w:val="26"/>
                <w:szCs w:val="26"/>
              </w:rPr>
              <w:t>Function name</w:t>
            </w:r>
          </w:p>
        </w:tc>
        <w:tc>
          <w:tcPr>
            <w:tcW w:w="7037" w:type="dxa"/>
            <w:gridSpan w:val="2"/>
          </w:tcPr>
          <w:p w14:paraId="38FA390C" w14:textId="382AD4F6" w:rsidR="00954DCD" w:rsidRPr="0097507C" w:rsidRDefault="0097507C" w:rsidP="0073484D">
            <w:pPr>
              <w:spacing w:line="360" w:lineRule="auto"/>
              <w:jc w:val="both"/>
              <w:rPr>
                <w:sz w:val="26"/>
                <w:szCs w:val="26"/>
              </w:rPr>
            </w:pPr>
            <w:r w:rsidRPr="0097507C">
              <w:rPr>
                <w:sz w:val="26"/>
                <w:szCs w:val="26"/>
              </w:rPr>
              <w:t>Management of user accounts</w:t>
            </w:r>
          </w:p>
        </w:tc>
      </w:tr>
      <w:tr w:rsidR="00954DCD" w:rsidRPr="009F5181" w14:paraId="1F80FD1C" w14:textId="77777777" w:rsidTr="0073484D">
        <w:trPr>
          <w:jc w:val="center"/>
        </w:trPr>
        <w:tc>
          <w:tcPr>
            <w:tcW w:w="1980" w:type="dxa"/>
          </w:tcPr>
          <w:p w14:paraId="1C9099F3" w14:textId="77777777" w:rsidR="00954DCD" w:rsidRPr="009F5181" w:rsidRDefault="00954DCD" w:rsidP="0073484D">
            <w:pPr>
              <w:spacing w:line="360" w:lineRule="auto"/>
              <w:jc w:val="both"/>
              <w:rPr>
                <w:sz w:val="26"/>
                <w:szCs w:val="26"/>
              </w:rPr>
            </w:pPr>
            <w:r w:rsidRPr="0021275E">
              <w:rPr>
                <w:sz w:val="26"/>
                <w:szCs w:val="26"/>
              </w:rPr>
              <w:t>Agent</w:t>
            </w:r>
          </w:p>
        </w:tc>
        <w:tc>
          <w:tcPr>
            <w:tcW w:w="7037" w:type="dxa"/>
            <w:gridSpan w:val="2"/>
          </w:tcPr>
          <w:p w14:paraId="726ECB7A" w14:textId="28DA58B2" w:rsidR="00954DCD" w:rsidRPr="009F5181" w:rsidRDefault="0097507C" w:rsidP="0073484D">
            <w:pPr>
              <w:spacing w:line="360" w:lineRule="auto"/>
              <w:jc w:val="both"/>
              <w:rPr>
                <w:sz w:val="26"/>
                <w:szCs w:val="26"/>
              </w:rPr>
            </w:pPr>
            <w:r>
              <w:rPr>
                <w:sz w:val="26"/>
                <w:szCs w:val="26"/>
              </w:rPr>
              <w:t>Administrators</w:t>
            </w:r>
          </w:p>
        </w:tc>
      </w:tr>
      <w:tr w:rsidR="00954DCD" w:rsidRPr="009F5181" w14:paraId="72958508" w14:textId="77777777" w:rsidTr="0073484D">
        <w:trPr>
          <w:jc w:val="center"/>
        </w:trPr>
        <w:tc>
          <w:tcPr>
            <w:tcW w:w="1980" w:type="dxa"/>
          </w:tcPr>
          <w:p w14:paraId="327AE354" w14:textId="77777777" w:rsidR="00954DCD" w:rsidRPr="009F5181" w:rsidRDefault="00954DCD" w:rsidP="0073484D">
            <w:pPr>
              <w:spacing w:line="360" w:lineRule="auto"/>
              <w:jc w:val="both"/>
              <w:rPr>
                <w:sz w:val="26"/>
                <w:szCs w:val="26"/>
              </w:rPr>
            </w:pPr>
            <w:r w:rsidRPr="0021275E">
              <w:rPr>
                <w:sz w:val="26"/>
                <w:szCs w:val="26"/>
              </w:rPr>
              <w:t>Pre-conditions</w:t>
            </w:r>
          </w:p>
        </w:tc>
        <w:tc>
          <w:tcPr>
            <w:tcW w:w="7037" w:type="dxa"/>
            <w:gridSpan w:val="2"/>
          </w:tcPr>
          <w:p w14:paraId="2F6FE449" w14:textId="1BE3A822" w:rsidR="00954DCD" w:rsidRPr="009F5181" w:rsidRDefault="00050CED" w:rsidP="0073484D">
            <w:pPr>
              <w:spacing w:line="360" w:lineRule="auto"/>
              <w:jc w:val="both"/>
              <w:rPr>
                <w:sz w:val="26"/>
                <w:szCs w:val="26"/>
              </w:rPr>
            </w:pPr>
            <w:r w:rsidRPr="0073744D">
              <w:rPr>
                <w:sz w:val="26"/>
                <w:szCs w:val="26"/>
              </w:rPr>
              <w:t>Successfully logged into the system</w:t>
            </w:r>
          </w:p>
        </w:tc>
      </w:tr>
      <w:tr w:rsidR="00954DCD" w:rsidRPr="009F5181" w14:paraId="71E34EEF" w14:textId="77777777" w:rsidTr="0073484D">
        <w:trPr>
          <w:jc w:val="center"/>
        </w:trPr>
        <w:tc>
          <w:tcPr>
            <w:tcW w:w="1980" w:type="dxa"/>
          </w:tcPr>
          <w:p w14:paraId="6D1D6CCE" w14:textId="77777777" w:rsidR="00954DCD" w:rsidRPr="009F5181" w:rsidRDefault="00954DCD" w:rsidP="0073484D">
            <w:pPr>
              <w:spacing w:line="360" w:lineRule="auto"/>
              <w:rPr>
                <w:sz w:val="26"/>
                <w:szCs w:val="26"/>
              </w:rPr>
            </w:pPr>
            <w:r w:rsidRPr="0021275E">
              <w:rPr>
                <w:sz w:val="26"/>
                <w:szCs w:val="26"/>
              </w:rPr>
              <w:t>The following conditions</w:t>
            </w:r>
          </w:p>
        </w:tc>
        <w:tc>
          <w:tcPr>
            <w:tcW w:w="7037" w:type="dxa"/>
            <w:gridSpan w:val="2"/>
          </w:tcPr>
          <w:p w14:paraId="1CE40011" w14:textId="77777777" w:rsidR="00954DCD" w:rsidRPr="009F5181" w:rsidRDefault="00954DCD" w:rsidP="0073484D">
            <w:pPr>
              <w:spacing w:line="360" w:lineRule="auto"/>
              <w:jc w:val="both"/>
              <w:rPr>
                <w:sz w:val="26"/>
                <w:szCs w:val="26"/>
              </w:rPr>
            </w:pPr>
          </w:p>
        </w:tc>
      </w:tr>
      <w:tr w:rsidR="00954DCD" w:rsidRPr="009F5181" w14:paraId="04D29AF9" w14:textId="77777777" w:rsidTr="0073484D">
        <w:trPr>
          <w:jc w:val="center"/>
        </w:trPr>
        <w:tc>
          <w:tcPr>
            <w:tcW w:w="1980" w:type="dxa"/>
          </w:tcPr>
          <w:p w14:paraId="385820F5" w14:textId="77777777" w:rsidR="00954DCD" w:rsidRPr="009F5181" w:rsidRDefault="00954DCD" w:rsidP="0073484D">
            <w:pPr>
              <w:spacing w:line="360" w:lineRule="auto"/>
              <w:jc w:val="both"/>
              <w:rPr>
                <w:sz w:val="26"/>
                <w:szCs w:val="26"/>
              </w:rPr>
            </w:pPr>
            <w:r>
              <w:rPr>
                <w:sz w:val="26"/>
                <w:szCs w:val="26"/>
              </w:rPr>
              <w:t>Description</w:t>
            </w:r>
          </w:p>
        </w:tc>
        <w:tc>
          <w:tcPr>
            <w:tcW w:w="7037" w:type="dxa"/>
            <w:gridSpan w:val="2"/>
          </w:tcPr>
          <w:p w14:paraId="27F533D8" w14:textId="766D8F21" w:rsidR="00954DCD" w:rsidRPr="009F5181" w:rsidRDefault="00050CED" w:rsidP="0073484D">
            <w:pPr>
              <w:spacing w:line="360" w:lineRule="auto"/>
              <w:jc w:val="both"/>
              <w:rPr>
                <w:sz w:val="26"/>
                <w:szCs w:val="26"/>
              </w:rPr>
            </w:pPr>
            <w:r w:rsidRPr="00050CED">
              <w:rPr>
                <w:sz w:val="26"/>
                <w:szCs w:val="26"/>
              </w:rPr>
              <w:t>Manage customer account information</w:t>
            </w:r>
          </w:p>
        </w:tc>
      </w:tr>
      <w:tr w:rsidR="00954DCD" w:rsidRPr="009F5181" w14:paraId="4603413B" w14:textId="77777777" w:rsidTr="003D7C72">
        <w:trPr>
          <w:trHeight w:val="423"/>
          <w:jc w:val="center"/>
        </w:trPr>
        <w:tc>
          <w:tcPr>
            <w:tcW w:w="1980" w:type="dxa"/>
            <w:vMerge w:val="restart"/>
          </w:tcPr>
          <w:p w14:paraId="1E8FEA19" w14:textId="77777777" w:rsidR="00954DCD" w:rsidRPr="009F5181" w:rsidRDefault="00954DCD" w:rsidP="0073484D">
            <w:pPr>
              <w:spacing w:line="360" w:lineRule="auto"/>
              <w:jc w:val="both"/>
              <w:rPr>
                <w:sz w:val="26"/>
                <w:szCs w:val="26"/>
              </w:rPr>
            </w:pPr>
            <w:r>
              <w:rPr>
                <w:sz w:val="26"/>
                <w:szCs w:val="26"/>
              </w:rPr>
              <w:t>Action</w:t>
            </w:r>
          </w:p>
        </w:tc>
        <w:tc>
          <w:tcPr>
            <w:tcW w:w="3402" w:type="dxa"/>
          </w:tcPr>
          <w:p w14:paraId="121477EF" w14:textId="77777777" w:rsidR="00954DCD" w:rsidRPr="009F5181" w:rsidRDefault="00954DCD" w:rsidP="0073484D">
            <w:pPr>
              <w:spacing w:line="360" w:lineRule="auto"/>
              <w:jc w:val="both"/>
              <w:rPr>
                <w:sz w:val="26"/>
                <w:szCs w:val="26"/>
              </w:rPr>
            </w:pPr>
            <w:r w:rsidRPr="0021275E">
              <w:rPr>
                <w:sz w:val="26"/>
                <w:szCs w:val="26"/>
              </w:rPr>
              <w:t>Agent action</w:t>
            </w:r>
          </w:p>
        </w:tc>
        <w:tc>
          <w:tcPr>
            <w:tcW w:w="3635" w:type="dxa"/>
          </w:tcPr>
          <w:p w14:paraId="3649BDCD" w14:textId="77777777" w:rsidR="00954DCD" w:rsidRPr="009F5181" w:rsidRDefault="00954DCD" w:rsidP="0073484D">
            <w:pPr>
              <w:spacing w:line="360" w:lineRule="auto"/>
              <w:jc w:val="both"/>
              <w:rPr>
                <w:sz w:val="26"/>
                <w:szCs w:val="26"/>
              </w:rPr>
            </w:pPr>
            <w:r w:rsidRPr="0021275E">
              <w:rPr>
                <w:sz w:val="26"/>
                <w:szCs w:val="26"/>
              </w:rPr>
              <w:t>System action</w:t>
            </w:r>
          </w:p>
        </w:tc>
      </w:tr>
      <w:tr w:rsidR="00954DCD" w:rsidRPr="009F5181" w14:paraId="395817E5" w14:textId="77777777" w:rsidTr="003D7C72">
        <w:trPr>
          <w:trHeight w:val="1224"/>
          <w:jc w:val="center"/>
        </w:trPr>
        <w:tc>
          <w:tcPr>
            <w:tcW w:w="1980" w:type="dxa"/>
            <w:vMerge/>
          </w:tcPr>
          <w:p w14:paraId="05EA5385" w14:textId="77777777" w:rsidR="00954DCD" w:rsidRPr="009F5181" w:rsidRDefault="00954DCD" w:rsidP="0073484D">
            <w:pPr>
              <w:spacing w:line="360" w:lineRule="auto"/>
              <w:jc w:val="both"/>
              <w:rPr>
                <w:sz w:val="26"/>
                <w:szCs w:val="26"/>
              </w:rPr>
            </w:pPr>
          </w:p>
        </w:tc>
        <w:tc>
          <w:tcPr>
            <w:tcW w:w="3402" w:type="dxa"/>
          </w:tcPr>
          <w:p w14:paraId="0992DC0D" w14:textId="157B4051" w:rsidR="00954DCD" w:rsidRDefault="00954DCD" w:rsidP="0073484D">
            <w:pPr>
              <w:spacing w:line="360" w:lineRule="auto"/>
              <w:jc w:val="both"/>
              <w:rPr>
                <w:sz w:val="26"/>
                <w:szCs w:val="26"/>
              </w:rPr>
            </w:pPr>
            <w:r>
              <w:rPr>
                <w:sz w:val="26"/>
                <w:szCs w:val="26"/>
              </w:rPr>
              <w:t xml:space="preserve">(1) </w:t>
            </w:r>
            <w:r w:rsidR="003D7C72" w:rsidRPr="00345C1C">
              <w:rPr>
                <w:sz w:val="26"/>
                <w:szCs w:val="26"/>
              </w:rPr>
              <w:t>Select Manage customer accounts.</w:t>
            </w:r>
          </w:p>
          <w:p w14:paraId="6210A42E" w14:textId="77777777" w:rsidR="00954DCD" w:rsidRPr="009F5181" w:rsidRDefault="00954DCD" w:rsidP="0073484D">
            <w:pPr>
              <w:spacing w:line="360" w:lineRule="auto"/>
              <w:jc w:val="both"/>
              <w:rPr>
                <w:sz w:val="26"/>
                <w:szCs w:val="26"/>
              </w:rPr>
            </w:pPr>
          </w:p>
        </w:tc>
        <w:tc>
          <w:tcPr>
            <w:tcW w:w="3635" w:type="dxa"/>
          </w:tcPr>
          <w:p w14:paraId="2E4C1F43" w14:textId="1C69C623" w:rsidR="00954DCD" w:rsidRPr="009F5181" w:rsidRDefault="00954DCD" w:rsidP="00050CED">
            <w:pPr>
              <w:spacing w:line="360" w:lineRule="auto"/>
              <w:jc w:val="both"/>
              <w:rPr>
                <w:sz w:val="26"/>
                <w:szCs w:val="26"/>
              </w:rPr>
            </w:pPr>
            <w:r w:rsidRPr="009F5181">
              <w:rPr>
                <w:sz w:val="26"/>
                <w:szCs w:val="26"/>
              </w:rPr>
              <w:t>(</w:t>
            </w:r>
            <w:r>
              <w:rPr>
                <w:sz w:val="26"/>
                <w:szCs w:val="26"/>
              </w:rPr>
              <w:t>2</w:t>
            </w:r>
            <w:r w:rsidRPr="009F5181">
              <w:rPr>
                <w:sz w:val="26"/>
                <w:szCs w:val="26"/>
              </w:rPr>
              <w:t xml:space="preserve">) </w:t>
            </w:r>
            <w:r w:rsidR="00050CED" w:rsidRPr="00050CED">
              <w:rPr>
                <w:sz w:val="26"/>
                <w:szCs w:val="26"/>
              </w:rPr>
              <w:t>The system displays all customer accounts.</w:t>
            </w:r>
          </w:p>
        </w:tc>
      </w:tr>
    </w:tbl>
    <w:p w14:paraId="1449D676" w14:textId="24669302" w:rsidR="00954DCD" w:rsidRDefault="00954DCD" w:rsidP="00954DCD"/>
    <w:p w14:paraId="0E2282B4" w14:textId="4B67B9F3" w:rsidR="00954DCD" w:rsidRDefault="00954DCD" w:rsidP="00954DCD"/>
    <w:p w14:paraId="65556C4D" w14:textId="1692A405" w:rsidR="00954DCD" w:rsidRDefault="00954DCD" w:rsidP="00954DCD"/>
    <w:p w14:paraId="12AAFE74" w14:textId="40A61506" w:rsidR="00954DCD" w:rsidRDefault="00954DCD" w:rsidP="00954DCD"/>
    <w:p w14:paraId="3E816537" w14:textId="70DFA5D8" w:rsidR="00856551" w:rsidRDefault="00856551" w:rsidP="00954DCD"/>
    <w:p w14:paraId="4EEA50DF" w14:textId="5EB9ECFB" w:rsidR="00856551" w:rsidRDefault="00856551" w:rsidP="00954DCD"/>
    <w:p w14:paraId="1DC53F50" w14:textId="53FB764A" w:rsidR="00856551" w:rsidRDefault="00856551" w:rsidP="00954DCD"/>
    <w:p w14:paraId="70F5DD1B" w14:textId="7CA96964" w:rsidR="00856551" w:rsidRDefault="00856551" w:rsidP="00954DCD"/>
    <w:p w14:paraId="0A3D1EC3" w14:textId="20D5BAF3" w:rsidR="00856551" w:rsidRDefault="00856551" w:rsidP="00954DCD"/>
    <w:p w14:paraId="4271BB5E" w14:textId="0202AFCD" w:rsidR="00856551" w:rsidRDefault="00856551" w:rsidP="00954DCD"/>
    <w:p w14:paraId="3C1F0E02" w14:textId="2BB922E4" w:rsidR="00856551" w:rsidRDefault="00856551" w:rsidP="00954DCD"/>
    <w:p w14:paraId="787C6016" w14:textId="0D131EAE" w:rsidR="00856551" w:rsidRDefault="00E51556" w:rsidP="00E51556">
      <w:pPr>
        <w:pStyle w:val="Heading4"/>
      </w:pPr>
      <w:r>
        <w:lastRenderedPageBreak/>
        <w:t xml:space="preserve"> </w:t>
      </w:r>
      <w:bookmarkStart w:id="392" w:name="_Toc123987363"/>
      <w:r>
        <w:t>Use case product m</w:t>
      </w:r>
      <w:r w:rsidRPr="00E51556">
        <w:t>anagement</w:t>
      </w:r>
      <w:r>
        <w:t>:</w:t>
      </w:r>
      <w:bookmarkEnd w:id="392"/>
    </w:p>
    <w:p w14:paraId="06FF5C8F" w14:textId="77777777" w:rsidR="007A62E4" w:rsidRDefault="00E51556" w:rsidP="007A62E4">
      <w:pPr>
        <w:keepNext/>
      </w:pPr>
      <w:r w:rsidRPr="00E51556">
        <w:rPr>
          <w:noProof/>
        </w:rPr>
        <w:drawing>
          <wp:inline distT="0" distB="0" distL="0" distR="0" wp14:anchorId="5617EA8C" wp14:editId="1D5DE09E">
            <wp:extent cx="5760720" cy="2023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023110"/>
                    </a:xfrm>
                    <a:prstGeom prst="rect">
                      <a:avLst/>
                    </a:prstGeom>
                  </pic:spPr>
                </pic:pic>
              </a:graphicData>
            </a:graphic>
          </wp:inline>
        </w:drawing>
      </w:r>
    </w:p>
    <w:p w14:paraId="318CA199" w14:textId="17A65AAD" w:rsidR="00E51556" w:rsidRDefault="007A62E4" w:rsidP="007A62E4">
      <w:pPr>
        <w:pStyle w:val="Caption"/>
        <w:jc w:val="center"/>
        <w:rPr>
          <w:b w:val="0"/>
          <w:sz w:val="26"/>
          <w:szCs w:val="26"/>
        </w:rPr>
      </w:pPr>
      <w:bookmarkStart w:id="393" w:name="_Toc123250880"/>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15</w:t>
      </w:r>
      <w:r w:rsidR="00F33A34">
        <w:rPr>
          <w:noProof/>
        </w:rPr>
        <w:fldChar w:fldCharType="end"/>
      </w:r>
      <w:r>
        <w:t xml:space="preserve"> </w:t>
      </w:r>
      <w:r w:rsidRPr="007A62E4">
        <w:rPr>
          <w:b w:val="0"/>
          <w:sz w:val="26"/>
          <w:szCs w:val="26"/>
        </w:rPr>
        <w:t>- Use case product management</w:t>
      </w:r>
      <w:bookmarkEnd w:id="393"/>
    </w:p>
    <w:p w14:paraId="1E5AFC2C" w14:textId="583291F9" w:rsidR="006933E2" w:rsidRDefault="006933E2" w:rsidP="006933E2">
      <w:pPr>
        <w:pStyle w:val="Caption"/>
        <w:keepNext/>
        <w:jc w:val="center"/>
      </w:pPr>
      <w:bookmarkStart w:id="394" w:name="_Toc123249604"/>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14</w:t>
      </w:r>
      <w:r w:rsidR="00F33A34">
        <w:rPr>
          <w:noProof/>
        </w:rPr>
        <w:fldChar w:fldCharType="end"/>
      </w:r>
      <w:r>
        <w:t xml:space="preserve"> </w:t>
      </w:r>
      <w:r w:rsidRPr="006933E2">
        <w:rPr>
          <w:b w:val="0"/>
          <w:sz w:val="26"/>
          <w:szCs w:val="26"/>
        </w:rPr>
        <w:t>- Specific description use case product management</w:t>
      </w:r>
      <w:bookmarkEnd w:id="394"/>
    </w:p>
    <w:tbl>
      <w:tblPr>
        <w:tblStyle w:val="TableGrid"/>
        <w:tblW w:w="0" w:type="auto"/>
        <w:jc w:val="center"/>
        <w:tblLook w:val="04A0" w:firstRow="1" w:lastRow="0" w:firstColumn="1" w:lastColumn="0" w:noHBand="0" w:noVBand="1"/>
      </w:tblPr>
      <w:tblGrid>
        <w:gridCol w:w="1980"/>
        <w:gridCol w:w="3685"/>
        <w:gridCol w:w="3352"/>
      </w:tblGrid>
      <w:tr w:rsidR="003D7C72" w:rsidRPr="009F5181" w14:paraId="6990E2A9" w14:textId="77777777" w:rsidTr="00126DFF">
        <w:trPr>
          <w:jc w:val="center"/>
        </w:trPr>
        <w:tc>
          <w:tcPr>
            <w:tcW w:w="1980" w:type="dxa"/>
          </w:tcPr>
          <w:p w14:paraId="0665568A" w14:textId="77777777" w:rsidR="003D7C72" w:rsidRPr="009F5181" w:rsidRDefault="003D7C72" w:rsidP="00126DFF">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78B597E3" w14:textId="77777777" w:rsidR="003D7C72" w:rsidRPr="009F5181" w:rsidRDefault="003D7C72" w:rsidP="00126DFF">
            <w:pPr>
              <w:spacing w:line="360" w:lineRule="auto"/>
              <w:jc w:val="center"/>
              <w:rPr>
                <w:b/>
                <w:sz w:val="26"/>
                <w:szCs w:val="26"/>
              </w:rPr>
            </w:pPr>
            <w:r>
              <w:rPr>
                <w:b/>
                <w:sz w:val="26"/>
                <w:szCs w:val="26"/>
              </w:rPr>
              <w:t>Description</w:t>
            </w:r>
          </w:p>
        </w:tc>
      </w:tr>
      <w:tr w:rsidR="003D7C72" w:rsidRPr="009F5181" w14:paraId="64E32417" w14:textId="77777777" w:rsidTr="00126DFF">
        <w:trPr>
          <w:jc w:val="center"/>
        </w:trPr>
        <w:tc>
          <w:tcPr>
            <w:tcW w:w="1980" w:type="dxa"/>
          </w:tcPr>
          <w:p w14:paraId="76546FB1" w14:textId="77777777" w:rsidR="003D7C72" w:rsidRPr="009F5181" w:rsidRDefault="003D7C72" w:rsidP="00126DFF">
            <w:pPr>
              <w:spacing w:line="360" w:lineRule="auto"/>
              <w:jc w:val="both"/>
              <w:rPr>
                <w:sz w:val="26"/>
                <w:szCs w:val="26"/>
              </w:rPr>
            </w:pPr>
            <w:r w:rsidRPr="0021275E">
              <w:rPr>
                <w:sz w:val="26"/>
                <w:szCs w:val="26"/>
              </w:rPr>
              <w:t>Function name</w:t>
            </w:r>
          </w:p>
        </w:tc>
        <w:tc>
          <w:tcPr>
            <w:tcW w:w="7037" w:type="dxa"/>
            <w:gridSpan w:val="2"/>
          </w:tcPr>
          <w:p w14:paraId="204DD4A3" w14:textId="3E0E5A82" w:rsidR="003D7C72" w:rsidRPr="0097507C" w:rsidRDefault="003D7C72" w:rsidP="00126DFF">
            <w:pPr>
              <w:spacing w:line="360" w:lineRule="auto"/>
              <w:jc w:val="both"/>
              <w:rPr>
                <w:sz w:val="26"/>
                <w:szCs w:val="26"/>
              </w:rPr>
            </w:pPr>
            <w:r>
              <w:rPr>
                <w:sz w:val="26"/>
                <w:szCs w:val="26"/>
              </w:rPr>
              <w:t>P</w:t>
            </w:r>
            <w:r w:rsidRPr="003D7C72">
              <w:rPr>
                <w:sz w:val="26"/>
                <w:szCs w:val="26"/>
              </w:rPr>
              <w:t>roduct management</w:t>
            </w:r>
          </w:p>
        </w:tc>
      </w:tr>
      <w:tr w:rsidR="003D7C72" w:rsidRPr="009F5181" w14:paraId="32C7B983" w14:textId="77777777" w:rsidTr="00126DFF">
        <w:trPr>
          <w:jc w:val="center"/>
        </w:trPr>
        <w:tc>
          <w:tcPr>
            <w:tcW w:w="1980" w:type="dxa"/>
          </w:tcPr>
          <w:p w14:paraId="78EC6D01" w14:textId="77777777" w:rsidR="003D7C72" w:rsidRPr="009F5181" w:rsidRDefault="003D7C72" w:rsidP="00126DFF">
            <w:pPr>
              <w:spacing w:line="360" w:lineRule="auto"/>
              <w:jc w:val="both"/>
              <w:rPr>
                <w:sz w:val="26"/>
                <w:szCs w:val="26"/>
              </w:rPr>
            </w:pPr>
            <w:r w:rsidRPr="0021275E">
              <w:rPr>
                <w:sz w:val="26"/>
                <w:szCs w:val="26"/>
              </w:rPr>
              <w:t>Agent</w:t>
            </w:r>
          </w:p>
        </w:tc>
        <w:tc>
          <w:tcPr>
            <w:tcW w:w="7037" w:type="dxa"/>
            <w:gridSpan w:val="2"/>
          </w:tcPr>
          <w:p w14:paraId="211EB9B9" w14:textId="77777777" w:rsidR="003D7C72" w:rsidRPr="009F5181" w:rsidRDefault="003D7C72" w:rsidP="00126DFF">
            <w:pPr>
              <w:spacing w:line="360" w:lineRule="auto"/>
              <w:jc w:val="both"/>
              <w:rPr>
                <w:sz w:val="26"/>
                <w:szCs w:val="26"/>
              </w:rPr>
            </w:pPr>
            <w:r>
              <w:rPr>
                <w:sz w:val="26"/>
                <w:szCs w:val="26"/>
              </w:rPr>
              <w:t>Administrators</w:t>
            </w:r>
          </w:p>
        </w:tc>
      </w:tr>
      <w:tr w:rsidR="003D7C72" w:rsidRPr="009F5181" w14:paraId="5A6CBC7F" w14:textId="77777777" w:rsidTr="00126DFF">
        <w:trPr>
          <w:jc w:val="center"/>
        </w:trPr>
        <w:tc>
          <w:tcPr>
            <w:tcW w:w="1980" w:type="dxa"/>
          </w:tcPr>
          <w:p w14:paraId="33249F1F" w14:textId="77777777" w:rsidR="003D7C72" w:rsidRPr="009F5181" w:rsidRDefault="003D7C72" w:rsidP="00126DFF">
            <w:pPr>
              <w:spacing w:line="360" w:lineRule="auto"/>
              <w:jc w:val="both"/>
              <w:rPr>
                <w:sz w:val="26"/>
                <w:szCs w:val="26"/>
              </w:rPr>
            </w:pPr>
            <w:r w:rsidRPr="0021275E">
              <w:rPr>
                <w:sz w:val="26"/>
                <w:szCs w:val="26"/>
              </w:rPr>
              <w:t>Pre-conditions</w:t>
            </w:r>
          </w:p>
        </w:tc>
        <w:tc>
          <w:tcPr>
            <w:tcW w:w="7037" w:type="dxa"/>
            <w:gridSpan w:val="2"/>
          </w:tcPr>
          <w:p w14:paraId="1EF93B82" w14:textId="77777777" w:rsidR="003D7C72" w:rsidRPr="009F5181" w:rsidRDefault="003D7C72" w:rsidP="00126DFF">
            <w:pPr>
              <w:spacing w:line="360" w:lineRule="auto"/>
              <w:jc w:val="both"/>
              <w:rPr>
                <w:sz w:val="26"/>
                <w:szCs w:val="26"/>
              </w:rPr>
            </w:pPr>
            <w:r w:rsidRPr="0073744D">
              <w:rPr>
                <w:sz w:val="26"/>
                <w:szCs w:val="26"/>
              </w:rPr>
              <w:t>Successfully logged into the system</w:t>
            </w:r>
          </w:p>
        </w:tc>
      </w:tr>
      <w:tr w:rsidR="003D7C72" w:rsidRPr="009F5181" w14:paraId="2C61B374" w14:textId="77777777" w:rsidTr="00126DFF">
        <w:trPr>
          <w:jc w:val="center"/>
        </w:trPr>
        <w:tc>
          <w:tcPr>
            <w:tcW w:w="1980" w:type="dxa"/>
          </w:tcPr>
          <w:p w14:paraId="18883EEA" w14:textId="77777777" w:rsidR="003D7C72" w:rsidRPr="009F5181" w:rsidRDefault="003D7C72" w:rsidP="00126DFF">
            <w:pPr>
              <w:spacing w:line="360" w:lineRule="auto"/>
              <w:rPr>
                <w:sz w:val="26"/>
                <w:szCs w:val="26"/>
              </w:rPr>
            </w:pPr>
            <w:r w:rsidRPr="0021275E">
              <w:rPr>
                <w:sz w:val="26"/>
                <w:szCs w:val="26"/>
              </w:rPr>
              <w:t>The following conditions</w:t>
            </w:r>
          </w:p>
        </w:tc>
        <w:tc>
          <w:tcPr>
            <w:tcW w:w="7037" w:type="dxa"/>
            <w:gridSpan w:val="2"/>
          </w:tcPr>
          <w:p w14:paraId="3DE24444" w14:textId="77777777" w:rsidR="003D7C72" w:rsidRPr="009F5181" w:rsidRDefault="003D7C72" w:rsidP="00126DFF">
            <w:pPr>
              <w:spacing w:line="360" w:lineRule="auto"/>
              <w:jc w:val="both"/>
              <w:rPr>
                <w:sz w:val="26"/>
                <w:szCs w:val="26"/>
              </w:rPr>
            </w:pPr>
          </w:p>
        </w:tc>
      </w:tr>
      <w:tr w:rsidR="003D7C72" w:rsidRPr="009F5181" w14:paraId="39652E4E" w14:textId="77777777" w:rsidTr="00126DFF">
        <w:trPr>
          <w:jc w:val="center"/>
        </w:trPr>
        <w:tc>
          <w:tcPr>
            <w:tcW w:w="1980" w:type="dxa"/>
          </w:tcPr>
          <w:p w14:paraId="3B2E3F4F" w14:textId="77777777" w:rsidR="003D7C72" w:rsidRPr="009F5181" w:rsidRDefault="003D7C72" w:rsidP="00126DFF">
            <w:pPr>
              <w:spacing w:line="360" w:lineRule="auto"/>
              <w:jc w:val="both"/>
              <w:rPr>
                <w:sz w:val="26"/>
                <w:szCs w:val="26"/>
              </w:rPr>
            </w:pPr>
            <w:r>
              <w:rPr>
                <w:sz w:val="26"/>
                <w:szCs w:val="26"/>
              </w:rPr>
              <w:t>Description</w:t>
            </w:r>
          </w:p>
        </w:tc>
        <w:tc>
          <w:tcPr>
            <w:tcW w:w="7037" w:type="dxa"/>
            <w:gridSpan w:val="2"/>
          </w:tcPr>
          <w:p w14:paraId="783F8F30" w14:textId="77777777" w:rsidR="003D7C72" w:rsidRPr="009F5181" w:rsidRDefault="003D7C72" w:rsidP="00126DFF">
            <w:pPr>
              <w:spacing w:line="360" w:lineRule="auto"/>
              <w:jc w:val="both"/>
              <w:rPr>
                <w:sz w:val="26"/>
                <w:szCs w:val="26"/>
              </w:rPr>
            </w:pPr>
            <w:r w:rsidRPr="00050CED">
              <w:rPr>
                <w:sz w:val="26"/>
                <w:szCs w:val="26"/>
              </w:rPr>
              <w:t>Manage customer account information</w:t>
            </w:r>
          </w:p>
        </w:tc>
      </w:tr>
      <w:tr w:rsidR="003D7C72" w:rsidRPr="009F5181" w14:paraId="4B377AEE" w14:textId="77777777" w:rsidTr="0018288F">
        <w:trPr>
          <w:trHeight w:val="423"/>
          <w:jc w:val="center"/>
        </w:trPr>
        <w:tc>
          <w:tcPr>
            <w:tcW w:w="1980" w:type="dxa"/>
            <w:vMerge w:val="restart"/>
          </w:tcPr>
          <w:p w14:paraId="79AE4890" w14:textId="77777777" w:rsidR="003D7C72" w:rsidRPr="009F5181" w:rsidRDefault="003D7C72" w:rsidP="00126DFF">
            <w:pPr>
              <w:spacing w:line="360" w:lineRule="auto"/>
              <w:jc w:val="both"/>
              <w:rPr>
                <w:sz w:val="26"/>
                <w:szCs w:val="26"/>
              </w:rPr>
            </w:pPr>
            <w:r>
              <w:rPr>
                <w:sz w:val="26"/>
                <w:szCs w:val="26"/>
              </w:rPr>
              <w:t>Action</w:t>
            </w:r>
          </w:p>
        </w:tc>
        <w:tc>
          <w:tcPr>
            <w:tcW w:w="3685" w:type="dxa"/>
          </w:tcPr>
          <w:p w14:paraId="2E22C189" w14:textId="77777777" w:rsidR="003D7C72" w:rsidRPr="009F5181" w:rsidRDefault="003D7C72" w:rsidP="00126DFF">
            <w:pPr>
              <w:spacing w:line="360" w:lineRule="auto"/>
              <w:jc w:val="both"/>
              <w:rPr>
                <w:sz w:val="26"/>
                <w:szCs w:val="26"/>
              </w:rPr>
            </w:pPr>
            <w:r w:rsidRPr="0021275E">
              <w:rPr>
                <w:sz w:val="26"/>
                <w:szCs w:val="26"/>
              </w:rPr>
              <w:t>Agent action</w:t>
            </w:r>
          </w:p>
        </w:tc>
        <w:tc>
          <w:tcPr>
            <w:tcW w:w="3352" w:type="dxa"/>
          </w:tcPr>
          <w:p w14:paraId="06677D1D" w14:textId="77777777" w:rsidR="003D7C72" w:rsidRPr="009F5181" w:rsidRDefault="003D7C72" w:rsidP="00126DFF">
            <w:pPr>
              <w:spacing w:line="360" w:lineRule="auto"/>
              <w:jc w:val="both"/>
              <w:rPr>
                <w:sz w:val="26"/>
                <w:szCs w:val="26"/>
              </w:rPr>
            </w:pPr>
            <w:r w:rsidRPr="0021275E">
              <w:rPr>
                <w:sz w:val="26"/>
                <w:szCs w:val="26"/>
              </w:rPr>
              <w:t>System action</w:t>
            </w:r>
          </w:p>
        </w:tc>
      </w:tr>
      <w:tr w:rsidR="003D7C72" w:rsidRPr="009F5181" w14:paraId="5C3A2264" w14:textId="77777777" w:rsidTr="0018288F">
        <w:trPr>
          <w:trHeight w:val="1224"/>
          <w:jc w:val="center"/>
        </w:trPr>
        <w:tc>
          <w:tcPr>
            <w:tcW w:w="1980" w:type="dxa"/>
            <w:vMerge/>
          </w:tcPr>
          <w:p w14:paraId="2A73DB8C" w14:textId="77777777" w:rsidR="003D7C72" w:rsidRPr="009F5181" w:rsidRDefault="003D7C72" w:rsidP="00126DFF">
            <w:pPr>
              <w:spacing w:line="360" w:lineRule="auto"/>
              <w:jc w:val="both"/>
              <w:rPr>
                <w:sz w:val="26"/>
                <w:szCs w:val="26"/>
              </w:rPr>
            </w:pPr>
          </w:p>
        </w:tc>
        <w:tc>
          <w:tcPr>
            <w:tcW w:w="3685" w:type="dxa"/>
          </w:tcPr>
          <w:p w14:paraId="39BA5098" w14:textId="66AFC101" w:rsidR="003D7C72" w:rsidRDefault="003D7C72" w:rsidP="00126DFF">
            <w:pPr>
              <w:spacing w:line="360" w:lineRule="auto"/>
              <w:jc w:val="both"/>
              <w:rPr>
                <w:sz w:val="26"/>
                <w:szCs w:val="26"/>
              </w:rPr>
            </w:pPr>
            <w:r>
              <w:rPr>
                <w:sz w:val="26"/>
                <w:szCs w:val="26"/>
              </w:rPr>
              <w:t xml:space="preserve">(1) </w:t>
            </w:r>
            <w:r w:rsidRPr="003D7C72">
              <w:rPr>
                <w:sz w:val="26"/>
                <w:szCs w:val="26"/>
              </w:rPr>
              <w:t>Select product management.</w:t>
            </w:r>
          </w:p>
          <w:p w14:paraId="3BB29CAE" w14:textId="77777777" w:rsidR="003D7C72" w:rsidRPr="009F5181" w:rsidRDefault="003D7C72" w:rsidP="00126DFF">
            <w:pPr>
              <w:spacing w:line="360" w:lineRule="auto"/>
              <w:jc w:val="both"/>
              <w:rPr>
                <w:sz w:val="26"/>
                <w:szCs w:val="26"/>
              </w:rPr>
            </w:pPr>
          </w:p>
        </w:tc>
        <w:tc>
          <w:tcPr>
            <w:tcW w:w="3352" w:type="dxa"/>
          </w:tcPr>
          <w:p w14:paraId="4E31814C" w14:textId="1E102067" w:rsidR="003D7C72" w:rsidRPr="009F5181" w:rsidRDefault="003D7C72" w:rsidP="00126DFF">
            <w:pPr>
              <w:spacing w:line="360" w:lineRule="auto"/>
              <w:jc w:val="both"/>
              <w:rPr>
                <w:sz w:val="26"/>
                <w:szCs w:val="26"/>
              </w:rPr>
            </w:pPr>
            <w:r w:rsidRPr="009F5181">
              <w:rPr>
                <w:sz w:val="26"/>
                <w:szCs w:val="26"/>
              </w:rPr>
              <w:t>(</w:t>
            </w:r>
            <w:r>
              <w:rPr>
                <w:sz w:val="26"/>
                <w:szCs w:val="26"/>
              </w:rPr>
              <w:t>2</w:t>
            </w:r>
            <w:r w:rsidRPr="009F5181">
              <w:rPr>
                <w:sz w:val="26"/>
                <w:szCs w:val="26"/>
              </w:rPr>
              <w:t xml:space="preserve">) </w:t>
            </w:r>
            <w:r w:rsidR="0018288F" w:rsidRPr="0018288F">
              <w:rPr>
                <w:sz w:val="26"/>
                <w:szCs w:val="26"/>
              </w:rPr>
              <w:t>The system displays product information, displays the functions of adding, editing and deleting products.</w:t>
            </w:r>
          </w:p>
        </w:tc>
      </w:tr>
    </w:tbl>
    <w:p w14:paraId="42DB0C81" w14:textId="727B3E84" w:rsidR="003D7C72" w:rsidRDefault="003D7C72" w:rsidP="003D7C72"/>
    <w:p w14:paraId="7D1A4875" w14:textId="168BDEF0" w:rsidR="005C504F" w:rsidRDefault="005C504F" w:rsidP="003D7C72"/>
    <w:p w14:paraId="0EF46A38" w14:textId="0E8A997D" w:rsidR="005C504F" w:rsidRDefault="005C504F" w:rsidP="003D7C72"/>
    <w:p w14:paraId="762EFD84" w14:textId="57162B2D" w:rsidR="005C504F" w:rsidRDefault="005C504F" w:rsidP="003D7C72"/>
    <w:p w14:paraId="088336BE" w14:textId="1B9D7ABF" w:rsidR="005C504F" w:rsidRDefault="005C504F" w:rsidP="003D7C72"/>
    <w:p w14:paraId="037ABECB" w14:textId="2C6B0F0C" w:rsidR="005C504F" w:rsidRDefault="005C504F" w:rsidP="003D7C72"/>
    <w:p w14:paraId="222D1AED" w14:textId="3477C012" w:rsidR="005C504F" w:rsidRDefault="005C504F" w:rsidP="003D7C72"/>
    <w:p w14:paraId="711031C7" w14:textId="16C4A033" w:rsidR="005C504F" w:rsidRDefault="005C504F" w:rsidP="003D7C72"/>
    <w:p w14:paraId="104271F0" w14:textId="24589EA9" w:rsidR="005C504F" w:rsidRDefault="005C504F" w:rsidP="003D7C72"/>
    <w:p w14:paraId="76CB8392" w14:textId="00CA2EC6" w:rsidR="005C504F" w:rsidRDefault="005C504F" w:rsidP="003D7C72"/>
    <w:p w14:paraId="6771096A" w14:textId="48BA910D" w:rsidR="005C504F" w:rsidRDefault="005C504F" w:rsidP="003D7C72"/>
    <w:p w14:paraId="385B7F7B" w14:textId="2358C4FD" w:rsidR="005C504F" w:rsidRDefault="005C504F" w:rsidP="003D7C72"/>
    <w:p w14:paraId="1F89F654" w14:textId="24BD068F" w:rsidR="005C504F" w:rsidRDefault="005C504F" w:rsidP="005C504F">
      <w:pPr>
        <w:pStyle w:val="Heading4"/>
      </w:pPr>
      <w:r>
        <w:lastRenderedPageBreak/>
        <w:t xml:space="preserve"> </w:t>
      </w:r>
      <w:bookmarkStart w:id="395" w:name="_Toc123987364"/>
      <w:r>
        <w:t xml:space="preserve">Use case </w:t>
      </w:r>
      <w:r w:rsidRPr="005C504F">
        <w:t>order management</w:t>
      </w:r>
      <w:r>
        <w:t>:</w:t>
      </w:r>
      <w:bookmarkEnd w:id="395"/>
    </w:p>
    <w:p w14:paraId="13D753D9" w14:textId="77777777" w:rsidR="00743BDA" w:rsidRDefault="00743BDA" w:rsidP="00743BDA">
      <w:pPr>
        <w:keepNext/>
      </w:pPr>
      <w:r w:rsidRPr="00743BDA">
        <w:rPr>
          <w:noProof/>
        </w:rPr>
        <w:drawing>
          <wp:inline distT="0" distB="0" distL="0" distR="0" wp14:anchorId="5DE5C290" wp14:editId="76E0A758">
            <wp:extent cx="5760720" cy="2321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321560"/>
                    </a:xfrm>
                    <a:prstGeom prst="rect">
                      <a:avLst/>
                    </a:prstGeom>
                  </pic:spPr>
                </pic:pic>
              </a:graphicData>
            </a:graphic>
          </wp:inline>
        </w:drawing>
      </w:r>
    </w:p>
    <w:p w14:paraId="02B160F6" w14:textId="6EAD2BCB" w:rsidR="005C504F" w:rsidRDefault="00743BDA" w:rsidP="00743BDA">
      <w:pPr>
        <w:pStyle w:val="Caption"/>
        <w:jc w:val="center"/>
        <w:rPr>
          <w:b w:val="0"/>
          <w:sz w:val="26"/>
          <w:szCs w:val="26"/>
        </w:rPr>
      </w:pPr>
      <w:bookmarkStart w:id="396" w:name="_Toc123250881"/>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16</w:t>
      </w:r>
      <w:r w:rsidR="00F33A34">
        <w:rPr>
          <w:noProof/>
        </w:rPr>
        <w:fldChar w:fldCharType="end"/>
      </w:r>
      <w:r>
        <w:t xml:space="preserve"> </w:t>
      </w:r>
      <w:r w:rsidRPr="00743BDA">
        <w:rPr>
          <w:b w:val="0"/>
          <w:sz w:val="26"/>
          <w:szCs w:val="26"/>
        </w:rPr>
        <w:t>- Use case order management</w:t>
      </w:r>
      <w:bookmarkEnd w:id="396"/>
    </w:p>
    <w:p w14:paraId="5289C15B" w14:textId="72738104" w:rsidR="00EC7064" w:rsidRDefault="00EC7064" w:rsidP="00EC7064">
      <w:pPr>
        <w:pStyle w:val="Caption"/>
        <w:keepNext/>
        <w:jc w:val="center"/>
      </w:pPr>
      <w:bookmarkStart w:id="397" w:name="_Toc123249605"/>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15</w:t>
      </w:r>
      <w:r w:rsidR="00F33A34">
        <w:rPr>
          <w:noProof/>
        </w:rPr>
        <w:fldChar w:fldCharType="end"/>
      </w:r>
      <w:r>
        <w:t xml:space="preserve"> </w:t>
      </w:r>
      <w:r w:rsidRPr="00EC7064">
        <w:rPr>
          <w:b w:val="0"/>
          <w:sz w:val="26"/>
          <w:szCs w:val="26"/>
        </w:rPr>
        <w:t>- Specific description use case order management</w:t>
      </w:r>
      <w:bookmarkEnd w:id="397"/>
    </w:p>
    <w:tbl>
      <w:tblPr>
        <w:tblStyle w:val="TableGrid"/>
        <w:tblW w:w="0" w:type="auto"/>
        <w:jc w:val="center"/>
        <w:tblLook w:val="04A0" w:firstRow="1" w:lastRow="0" w:firstColumn="1" w:lastColumn="0" w:noHBand="0" w:noVBand="1"/>
      </w:tblPr>
      <w:tblGrid>
        <w:gridCol w:w="1980"/>
        <w:gridCol w:w="3685"/>
        <w:gridCol w:w="3352"/>
      </w:tblGrid>
      <w:tr w:rsidR="00743BDA" w:rsidRPr="009F5181" w14:paraId="799C1AED" w14:textId="77777777" w:rsidTr="00126DFF">
        <w:trPr>
          <w:jc w:val="center"/>
        </w:trPr>
        <w:tc>
          <w:tcPr>
            <w:tcW w:w="1980" w:type="dxa"/>
          </w:tcPr>
          <w:p w14:paraId="75A4FE82" w14:textId="77777777" w:rsidR="00743BDA" w:rsidRPr="009F5181" w:rsidRDefault="00743BDA" w:rsidP="00126DFF">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55C4CA92" w14:textId="77777777" w:rsidR="00743BDA" w:rsidRPr="009F5181" w:rsidRDefault="00743BDA" w:rsidP="00126DFF">
            <w:pPr>
              <w:spacing w:line="360" w:lineRule="auto"/>
              <w:jc w:val="center"/>
              <w:rPr>
                <w:b/>
                <w:sz w:val="26"/>
                <w:szCs w:val="26"/>
              </w:rPr>
            </w:pPr>
            <w:r>
              <w:rPr>
                <w:b/>
                <w:sz w:val="26"/>
                <w:szCs w:val="26"/>
              </w:rPr>
              <w:t>Description</w:t>
            </w:r>
          </w:p>
        </w:tc>
      </w:tr>
      <w:tr w:rsidR="00743BDA" w:rsidRPr="009F5181" w14:paraId="307C6ECD" w14:textId="77777777" w:rsidTr="00126DFF">
        <w:trPr>
          <w:jc w:val="center"/>
        </w:trPr>
        <w:tc>
          <w:tcPr>
            <w:tcW w:w="1980" w:type="dxa"/>
          </w:tcPr>
          <w:p w14:paraId="74C1F8C5" w14:textId="77777777" w:rsidR="00743BDA" w:rsidRPr="009F5181" w:rsidRDefault="00743BDA" w:rsidP="00126DFF">
            <w:pPr>
              <w:spacing w:line="360" w:lineRule="auto"/>
              <w:jc w:val="both"/>
              <w:rPr>
                <w:sz w:val="26"/>
                <w:szCs w:val="26"/>
              </w:rPr>
            </w:pPr>
            <w:r w:rsidRPr="0021275E">
              <w:rPr>
                <w:sz w:val="26"/>
                <w:szCs w:val="26"/>
              </w:rPr>
              <w:t>Function name</w:t>
            </w:r>
          </w:p>
        </w:tc>
        <w:tc>
          <w:tcPr>
            <w:tcW w:w="7037" w:type="dxa"/>
            <w:gridSpan w:val="2"/>
          </w:tcPr>
          <w:p w14:paraId="50719560" w14:textId="5DE5507B" w:rsidR="00743BDA" w:rsidRPr="0097507C" w:rsidRDefault="00743BDA" w:rsidP="00126DFF">
            <w:pPr>
              <w:spacing w:line="360" w:lineRule="auto"/>
              <w:jc w:val="both"/>
              <w:rPr>
                <w:sz w:val="26"/>
                <w:szCs w:val="26"/>
              </w:rPr>
            </w:pPr>
            <w:r>
              <w:rPr>
                <w:sz w:val="26"/>
                <w:szCs w:val="26"/>
              </w:rPr>
              <w:t>Order</w:t>
            </w:r>
            <w:r w:rsidRPr="003D7C72">
              <w:rPr>
                <w:sz w:val="26"/>
                <w:szCs w:val="26"/>
              </w:rPr>
              <w:t xml:space="preserve"> management</w:t>
            </w:r>
          </w:p>
        </w:tc>
      </w:tr>
      <w:tr w:rsidR="00743BDA" w:rsidRPr="009F5181" w14:paraId="339E7668" w14:textId="77777777" w:rsidTr="00126DFF">
        <w:trPr>
          <w:jc w:val="center"/>
        </w:trPr>
        <w:tc>
          <w:tcPr>
            <w:tcW w:w="1980" w:type="dxa"/>
          </w:tcPr>
          <w:p w14:paraId="30B369AB" w14:textId="77777777" w:rsidR="00743BDA" w:rsidRPr="009F5181" w:rsidRDefault="00743BDA" w:rsidP="00126DFF">
            <w:pPr>
              <w:spacing w:line="360" w:lineRule="auto"/>
              <w:jc w:val="both"/>
              <w:rPr>
                <w:sz w:val="26"/>
                <w:szCs w:val="26"/>
              </w:rPr>
            </w:pPr>
            <w:r w:rsidRPr="0021275E">
              <w:rPr>
                <w:sz w:val="26"/>
                <w:szCs w:val="26"/>
              </w:rPr>
              <w:t>Agent</w:t>
            </w:r>
          </w:p>
        </w:tc>
        <w:tc>
          <w:tcPr>
            <w:tcW w:w="7037" w:type="dxa"/>
            <w:gridSpan w:val="2"/>
          </w:tcPr>
          <w:p w14:paraId="6DE98BA0" w14:textId="77777777" w:rsidR="00743BDA" w:rsidRPr="009F5181" w:rsidRDefault="00743BDA" w:rsidP="00126DFF">
            <w:pPr>
              <w:spacing w:line="360" w:lineRule="auto"/>
              <w:jc w:val="both"/>
              <w:rPr>
                <w:sz w:val="26"/>
                <w:szCs w:val="26"/>
              </w:rPr>
            </w:pPr>
            <w:r>
              <w:rPr>
                <w:sz w:val="26"/>
                <w:szCs w:val="26"/>
              </w:rPr>
              <w:t>Administrators</w:t>
            </w:r>
          </w:p>
        </w:tc>
      </w:tr>
      <w:tr w:rsidR="00743BDA" w:rsidRPr="009F5181" w14:paraId="16AB0256" w14:textId="77777777" w:rsidTr="00126DFF">
        <w:trPr>
          <w:jc w:val="center"/>
        </w:trPr>
        <w:tc>
          <w:tcPr>
            <w:tcW w:w="1980" w:type="dxa"/>
          </w:tcPr>
          <w:p w14:paraId="6131423B" w14:textId="77777777" w:rsidR="00743BDA" w:rsidRPr="009F5181" w:rsidRDefault="00743BDA" w:rsidP="00126DFF">
            <w:pPr>
              <w:spacing w:line="360" w:lineRule="auto"/>
              <w:jc w:val="both"/>
              <w:rPr>
                <w:sz w:val="26"/>
                <w:szCs w:val="26"/>
              </w:rPr>
            </w:pPr>
            <w:r w:rsidRPr="0021275E">
              <w:rPr>
                <w:sz w:val="26"/>
                <w:szCs w:val="26"/>
              </w:rPr>
              <w:t>Pre-conditions</w:t>
            </w:r>
          </w:p>
        </w:tc>
        <w:tc>
          <w:tcPr>
            <w:tcW w:w="7037" w:type="dxa"/>
            <w:gridSpan w:val="2"/>
          </w:tcPr>
          <w:p w14:paraId="39C6B217" w14:textId="77777777" w:rsidR="00743BDA" w:rsidRPr="009F5181" w:rsidRDefault="00743BDA" w:rsidP="00126DFF">
            <w:pPr>
              <w:spacing w:line="360" w:lineRule="auto"/>
              <w:jc w:val="both"/>
              <w:rPr>
                <w:sz w:val="26"/>
                <w:szCs w:val="26"/>
              </w:rPr>
            </w:pPr>
            <w:r w:rsidRPr="0073744D">
              <w:rPr>
                <w:sz w:val="26"/>
                <w:szCs w:val="26"/>
              </w:rPr>
              <w:t>Successfully logged into the system</w:t>
            </w:r>
          </w:p>
        </w:tc>
      </w:tr>
      <w:tr w:rsidR="00743BDA" w:rsidRPr="009F5181" w14:paraId="315BDB6D" w14:textId="77777777" w:rsidTr="00126DFF">
        <w:trPr>
          <w:jc w:val="center"/>
        </w:trPr>
        <w:tc>
          <w:tcPr>
            <w:tcW w:w="1980" w:type="dxa"/>
          </w:tcPr>
          <w:p w14:paraId="398558E3" w14:textId="77777777" w:rsidR="00743BDA" w:rsidRPr="009F5181" w:rsidRDefault="00743BDA" w:rsidP="00126DFF">
            <w:pPr>
              <w:spacing w:line="360" w:lineRule="auto"/>
              <w:rPr>
                <w:sz w:val="26"/>
                <w:szCs w:val="26"/>
              </w:rPr>
            </w:pPr>
            <w:r w:rsidRPr="0021275E">
              <w:rPr>
                <w:sz w:val="26"/>
                <w:szCs w:val="26"/>
              </w:rPr>
              <w:t>The following conditions</w:t>
            </w:r>
          </w:p>
        </w:tc>
        <w:tc>
          <w:tcPr>
            <w:tcW w:w="7037" w:type="dxa"/>
            <w:gridSpan w:val="2"/>
          </w:tcPr>
          <w:p w14:paraId="4BAFC66B" w14:textId="77777777" w:rsidR="00743BDA" w:rsidRPr="009F5181" w:rsidRDefault="00743BDA" w:rsidP="00126DFF">
            <w:pPr>
              <w:spacing w:line="360" w:lineRule="auto"/>
              <w:jc w:val="both"/>
              <w:rPr>
                <w:sz w:val="26"/>
                <w:szCs w:val="26"/>
              </w:rPr>
            </w:pPr>
          </w:p>
        </w:tc>
      </w:tr>
      <w:tr w:rsidR="00743BDA" w:rsidRPr="009F5181" w14:paraId="6DA94C26" w14:textId="77777777" w:rsidTr="00126DFF">
        <w:trPr>
          <w:jc w:val="center"/>
        </w:trPr>
        <w:tc>
          <w:tcPr>
            <w:tcW w:w="1980" w:type="dxa"/>
          </w:tcPr>
          <w:p w14:paraId="2BFDB54C" w14:textId="77777777" w:rsidR="00743BDA" w:rsidRPr="009F5181" w:rsidRDefault="00743BDA" w:rsidP="00126DFF">
            <w:pPr>
              <w:spacing w:line="360" w:lineRule="auto"/>
              <w:jc w:val="both"/>
              <w:rPr>
                <w:sz w:val="26"/>
                <w:szCs w:val="26"/>
              </w:rPr>
            </w:pPr>
            <w:r>
              <w:rPr>
                <w:sz w:val="26"/>
                <w:szCs w:val="26"/>
              </w:rPr>
              <w:t>Description</w:t>
            </w:r>
          </w:p>
        </w:tc>
        <w:tc>
          <w:tcPr>
            <w:tcW w:w="7037" w:type="dxa"/>
            <w:gridSpan w:val="2"/>
          </w:tcPr>
          <w:p w14:paraId="3F20F023" w14:textId="53CE6BB1" w:rsidR="00743BDA" w:rsidRPr="009F5181" w:rsidRDefault="00743BDA" w:rsidP="00126DFF">
            <w:pPr>
              <w:spacing w:line="360" w:lineRule="auto"/>
              <w:jc w:val="both"/>
              <w:rPr>
                <w:sz w:val="26"/>
                <w:szCs w:val="26"/>
              </w:rPr>
            </w:pPr>
            <w:r w:rsidRPr="00743BDA">
              <w:rPr>
                <w:sz w:val="26"/>
                <w:szCs w:val="26"/>
              </w:rPr>
              <w:t>Admin can manage all orders, and update order statuses.</w:t>
            </w:r>
          </w:p>
        </w:tc>
      </w:tr>
      <w:tr w:rsidR="00743BDA" w:rsidRPr="009F5181" w14:paraId="072EE246" w14:textId="77777777" w:rsidTr="00126DFF">
        <w:trPr>
          <w:trHeight w:val="423"/>
          <w:jc w:val="center"/>
        </w:trPr>
        <w:tc>
          <w:tcPr>
            <w:tcW w:w="1980" w:type="dxa"/>
            <w:vMerge w:val="restart"/>
          </w:tcPr>
          <w:p w14:paraId="12DB3B0E" w14:textId="77777777" w:rsidR="00743BDA" w:rsidRPr="009F5181" w:rsidRDefault="00743BDA" w:rsidP="00126DFF">
            <w:pPr>
              <w:spacing w:line="360" w:lineRule="auto"/>
              <w:jc w:val="both"/>
              <w:rPr>
                <w:sz w:val="26"/>
                <w:szCs w:val="26"/>
              </w:rPr>
            </w:pPr>
            <w:r>
              <w:rPr>
                <w:sz w:val="26"/>
                <w:szCs w:val="26"/>
              </w:rPr>
              <w:t>Action</w:t>
            </w:r>
          </w:p>
        </w:tc>
        <w:tc>
          <w:tcPr>
            <w:tcW w:w="3685" w:type="dxa"/>
          </w:tcPr>
          <w:p w14:paraId="7F753544" w14:textId="77777777" w:rsidR="00743BDA" w:rsidRPr="009F5181" w:rsidRDefault="00743BDA" w:rsidP="00126DFF">
            <w:pPr>
              <w:spacing w:line="360" w:lineRule="auto"/>
              <w:jc w:val="both"/>
              <w:rPr>
                <w:sz w:val="26"/>
                <w:szCs w:val="26"/>
              </w:rPr>
            </w:pPr>
            <w:r w:rsidRPr="0021275E">
              <w:rPr>
                <w:sz w:val="26"/>
                <w:szCs w:val="26"/>
              </w:rPr>
              <w:t>Agent action</w:t>
            </w:r>
          </w:p>
        </w:tc>
        <w:tc>
          <w:tcPr>
            <w:tcW w:w="3352" w:type="dxa"/>
          </w:tcPr>
          <w:p w14:paraId="4E895FD9" w14:textId="77777777" w:rsidR="00743BDA" w:rsidRPr="009F5181" w:rsidRDefault="00743BDA" w:rsidP="00126DFF">
            <w:pPr>
              <w:spacing w:line="360" w:lineRule="auto"/>
              <w:jc w:val="both"/>
              <w:rPr>
                <w:sz w:val="26"/>
                <w:szCs w:val="26"/>
              </w:rPr>
            </w:pPr>
            <w:r w:rsidRPr="0021275E">
              <w:rPr>
                <w:sz w:val="26"/>
                <w:szCs w:val="26"/>
              </w:rPr>
              <w:t>System action</w:t>
            </w:r>
          </w:p>
        </w:tc>
      </w:tr>
      <w:tr w:rsidR="00743BDA" w:rsidRPr="009F5181" w14:paraId="4397487E" w14:textId="77777777" w:rsidTr="00126DFF">
        <w:trPr>
          <w:trHeight w:val="1224"/>
          <w:jc w:val="center"/>
        </w:trPr>
        <w:tc>
          <w:tcPr>
            <w:tcW w:w="1980" w:type="dxa"/>
            <w:vMerge/>
          </w:tcPr>
          <w:p w14:paraId="2CAB5420" w14:textId="77777777" w:rsidR="00743BDA" w:rsidRPr="009F5181" w:rsidRDefault="00743BDA" w:rsidP="00126DFF">
            <w:pPr>
              <w:spacing w:line="360" w:lineRule="auto"/>
              <w:jc w:val="both"/>
              <w:rPr>
                <w:sz w:val="26"/>
                <w:szCs w:val="26"/>
              </w:rPr>
            </w:pPr>
          </w:p>
        </w:tc>
        <w:tc>
          <w:tcPr>
            <w:tcW w:w="3685" w:type="dxa"/>
          </w:tcPr>
          <w:p w14:paraId="43C7080C" w14:textId="2721A842" w:rsidR="00743BDA" w:rsidRDefault="00743BDA" w:rsidP="00126DFF">
            <w:pPr>
              <w:spacing w:line="360" w:lineRule="auto"/>
              <w:jc w:val="both"/>
              <w:rPr>
                <w:sz w:val="26"/>
                <w:szCs w:val="26"/>
              </w:rPr>
            </w:pPr>
            <w:r>
              <w:rPr>
                <w:sz w:val="26"/>
                <w:szCs w:val="26"/>
              </w:rPr>
              <w:t xml:space="preserve">(1) </w:t>
            </w:r>
            <w:r w:rsidRPr="003D7C72">
              <w:rPr>
                <w:sz w:val="26"/>
                <w:szCs w:val="26"/>
              </w:rPr>
              <w:t xml:space="preserve">Select </w:t>
            </w:r>
            <w:r>
              <w:rPr>
                <w:sz w:val="26"/>
                <w:szCs w:val="26"/>
              </w:rPr>
              <w:t>order</w:t>
            </w:r>
            <w:r w:rsidRPr="003D7C72">
              <w:rPr>
                <w:sz w:val="26"/>
                <w:szCs w:val="26"/>
              </w:rPr>
              <w:t xml:space="preserve"> management.</w:t>
            </w:r>
          </w:p>
          <w:p w14:paraId="458C8595" w14:textId="77777777" w:rsidR="00743BDA" w:rsidRPr="009F5181" w:rsidRDefault="00743BDA" w:rsidP="00126DFF">
            <w:pPr>
              <w:spacing w:line="360" w:lineRule="auto"/>
              <w:jc w:val="both"/>
              <w:rPr>
                <w:sz w:val="26"/>
                <w:szCs w:val="26"/>
              </w:rPr>
            </w:pPr>
          </w:p>
        </w:tc>
        <w:tc>
          <w:tcPr>
            <w:tcW w:w="3352" w:type="dxa"/>
          </w:tcPr>
          <w:p w14:paraId="3AED7B13" w14:textId="05F2A5B6" w:rsidR="00743BDA" w:rsidRPr="009F5181" w:rsidRDefault="00743BDA" w:rsidP="00126DFF">
            <w:pPr>
              <w:spacing w:line="360" w:lineRule="auto"/>
              <w:jc w:val="both"/>
              <w:rPr>
                <w:sz w:val="26"/>
                <w:szCs w:val="26"/>
              </w:rPr>
            </w:pPr>
            <w:r w:rsidRPr="009F5181">
              <w:rPr>
                <w:sz w:val="26"/>
                <w:szCs w:val="26"/>
              </w:rPr>
              <w:t>(</w:t>
            </w:r>
            <w:r>
              <w:rPr>
                <w:sz w:val="26"/>
                <w:szCs w:val="26"/>
              </w:rPr>
              <w:t>2</w:t>
            </w:r>
            <w:r w:rsidRPr="009F5181">
              <w:rPr>
                <w:sz w:val="26"/>
                <w:szCs w:val="26"/>
              </w:rPr>
              <w:t xml:space="preserve">) </w:t>
            </w:r>
            <w:r w:rsidRPr="00743BDA">
              <w:rPr>
                <w:sz w:val="26"/>
                <w:szCs w:val="26"/>
              </w:rPr>
              <w:t>The system displays orders for admin and functions to update order status.</w:t>
            </w:r>
          </w:p>
        </w:tc>
      </w:tr>
    </w:tbl>
    <w:p w14:paraId="461E594D" w14:textId="7B5C8DB5" w:rsidR="00DC045D" w:rsidRDefault="00DC045D" w:rsidP="00743BDA"/>
    <w:p w14:paraId="28B54B3F" w14:textId="77777777" w:rsidR="00DC045D" w:rsidRDefault="00DC045D">
      <w:r>
        <w:br w:type="page"/>
      </w:r>
    </w:p>
    <w:p w14:paraId="346E0257" w14:textId="7FA6B322" w:rsidR="00743BDA" w:rsidRDefault="00DC045D" w:rsidP="00DC045D">
      <w:pPr>
        <w:pStyle w:val="Heading4"/>
      </w:pPr>
      <w:r>
        <w:lastRenderedPageBreak/>
        <w:t xml:space="preserve"> </w:t>
      </w:r>
      <w:bookmarkStart w:id="398" w:name="_Toc123987365"/>
      <w:r>
        <w:t xml:space="preserve">Use case </w:t>
      </w:r>
      <w:r w:rsidRPr="00DC045D">
        <w:t xml:space="preserve">product </w:t>
      </w:r>
      <w:r>
        <w:t>category</w:t>
      </w:r>
      <w:r w:rsidRPr="00DC045D">
        <w:t xml:space="preserve"> management</w:t>
      </w:r>
      <w:r>
        <w:t>:</w:t>
      </w:r>
      <w:bookmarkEnd w:id="398"/>
    </w:p>
    <w:p w14:paraId="13FBCB78" w14:textId="77777777" w:rsidR="00FA5D65" w:rsidRDefault="00FA5D65" w:rsidP="00FA5D65">
      <w:pPr>
        <w:keepNext/>
      </w:pPr>
      <w:r w:rsidRPr="00FA5D65">
        <w:rPr>
          <w:noProof/>
        </w:rPr>
        <w:drawing>
          <wp:inline distT="0" distB="0" distL="0" distR="0" wp14:anchorId="2A4D2FB6" wp14:editId="7D7F320D">
            <wp:extent cx="5760720" cy="20681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68195"/>
                    </a:xfrm>
                    <a:prstGeom prst="rect">
                      <a:avLst/>
                    </a:prstGeom>
                  </pic:spPr>
                </pic:pic>
              </a:graphicData>
            </a:graphic>
          </wp:inline>
        </w:drawing>
      </w:r>
    </w:p>
    <w:p w14:paraId="60ED2CE4" w14:textId="10B0577B" w:rsidR="00DC045D" w:rsidRDefault="00FA5D65" w:rsidP="00FA5D65">
      <w:pPr>
        <w:pStyle w:val="Caption"/>
        <w:jc w:val="center"/>
        <w:rPr>
          <w:b w:val="0"/>
          <w:sz w:val="26"/>
          <w:szCs w:val="26"/>
        </w:rPr>
      </w:pPr>
      <w:bookmarkStart w:id="399" w:name="_Toc123250882"/>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17</w:t>
      </w:r>
      <w:r w:rsidR="00F33A34">
        <w:rPr>
          <w:noProof/>
        </w:rPr>
        <w:fldChar w:fldCharType="end"/>
      </w:r>
      <w:r>
        <w:t xml:space="preserve"> </w:t>
      </w:r>
      <w:r w:rsidRPr="00FA5D65">
        <w:rPr>
          <w:b w:val="0"/>
          <w:sz w:val="26"/>
          <w:szCs w:val="26"/>
        </w:rPr>
        <w:t>- Use case product category management</w:t>
      </w:r>
      <w:bookmarkEnd w:id="399"/>
    </w:p>
    <w:p w14:paraId="4D7C05E8" w14:textId="04BD89D5" w:rsidR="00C9010E" w:rsidRDefault="00C9010E" w:rsidP="00C9010E">
      <w:pPr>
        <w:pStyle w:val="Caption"/>
        <w:keepNext/>
        <w:jc w:val="center"/>
      </w:pPr>
      <w:bookmarkStart w:id="400" w:name="_Toc123249606"/>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16</w:t>
      </w:r>
      <w:r w:rsidR="00F33A34">
        <w:rPr>
          <w:noProof/>
        </w:rPr>
        <w:fldChar w:fldCharType="end"/>
      </w:r>
      <w:r>
        <w:t xml:space="preserve"> </w:t>
      </w:r>
      <w:r w:rsidRPr="00C9010E">
        <w:rPr>
          <w:b w:val="0"/>
          <w:sz w:val="26"/>
          <w:szCs w:val="26"/>
        </w:rPr>
        <w:t>- Specific description use case product category management</w:t>
      </w:r>
      <w:bookmarkEnd w:id="400"/>
    </w:p>
    <w:tbl>
      <w:tblPr>
        <w:tblStyle w:val="TableGrid"/>
        <w:tblW w:w="0" w:type="auto"/>
        <w:jc w:val="center"/>
        <w:tblLook w:val="04A0" w:firstRow="1" w:lastRow="0" w:firstColumn="1" w:lastColumn="0" w:noHBand="0" w:noVBand="1"/>
      </w:tblPr>
      <w:tblGrid>
        <w:gridCol w:w="1980"/>
        <w:gridCol w:w="3118"/>
        <w:gridCol w:w="3919"/>
      </w:tblGrid>
      <w:tr w:rsidR="00FA5D65" w:rsidRPr="009F5181" w14:paraId="3F645CA2" w14:textId="77777777" w:rsidTr="00126DFF">
        <w:trPr>
          <w:jc w:val="center"/>
        </w:trPr>
        <w:tc>
          <w:tcPr>
            <w:tcW w:w="1980" w:type="dxa"/>
          </w:tcPr>
          <w:p w14:paraId="31C1658F" w14:textId="77777777" w:rsidR="00FA5D65" w:rsidRPr="009F5181" w:rsidRDefault="00FA5D65" w:rsidP="00126DFF">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6361F0EB" w14:textId="77777777" w:rsidR="00FA5D65" w:rsidRPr="009F5181" w:rsidRDefault="00FA5D65" w:rsidP="00126DFF">
            <w:pPr>
              <w:spacing w:line="360" w:lineRule="auto"/>
              <w:jc w:val="center"/>
              <w:rPr>
                <w:b/>
                <w:sz w:val="26"/>
                <w:szCs w:val="26"/>
              </w:rPr>
            </w:pPr>
            <w:r>
              <w:rPr>
                <w:b/>
                <w:sz w:val="26"/>
                <w:szCs w:val="26"/>
              </w:rPr>
              <w:t>Description</w:t>
            </w:r>
          </w:p>
        </w:tc>
      </w:tr>
      <w:tr w:rsidR="00FA5D65" w:rsidRPr="009F5181" w14:paraId="64B15BDE" w14:textId="77777777" w:rsidTr="00126DFF">
        <w:trPr>
          <w:jc w:val="center"/>
        </w:trPr>
        <w:tc>
          <w:tcPr>
            <w:tcW w:w="1980" w:type="dxa"/>
          </w:tcPr>
          <w:p w14:paraId="084296F6" w14:textId="77777777" w:rsidR="00FA5D65" w:rsidRPr="009F5181" w:rsidRDefault="00FA5D65" w:rsidP="00126DFF">
            <w:pPr>
              <w:spacing w:line="360" w:lineRule="auto"/>
              <w:jc w:val="both"/>
              <w:rPr>
                <w:sz w:val="26"/>
                <w:szCs w:val="26"/>
              </w:rPr>
            </w:pPr>
            <w:r w:rsidRPr="0021275E">
              <w:rPr>
                <w:sz w:val="26"/>
                <w:szCs w:val="26"/>
              </w:rPr>
              <w:t>Function name</w:t>
            </w:r>
          </w:p>
        </w:tc>
        <w:tc>
          <w:tcPr>
            <w:tcW w:w="7037" w:type="dxa"/>
            <w:gridSpan w:val="2"/>
          </w:tcPr>
          <w:p w14:paraId="7DA60240" w14:textId="4425EB84" w:rsidR="00FA5D65" w:rsidRPr="0097507C" w:rsidRDefault="00FA5D65" w:rsidP="00126DFF">
            <w:pPr>
              <w:spacing w:line="360" w:lineRule="auto"/>
              <w:jc w:val="both"/>
              <w:rPr>
                <w:sz w:val="26"/>
                <w:szCs w:val="26"/>
              </w:rPr>
            </w:pPr>
            <w:r>
              <w:rPr>
                <w:sz w:val="26"/>
                <w:szCs w:val="26"/>
              </w:rPr>
              <w:t>P</w:t>
            </w:r>
            <w:r w:rsidRPr="00FA5D65">
              <w:rPr>
                <w:sz w:val="26"/>
                <w:szCs w:val="26"/>
              </w:rPr>
              <w:t>roduct category management</w:t>
            </w:r>
          </w:p>
        </w:tc>
      </w:tr>
      <w:tr w:rsidR="00FA5D65" w:rsidRPr="009F5181" w14:paraId="0EDED2D6" w14:textId="77777777" w:rsidTr="00126DFF">
        <w:trPr>
          <w:jc w:val="center"/>
        </w:trPr>
        <w:tc>
          <w:tcPr>
            <w:tcW w:w="1980" w:type="dxa"/>
          </w:tcPr>
          <w:p w14:paraId="031E2EFD" w14:textId="77777777" w:rsidR="00FA5D65" w:rsidRPr="009F5181" w:rsidRDefault="00FA5D65" w:rsidP="00126DFF">
            <w:pPr>
              <w:spacing w:line="360" w:lineRule="auto"/>
              <w:jc w:val="both"/>
              <w:rPr>
                <w:sz w:val="26"/>
                <w:szCs w:val="26"/>
              </w:rPr>
            </w:pPr>
            <w:r w:rsidRPr="0021275E">
              <w:rPr>
                <w:sz w:val="26"/>
                <w:szCs w:val="26"/>
              </w:rPr>
              <w:t>Agent</w:t>
            </w:r>
          </w:p>
        </w:tc>
        <w:tc>
          <w:tcPr>
            <w:tcW w:w="7037" w:type="dxa"/>
            <w:gridSpan w:val="2"/>
          </w:tcPr>
          <w:p w14:paraId="37FD637F" w14:textId="77777777" w:rsidR="00FA5D65" w:rsidRPr="009F5181" w:rsidRDefault="00FA5D65" w:rsidP="00126DFF">
            <w:pPr>
              <w:spacing w:line="360" w:lineRule="auto"/>
              <w:jc w:val="both"/>
              <w:rPr>
                <w:sz w:val="26"/>
                <w:szCs w:val="26"/>
              </w:rPr>
            </w:pPr>
            <w:r>
              <w:rPr>
                <w:sz w:val="26"/>
                <w:szCs w:val="26"/>
              </w:rPr>
              <w:t>Administrators</w:t>
            </w:r>
          </w:p>
        </w:tc>
      </w:tr>
      <w:tr w:rsidR="00FA5D65" w:rsidRPr="009F5181" w14:paraId="78181449" w14:textId="77777777" w:rsidTr="00126DFF">
        <w:trPr>
          <w:jc w:val="center"/>
        </w:trPr>
        <w:tc>
          <w:tcPr>
            <w:tcW w:w="1980" w:type="dxa"/>
          </w:tcPr>
          <w:p w14:paraId="154B221A" w14:textId="77777777" w:rsidR="00FA5D65" w:rsidRPr="009F5181" w:rsidRDefault="00FA5D65" w:rsidP="00126DFF">
            <w:pPr>
              <w:spacing w:line="360" w:lineRule="auto"/>
              <w:jc w:val="both"/>
              <w:rPr>
                <w:sz w:val="26"/>
                <w:szCs w:val="26"/>
              </w:rPr>
            </w:pPr>
            <w:r w:rsidRPr="0021275E">
              <w:rPr>
                <w:sz w:val="26"/>
                <w:szCs w:val="26"/>
              </w:rPr>
              <w:t>Pre-conditions</w:t>
            </w:r>
          </w:p>
        </w:tc>
        <w:tc>
          <w:tcPr>
            <w:tcW w:w="7037" w:type="dxa"/>
            <w:gridSpan w:val="2"/>
          </w:tcPr>
          <w:p w14:paraId="7E68086C" w14:textId="77777777" w:rsidR="00FA5D65" w:rsidRPr="009F5181" w:rsidRDefault="00FA5D65" w:rsidP="00126DFF">
            <w:pPr>
              <w:spacing w:line="360" w:lineRule="auto"/>
              <w:jc w:val="both"/>
              <w:rPr>
                <w:sz w:val="26"/>
                <w:szCs w:val="26"/>
              </w:rPr>
            </w:pPr>
            <w:r w:rsidRPr="0073744D">
              <w:rPr>
                <w:sz w:val="26"/>
                <w:szCs w:val="26"/>
              </w:rPr>
              <w:t>Successfully logged into the system</w:t>
            </w:r>
          </w:p>
        </w:tc>
      </w:tr>
      <w:tr w:rsidR="00FA5D65" w:rsidRPr="009F5181" w14:paraId="76095208" w14:textId="77777777" w:rsidTr="00126DFF">
        <w:trPr>
          <w:jc w:val="center"/>
        </w:trPr>
        <w:tc>
          <w:tcPr>
            <w:tcW w:w="1980" w:type="dxa"/>
          </w:tcPr>
          <w:p w14:paraId="4ECF3ADE" w14:textId="77777777" w:rsidR="00FA5D65" w:rsidRPr="009F5181" w:rsidRDefault="00FA5D65" w:rsidP="00126DFF">
            <w:pPr>
              <w:spacing w:line="360" w:lineRule="auto"/>
              <w:rPr>
                <w:sz w:val="26"/>
                <w:szCs w:val="26"/>
              </w:rPr>
            </w:pPr>
            <w:r w:rsidRPr="0021275E">
              <w:rPr>
                <w:sz w:val="26"/>
                <w:szCs w:val="26"/>
              </w:rPr>
              <w:t>The following conditions</w:t>
            </w:r>
          </w:p>
        </w:tc>
        <w:tc>
          <w:tcPr>
            <w:tcW w:w="7037" w:type="dxa"/>
            <w:gridSpan w:val="2"/>
          </w:tcPr>
          <w:p w14:paraId="7F122458" w14:textId="77777777" w:rsidR="00FA5D65" w:rsidRPr="009F5181" w:rsidRDefault="00FA5D65" w:rsidP="00126DFF">
            <w:pPr>
              <w:spacing w:line="360" w:lineRule="auto"/>
              <w:jc w:val="both"/>
              <w:rPr>
                <w:sz w:val="26"/>
                <w:szCs w:val="26"/>
              </w:rPr>
            </w:pPr>
          </w:p>
        </w:tc>
      </w:tr>
      <w:tr w:rsidR="00FA5D65" w:rsidRPr="009F5181" w14:paraId="040AC5D9" w14:textId="77777777" w:rsidTr="00126DFF">
        <w:trPr>
          <w:jc w:val="center"/>
        </w:trPr>
        <w:tc>
          <w:tcPr>
            <w:tcW w:w="1980" w:type="dxa"/>
          </w:tcPr>
          <w:p w14:paraId="5E9CE5BB" w14:textId="77777777" w:rsidR="00FA5D65" w:rsidRPr="009F5181" w:rsidRDefault="00FA5D65" w:rsidP="00126DFF">
            <w:pPr>
              <w:spacing w:line="360" w:lineRule="auto"/>
              <w:jc w:val="both"/>
              <w:rPr>
                <w:sz w:val="26"/>
                <w:szCs w:val="26"/>
              </w:rPr>
            </w:pPr>
            <w:r>
              <w:rPr>
                <w:sz w:val="26"/>
                <w:szCs w:val="26"/>
              </w:rPr>
              <w:t>Description</w:t>
            </w:r>
          </w:p>
        </w:tc>
        <w:tc>
          <w:tcPr>
            <w:tcW w:w="7037" w:type="dxa"/>
            <w:gridSpan w:val="2"/>
          </w:tcPr>
          <w:p w14:paraId="44261545" w14:textId="20DF2238" w:rsidR="00FA5D65" w:rsidRPr="009F5181" w:rsidRDefault="00FA5D65" w:rsidP="00126DFF">
            <w:pPr>
              <w:spacing w:line="360" w:lineRule="auto"/>
              <w:jc w:val="both"/>
              <w:rPr>
                <w:sz w:val="26"/>
                <w:szCs w:val="26"/>
              </w:rPr>
            </w:pPr>
            <w:r w:rsidRPr="00FA5D65">
              <w:rPr>
                <w:sz w:val="26"/>
                <w:szCs w:val="26"/>
              </w:rPr>
              <w:t>Manage adding, editing, deleting product categories</w:t>
            </w:r>
          </w:p>
        </w:tc>
      </w:tr>
      <w:tr w:rsidR="00FA5D65" w:rsidRPr="009F5181" w14:paraId="0D7692B3" w14:textId="77777777" w:rsidTr="00FA5D65">
        <w:trPr>
          <w:trHeight w:val="423"/>
          <w:jc w:val="center"/>
        </w:trPr>
        <w:tc>
          <w:tcPr>
            <w:tcW w:w="1980" w:type="dxa"/>
            <w:vMerge w:val="restart"/>
          </w:tcPr>
          <w:p w14:paraId="2C54B7C7" w14:textId="77777777" w:rsidR="00FA5D65" w:rsidRPr="009F5181" w:rsidRDefault="00FA5D65" w:rsidP="00126DFF">
            <w:pPr>
              <w:spacing w:line="360" w:lineRule="auto"/>
              <w:jc w:val="both"/>
              <w:rPr>
                <w:sz w:val="26"/>
                <w:szCs w:val="26"/>
              </w:rPr>
            </w:pPr>
            <w:r>
              <w:rPr>
                <w:sz w:val="26"/>
                <w:szCs w:val="26"/>
              </w:rPr>
              <w:t>Action</w:t>
            </w:r>
          </w:p>
        </w:tc>
        <w:tc>
          <w:tcPr>
            <w:tcW w:w="3118" w:type="dxa"/>
          </w:tcPr>
          <w:p w14:paraId="491B0BA2" w14:textId="77777777" w:rsidR="00FA5D65" w:rsidRPr="009F5181" w:rsidRDefault="00FA5D65" w:rsidP="00126DFF">
            <w:pPr>
              <w:spacing w:line="360" w:lineRule="auto"/>
              <w:jc w:val="both"/>
              <w:rPr>
                <w:sz w:val="26"/>
                <w:szCs w:val="26"/>
              </w:rPr>
            </w:pPr>
            <w:r w:rsidRPr="0021275E">
              <w:rPr>
                <w:sz w:val="26"/>
                <w:szCs w:val="26"/>
              </w:rPr>
              <w:t>Agent action</w:t>
            </w:r>
          </w:p>
        </w:tc>
        <w:tc>
          <w:tcPr>
            <w:tcW w:w="3919" w:type="dxa"/>
          </w:tcPr>
          <w:p w14:paraId="2D9A247D" w14:textId="77777777" w:rsidR="00FA5D65" w:rsidRPr="009F5181" w:rsidRDefault="00FA5D65" w:rsidP="00126DFF">
            <w:pPr>
              <w:spacing w:line="360" w:lineRule="auto"/>
              <w:jc w:val="both"/>
              <w:rPr>
                <w:sz w:val="26"/>
                <w:szCs w:val="26"/>
              </w:rPr>
            </w:pPr>
            <w:r w:rsidRPr="0021275E">
              <w:rPr>
                <w:sz w:val="26"/>
                <w:szCs w:val="26"/>
              </w:rPr>
              <w:t>System action</w:t>
            </w:r>
          </w:p>
        </w:tc>
      </w:tr>
      <w:tr w:rsidR="00FA5D65" w:rsidRPr="009F5181" w14:paraId="21C4FA91" w14:textId="77777777" w:rsidTr="00FA5D65">
        <w:trPr>
          <w:trHeight w:val="1224"/>
          <w:jc w:val="center"/>
        </w:trPr>
        <w:tc>
          <w:tcPr>
            <w:tcW w:w="1980" w:type="dxa"/>
            <w:vMerge/>
          </w:tcPr>
          <w:p w14:paraId="18E694DA" w14:textId="77777777" w:rsidR="00FA5D65" w:rsidRPr="009F5181" w:rsidRDefault="00FA5D65" w:rsidP="00126DFF">
            <w:pPr>
              <w:spacing w:line="360" w:lineRule="auto"/>
              <w:jc w:val="both"/>
              <w:rPr>
                <w:sz w:val="26"/>
                <w:szCs w:val="26"/>
              </w:rPr>
            </w:pPr>
          </w:p>
        </w:tc>
        <w:tc>
          <w:tcPr>
            <w:tcW w:w="3118" w:type="dxa"/>
          </w:tcPr>
          <w:p w14:paraId="60E92F08" w14:textId="7F7D3093" w:rsidR="00FA5D65" w:rsidRDefault="00FA5D65" w:rsidP="00126DFF">
            <w:pPr>
              <w:spacing w:line="360" w:lineRule="auto"/>
              <w:jc w:val="both"/>
              <w:rPr>
                <w:sz w:val="26"/>
                <w:szCs w:val="26"/>
              </w:rPr>
            </w:pPr>
            <w:r>
              <w:rPr>
                <w:sz w:val="26"/>
                <w:szCs w:val="26"/>
              </w:rPr>
              <w:t xml:space="preserve">(1) </w:t>
            </w:r>
            <w:r w:rsidRPr="003D7C72">
              <w:rPr>
                <w:sz w:val="26"/>
                <w:szCs w:val="26"/>
              </w:rPr>
              <w:t xml:space="preserve">Select </w:t>
            </w:r>
            <w:r>
              <w:rPr>
                <w:sz w:val="26"/>
                <w:szCs w:val="26"/>
              </w:rPr>
              <w:t>product category</w:t>
            </w:r>
            <w:r w:rsidRPr="003D7C72">
              <w:rPr>
                <w:sz w:val="26"/>
                <w:szCs w:val="26"/>
              </w:rPr>
              <w:t xml:space="preserve"> management.</w:t>
            </w:r>
          </w:p>
          <w:p w14:paraId="6CBE3CD1" w14:textId="77777777" w:rsidR="00FA5D65" w:rsidRPr="009F5181" w:rsidRDefault="00FA5D65" w:rsidP="00126DFF">
            <w:pPr>
              <w:spacing w:line="360" w:lineRule="auto"/>
              <w:jc w:val="both"/>
              <w:rPr>
                <w:sz w:val="26"/>
                <w:szCs w:val="26"/>
              </w:rPr>
            </w:pPr>
          </w:p>
        </w:tc>
        <w:tc>
          <w:tcPr>
            <w:tcW w:w="3919" w:type="dxa"/>
          </w:tcPr>
          <w:p w14:paraId="593001E1" w14:textId="0727731D" w:rsidR="00FA5D65" w:rsidRPr="009F5181" w:rsidRDefault="00FA5D65" w:rsidP="00126DFF">
            <w:pPr>
              <w:spacing w:line="360" w:lineRule="auto"/>
              <w:jc w:val="both"/>
              <w:rPr>
                <w:sz w:val="26"/>
                <w:szCs w:val="26"/>
              </w:rPr>
            </w:pPr>
            <w:r w:rsidRPr="009F5181">
              <w:rPr>
                <w:sz w:val="26"/>
                <w:szCs w:val="26"/>
              </w:rPr>
              <w:t>(</w:t>
            </w:r>
            <w:r>
              <w:rPr>
                <w:sz w:val="26"/>
                <w:szCs w:val="26"/>
              </w:rPr>
              <w:t>2</w:t>
            </w:r>
            <w:r w:rsidRPr="009F5181">
              <w:rPr>
                <w:sz w:val="26"/>
                <w:szCs w:val="26"/>
              </w:rPr>
              <w:t xml:space="preserve">) </w:t>
            </w:r>
            <w:r w:rsidRPr="00FA5D65">
              <w:rPr>
                <w:sz w:val="26"/>
                <w:szCs w:val="26"/>
              </w:rPr>
              <w:t>The system displays all product categories and functions, add, edit, delete.</w:t>
            </w:r>
          </w:p>
        </w:tc>
      </w:tr>
    </w:tbl>
    <w:p w14:paraId="795C4A50" w14:textId="2E51C051" w:rsidR="00FA5D65" w:rsidRDefault="00FA5D65" w:rsidP="00FA5D65"/>
    <w:p w14:paraId="29DC42C9" w14:textId="16316239" w:rsidR="007C5BD2" w:rsidRDefault="007C5BD2" w:rsidP="00FA5D65">
      <w:r>
        <w:br w:type="page"/>
      </w:r>
    </w:p>
    <w:p w14:paraId="7F91E4EB" w14:textId="75CA1243" w:rsidR="007C5BD2" w:rsidRDefault="007C5BD2" w:rsidP="007C5BD2">
      <w:pPr>
        <w:pStyle w:val="Heading4"/>
      </w:pPr>
      <w:r>
        <w:lastRenderedPageBreak/>
        <w:t xml:space="preserve"> </w:t>
      </w:r>
      <w:bookmarkStart w:id="401" w:name="_Toc123987366"/>
      <w:r>
        <w:t xml:space="preserve">Use case promotion </w:t>
      </w:r>
      <w:r w:rsidRPr="00DC045D">
        <w:t>management</w:t>
      </w:r>
      <w:r>
        <w:t>:</w:t>
      </w:r>
      <w:bookmarkEnd w:id="401"/>
    </w:p>
    <w:p w14:paraId="043CDEF6" w14:textId="77777777" w:rsidR="00C9010E" w:rsidRDefault="00C9010E" w:rsidP="00C9010E">
      <w:pPr>
        <w:keepNext/>
      </w:pPr>
      <w:r w:rsidRPr="00C9010E">
        <w:rPr>
          <w:noProof/>
        </w:rPr>
        <w:drawing>
          <wp:inline distT="0" distB="0" distL="0" distR="0" wp14:anchorId="21972D98" wp14:editId="5895ABB7">
            <wp:extent cx="5760720" cy="2474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74595"/>
                    </a:xfrm>
                    <a:prstGeom prst="rect">
                      <a:avLst/>
                    </a:prstGeom>
                  </pic:spPr>
                </pic:pic>
              </a:graphicData>
            </a:graphic>
          </wp:inline>
        </w:drawing>
      </w:r>
    </w:p>
    <w:p w14:paraId="642B8A46" w14:textId="7DA0912B" w:rsidR="007C5BD2" w:rsidRDefault="00C9010E" w:rsidP="00C9010E">
      <w:pPr>
        <w:pStyle w:val="Caption"/>
        <w:jc w:val="center"/>
      </w:pPr>
      <w:bookmarkStart w:id="402" w:name="_Toc123250883"/>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18</w:t>
      </w:r>
      <w:r w:rsidR="00F33A34">
        <w:rPr>
          <w:noProof/>
        </w:rPr>
        <w:fldChar w:fldCharType="end"/>
      </w:r>
      <w:r>
        <w:t xml:space="preserve"> </w:t>
      </w:r>
      <w:r w:rsidRPr="00C9010E">
        <w:rPr>
          <w:b w:val="0"/>
          <w:sz w:val="26"/>
          <w:szCs w:val="26"/>
        </w:rPr>
        <w:t>- Use case promotion management</w:t>
      </w:r>
      <w:bookmarkEnd w:id="402"/>
    </w:p>
    <w:p w14:paraId="6A7E18B4" w14:textId="02A83B04" w:rsidR="008B2886" w:rsidRDefault="008B2886" w:rsidP="008B2886">
      <w:pPr>
        <w:pStyle w:val="Caption"/>
        <w:keepNext/>
        <w:jc w:val="center"/>
      </w:pPr>
      <w:bookmarkStart w:id="403" w:name="_Toc123249607"/>
      <w:r>
        <w:t xml:space="preserve">Table </w:t>
      </w:r>
      <w:r w:rsidR="00F33A34">
        <w:fldChar w:fldCharType="begin"/>
      </w:r>
      <w:r w:rsidR="00F33A34">
        <w:instrText xml:space="preserve"> STYLEREF 1 \s </w:instrText>
      </w:r>
      <w:r w:rsidR="00F33A34">
        <w:fldChar w:fldCharType="separate"/>
      </w:r>
      <w:r w:rsidR="00C20A60">
        <w:rPr>
          <w:noProof/>
        </w:rPr>
        <w:t>2</w:t>
      </w:r>
      <w:r w:rsidR="00F33A34">
        <w:rPr>
          <w:noProof/>
        </w:rPr>
        <w:fldChar w:fldCharType="end"/>
      </w:r>
      <w:r w:rsidR="00C20A60">
        <w:t>.</w:t>
      </w:r>
      <w:r w:rsidR="00F33A34">
        <w:fldChar w:fldCharType="begin"/>
      </w:r>
      <w:r w:rsidR="00F33A34">
        <w:instrText xml:space="preserve"> SEQ Table \* ARABIC \s 1 </w:instrText>
      </w:r>
      <w:r w:rsidR="00F33A34">
        <w:fldChar w:fldCharType="separate"/>
      </w:r>
      <w:r w:rsidR="00C20A60">
        <w:rPr>
          <w:noProof/>
        </w:rPr>
        <w:t>17</w:t>
      </w:r>
      <w:r w:rsidR="00F33A34">
        <w:rPr>
          <w:noProof/>
        </w:rPr>
        <w:fldChar w:fldCharType="end"/>
      </w:r>
      <w:r>
        <w:t xml:space="preserve"> </w:t>
      </w:r>
      <w:r w:rsidRPr="008B2886">
        <w:rPr>
          <w:b w:val="0"/>
          <w:sz w:val="26"/>
          <w:szCs w:val="26"/>
        </w:rPr>
        <w:t>- Specific description use case promotion management</w:t>
      </w:r>
      <w:bookmarkEnd w:id="403"/>
    </w:p>
    <w:tbl>
      <w:tblPr>
        <w:tblStyle w:val="TableGrid"/>
        <w:tblW w:w="0" w:type="auto"/>
        <w:jc w:val="center"/>
        <w:tblLook w:val="04A0" w:firstRow="1" w:lastRow="0" w:firstColumn="1" w:lastColumn="0" w:noHBand="0" w:noVBand="1"/>
      </w:tblPr>
      <w:tblGrid>
        <w:gridCol w:w="1980"/>
        <w:gridCol w:w="3827"/>
        <w:gridCol w:w="3210"/>
      </w:tblGrid>
      <w:tr w:rsidR="00DC7B03" w:rsidRPr="009F5181" w14:paraId="509DDE44" w14:textId="77777777" w:rsidTr="00126DFF">
        <w:trPr>
          <w:jc w:val="center"/>
        </w:trPr>
        <w:tc>
          <w:tcPr>
            <w:tcW w:w="1980" w:type="dxa"/>
          </w:tcPr>
          <w:p w14:paraId="4C8FF6CA" w14:textId="77777777" w:rsidR="00DC7B03" w:rsidRPr="009F5181" w:rsidRDefault="00DC7B03" w:rsidP="00126DFF">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49FB8158" w14:textId="77777777" w:rsidR="00DC7B03" w:rsidRPr="009F5181" w:rsidRDefault="00DC7B03" w:rsidP="00126DFF">
            <w:pPr>
              <w:spacing w:line="360" w:lineRule="auto"/>
              <w:jc w:val="center"/>
              <w:rPr>
                <w:b/>
                <w:sz w:val="26"/>
                <w:szCs w:val="26"/>
              </w:rPr>
            </w:pPr>
            <w:r>
              <w:rPr>
                <w:b/>
                <w:sz w:val="26"/>
                <w:szCs w:val="26"/>
              </w:rPr>
              <w:t>Description</w:t>
            </w:r>
          </w:p>
        </w:tc>
      </w:tr>
      <w:tr w:rsidR="00DC7B03" w:rsidRPr="009F5181" w14:paraId="3E35BE87" w14:textId="77777777" w:rsidTr="00126DFF">
        <w:trPr>
          <w:jc w:val="center"/>
        </w:trPr>
        <w:tc>
          <w:tcPr>
            <w:tcW w:w="1980" w:type="dxa"/>
          </w:tcPr>
          <w:p w14:paraId="5364B39D" w14:textId="77777777" w:rsidR="00DC7B03" w:rsidRPr="009F5181" w:rsidRDefault="00DC7B03" w:rsidP="00126DFF">
            <w:pPr>
              <w:spacing w:line="360" w:lineRule="auto"/>
              <w:jc w:val="both"/>
              <w:rPr>
                <w:sz w:val="26"/>
                <w:szCs w:val="26"/>
              </w:rPr>
            </w:pPr>
            <w:r w:rsidRPr="0021275E">
              <w:rPr>
                <w:sz w:val="26"/>
                <w:szCs w:val="26"/>
              </w:rPr>
              <w:t>Function name</w:t>
            </w:r>
          </w:p>
        </w:tc>
        <w:tc>
          <w:tcPr>
            <w:tcW w:w="7037" w:type="dxa"/>
            <w:gridSpan w:val="2"/>
          </w:tcPr>
          <w:p w14:paraId="594B70DD" w14:textId="75A1207D" w:rsidR="00DC7B03" w:rsidRPr="0097507C" w:rsidRDefault="00DC7B03" w:rsidP="00126DFF">
            <w:pPr>
              <w:spacing w:line="360" w:lineRule="auto"/>
              <w:jc w:val="both"/>
              <w:rPr>
                <w:sz w:val="26"/>
                <w:szCs w:val="26"/>
              </w:rPr>
            </w:pPr>
            <w:r>
              <w:rPr>
                <w:sz w:val="26"/>
                <w:szCs w:val="26"/>
              </w:rPr>
              <w:t>P</w:t>
            </w:r>
            <w:r w:rsidRPr="00DC7B03">
              <w:rPr>
                <w:sz w:val="26"/>
                <w:szCs w:val="26"/>
              </w:rPr>
              <w:t xml:space="preserve">romotion </w:t>
            </w:r>
            <w:r w:rsidRPr="00FA5D65">
              <w:rPr>
                <w:sz w:val="26"/>
                <w:szCs w:val="26"/>
              </w:rPr>
              <w:t>management</w:t>
            </w:r>
          </w:p>
        </w:tc>
      </w:tr>
      <w:tr w:rsidR="00DC7B03" w:rsidRPr="009F5181" w14:paraId="651430DA" w14:textId="77777777" w:rsidTr="00126DFF">
        <w:trPr>
          <w:jc w:val="center"/>
        </w:trPr>
        <w:tc>
          <w:tcPr>
            <w:tcW w:w="1980" w:type="dxa"/>
          </w:tcPr>
          <w:p w14:paraId="2EDB1EA1" w14:textId="77777777" w:rsidR="00DC7B03" w:rsidRPr="009F5181" w:rsidRDefault="00DC7B03" w:rsidP="00126DFF">
            <w:pPr>
              <w:spacing w:line="360" w:lineRule="auto"/>
              <w:jc w:val="both"/>
              <w:rPr>
                <w:sz w:val="26"/>
                <w:szCs w:val="26"/>
              </w:rPr>
            </w:pPr>
            <w:r w:rsidRPr="0021275E">
              <w:rPr>
                <w:sz w:val="26"/>
                <w:szCs w:val="26"/>
              </w:rPr>
              <w:t>Agent</w:t>
            </w:r>
          </w:p>
        </w:tc>
        <w:tc>
          <w:tcPr>
            <w:tcW w:w="7037" w:type="dxa"/>
            <w:gridSpan w:val="2"/>
          </w:tcPr>
          <w:p w14:paraId="2732DB4F" w14:textId="77777777" w:rsidR="00DC7B03" w:rsidRPr="009F5181" w:rsidRDefault="00DC7B03" w:rsidP="00126DFF">
            <w:pPr>
              <w:spacing w:line="360" w:lineRule="auto"/>
              <w:jc w:val="both"/>
              <w:rPr>
                <w:sz w:val="26"/>
                <w:szCs w:val="26"/>
              </w:rPr>
            </w:pPr>
            <w:r>
              <w:rPr>
                <w:sz w:val="26"/>
                <w:szCs w:val="26"/>
              </w:rPr>
              <w:t>Administrators</w:t>
            </w:r>
          </w:p>
        </w:tc>
      </w:tr>
      <w:tr w:rsidR="00DC7B03" w:rsidRPr="009F5181" w14:paraId="7186E18D" w14:textId="77777777" w:rsidTr="00126DFF">
        <w:trPr>
          <w:jc w:val="center"/>
        </w:trPr>
        <w:tc>
          <w:tcPr>
            <w:tcW w:w="1980" w:type="dxa"/>
          </w:tcPr>
          <w:p w14:paraId="52A2FC27" w14:textId="77777777" w:rsidR="00DC7B03" w:rsidRPr="009F5181" w:rsidRDefault="00DC7B03" w:rsidP="00126DFF">
            <w:pPr>
              <w:spacing w:line="360" w:lineRule="auto"/>
              <w:jc w:val="both"/>
              <w:rPr>
                <w:sz w:val="26"/>
                <w:szCs w:val="26"/>
              </w:rPr>
            </w:pPr>
            <w:r w:rsidRPr="0021275E">
              <w:rPr>
                <w:sz w:val="26"/>
                <w:szCs w:val="26"/>
              </w:rPr>
              <w:t>Pre-conditions</w:t>
            </w:r>
          </w:p>
        </w:tc>
        <w:tc>
          <w:tcPr>
            <w:tcW w:w="7037" w:type="dxa"/>
            <w:gridSpan w:val="2"/>
          </w:tcPr>
          <w:p w14:paraId="51B03FA8" w14:textId="77777777" w:rsidR="00DC7B03" w:rsidRPr="009F5181" w:rsidRDefault="00DC7B03" w:rsidP="00126DFF">
            <w:pPr>
              <w:spacing w:line="360" w:lineRule="auto"/>
              <w:jc w:val="both"/>
              <w:rPr>
                <w:sz w:val="26"/>
                <w:szCs w:val="26"/>
              </w:rPr>
            </w:pPr>
            <w:r w:rsidRPr="0073744D">
              <w:rPr>
                <w:sz w:val="26"/>
                <w:szCs w:val="26"/>
              </w:rPr>
              <w:t>Successfully logged into the system</w:t>
            </w:r>
          </w:p>
        </w:tc>
      </w:tr>
      <w:tr w:rsidR="00DC7B03" w:rsidRPr="009F5181" w14:paraId="3D3F1E52" w14:textId="77777777" w:rsidTr="00126DFF">
        <w:trPr>
          <w:jc w:val="center"/>
        </w:trPr>
        <w:tc>
          <w:tcPr>
            <w:tcW w:w="1980" w:type="dxa"/>
          </w:tcPr>
          <w:p w14:paraId="5E87D00A" w14:textId="77777777" w:rsidR="00DC7B03" w:rsidRPr="009F5181" w:rsidRDefault="00DC7B03" w:rsidP="00126DFF">
            <w:pPr>
              <w:spacing w:line="360" w:lineRule="auto"/>
              <w:rPr>
                <w:sz w:val="26"/>
                <w:szCs w:val="26"/>
              </w:rPr>
            </w:pPr>
            <w:r w:rsidRPr="0021275E">
              <w:rPr>
                <w:sz w:val="26"/>
                <w:szCs w:val="26"/>
              </w:rPr>
              <w:t>The following conditions</w:t>
            </w:r>
          </w:p>
        </w:tc>
        <w:tc>
          <w:tcPr>
            <w:tcW w:w="7037" w:type="dxa"/>
            <w:gridSpan w:val="2"/>
          </w:tcPr>
          <w:p w14:paraId="1B44E62D" w14:textId="77777777" w:rsidR="00DC7B03" w:rsidRPr="009F5181" w:rsidRDefault="00DC7B03" w:rsidP="00126DFF">
            <w:pPr>
              <w:spacing w:line="360" w:lineRule="auto"/>
              <w:jc w:val="both"/>
              <w:rPr>
                <w:sz w:val="26"/>
                <w:szCs w:val="26"/>
              </w:rPr>
            </w:pPr>
          </w:p>
        </w:tc>
      </w:tr>
      <w:tr w:rsidR="00DC7B03" w:rsidRPr="009F5181" w14:paraId="3D81953F" w14:textId="77777777" w:rsidTr="00126DFF">
        <w:trPr>
          <w:jc w:val="center"/>
        </w:trPr>
        <w:tc>
          <w:tcPr>
            <w:tcW w:w="1980" w:type="dxa"/>
          </w:tcPr>
          <w:p w14:paraId="397AFEB0" w14:textId="77777777" w:rsidR="00DC7B03" w:rsidRPr="009F5181" w:rsidRDefault="00DC7B03" w:rsidP="00126DFF">
            <w:pPr>
              <w:spacing w:line="360" w:lineRule="auto"/>
              <w:jc w:val="both"/>
              <w:rPr>
                <w:sz w:val="26"/>
                <w:szCs w:val="26"/>
              </w:rPr>
            </w:pPr>
            <w:r>
              <w:rPr>
                <w:sz w:val="26"/>
                <w:szCs w:val="26"/>
              </w:rPr>
              <w:t>Description</w:t>
            </w:r>
          </w:p>
        </w:tc>
        <w:tc>
          <w:tcPr>
            <w:tcW w:w="7037" w:type="dxa"/>
            <w:gridSpan w:val="2"/>
          </w:tcPr>
          <w:p w14:paraId="3E898A0B" w14:textId="40706D34" w:rsidR="00DC7B03" w:rsidRPr="009F5181" w:rsidRDefault="00DC7B03" w:rsidP="00126DFF">
            <w:pPr>
              <w:spacing w:line="360" w:lineRule="auto"/>
              <w:jc w:val="both"/>
              <w:rPr>
                <w:sz w:val="26"/>
                <w:szCs w:val="26"/>
              </w:rPr>
            </w:pPr>
            <w:r w:rsidRPr="00DC7B03">
              <w:rPr>
                <w:sz w:val="26"/>
                <w:szCs w:val="26"/>
              </w:rPr>
              <w:t>Manage adding, editing, deleting promo codes</w:t>
            </w:r>
            <w:r>
              <w:rPr>
                <w:sz w:val="26"/>
                <w:szCs w:val="26"/>
              </w:rPr>
              <w:t>.</w:t>
            </w:r>
          </w:p>
        </w:tc>
      </w:tr>
      <w:tr w:rsidR="00DC7B03" w:rsidRPr="009F5181" w14:paraId="5B79326B" w14:textId="77777777" w:rsidTr="00DC7B03">
        <w:trPr>
          <w:trHeight w:val="423"/>
          <w:jc w:val="center"/>
        </w:trPr>
        <w:tc>
          <w:tcPr>
            <w:tcW w:w="1980" w:type="dxa"/>
            <w:vMerge w:val="restart"/>
          </w:tcPr>
          <w:p w14:paraId="2F477624" w14:textId="77777777" w:rsidR="00DC7B03" w:rsidRPr="009F5181" w:rsidRDefault="00DC7B03" w:rsidP="00126DFF">
            <w:pPr>
              <w:spacing w:line="360" w:lineRule="auto"/>
              <w:jc w:val="both"/>
              <w:rPr>
                <w:sz w:val="26"/>
                <w:szCs w:val="26"/>
              </w:rPr>
            </w:pPr>
            <w:r>
              <w:rPr>
                <w:sz w:val="26"/>
                <w:szCs w:val="26"/>
              </w:rPr>
              <w:t>Action</w:t>
            </w:r>
          </w:p>
        </w:tc>
        <w:tc>
          <w:tcPr>
            <w:tcW w:w="3827" w:type="dxa"/>
          </w:tcPr>
          <w:p w14:paraId="638C1E44" w14:textId="77777777" w:rsidR="00DC7B03" w:rsidRPr="009F5181" w:rsidRDefault="00DC7B03" w:rsidP="00126DFF">
            <w:pPr>
              <w:spacing w:line="360" w:lineRule="auto"/>
              <w:jc w:val="both"/>
              <w:rPr>
                <w:sz w:val="26"/>
                <w:szCs w:val="26"/>
              </w:rPr>
            </w:pPr>
            <w:r w:rsidRPr="0021275E">
              <w:rPr>
                <w:sz w:val="26"/>
                <w:szCs w:val="26"/>
              </w:rPr>
              <w:t>Agent action</w:t>
            </w:r>
          </w:p>
        </w:tc>
        <w:tc>
          <w:tcPr>
            <w:tcW w:w="3210" w:type="dxa"/>
          </w:tcPr>
          <w:p w14:paraId="1171F2B8" w14:textId="77777777" w:rsidR="00DC7B03" w:rsidRPr="009F5181" w:rsidRDefault="00DC7B03" w:rsidP="00126DFF">
            <w:pPr>
              <w:spacing w:line="360" w:lineRule="auto"/>
              <w:jc w:val="both"/>
              <w:rPr>
                <w:sz w:val="26"/>
                <w:szCs w:val="26"/>
              </w:rPr>
            </w:pPr>
            <w:r w:rsidRPr="0021275E">
              <w:rPr>
                <w:sz w:val="26"/>
                <w:szCs w:val="26"/>
              </w:rPr>
              <w:t>System action</w:t>
            </w:r>
          </w:p>
        </w:tc>
      </w:tr>
      <w:tr w:rsidR="00DC7B03" w:rsidRPr="009F5181" w14:paraId="20F53A4D" w14:textId="77777777" w:rsidTr="00DC7B03">
        <w:trPr>
          <w:trHeight w:val="1224"/>
          <w:jc w:val="center"/>
        </w:trPr>
        <w:tc>
          <w:tcPr>
            <w:tcW w:w="1980" w:type="dxa"/>
            <w:vMerge/>
          </w:tcPr>
          <w:p w14:paraId="539007D7" w14:textId="77777777" w:rsidR="00DC7B03" w:rsidRPr="009F5181" w:rsidRDefault="00DC7B03" w:rsidP="00126DFF">
            <w:pPr>
              <w:spacing w:line="360" w:lineRule="auto"/>
              <w:jc w:val="both"/>
              <w:rPr>
                <w:sz w:val="26"/>
                <w:szCs w:val="26"/>
              </w:rPr>
            </w:pPr>
          </w:p>
        </w:tc>
        <w:tc>
          <w:tcPr>
            <w:tcW w:w="3827" w:type="dxa"/>
          </w:tcPr>
          <w:p w14:paraId="57899C32" w14:textId="34832E82" w:rsidR="00DC7B03" w:rsidRDefault="00DC7B03" w:rsidP="00126DFF">
            <w:pPr>
              <w:spacing w:line="360" w:lineRule="auto"/>
              <w:jc w:val="both"/>
              <w:rPr>
                <w:sz w:val="26"/>
                <w:szCs w:val="26"/>
              </w:rPr>
            </w:pPr>
            <w:r>
              <w:rPr>
                <w:sz w:val="26"/>
                <w:szCs w:val="26"/>
              </w:rPr>
              <w:t xml:space="preserve">(1) </w:t>
            </w:r>
            <w:r w:rsidRPr="003D7C72">
              <w:rPr>
                <w:sz w:val="26"/>
                <w:szCs w:val="26"/>
              </w:rPr>
              <w:t xml:space="preserve">Select </w:t>
            </w:r>
            <w:r>
              <w:rPr>
                <w:sz w:val="26"/>
                <w:szCs w:val="26"/>
              </w:rPr>
              <w:t>promotion</w:t>
            </w:r>
            <w:r w:rsidRPr="003D7C72">
              <w:rPr>
                <w:sz w:val="26"/>
                <w:szCs w:val="26"/>
              </w:rPr>
              <w:t xml:space="preserve"> management.</w:t>
            </w:r>
          </w:p>
          <w:p w14:paraId="553A02E1" w14:textId="77777777" w:rsidR="00DC7B03" w:rsidRPr="009F5181" w:rsidRDefault="00DC7B03" w:rsidP="00126DFF">
            <w:pPr>
              <w:spacing w:line="360" w:lineRule="auto"/>
              <w:jc w:val="both"/>
              <w:rPr>
                <w:sz w:val="26"/>
                <w:szCs w:val="26"/>
              </w:rPr>
            </w:pPr>
          </w:p>
        </w:tc>
        <w:tc>
          <w:tcPr>
            <w:tcW w:w="3210" w:type="dxa"/>
          </w:tcPr>
          <w:p w14:paraId="2D8D4DFA" w14:textId="5C20DB87" w:rsidR="00DC7B03" w:rsidRPr="009F5181" w:rsidRDefault="00DC7B03" w:rsidP="00126DFF">
            <w:pPr>
              <w:spacing w:line="360" w:lineRule="auto"/>
              <w:jc w:val="both"/>
              <w:rPr>
                <w:sz w:val="26"/>
                <w:szCs w:val="26"/>
              </w:rPr>
            </w:pPr>
            <w:r w:rsidRPr="009F5181">
              <w:rPr>
                <w:sz w:val="26"/>
                <w:szCs w:val="26"/>
              </w:rPr>
              <w:t>(</w:t>
            </w:r>
            <w:r>
              <w:rPr>
                <w:sz w:val="26"/>
                <w:szCs w:val="26"/>
              </w:rPr>
              <w:t>2</w:t>
            </w:r>
            <w:r w:rsidRPr="009F5181">
              <w:rPr>
                <w:sz w:val="26"/>
                <w:szCs w:val="26"/>
              </w:rPr>
              <w:t xml:space="preserve">) </w:t>
            </w:r>
            <w:r w:rsidRPr="00DC7B03">
              <w:rPr>
                <w:sz w:val="26"/>
                <w:szCs w:val="26"/>
              </w:rPr>
              <w:t>The system displays promotional events and functions to add, edit, and delete promotional codes.</w:t>
            </w:r>
          </w:p>
        </w:tc>
      </w:tr>
    </w:tbl>
    <w:p w14:paraId="4FE57CFB" w14:textId="79B1DCE5" w:rsidR="0048075F" w:rsidRDefault="0048075F" w:rsidP="007C5BD2"/>
    <w:p w14:paraId="377424AB" w14:textId="77777777" w:rsidR="0048075F" w:rsidRDefault="0048075F">
      <w:r>
        <w:br w:type="page"/>
      </w:r>
    </w:p>
    <w:p w14:paraId="3989E20D" w14:textId="3EB8FCB2" w:rsidR="00C9010E" w:rsidRDefault="0048075F" w:rsidP="00A35A67">
      <w:pPr>
        <w:pStyle w:val="Heading4"/>
      </w:pPr>
      <w:r>
        <w:lastRenderedPageBreak/>
        <w:t xml:space="preserve"> </w:t>
      </w:r>
      <w:bookmarkStart w:id="404" w:name="_Toc123987367"/>
      <w:r w:rsidR="00A35A67">
        <w:t xml:space="preserve">Use case </w:t>
      </w:r>
      <w:r w:rsidR="00A35A67" w:rsidRPr="00A35A67">
        <w:t>comments and star ratings management</w:t>
      </w:r>
      <w:r w:rsidR="00A35A67">
        <w:t>:</w:t>
      </w:r>
      <w:bookmarkEnd w:id="404"/>
    </w:p>
    <w:p w14:paraId="33184153" w14:textId="77777777" w:rsidR="00A35A67" w:rsidRDefault="00A35A67" w:rsidP="00A35A67">
      <w:pPr>
        <w:keepNext/>
      </w:pPr>
      <w:r w:rsidRPr="00A35A67">
        <w:rPr>
          <w:noProof/>
        </w:rPr>
        <w:drawing>
          <wp:inline distT="0" distB="0" distL="0" distR="0" wp14:anchorId="033BED6E" wp14:editId="5AA75D46">
            <wp:extent cx="5760720" cy="1603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603375"/>
                    </a:xfrm>
                    <a:prstGeom prst="rect">
                      <a:avLst/>
                    </a:prstGeom>
                  </pic:spPr>
                </pic:pic>
              </a:graphicData>
            </a:graphic>
          </wp:inline>
        </w:drawing>
      </w:r>
    </w:p>
    <w:p w14:paraId="59C2FBE0" w14:textId="2431EA67" w:rsidR="00A35A67" w:rsidRDefault="00A35A67" w:rsidP="00A35A67">
      <w:pPr>
        <w:pStyle w:val="Caption"/>
        <w:jc w:val="center"/>
        <w:rPr>
          <w:b w:val="0"/>
          <w:sz w:val="26"/>
          <w:szCs w:val="26"/>
        </w:rPr>
      </w:pPr>
      <w:bookmarkStart w:id="405" w:name="_Toc123250884"/>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19</w:t>
      </w:r>
      <w:r w:rsidR="00F33A34">
        <w:rPr>
          <w:noProof/>
        </w:rPr>
        <w:fldChar w:fldCharType="end"/>
      </w:r>
      <w:r w:rsidRPr="00A35A67">
        <w:rPr>
          <w:b w:val="0"/>
          <w:sz w:val="26"/>
          <w:szCs w:val="26"/>
        </w:rPr>
        <w:t xml:space="preserve"> - Use case comments and star ratings management</w:t>
      </w:r>
      <w:bookmarkEnd w:id="405"/>
    </w:p>
    <w:p w14:paraId="2F626731" w14:textId="6D35BB83" w:rsidR="00C20A60" w:rsidRDefault="00C20A60" w:rsidP="00C20A60">
      <w:pPr>
        <w:pStyle w:val="Caption"/>
        <w:keepNext/>
        <w:jc w:val="center"/>
      </w:pPr>
      <w:bookmarkStart w:id="406" w:name="_Toc123249608"/>
      <w:r>
        <w:t xml:space="preserve">Table </w:t>
      </w:r>
      <w:r w:rsidR="00F33A34">
        <w:fldChar w:fldCharType="begin"/>
      </w:r>
      <w:r w:rsidR="00F33A34">
        <w:instrText xml:space="preserve"> STYLEREF 1 \s </w:instrText>
      </w:r>
      <w:r w:rsidR="00F33A34">
        <w:fldChar w:fldCharType="separate"/>
      </w:r>
      <w:r>
        <w:rPr>
          <w:noProof/>
        </w:rPr>
        <w:t>2</w:t>
      </w:r>
      <w:r w:rsidR="00F33A34">
        <w:rPr>
          <w:noProof/>
        </w:rPr>
        <w:fldChar w:fldCharType="end"/>
      </w:r>
      <w:r>
        <w:t>.</w:t>
      </w:r>
      <w:r w:rsidR="00F33A34">
        <w:fldChar w:fldCharType="begin"/>
      </w:r>
      <w:r w:rsidR="00F33A34">
        <w:instrText xml:space="preserve"> SEQ Table \* ARABIC \s 1 </w:instrText>
      </w:r>
      <w:r w:rsidR="00F33A34">
        <w:fldChar w:fldCharType="separate"/>
      </w:r>
      <w:r>
        <w:rPr>
          <w:noProof/>
        </w:rPr>
        <w:t>18</w:t>
      </w:r>
      <w:r w:rsidR="00F33A34">
        <w:rPr>
          <w:noProof/>
        </w:rPr>
        <w:fldChar w:fldCharType="end"/>
      </w:r>
      <w:r>
        <w:t xml:space="preserve"> </w:t>
      </w:r>
      <w:r w:rsidRPr="00C20A60">
        <w:rPr>
          <w:b w:val="0"/>
          <w:sz w:val="26"/>
          <w:szCs w:val="26"/>
        </w:rPr>
        <w:t>- Specific description use case comment and ratings management</w:t>
      </w:r>
      <w:bookmarkEnd w:id="406"/>
    </w:p>
    <w:tbl>
      <w:tblPr>
        <w:tblStyle w:val="TableGrid"/>
        <w:tblW w:w="0" w:type="auto"/>
        <w:jc w:val="center"/>
        <w:tblLook w:val="04A0" w:firstRow="1" w:lastRow="0" w:firstColumn="1" w:lastColumn="0" w:noHBand="0" w:noVBand="1"/>
      </w:tblPr>
      <w:tblGrid>
        <w:gridCol w:w="1980"/>
        <w:gridCol w:w="3260"/>
        <w:gridCol w:w="3777"/>
      </w:tblGrid>
      <w:tr w:rsidR="00A35A67" w:rsidRPr="009F5181" w14:paraId="782E3A8E" w14:textId="77777777" w:rsidTr="00126DFF">
        <w:trPr>
          <w:jc w:val="center"/>
        </w:trPr>
        <w:tc>
          <w:tcPr>
            <w:tcW w:w="1980" w:type="dxa"/>
          </w:tcPr>
          <w:p w14:paraId="32636046" w14:textId="77777777" w:rsidR="00A35A67" w:rsidRPr="009F5181" w:rsidRDefault="00A35A67" w:rsidP="00126DFF">
            <w:pPr>
              <w:spacing w:line="360" w:lineRule="auto"/>
              <w:jc w:val="center"/>
              <w:rPr>
                <w:b/>
                <w:sz w:val="26"/>
                <w:szCs w:val="26"/>
              </w:rPr>
            </w:pPr>
            <w:r>
              <w:rPr>
                <w:b/>
                <w:sz w:val="26"/>
                <w:szCs w:val="26"/>
              </w:rPr>
              <w:t>A</w:t>
            </w:r>
            <w:r w:rsidRPr="00D66FF2">
              <w:rPr>
                <w:b/>
                <w:sz w:val="26"/>
                <w:szCs w:val="26"/>
              </w:rPr>
              <w:t>tributive</w:t>
            </w:r>
          </w:p>
        </w:tc>
        <w:tc>
          <w:tcPr>
            <w:tcW w:w="7037" w:type="dxa"/>
            <w:gridSpan w:val="2"/>
          </w:tcPr>
          <w:p w14:paraId="29713C97" w14:textId="77777777" w:rsidR="00A35A67" w:rsidRPr="009F5181" w:rsidRDefault="00A35A67" w:rsidP="00126DFF">
            <w:pPr>
              <w:spacing w:line="360" w:lineRule="auto"/>
              <w:jc w:val="center"/>
              <w:rPr>
                <w:b/>
                <w:sz w:val="26"/>
                <w:szCs w:val="26"/>
              </w:rPr>
            </w:pPr>
            <w:r>
              <w:rPr>
                <w:b/>
                <w:sz w:val="26"/>
                <w:szCs w:val="26"/>
              </w:rPr>
              <w:t>Description</w:t>
            </w:r>
          </w:p>
        </w:tc>
      </w:tr>
      <w:tr w:rsidR="00A35A67" w:rsidRPr="009F5181" w14:paraId="5CBAEC3A" w14:textId="77777777" w:rsidTr="00126DFF">
        <w:trPr>
          <w:jc w:val="center"/>
        </w:trPr>
        <w:tc>
          <w:tcPr>
            <w:tcW w:w="1980" w:type="dxa"/>
          </w:tcPr>
          <w:p w14:paraId="2089414A" w14:textId="77777777" w:rsidR="00A35A67" w:rsidRPr="009F5181" w:rsidRDefault="00A35A67" w:rsidP="00126DFF">
            <w:pPr>
              <w:spacing w:line="360" w:lineRule="auto"/>
              <w:jc w:val="both"/>
              <w:rPr>
                <w:sz w:val="26"/>
                <w:szCs w:val="26"/>
              </w:rPr>
            </w:pPr>
            <w:r w:rsidRPr="0021275E">
              <w:rPr>
                <w:sz w:val="26"/>
                <w:szCs w:val="26"/>
              </w:rPr>
              <w:t>Function name</w:t>
            </w:r>
          </w:p>
        </w:tc>
        <w:tc>
          <w:tcPr>
            <w:tcW w:w="7037" w:type="dxa"/>
            <w:gridSpan w:val="2"/>
          </w:tcPr>
          <w:p w14:paraId="4C9A7658" w14:textId="6145DB32" w:rsidR="00A35A67" w:rsidRPr="00A35A67" w:rsidRDefault="00A35A67" w:rsidP="00126DFF">
            <w:pPr>
              <w:spacing w:line="360" w:lineRule="auto"/>
              <w:jc w:val="both"/>
              <w:rPr>
                <w:sz w:val="26"/>
                <w:szCs w:val="26"/>
              </w:rPr>
            </w:pPr>
            <w:r w:rsidRPr="00A35A67">
              <w:rPr>
                <w:sz w:val="26"/>
                <w:szCs w:val="26"/>
              </w:rPr>
              <w:t>Comments and star ratings management</w:t>
            </w:r>
          </w:p>
        </w:tc>
      </w:tr>
      <w:tr w:rsidR="00A35A67" w:rsidRPr="009F5181" w14:paraId="3120F69C" w14:textId="77777777" w:rsidTr="00126DFF">
        <w:trPr>
          <w:jc w:val="center"/>
        </w:trPr>
        <w:tc>
          <w:tcPr>
            <w:tcW w:w="1980" w:type="dxa"/>
          </w:tcPr>
          <w:p w14:paraId="0A055A3F" w14:textId="77777777" w:rsidR="00A35A67" w:rsidRPr="009F5181" w:rsidRDefault="00A35A67" w:rsidP="00126DFF">
            <w:pPr>
              <w:spacing w:line="360" w:lineRule="auto"/>
              <w:jc w:val="both"/>
              <w:rPr>
                <w:sz w:val="26"/>
                <w:szCs w:val="26"/>
              </w:rPr>
            </w:pPr>
            <w:r w:rsidRPr="0021275E">
              <w:rPr>
                <w:sz w:val="26"/>
                <w:szCs w:val="26"/>
              </w:rPr>
              <w:t>Agent</w:t>
            </w:r>
          </w:p>
        </w:tc>
        <w:tc>
          <w:tcPr>
            <w:tcW w:w="7037" w:type="dxa"/>
            <w:gridSpan w:val="2"/>
          </w:tcPr>
          <w:p w14:paraId="0A63C8F4" w14:textId="77777777" w:rsidR="00A35A67" w:rsidRPr="009F5181" w:rsidRDefault="00A35A67" w:rsidP="00126DFF">
            <w:pPr>
              <w:spacing w:line="360" w:lineRule="auto"/>
              <w:jc w:val="both"/>
              <w:rPr>
                <w:sz w:val="26"/>
                <w:szCs w:val="26"/>
              </w:rPr>
            </w:pPr>
            <w:r>
              <w:rPr>
                <w:sz w:val="26"/>
                <w:szCs w:val="26"/>
              </w:rPr>
              <w:t>Administrators</w:t>
            </w:r>
          </w:p>
        </w:tc>
      </w:tr>
      <w:tr w:rsidR="00A35A67" w:rsidRPr="009F5181" w14:paraId="56BF2493" w14:textId="77777777" w:rsidTr="00126DFF">
        <w:trPr>
          <w:jc w:val="center"/>
        </w:trPr>
        <w:tc>
          <w:tcPr>
            <w:tcW w:w="1980" w:type="dxa"/>
          </w:tcPr>
          <w:p w14:paraId="58A17A77" w14:textId="77777777" w:rsidR="00A35A67" w:rsidRPr="009F5181" w:rsidRDefault="00A35A67" w:rsidP="00126DFF">
            <w:pPr>
              <w:spacing w:line="360" w:lineRule="auto"/>
              <w:jc w:val="both"/>
              <w:rPr>
                <w:sz w:val="26"/>
                <w:szCs w:val="26"/>
              </w:rPr>
            </w:pPr>
            <w:r w:rsidRPr="0021275E">
              <w:rPr>
                <w:sz w:val="26"/>
                <w:szCs w:val="26"/>
              </w:rPr>
              <w:t>Pre-conditions</w:t>
            </w:r>
          </w:p>
        </w:tc>
        <w:tc>
          <w:tcPr>
            <w:tcW w:w="7037" w:type="dxa"/>
            <w:gridSpan w:val="2"/>
          </w:tcPr>
          <w:p w14:paraId="45E3FF1F" w14:textId="77777777" w:rsidR="00A35A67" w:rsidRPr="009F5181" w:rsidRDefault="00A35A67" w:rsidP="00126DFF">
            <w:pPr>
              <w:spacing w:line="360" w:lineRule="auto"/>
              <w:jc w:val="both"/>
              <w:rPr>
                <w:sz w:val="26"/>
                <w:szCs w:val="26"/>
              </w:rPr>
            </w:pPr>
            <w:r w:rsidRPr="0073744D">
              <w:rPr>
                <w:sz w:val="26"/>
                <w:szCs w:val="26"/>
              </w:rPr>
              <w:t>Successfully logged into the system</w:t>
            </w:r>
          </w:p>
        </w:tc>
      </w:tr>
      <w:tr w:rsidR="00A35A67" w:rsidRPr="009F5181" w14:paraId="1AD18CF4" w14:textId="77777777" w:rsidTr="00126DFF">
        <w:trPr>
          <w:jc w:val="center"/>
        </w:trPr>
        <w:tc>
          <w:tcPr>
            <w:tcW w:w="1980" w:type="dxa"/>
          </w:tcPr>
          <w:p w14:paraId="7DEAECD9" w14:textId="77777777" w:rsidR="00A35A67" w:rsidRPr="009F5181" w:rsidRDefault="00A35A67" w:rsidP="00126DFF">
            <w:pPr>
              <w:spacing w:line="360" w:lineRule="auto"/>
              <w:rPr>
                <w:sz w:val="26"/>
                <w:szCs w:val="26"/>
              </w:rPr>
            </w:pPr>
            <w:r w:rsidRPr="0021275E">
              <w:rPr>
                <w:sz w:val="26"/>
                <w:szCs w:val="26"/>
              </w:rPr>
              <w:t>The following conditions</w:t>
            </w:r>
          </w:p>
        </w:tc>
        <w:tc>
          <w:tcPr>
            <w:tcW w:w="7037" w:type="dxa"/>
            <w:gridSpan w:val="2"/>
          </w:tcPr>
          <w:p w14:paraId="388D2BAE" w14:textId="77777777" w:rsidR="00A35A67" w:rsidRPr="009F5181" w:rsidRDefault="00A35A67" w:rsidP="00126DFF">
            <w:pPr>
              <w:spacing w:line="360" w:lineRule="auto"/>
              <w:jc w:val="both"/>
              <w:rPr>
                <w:sz w:val="26"/>
                <w:szCs w:val="26"/>
              </w:rPr>
            </w:pPr>
          </w:p>
        </w:tc>
      </w:tr>
      <w:tr w:rsidR="00A35A67" w:rsidRPr="009F5181" w14:paraId="43F9E25D" w14:textId="77777777" w:rsidTr="00126DFF">
        <w:trPr>
          <w:jc w:val="center"/>
        </w:trPr>
        <w:tc>
          <w:tcPr>
            <w:tcW w:w="1980" w:type="dxa"/>
          </w:tcPr>
          <w:p w14:paraId="74191ED7" w14:textId="77777777" w:rsidR="00A35A67" w:rsidRPr="009F5181" w:rsidRDefault="00A35A67" w:rsidP="00126DFF">
            <w:pPr>
              <w:spacing w:line="360" w:lineRule="auto"/>
              <w:jc w:val="both"/>
              <w:rPr>
                <w:sz w:val="26"/>
                <w:szCs w:val="26"/>
              </w:rPr>
            </w:pPr>
            <w:r>
              <w:rPr>
                <w:sz w:val="26"/>
                <w:szCs w:val="26"/>
              </w:rPr>
              <w:t>Description</w:t>
            </w:r>
          </w:p>
        </w:tc>
        <w:tc>
          <w:tcPr>
            <w:tcW w:w="7037" w:type="dxa"/>
            <w:gridSpan w:val="2"/>
          </w:tcPr>
          <w:p w14:paraId="02C112C6" w14:textId="24CB812D" w:rsidR="00A35A67" w:rsidRPr="009F5181" w:rsidRDefault="00A35A67" w:rsidP="00A35A67">
            <w:pPr>
              <w:spacing w:line="360" w:lineRule="auto"/>
              <w:jc w:val="both"/>
              <w:rPr>
                <w:sz w:val="26"/>
                <w:szCs w:val="26"/>
              </w:rPr>
            </w:pPr>
            <w:r w:rsidRPr="00DC7B03">
              <w:rPr>
                <w:sz w:val="26"/>
                <w:szCs w:val="26"/>
              </w:rPr>
              <w:t xml:space="preserve">Manage deleting </w:t>
            </w:r>
            <w:r>
              <w:rPr>
                <w:sz w:val="26"/>
                <w:szCs w:val="26"/>
              </w:rPr>
              <w:t>c</w:t>
            </w:r>
            <w:r w:rsidRPr="00A35A67">
              <w:rPr>
                <w:sz w:val="26"/>
                <w:szCs w:val="26"/>
              </w:rPr>
              <w:t>omments and star ratings</w:t>
            </w:r>
            <w:r>
              <w:rPr>
                <w:sz w:val="26"/>
                <w:szCs w:val="26"/>
              </w:rPr>
              <w:t>.</w:t>
            </w:r>
          </w:p>
        </w:tc>
      </w:tr>
      <w:tr w:rsidR="00A35A67" w:rsidRPr="009F5181" w14:paraId="1CA69C5B" w14:textId="77777777" w:rsidTr="00A35A67">
        <w:trPr>
          <w:trHeight w:val="423"/>
          <w:jc w:val="center"/>
        </w:trPr>
        <w:tc>
          <w:tcPr>
            <w:tcW w:w="1980" w:type="dxa"/>
            <w:vMerge w:val="restart"/>
          </w:tcPr>
          <w:p w14:paraId="646DD89C" w14:textId="77777777" w:rsidR="00A35A67" w:rsidRPr="009F5181" w:rsidRDefault="00A35A67" w:rsidP="00126DFF">
            <w:pPr>
              <w:spacing w:line="360" w:lineRule="auto"/>
              <w:jc w:val="both"/>
              <w:rPr>
                <w:sz w:val="26"/>
                <w:szCs w:val="26"/>
              </w:rPr>
            </w:pPr>
            <w:r>
              <w:rPr>
                <w:sz w:val="26"/>
                <w:szCs w:val="26"/>
              </w:rPr>
              <w:t>Action</w:t>
            </w:r>
          </w:p>
        </w:tc>
        <w:tc>
          <w:tcPr>
            <w:tcW w:w="3260" w:type="dxa"/>
          </w:tcPr>
          <w:p w14:paraId="651BCCCF" w14:textId="77777777" w:rsidR="00A35A67" w:rsidRPr="009F5181" w:rsidRDefault="00A35A67" w:rsidP="00126DFF">
            <w:pPr>
              <w:spacing w:line="360" w:lineRule="auto"/>
              <w:jc w:val="both"/>
              <w:rPr>
                <w:sz w:val="26"/>
                <w:szCs w:val="26"/>
              </w:rPr>
            </w:pPr>
            <w:r w:rsidRPr="0021275E">
              <w:rPr>
                <w:sz w:val="26"/>
                <w:szCs w:val="26"/>
              </w:rPr>
              <w:t>Agent action</w:t>
            </w:r>
          </w:p>
        </w:tc>
        <w:tc>
          <w:tcPr>
            <w:tcW w:w="3777" w:type="dxa"/>
          </w:tcPr>
          <w:p w14:paraId="768D0FDE" w14:textId="77777777" w:rsidR="00A35A67" w:rsidRPr="009F5181" w:rsidRDefault="00A35A67" w:rsidP="00126DFF">
            <w:pPr>
              <w:spacing w:line="360" w:lineRule="auto"/>
              <w:jc w:val="both"/>
              <w:rPr>
                <w:sz w:val="26"/>
                <w:szCs w:val="26"/>
              </w:rPr>
            </w:pPr>
            <w:r w:rsidRPr="0021275E">
              <w:rPr>
                <w:sz w:val="26"/>
                <w:szCs w:val="26"/>
              </w:rPr>
              <w:t>System action</w:t>
            </w:r>
          </w:p>
        </w:tc>
      </w:tr>
      <w:tr w:rsidR="00A35A67" w:rsidRPr="009F5181" w14:paraId="584A5729" w14:textId="77777777" w:rsidTr="00A35A67">
        <w:trPr>
          <w:trHeight w:val="1224"/>
          <w:jc w:val="center"/>
        </w:trPr>
        <w:tc>
          <w:tcPr>
            <w:tcW w:w="1980" w:type="dxa"/>
            <w:vMerge/>
          </w:tcPr>
          <w:p w14:paraId="3EC90755" w14:textId="77777777" w:rsidR="00A35A67" w:rsidRPr="009F5181" w:rsidRDefault="00A35A67" w:rsidP="00126DFF">
            <w:pPr>
              <w:spacing w:line="360" w:lineRule="auto"/>
              <w:jc w:val="both"/>
              <w:rPr>
                <w:sz w:val="26"/>
                <w:szCs w:val="26"/>
              </w:rPr>
            </w:pPr>
          </w:p>
        </w:tc>
        <w:tc>
          <w:tcPr>
            <w:tcW w:w="3260" w:type="dxa"/>
          </w:tcPr>
          <w:p w14:paraId="412B0B2A" w14:textId="7D887EFA" w:rsidR="00A35A67" w:rsidRDefault="00A35A67" w:rsidP="00126DFF">
            <w:pPr>
              <w:spacing w:line="360" w:lineRule="auto"/>
              <w:jc w:val="both"/>
              <w:rPr>
                <w:sz w:val="26"/>
                <w:szCs w:val="26"/>
              </w:rPr>
            </w:pPr>
            <w:r>
              <w:rPr>
                <w:sz w:val="26"/>
                <w:szCs w:val="26"/>
              </w:rPr>
              <w:t xml:space="preserve">(1) </w:t>
            </w:r>
            <w:r w:rsidRPr="003D7C72">
              <w:rPr>
                <w:sz w:val="26"/>
                <w:szCs w:val="26"/>
              </w:rPr>
              <w:t xml:space="preserve">Select </w:t>
            </w:r>
            <w:r>
              <w:rPr>
                <w:sz w:val="26"/>
                <w:szCs w:val="26"/>
              </w:rPr>
              <w:t>c</w:t>
            </w:r>
            <w:r w:rsidRPr="00A35A67">
              <w:rPr>
                <w:sz w:val="26"/>
                <w:szCs w:val="26"/>
              </w:rPr>
              <w:t>omments and star ratings management</w:t>
            </w:r>
            <w:r w:rsidRPr="003D7C72">
              <w:rPr>
                <w:sz w:val="26"/>
                <w:szCs w:val="26"/>
              </w:rPr>
              <w:t>.</w:t>
            </w:r>
          </w:p>
          <w:p w14:paraId="2B582872" w14:textId="77777777" w:rsidR="00A35A67" w:rsidRPr="009F5181" w:rsidRDefault="00A35A67" w:rsidP="00126DFF">
            <w:pPr>
              <w:spacing w:line="360" w:lineRule="auto"/>
              <w:jc w:val="both"/>
              <w:rPr>
                <w:sz w:val="26"/>
                <w:szCs w:val="26"/>
              </w:rPr>
            </w:pPr>
          </w:p>
        </w:tc>
        <w:tc>
          <w:tcPr>
            <w:tcW w:w="3777" w:type="dxa"/>
          </w:tcPr>
          <w:p w14:paraId="70145D40" w14:textId="3DFB4029" w:rsidR="00A35A67" w:rsidRPr="009F5181" w:rsidRDefault="00A35A67" w:rsidP="00126DFF">
            <w:pPr>
              <w:spacing w:line="360" w:lineRule="auto"/>
              <w:jc w:val="both"/>
              <w:rPr>
                <w:sz w:val="26"/>
                <w:szCs w:val="26"/>
              </w:rPr>
            </w:pPr>
            <w:r w:rsidRPr="009F5181">
              <w:rPr>
                <w:sz w:val="26"/>
                <w:szCs w:val="26"/>
              </w:rPr>
              <w:t>(</w:t>
            </w:r>
            <w:r>
              <w:rPr>
                <w:sz w:val="26"/>
                <w:szCs w:val="26"/>
              </w:rPr>
              <w:t>2</w:t>
            </w:r>
            <w:r w:rsidRPr="009F5181">
              <w:rPr>
                <w:sz w:val="26"/>
                <w:szCs w:val="26"/>
              </w:rPr>
              <w:t xml:space="preserve">) </w:t>
            </w:r>
            <w:r w:rsidRPr="00A35A67">
              <w:rPr>
                <w:sz w:val="26"/>
                <w:szCs w:val="26"/>
              </w:rPr>
              <w:t>The system displays comment and functions to delete comment and star ratings.</w:t>
            </w:r>
          </w:p>
        </w:tc>
      </w:tr>
    </w:tbl>
    <w:p w14:paraId="6E272F88" w14:textId="66AA9987" w:rsidR="00A35A67" w:rsidRDefault="00A35A67" w:rsidP="00A35A67"/>
    <w:p w14:paraId="009EC9A6" w14:textId="6962EE55" w:rsidR="00A35A67" w:rsidRDefault="00A35A67" w:rsidP="00A35A67">
      <w:r>
        <w:br w:type="page"/>
      </w:r>
    </w:p>
    <w:p w14:paraId="135E2EF7" w14:textId="55135DA7" w:rsidR="005B2804" w:rsidRDefault="005B2804" w:rsidP="005B2804">
      <w:pPr>
        <w:pStyle w:val="Heading2"/>
      </w:pPr>
      <w:bookmarkStart w:id="407" w:name="_Toc123987368"/>
      <w:r>
        <w:lastRenderedPageBreak/>
        <w:t>Class diagram:</w:t>
      </w:r>
      <w:bookmarkEnd w:id="407"/>
    </w:p>
    <w:p w14:paraId="1C7A8573" w14:textId="6C6C14B8" w:rsidR="009065FE" w:rsidRDefault="00887D82" w:rsidP="009065FE">
      <w:pPr>
        <w:keepNext/>
      </w:pPr>
      <w:r w:rsidRPr="00887D82">
        <w:rPr>
          <w:noProof/>
        </w:rPr>
        <w:drawing>
          <wp:inline distT="0" distB="0" distL="0" distR="0" wp14:anchorId="0963BED9" wp14:editId="20ECF763">
            <wp:extent cx="5760720" cy="5135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135880"/>
                    </a:xfrm>
                    <a:prstGeom prst="rect">
                      <a:avLst/>
                    </a:prstGeom>
                  </pic:spPr>
                </pic:pic>
              </a:graphicData>
            </a:graphic>
          </wp:inline>
        </w:drawing>
      </w:r>
    </w:p>
    <w:p w14:paraId="62FCB831" w14:textId="047A04E8" w:rsidR="00F61365" w:rsidRDefault="009065FE" w:rsidP="009065FE">
      <w:pPr>
        <w:pStyle w:val="Caption"/>
        <w:jc w:val="center"/>
        <w:rPr>
          <w:b w:val="0"/>
          <w:sz w:val="26"/>
          <w:szCs w:val="26"/>
        </w:rPr>
      </w:pPr>
      <w:bookmarkStart w:id="408" w:name="_Toc123250885"/>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20</w:t>
      </w:r>
      <w:r w:rsidR="00F33A34">
        <w:rPr>
          <w:noProof/>
        </w:rPr>
        <w:fldChar w:fldCharType="end"/>
      </w:r>
      <w:r>
        <w:t xml:space="preserve"> </w:t>
      </w:r>
      <w:r w:rsidRPr="009065FE">
        <w:rPr>
          <w:b w:val="0"/>
          <w:sz w:val="26"/>
          <w:szCs w:val="26"/>
        </w:rPr>
        <w:t>- Class diagram</w:t>
      </w:r>
      <w:bookmarkEnd w:id="408"/>
    </w:p>
    <w:p w14:paraId="261D181B" w14:textId="77777777" w:rsidR="00F61365" w:rsidRDefault="00F61365">
      <w:pPr>
        <w:rPr>
          <w:bCs/>
          <w:i/>
          <w:sz w:val="26"/>
          <w:szCs w:val="26"/>
        </w:rPr>
      </w:pPr>
      <w:r>
        <w:rPr>
          <w:b/>
          <w:sz w:val="26"/>
          <w:szCs w:val="26"/>
        </w:rPr>
        <w:br w:type="page"/>
      </w:r>
    </w:p>
    <w:p w14:paraId="4DE92B98" w14:textId="5BEB385F" w:rsidR="003D5264" w:rsidRDefault="00F61365" w:rsidP="00F61365">
      <w:pPr>
        <w:pStyle w:val="Heading2"/>
      </w:pPr>
      <w:bookmarkStart w:id="409" w:name="_Toc123987369"/>
      <w:r>
        <w:lastRenderedPageBreak/>
        <w:t>Activity diagram:</w:t>
      </w:r>
      <w:bookmarkEnd w:id="409"/>
    </w:p>
    <w:p w14:paraId="69DE76E4" w14:textId="5578DC2D" w:rsidR="00515B7C" w:rsidRDefault="00126DFF" w:rsidP="000D7D53">
      <w:pPr>
        <w:pStyle w:val="Heading3"/>
      </w:pPr>
      <w:bookmarkStart w:id="410" w:name="_Toc123987370"/>
      <w:r>
        <w:t>R</w:t>
      </w:r>
      <w:r w:rsidRPr="00126DFF">
        <w:t>egister function activity diagram</w:t>
      </w:r>
      <w:r>
        <w:t>:</w:t>
      </w:r>
      <w:bookmarkEnd w:id="410"/>
    </w:p>
    <w:p w14:paraId="1D0245AB" w14:textId="77777777" w:rsidR="002343F2" w:rsidRDefault="002343F2" w:rsidP="002343F2">
      <w:pPr>
        <w:keepNext/>
      </w:pPr>
      <w:r w:rsidRPr="002343F2">
        <w:rPr>
          <w:noProof/>
        </w:rPr>
        <w:drawing>
          <wp:inline distT="0" distB="0" distL="0" distR="0" wp14:anchorId="558B8AA0" wp14:editId="7C4E7D75">
            <wp:extent cx="5760720" cy="48533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853305"/>
                    </a:xfrm>
                    <a:prstGeom prst="rect">
                      <a:avLst/>
                    </a:prstGeom>
                  </pic:spPr>
                </pic:pic>
              </a:graphicData>
            </a:graphic>
          </wp:inline>
        </w:drawing>
      </w:r>
    </w:p>
    <w:p w14:paraId="18A3902E" w14:textId="0DE9EB77" w:rsidR="002343F2" w:rsidRDefault="002343F2" w:rsidP="002343F2">
      <w:pPr>
        <w:pStyle w:val="Caption"/>
        <w:jc w:val="center"/>
        <w:rPr>
          <w:b w:val="0"/>
          <w:sz w:val="26"/>
          <w:szCs w:val="26"/>
        </w:rPr>
      </w:pPr>
      <w:bookmarkStart w:id="411" w:name="_Toc123250886"/>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21</w:t>
      </w:r>
      <w:r w:rsidR="00F33A34">
        <w:rPr>
          <w:noProof/>
        </w:rPr>
        <w:fldChar w:fldCharType="end"/>
      </w:r>
      <w:r>
        <w:t xml:space="preserve"> </w:t>
      </w:r>
      <w:r w:rsidRPr="002343F2">
        <w:rPr>
          <w:b w:val="0"/>
          <w:sz w:val="26"/>
          <w:szCs w:val="26"/>
        </w:rPr>
        <w:t>- Register function activity diagram</w:t>
      </w:r>
      <w:bookmarkEnd w:id="411"/>
    </w:p>
    <w:p w14:paraId="23725FAB" w14:textId="77777777" w:rsidR="002343F2" w:rsidRDefault="002343F2">
      <w:pPr>
        <w:rPr>
          <w:bCs/>
          <w:i/>
          <w:sz w:val="26"/>
          <w:szCs w:val="26"/>
        </w:rPr>
      </w:pPr>
      <w:r>
        <w:rPr>
          <w:b/>
          <w:sz w:val="26"/>
          <w:szCs w:val="26"/>
        </w:rPr>
        <w:br w:type="page"/>
      </w:r>
    </w:p>
    <w:p w14:paraId="0ECE2181" w14:textId="0EFAF98F" w:rsidR="00126DFF" w:rsidRDefault="002343F2" w:rsidP="000D7D53">
      <w:pPr>
        <w:pStyle w:val="Heading3"/>
      </w:pPr>
      <w:bookmarkStart w:id="412" w:name="_Toc123987371"/>
      <w:r>
        <w:lastRenderedPageBreak/>
        <w:t>Login</w:t>
      </w:r>
      <w:r w:rsidRPr="00126DFF">
        <w:t xml:space="preserve"> function activity diagram</w:t>
      </w:r>
      <w:r>
        <w:t>:</w:t>
      </w:r>
      <w:bookmarkEnd w:id="412"/>
    </w:p>
    <w:p w14:paraId="5263BC29" w14:textId="77777777" w:rsidR="00F7089F" w:rsidRDefault="00F7089F" w:rsidP="00F7089F">
      <w:pPr>
        <w:keepNext/>
        <w:jc w:val="center"/>
      </w:pPr>
      <w:r w:rsidRPr="00F7089F">
        <w:rPr>
          <w:noProof/>
        </w:rPr>
        <w:drawing>
          <wp:inline distT="0" distB="0" distL="0" distR="0" wp14:anchorId="61564D5C" wp14:editId="46E2A374">
            <wp:extent cx="4658375" cy="4725059"/>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8375" cy="4725059"/>
                    </a:xfrm>
                    <a:prstGeom prst="rect">
                      <a:avLst/>
                    </a:prstGeom>
                  </pic:spPr>
                </pic:pic>
              </a:graphicData>
            </a:graphic>
          </wp:inline>
        </w:drawing>
      </w:r>
    </w:p>
    <w:p w14:paraId="4D44A8B5" w14:textId="254E420A" w:rsidR="00F7089F" w:rsidRDefault="00F7089F" w:rsidP="00F7089F">
      <w:pPr>
        <w:pStyle w:val="Caption"/>
        <w:jc w:val="center"/>
        <w:rPr>
          <w:b w:val="0"/>
          <w:sz w:val="26"/>
          <w:szCs w:val="26"/>
        </w:rPr>
      </w:pPr>
      <w:bookmarkStart w:id="413" w:name="_Toc123250887"/>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22</w:t>
      </w:r>
      <w:r w:rsidR="00F33A34">
        <w:rPr>
          <w:noProof/>
        </w:rPr>
        <w:fldChar w:fldCharType="end"/>
      </w:r>
      <w:r>
        <w:t xml:space="preserve"> </w:t>
      </w:r>
      <w:r w:rsidRPr="00F7089F">
        <w:rPr>
          <w:b w:val="0"/>
          <w:sz w:val="26"/>
          <w:szCs w:val="26"/>
        </w:rPr>
        <w:t>- Login function activity diagram</w:t>
      </w:r>
      <w:bookmarkEnd w:id="413"/>
    </w:p>
    <w:p w14:paraId="7307910D" w14:textId="77777777" w:rsidR="00F7089F" w:rsidRDefault="00F7089F">
      <w:pPr>
        <w:rPr>
          <w:bCs/>
          <w:i/>
          <w:sz w:val="26"/>
          <w:szCs w:val="26"/>
        </w:rPr>
      </w:pPr>
      <w:r>
        <w:rPr>
          <w:b/>
          <w:sz w:val="26"/>
          <w:szCs w:val="26"/>
        </w:rPr>
        <w:br w:type="page"/>
      </w:r>
    </w:p>
    <w:p w14:paraId="0F95406D" w14:textId="18AFDD0E" w:rsidR="002343F2" w:rsidRDefault="00F7089F" w:rsidP="000D7D53">
      <w:pPr>
        <w:pStyle w:val="Heading3"/>
      </w:pPr>
      <w:bookmarkStart w:id="414" w:name="_Toc123987372"/>
      <w:r>
        <w:lastRenderedPageBreak/>
        <w:t xml:space="preserve">Order </w:t>
      </w:r>
      <w:r w:rsidRPr="00126DFF">
        <w:t>function activity diagram</w:t>
      </w:r>
      <w:r>
        <w:t>:</w:t>
      </w:r>
      <w:bookmarkEnd w:id="414"/>
    </w:p>
    <w:p w14:paraId="52A59DEA" w14:textId="77777777" w:rsidR="00F7089F" w:rsidRDefault="00F7089F" w:rsidP="00F7089F">
      <w:pPr>
        <w:keepNext/>
      </w:pPr>
      <w:r w:rsidRPr="00F7089F">
        <w:rPr>
          <w:noProof/>
        </w:rPr>
        <w:drawing>
          <wp:inline distT="0" distB="0" distL="0" distR="0" wp14:anchorId="2F2AFAE5" wp14:editId="1562CC5B">
            <wp:extent cx="5760720" cy="5054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5054600"/>
                    </a:xfrm>
                    <a:prstGeom prst="rect">
                      <a:avLst/>
                    </a:prstGeom>
                  </pic:spPr>
                </pic:pic>
              </a:graphicData>
            </a:graphic>
          </wp:inline>
        </w:drawing>
      </w:r>
    </w:p>
    <w:p w14:paraId="7CAC1389" w14:textId="397B5ECB" w:rsidR="004579B2" w:rsidRDefault="00F7089F" w:rsidP="00F7089F">
      <w:pPr>
        <w:pStyle w:val="Caption"/>
        <w:jc w:val="center"/>
        <w:rPr>
          <w:b w:val="0"/>
          <w:sz w:val="26"/>
          <w:szCs w:val="26"/>
        </w:rPr>
      </w:pPr>
      <w:bookmarkStart w:id="415" w:name="_Toc123250888"/>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23</w:t>
      </w:r>
      <w:r w:rsidR="00F33A34">
        <w:rPr>
          <w:noProof/>
        </w:rPr>
        <w:fldChar w:fldCharType="end"/>
      </w:r>
      <w:r>
        <w:t xml:space="preserve"> </w:t>
      </w:r>
      <w:r w:rsidRPr="00F7089F">
        <w:rPr>
          <w:b w:val="0"/>
          <w:sz w:val="26"/>
          <w:szCs w:val="26"/>
        </w:rPr>
        <w:t>- Order function activity diagram</w:t>
      </w:r>
      <w:bookmarkEnd w:id="415"/>
    </w:p>
    <w:p w14:paraId="6794AF47" w14:textId="77777777" w:rsidR="004579B2" w:rsidRDefault="004579B2">
      <w:pPr>
        <w:rPr>
          <w:bCs/>
          <w:i/>
          <w:sz w:val="26"/>
          <w:szCs w:val="26"/>
        </w:rPr>
      </w:pPr>
      <w:r>
        <w:rPr>
          <w:b/>
          <w:sz w:val="26"/>
          <w:szCs w:val="26"/>
        </w:rPr>
        <w:br w:type="page"/>
      </w:r>
    </w:p>
    <w:p w14:paraId="2417D10A" w14:textId="0D580C24" w:rsidR="00F7089F" w:rsidRDefault="004579B2" w:rsidP="004579B2">
      <w:pPr>
        <w:pStyle w:val="Heading2"/>
      </w:pPr>
      <w:bookmarkStart w:id="416" w:name="_Toc123987373"/>
      <w:r>
        <w:lastRenderedPageBreak/>
        <w:t>Sequence d</w:t>
      </w:r>
      <w:r w:rsidRPr="004579B2">
        <w:t>iagram</w:t>
      </w:r>
      <w:r>
        <w:t>:</w:t>
      </w:r>
      <w:bookmarkEnd w:id="416"/>
    </w:p>
    <w:p w14:paraId="345D216D" w14:textId="5F2353F2" w:rsidR="006A2727" w:rsidRDefault="006A2727" w:rsidP="000D7D53">
      <w:pPr>
        <w:pStyle w:val="Heading3"/>
      </w:pPr>
      <w:bookmarkStart w:id="417" w:name="_Toc123987374"/>
      <w:r>
        <w:t>Register function sequence</w:t>
      </w:r>
      <w:r w:rsidRPr="00126DFF">
        <w:t xml:space="preserve"> diagram</w:t>
      </w:r>
      <w:r>
        <w:t>:</w:t>
      </w:r>
      <w:bookmarkEnd w:id="417"/>
    </w:p>
    <w:p w14:paraId="6E6387AB" w14:textId="7DB64D67" w:rsidR="00F17743" w:rsidRDefault="00947B75" w:rsidP="00947B75">
      <w:pPr>
        <w:keepNext/>
        <w:jc w:val="center"/>
      </w:pPr>
      <w:r w:rsidRPr="00947B75">
        <w:rPr>
          <w:noProof/>
        </w:rPr>
        <w:drawing>
          <wp:inline distT="0" distB="0" distL="0" distR="0" wp14:anchorId="55C4767B" wp14:editId="38DD3898">
            <wp:extent cx="5351245" cy="6130455"/>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5341" cy="6135147"/>
                    </a:xfrm>
                    <a:prstGeom prst="rect">
                      <a:avLst/>
                    </a:prstGeom>
                  </pic:spPr>
                </pic:pic>
              </a:graphicData>
            </a:graphic>
          </wp:inline>
        </w:drawing>
      </w:r>
    </w:p>
    <w:p w14:paraId="17EB1566" w14:textId="673622EC" w:rsidR="006A2727" w:rsidRDefault="00F17743" w:rsidP="00F17743">
      <w:pPr>
        <w:pStyle w:val="Caption"/>
        <w:jc w:val="center"/>
        <w:rPr>
          <w:b w:val="0"/>
          <w:sz w:val="26"/>
          <w:szCs w:val="26"/>
        </w:rPr>
      </w:pPr>
      <w:bookmarkStart w:id="418" w:name="_Toc123250889"/>
      <w:r>
        <w:t xml:space="preserve">Figure </w:t>
      </w:r>
      <w:r w:rsidR="00F33A34">
        <w:fldChar w:fldCharType="begin"/>
      </w:r>
      <w:r w:rsidR="00F33A34">
        <w:instrText xml:space="preserve"> STYLEREF 1 \s </w:instrText>
      </w:r>
      <w:r w:rsidR="00F33A34">
        <w:fldChar w:fldCharType="separate"/>
      </w:r>
      <w:r>
        <w:rPr>
          <w:noProof/>
        </w:rPr>
        <w:t>2</w:t>
      </w:r>
      <w:r w:rsidR="00F33A34">
        <w:rPr>
          <w:noProof/>
        </w:rPr>
        <w:fldChar w:fldCharType="end"/>
      </w:r>
      <w:r>
        <w:t>.</w:t>
      </w:r>
      <w:r w:rsidR="00F33A34">
        <w:fldChar w:fldCharType="begin"/>
      </w:r>
      <w:r w:rsidR="00F33A34">
        <w:instrText xml:space="preserve"> SEQ Figure \* ARABIC \s 1 </w:instrText>
      </w:r>
      <w:r w:rsidR="00F33A34">
        <w:fldChar w:fldCharType="separate"/>
      </w:r>
      <w:r>
        <w:rPr>
          <w:noProof/>
        </w:rPr>
        <w:t>24</w:t>
      </w:r>
      <w:r w:rsidR="00F33A34">
        <w:rPr>
          <w:noProof/>
        </w:rPr>
        <w:fldChar w:fldCharType="end"/>
      </w:r>
      <w:r>
        <w:t xml:space="preserve"> </w:t>
      </w:r>
      <w:r w:rsidRPr="00F17743">
        <w:rPr>
          <w:b w:val="0"/>
          <w:sz w:val="26"/>
          <w:szCs w:val="26"/>
        </w:rPr>
        <w:t>- Register function sequence diagram</w:t>
      </w:r>
      <w:bookmarkEnd w:id="418"/>
    </w:p>
    <w:p w14:paraId="22E6A296" w14:textId="289D037F" w:rsidR="006A684D" w:rsidRPr="006A684D" w:rsidRDefault="006A684D" w:rsidP="006A684D">
      <w:pPr>
        <w:spacing w:line="360" w:lineRule="auto"/>
        <w:ind w:firstLine="720"/>
        <w:jc w:val="both"/>
        <w:rPr>
          <w:sz w:val="26"/>
          <w:szCs w:val="26"/>
        </w:rPr>
      </w:pPr>
      <w:r w:rsidRPr="006A684D">
        <w:rPr>
          <w:sz w:val="26"/>
          <w:szCs w:val="26"/>
        </w:rPr>
        <w:t>Users fill in registration information in the registration form on the registration interface. Then this form will check the information about the entry rule according to the form. If it is wrong, it will send a message through the interface for the user to re-enter. If true, the server will send information to the Model to perform data entry, then return the results and switch to the email validation page to conduct the validation.</w:t>
      </w:r>
    </w:p>
    <w:p w14:paraId="2CF59FDB" w14:textId="19C1BEF6" w:rsidR="00F17743" w:rsidRPr="006A2727" w:rsidRDefault="00F17743" w:rsidP="006A2727">
      <w:r>
        <w:br w:type="page"/>
      </w:r>
    </w:p>
    <w:p w14:paraId="05D66FE0" w14:textId="365D4CEE" w:rsidR="004579B2" w:rsidRDefault="004579B2" w:rsidP="000D7D53">
      <w:pPr>
        <w:pStyle w:val="Heading3"/>
      </w:pPr>
      <w:bookmarkStart w:id="419" w:name="_Toc123987375"/>
      <w:r>
        <w:lastRenderedPageBreak/>
        <w:t>Login function sequence</w:t>
      </w:r>
      <w:r w:rsidRPr="00126DFF">
        <w:t xml:space="preserve"> diagram</w:t>
      </w:r>
      <w:r>
        <w:t>:</w:t>
      </w:r>
      <w:bookmarkEnd w:id="419"/>
    </w:p>
    <w:p w14:paraId="3A1C50CD" w14:textId="77777777" w:rsidR="00A8223B" w:rsidRDefault="00A8223B" w:rsidP="00A8223B">
      <w:pPr>
        <w:keepNext/>
      </w:pPr>
      <w:r w:rsidRPr="00A8223B">
        <w:rPr>
          <w:noProof/>
        </w:rPr>
        <w:drawing>
          <wp:inline distT="0" distB="0" distL="0" distR="0" wp14:anchorId="3510AEBC" wp14:editId="23080C6A">
            <wp:extent cx="5760720" cy="4638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638040"/>
                    </a:xfrm>
                    <a:prstGeom prst="rect">
                      <a:avLst/>
                    </a:prstGeom>
                  </pic:spPr>
                </pic:pic>
              </a:graphicData>
            </a:graphic>
          </wp:inline>
        </w:drawing>
      </w:r>
    </w:p>
    <w:p w14:paraId="67FE9AA8" w14:textId="1C7B71EC" w:rsidR="00364CDA" w:rsidRDefault="00A8223B" w:rsidP="00A8223B">
      <w:pPr>
        <w:pStyle w:val="Caption"/>
        <w:jc w:val="center"/>
        <w:rPr>
          <w:b w:val="0"/>
          <w:sz w:val="26"/>
          <w:szCs w:val="26"/>
        </w:rPr>
      </w:pPr>
      <w:bookmarkStart w:id="420" w:name="_Toc123250890"/>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25</w:t>
      </w:r>
      <w:r w:rsidR="00F33A34">
        <w:rPr>
          <w:noProof/>
        </w:rPr>
        <w:fldChar w:fldCharType="end"/>
      </w:r>
      <w:r>
        <w:t xml:space="preserve"> </w:t>
      </w:r>
      <w:r w:rsidRPr="00A8223B">
        <w:rPr>
          <w:b w:val="0"/>
          <w:sz w:val="26"/>
          <w:szCs w:val="26"/>
        </w:rPr>
        <w:t>- Login function sequence diagram</w:t>
      </w:r>
      <w:bookmarkEnd w:id="420"/>
    </w:p>
    <w:p w14:paraId="148D1EF0" w14:textId="506CC90F" w:rsidR="00F773C5" w:rsidRDefault="00F773C5" w:rsidP="00F773C5">
      <w:pPr>
        <w:spacing w:line="360" w:lineRule="auto"/>
        <w:ind w:firstLine="720"/>
        <w:jc w:val="both"/>
        <w:rPr>
          <w:bCs/>
          <w:sz w:val="26"/>
          <w:szCs w:val="26"/>
        </w:rPr>
      </w:pPr>
      <w:r w:rsidRPr="00F773C5">
        <w:rPr>
          <w:bCs/>
          <w:sz w:val="26"/>
          <w:szCs w:val="26"/>
        </w:rPr>
        <w:t>Customers will fill in information on the login interface. The form will perform the check. If the information is in the wrong form of the username or the number of password characters, the server will return an error message about the interface for the agent to re-enter the information. If correct, the form is submitted to the server, the server will send a request to the Model to perform a database check and then return the results.</w:t>
      </w:r>
    </w:p>
    <w:p w14:paraId="7CD3478C" w14:textId="4655116A" w:rsidR="004579B2" w:rsidRPr="00F773C5" w:rsidRDefault="00F773C5" w:rsidP="00F773C5">
      <w:pPr>
        <w:rPr>
          <w:bCs/>
          <w:sz w:val="26"/>
          <w:szCs w:val="26"/>
        </w:rPr>
      </w:pPr>
      <w:r>
        <w:rPr>
          <w:bCs/>
          <w:sz w:val="26"/>
          <w:szCs w:val="26"/>
        </w:rPr>
        <w:br w:type="page"/>
      </w:r>
    </w:p>
    <w:p w14:paraId="0AFA42A3" w14:textId="2D98D311" w:rsidR="006A2727" w:rsidRDefault="006A2727" w:rsidP="000D7D53">
      <w:pPr>
        <w:pStyle w:val="Heading3"/>
      </w:pPr>
      <w:bookmarkStart w:id="421" w:name="_Toc123987376"/>
      <w:r w:rsidRPr="006A2727">
        <w:lastRenderedPageBreak/>
        <w:t>View product details</w:t>
      </w:r>
      <w:r>
        <w:t xml:space="preserve"> function sequence</w:t>
      </w:r>
      <w:r w:rsidRPr="00126DFF">
        <w:t xml:space="preserve"> diagram</w:t>
      </w:r>
      <w:r>
        <w:t>:</w:t>
      </w:r>
      <w:bookmarkEnd w:id="421"/>
    </w:p>
    <w:p w14:paraId="495D7C16" w14:textId="4923077B" w:rsidR="006A2727" w:rsidRDefault="006A2727" w:rsidP="006A2727">
      <w:pPr>
        <w:keepNext/>
      </w:pPr>
      <w:r w:rsidRPr="006A2727">
        <w:rPr>
          <w:noProof/>
        </w:rPr>
        <w:drawing>
          <wp:inline distT="0" distB="0" distL="0" distR="0" wp14:anchorId="5FE2D518" wp14:editId="7A8F93D8">
            <wp:extent cx="5760720" cy="2347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47595"/>
                    </a:xfrm>
                    <a:prstGeom prst="rect">
                      <a:avLst/>
                    </a:prstGeom>
                  </pic:spPr>
                </pic:pic>
              </a:graphicData>
            </a:graphic>
          </wp:inline>
        </w:drawing>
      </w:r>
    </w:p>
    <w:p w14:paraId="4E68093D" w14:textId="2DF5825C" w:rsidR="006A2727" w:rsidRDefault="006A2727" w:rsidP="006A2727">
      <w:pPr>
        <w:pStyle w:val="Caption"/>
        <w:jc w:val="center"/>
        <w:rPr>
          <w:b w:val="0"/>
          <w:sz w:val="26"/>
          <w:szCs w:val="26"/>
        </w:rPr>
      </w:pPr>
      <w:bookmarkStart w:id="422" w:name="_Toc123250891"/>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26</w:t>
      </w:r>
      <w:r w:rsidR="00F33A34">
        <w:rPr>
          <w:noProof/>
        </w:rPr>
        <w:fldChar w:fldCharType="end"/>
      </w:r>
      <w:r>
        <w:t xml:space="preserve"> </w:t>
      </w:r>
      <w:r w:rsidRPr="006A2727">
        <w:rPr>
          <w:b w:val="0"/>
          <w:sz w:val="26"/>
          <w:szCs w:val="26"/>
        </w:rPr>
        <w:t>- View product details function sequence diagram</w:t>
      </w:r>
      <w:bookmarkEnd w:id="422"/>
    </w:p>
    <w:p w14:paraId="3E96D17F" w14:textId="01FBAC35" w:rsidR="00620078" w:rsidRDefault="00620078" w:rsidP="00620078">
      <w:pPr>
        <w:spacing w:line="360" w:lineRule="auto"/>
        <w:ind w:firstLine="720"/>
        <w:jc w:val="both"/>
        <w:rPr>
          <w:sz w:val="26"/>
          <w:szCs w:val="26"/>
        </w:rPr>
      </w:pPr>
      <w:r w:rsidRPr="00620078">
        <w:rPr>
          <w:sz w:val="26"/>
          <w:szCs w:val="26"/>
        </w:rPr>
        <w:t>Users select products on the homepage interface or the search interface. The interface will then display a view request to the Controller (server). The processing server sends a request to the Model to get the necessary information from the database to return to the Controller. The controller will return the product details API and send the response back to the client to display to the user.</w:t>
      </w:r>
    </w:p>
    <w:p w14:paraId="26756DA2" w14:textId="7AA32B7F" w:rsidR="00620078" w:rsidRPr="00620078" w:rsidRDefault="00620078" w:rsidP="00620078">
      <w:pPr>
        <w:rPr>
          <w:sz w:val="26"/>
          <w:szCs w:val="26"/>
        </w:rPr>
      </w:pPr>
      <w:r>
        <w:rPr>
          <w:sz w:val="26"/>
          <w:szCs w:val="26"/>
        </w:rPr>
        <w:br w:type="page"/>
      </w:r>
    </w:p>
    <w:p w14:paraId="76DAB771" w14:textId="419B67FC" w:rsidR="006A2727" w:rsidRDefault="006A2727" w:rsidP="000D7D53">
      <w:pPr>
        <w:pStyle w:val="Heading3"/>
      </w:pPr>
      <w:bookmarkStart w:id="423" w:name="_Toc123987377"/>
      <w:r>
        <w:lastRenderedPageBreak/>
        <w:t xml:space="preserve">Order </w:t>
      </w:r>
      <w:r w:rsidRPr="00126DFF">
        <w:t xml:space="preserve">function </w:t>
      </w:r>
      <w:r>
        <w:t>sequence</w:t>
      </w:r>
      <w:r w:rsidRPr="00126DFF">
        <w:t xml:space="preserve"> diagram</w:t>
      </w:r>
      <w:r>
        <w:t>:</w:t>
      </w:r>
      <w:bookmarkEnd w:id="423"/>
    </w:p>
    <w:p w14:paraId="07951E33" w14:textId="77777777" w:rsidR="002D46E3" w:rsidRDefault="002D46E3" w:rsidP="002D46E3">
      <w:pPr>
        <w:keepNext/>
      </w:pPr>
      <w:r w:rsidRPr="002D46E3">
        <w:rPr>
          <w:noProof/>
        </w:rPr>
        <w:drawing>
          <wp:inline distT="0" distB="0" distL="0" distR="0" wp14:anchorId="4BC6FD8C" wp14:editId="40C45AC5">
            <wp:extent cx="5760720" cy="49123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12360"/>
                    </a:xfrm>
                    <a:prstGeom prst="rect">
                      <a:avLst/>
                    </a:prstGeom>
                  </pic:spPr>
                </pic:pic>
              </a:graphicData>
            </a:graphic>
          </wp:inline>
        </w:drawing>
      </w:r>
    </w:p>
    <w:p w14:paraId="01F0FE93" w14:textId="30A99DD8" w:rsidR="002D46E3" w:rsidRDefault="002D46E3" w:rsidP="002D46E3">
      <w:pPr>
        <w:pStyle w:val="Caption"/>
        <w:jc w:val="center"/>
        <w:rPr>
          <w:b w:val="0"/>
          <w:sz w:val="26"/>
          <w:szCs w:val="26"/>
        </w:rPr>
      </w:pPr>
      <w:bookmarkStart w:id="424" w:name="_Toc123250892"/>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27</w:t>
      </w:r>
      <w:r w:rsidR="00F33A34">
        <w:rPr>
          <w:noProof/>
        </w:rPr>
        <w:fldChar w:fldCharType="end"/>
      </w:r>
      <w:r>
        <w:t xml:space="preserve"> </w:t>
      </w:r>
      <w:r w:rsidRPr="002D46E3">
        <w:rPr>
          <w:b w:val="0"/>
          <w:sz w:val="26"/>
          <w:szCs w:val="26"/>
        </w:rPr>
        <w:t>- Order function sequence diagram</w:t>
      </w:r>
      <w:bookmarkEnd w:id="424"/>
    </w:p>
    <w:p w14:paraId="0B3A3D53" w14:textId="77777777" w:rsidR="002D46E3" w:rsidRDefault="002D46E3">
      <w:pPr>
        <w:rPr>
          <w:bCs/>
          <w:i/>
          <w:sz w:val="26"/>
          <w:szCs w:val="26"/>
        </w:rPr>
      </w:pPr>
      <w:r>
        <w:rPr>
          <w:b/>
          <w:sz w:val="26"/>
          <w:szCs w:val="26"/>
        </w:rPr>
        <w:br w:type="page"/>
      </w:r>
    </w:p>
    <w:p w14:paraId="26E8C352" w14:textId="31F9373F" w:rsidR="006A2727" w:rsidRDefault="002D46E3" w:rsidP="000D7D53">
      <w:pPr>
        <w:pStyle w:val="Heading3"/>
      </w:pPr>
      <w:bookmarkStart w:id="425" w:name="_Toc123987378"/>
      <w:r w:rsidRPr="002D46E3">
        <w:lastRenderedPageBreak/>
        <w:t xml:space="preserve">Add favorite products </w:t>
      </w:r>
      <w:r w:rsidRPr="00126DFF">
        <w:t xml:space="preserve">function </w:t>
      </w:r>
      <w:r>
        <w:t>sequence</w:t>
      </w:r>
      <w:r w:rsidRPr="00126DFF">
        <w:t xml:space="preserve"> diagram</w:t>
      </w:r>
      <w:r>
        <w:t>:</w:t>
      </w:r>
      <w:bookmarkEnd w:id="425"/>
    </w:p>
    <w:p w14:paraId="022DCF95" w14:textId="77777777" w:rsidR="00742CBF" w:rsidRDefault="00742CBF" w:rsidP="00742CBF">
      <w:pPr>
        <w:keepNext/>
      </w:pPr>
      <w:r w:rsidRPr="00742CBF">
        <w:rPr>
          <w:noProof/>
        </w:rPr>
        <w:drawing>
          <wp:inline distT="0" distB="0" distL="0" distR="0" wp14:anchorId="5583EA9F" wp14:editId="1EB38361">
            <wp:extent cx="5760720" cy="32937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93745"/>
                    </a:xfrm>
                    <a:prstGeom prst="rect">
                      <a:avLst/>
                    </a:prstGeom>
                  </pic:spPr>
                </pic:pic>
              </a:graphicData>
            </a:graphic>
          </wp:inline>
        </w:drawing>
      </w:r>
    </w:p>
    <w:p w14:paraId="40C93CF6" w14:textId="22274A18" w:rsidR="002D46E3" w:rsidRPr="002D46E3" w:rsidRDefault="00742CBF" w:rsidP="00742CBF">
      <w:pPr>
        <w:pStyle w:val="Caption"/>
        <w:jc w:val="center"/>
      </w:pPr>
      <w:bookmarkStart w:id="426" w:name="_Toc123250893"/>
      <w:r>
        <w:t xml:space="preserve">Figure </w:t>
      </w:r>
      <w:r w:rsidR="00F33A34">
        <w:fldChar w:fldCharType="begin"/>
      </w:r>
      <w:r w:rsidR="00F33A34">
        <w:instrText xml:space="preserve"> STYLEREF 1 \s </w:instrText>
      </w:r>
      <w:r w:rsidR="00F33A34">
        <w:fldChar w:fldCharType="separate"/>
      </w:r>
      <w:r w:rsidR="00F17743">
        <w:rPr>
          <w:noProof/>
        </w:rPr>
        <w:t>2</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28</w:t>
      </w:r>
      <w:r w:rsidR="00F33A34">
        <w:rPr>
          <w:noProof/>
        </w:rPr>
        <w:fldChar w:fldCharType="end"/>
      </w:r>
      <w:r>
        <w:t xml:space="preserve"> </w:t>
      </w:r>
      <w:r w:rsidRPr="00742CBF">
        <w:rPr>
          <w:b w:val="0"/>
          <w:sz w:val="26"/>
          <w:szCs w:val="26"/>
        </w:rPr>
        <w:t>- Add favorite products function sequence diagram</w:t>
      </w:r>
      <w:bookmarkEnd w:id="426"/>
    </w:p>
    <w:p w14:paraId="38870FC1" w14:textId="725714B0" w:rsidR="00D12650" w:rsidRPr="00933993" w:rsidRDefault="003C734B" w:rsidP="00CF118F">
      <w:pPr>
        <w:pStyle w:val="Heading2"/>
      </w:pPr>
      <w:bookmarkStart w:id="427" w:name="_Toc123987379"/>
      <w:r>
        <w:t>Summary</w:t>
      </w:r>
      <w:bookmarkEnd w:id="427"/>
    </w:p>
    <w:bookmarkEnd w:id="162"/>
    <w:bookmarkEnd w:id="163"/>
    <w:bookmarkEnd w:id="164"/>
    <w:bookmarkEnd w:id="165"/>
    <w:bookmarkEnd w:id="166"/>
    <w:bookmarkEnd w:id="167"/>
    <w:bookmarkEnd w:id="168"/>
    <w:p w14:paraId="0943EBA2" w14:textId="77777777" w:rsidR="003177AB" w:rsidRPr="003177AB" w:rsidRDefault="003177AB" w:rsidP="0003190A">
      <w:pPr>
        <w:spacing w:line="360" w:lineRule="auto"/>
        <w:ind w:firstLine="720"/>
        <w:jc w:val="both"/>
        <w:rPr>
          <w:i/>
          <w:sz w:val="26"/>
          <w:szCs w:val="26"/>
        </w:rPr>
      </w:pPr>
      <w:r w:rsidRPr="003177AB">
        <w:rPr>
          <w:i/>
          <w:sz w:val="26"/>
          <w:szCs w:val="26"/>
        </w:rPr>
        <w:t>In this chapter, we have deeply analyzed the working mechanism of the Collaborative filtering recommender system. Based on pictures and examples, we will better understand this recommendation system.</w:t>
      </w:r>
    </w:p>
    <w:p w14:paraId="0DB3568F" w14:textId="77777777" w:rsidR="003177AB" w:rsidRPr="003177AB" w:rsidRDefault="003177AB" w:rsidP="0003190A">
      <w:pPr>
        <w:spacing w:line="360" w:lineRule="auto"/>
        <w:ind w:firstLine="720"/>
        <w:jc w:val="both"/>
        <w:rPr>
          <w:i/>
          <w:sz w:val="26"/>
          <w:szCs w:val="26"/>
        </w:rPr>
      </w:pPr>
      <w:r w:rsidRPr="003177AB">
        <w:rPr>
          <w:i/>
          <w:sz w:val="26"/>
          <w:szCs w:val="26"/>
        </w:rPr>
        <w:t>Analysis of general use case charts, use case specifications of each function in the system of two main actors, customers and admin.</w:t>
      </w:r>
    </w:p>
    <w:p w14:paraId="340C61F9" w14:textId="77777777" w:rsidR="003177AB" w:rsidRPr="003177AB" w:rsidRDefault="003177AB" w:rsidP="0003190A">
      <w:pPr>
        <w:spacing w:line="360" w:lineRule="auto"/>
        <w:ind w:firstLine="720"/>
        <w:jc w:val="both"/>
        <w:rPr>
          <w:i/>
          <w:sz w:val="26"/>
          <w:szCs w:val="26"/>
        </w:rPr>
      </w:pPr>
      <w:r w:rsidRPr="003177AB">
        <w:rPr>
          <w:i/>
          <w:sz w:val="26"/>
          <w:szCs w:val="26"/>
        </w:rPr>
        <w:t>Analyze class diagrams to get a better understanding of the objects and properties contained within that object.</w:t>
      </w:r>
    </w:p>
    <w:p w14:paraId="5A1765DF" w14:textId="77777777" w:rsidR="003177AB" w:rsidRPr="003177AB" w:rsidRDefault="003177AB" w:rsidP="0003190A">
      <w:pPr>
        <w:spacing w:line="360" w:lineRule="auto"/>
        <w:ind w:firstLine="720"/>
        <w:jc w:val="both"/>
        <w:rPr>
          <w:i/>
          <w:sz w:val="26"/>
          <w:szCs w:val="26"/>
        </w:rPr>
      </w:pPr>
      <w:r w:rsidRPr="003177AB">
        <w:rPr>
          <w:i/>
          <w:sz w:val="26"/>
          <w:szCs w:val="26"/>
        </w:rPr>
        <w:t>Analyze the activity graph to understand the execution steps, actions, decision nodes and branching conditions to control the execution flow of the system.</w:t>
      </w:r>
    </w:p>
    <w:p w14:paraId="72E27B07" w14:textId="37F1E7A0" w:rsidR="003D7D11" w:rsidRPr="00933993" w:rsidRDefault="003177AB" w:rsidP="0003190A">
      <w:pPr>
        <w:spacing w:line="360" w:lineRule="auto"/>
        <w:ind w:firstLine="720"/>
        <w:jc w:val="both"/>
        <w:rPr>
          <w:sz w:val="26"/>
          <w:szCs w:val="26"/>
        </w:rPr>
      </w:pPr>
      <w:r w:rsidRPr="003177AB">
        <w:rPr>
          <w:i/>
          <w:sz w:val="26"/>
          <w:szCs w:val="26"/>
        </w:rPr>
        <w:t xml:space="preserve">Sequence diagram analysis to determine the sequence of events of a certain group of objects. It describes in detail the messages sent and received between objects and also focuses on the timing of sending and receiving those messages. </w:t>
      </w:r>
      <w:r w:rsidR="008C4D20" w:rsidRPr="00933993">
        <w:rPr>
          <w:sz w:val="26"/>
          <w:szCs w:val="26"/>
        </w:rPr>
        <w:br w:type="page"/>
      </w:r>
    </w:p>
    <w:p w14:paraId="7596C21C" w14:textId="4A82486E" w:rsidR="00D12650" w:rsidRDefault="00EF71F6" w:rsidP="00EF71F6">
      <w:pPr>
        <w:pStyle w:val="Heading1"/>
        <w:jc w:val="center"/>
      </w:pPr>
      <w:bookmarkStart w:id="428" w:name="_Toc83724777"/>
      <w:bookmarkStart w:id="429" w:name="_Toc83725016"/>
      <w:bookmarkStart w:id="430" w:name="_Toc83725513"/>
      <w:bookmarkStart w:id="431" w:name="_Toc123987380"/>
      <w:bookmarkEnd w:id="428"/>
      <w:bookmarkEnd w:id="429"/>
      <w:bookmarkEnd w:id="430"/>
      <w:r w:rsidRPr="00EF71F6">
        <w:lastRenderedPageBreak/>
        <w:t>IMPLEMENTATION AND BUILDING SYSTEM</w:t>
      </w:r>
      <w:bookmarkEnd w:id="431"/>
    </w:p>
    <w:p w14:paraId="1476138D" w14:textId="77777777" w:rsidR="000F373B" w:rsidRPr="000F373B" w:rsidRDefault="000F373B" w:rsidP="000F373B"/>
    <w:p w14:paraId="2F4DE8B4" w14:textId="63E2E6C6" w:rsidR="00CA1915" w:rsidRDefault="00CA1915" w:rsidP="00CA1915">
      <w:pPr>
        <w:pStyle w:val="Heading2"/>
      </w:pPr>
      <w:bookmarkStart w:id="432" w:name="_Toc123987381"/>
      <w:r w:rsidRPr="00CA1915">
        <w:t>Build website interface with React Js</w:t>
      </w:r>
      <w:r>
        <w:t>:</w:t>
      </w:r>
      <w:bookmarkEnd w:id="432"/>
    </w:p>
    <w:p w14:paraId="12BC26BB" w14:textId="636D5CCE" w:rsidR="006B3318" w:rsidRPr="00D670F9" w:rsidRDefault="00D670F9" w:rsidP="00D670F9">
      <w:pPr>
        <w:spacing w:line="360" w:lineRule="auto"/>
        <w:ind w:firstLine="720"/>
        <w:jc w:val="both"/>
        <w:rPr>
          <w:sz w:val="26"/>
          <w:szCs w:val="26"/>
        </w:rPr>
      </w:pPr>
      <w:r w:rsidRPr="00D670F9">
        <w:rPr>
          <w:sz w:val="26"/>
          <w:szCs w:val="26"/>
        </w:rPr>
        <w:t>Install the required libraries for ReactJS:</w:t>
      </w:r>
    </w:p>
    <w:p w14:paraId="2D5234CF" w14:textId="77777777" w:rsidR="00D670F9" w:rsidRDefault="00CA1915" w:rsidP="00D670F9">
      <w:pPr>
        <w:keepNext/>
        <w:spacing w:line="360" w:lineRule="auto"/>
        <w:jc w:val="center"/>
      </w:pPr>
      <w:r w:rsidRPr="00D670F9">
        <w:rPr>
          <w:noProof/>
          <w:sz w:val="26"/>
          <w:szCs w:val="26"/>
        </w:rPr>
        <w:drawing>
          <wp:inline distT="0" distB="0" distL="0" distR="0" wp14:anchorId="137E2B4E" wp14:editId="6A500761">
            <wp:extent cx="3620005" cy="19052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0005" cy="1905266"/>
                    </a:xfrm>
                    <a:prstGeom prst="rect">
                      <a:avLst/>
                    </a:prstGeom>
                  </pic:spPr>
                </pic:pic>
              </a:graphicData>
            </a:graphic>
          </wp:inline>
        </w:drawing>
      </w:r>
    </w:p>
    <w:p w14:paraId="325B8F5A" w14:textId="261A2C6F" w:rsidR="00CA1915" w:rsidRPr="00D670F9" w:rsidRDefault="00D670F9" w:rsidP="00D670F9">
      <w:pPr>
        <w:pStyle w:val="Caption"/>
        <w:jc w:val="center"/>
        <w:rPr>
          <w:sz w:val="26"/>
          <w:szCs w:val="26"/>
        </w:rPr>
      </w:pPr>
      <w:bookmarkStart w:id="433" w:name="_Toc123250894"/>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w:t>
      </w:r>
      <w:r w:rsidR="00F33A34">
        <w:rPr>
          <w:noProof/>
        </w:rPr>
        <w:fldChar w:fldCharType="end"/>
      </w:r>
      <w:r>
        <w:t xml:space="preserve"> </w:t>
      </w:r>
      <w:r w:rsidRPr="00D670F9">
        <w:rPr>
          <w:b w:val="0"/>
          <w:sz w:val="26"/>
          <w:szCs w:val="26"/>
        </w:rPr>
        <w:t>- Install the required libraries for ReactJS</w:t>
      </w:r>
      <w:bookmarkEnd w:id="433"/>
    </w:p>
    <w:p w14:paraId="4DA92408" w14:textId="7AE66100" w:rsidR="006B3318" w:rsidRDefault="00D670F9" w:rsidP="00D670F9">
      <w:pPr>
        <w:pStyle w:val="Heading2"/>
      </w:pPr>
      <w:bookmarkStart w:id="434" w:name="_Toc123987382"/>
      <w:r w:rsidRPr="00D670F9">
        <w:t>Use collaborative filtering suggestions to recommend products</w:t>
      </w:r>
      <w:r>
        <w:t>:</w:t>
      </w:r>
      <w:bookmarkEnd w:id="434"/>
    </w:p>
    <w:p w14:paraId="7324382E" w14:textId="6B6124B1" w:rsidR="0012779E" w:rsidRPr="0012779E" w:rsidRDefault="0012779E" w:rsidP="0012779E">
      <w:pPr>
        <w:spacing w:line="360" w:lineRule="auto"/>
        <w:ind w:firstLine="720"/>
        <w:jc w:val="both"/>
        <w:rPr>
          <w:sz w:val="26"/>
          <w:szCs w:val="26"/>
        </w:rPr>
      </w:pPr>
      <w:r w:rsidRPr="00D670F9">
        <w:rPr>
          <w:sz w:val="26"/>
          <w:szCs w:val="26"/>
        </w:rPr>
        <w:t xml:space="preserve">Install the required libraries for </w:t>
      </w:r>
      <w:r>
        <w:rPr>
          <w:sz w:val="26"/>
          <w:szCs w:val="26"/>
        </w:rPr>
        <w:t>Python</w:t>
      </w:r>
    </w:p>
    <w:p w14:paraId="28F8B879" w14:textId="77777777" w:rsidR="004B6E1C" w:rsidRDefault="0012779E" w:rsidP="004B6E1C">
      <w:pPr>
        <w:keepNext/>
        <w:jc w:val="center"/>
      </w:pPr>
      <w:r w:rsidRPr="0012779E">
        <w:rPr>
          <w:noProof/>
          <w:sz w:val="26"/>
          <w:szCs w:val="26"/>
        </w:rPr>
        <w:drawing>
          <wp:inline distT="0" distB="0" distL="0" distR="0" wp14:anchorId="71C97487" wp14:editId="58885DD2">
            <wp:extent cx="4429743" cy="12384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9743" cy="1238423"/>
                    </a:xfrm>
                    <a:prstGeom prst="rect">
                      <a:avLst/>
                    </a:prstGeom>
                  </pic:spPr>
                </pic:pic>
              </a:graphicData>
            </a:graphic>
          </wp:inline>
        </w:drawing>
      </w:r>
    </w:p>
    <w:p w14:paraId="68C9BEAA" w14:textId="300AB98B" w:rsidR="004B6E1C" w:rsidRDefault="004B6E1C" w:rsidP="004B6E1C">
      <w:pPr>
        <w:pStyle w:val="Caption"/>
        <w:jc w:val="center"/>
        <w:rPr>
          <w:b w:val="0"/>
          <w:sz w:val="26"/>
          <w:szCs w:val="26"/>
        </w:rPr>
      </w:pPr>
      <w:bookmarkStart w:id="435" w:name="_Toc123250895"/>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w:t>
      </w:r>
      <w:r w:rsidR="00F33A34">
        <w:rPr>
          <w:noProof/>
        </w:rPr>
        <w:fldChar w:fldCharType="end"/>
      </w:r>
      <w:r>
        <w:t xml:space="preserve"> </w:t>
      </w:r>
      <w:r w:rsidRPr="004B6E1C">
        <w:rPr>
          <w:b w:val="0"/>
          <w:sz w:val="26"/>
          <w:szCs w:val="26"/>
        </w:rPr>
        <w:t>- Install the required libraries for Python</w:t>
      </w:r>
      <w:bookmarkEnd w:id="435"/>
    </w:p>
    <w:p w14:paraId="0E1CFBA9" w14:textId="2CAA7AC9" w:rsidR="004B6E1C" w:rsidRPr="004B6E1C" w:rsidRDefault="004B6E1C" w:rsidP="004B6E1C">
      <w:pPr>
        <w:spacing w:line="360" w:lineRule="auto"/>
        <w:jc w:val="both"/>
        <w:rPr>
          <w:sz w:val="26"/>
          <w:szCs w:val="26"/>
        </w:rPr>
      </w:pPr>
      <w:r w:rsidRPr="004B6E1C">
        <w:rPr>
          <w:sz w:val="26"/>
          <w:szCs w:val="26"/>
        </w:rPr>
        <w:tab/>
        <w:t>Use Flask library to write api that returns suggested product data</w:t>
      </w:r>
    </w:p>
    <w:p w14:paraId="66DF0BB4" w14:textId="77777777" w:rsidR="004B6E1C" w:rsidRDefault="004B6E1C" w:rsidP="004B6E1C">
      <w:pPr>
        <w:keepNext/>
        <w:spacing w:line="360" w:lineRule="auto"/>
        <w:jc w:val="center"/>
      </w:pPr>
      <w:r w:rsidRPr="004B6E1C">
        <w:rPr>
          <w:noProof/>
          <w:sz w:val="26"/>
          <w:szCs w:val="26"/>
        </w:rPr>
        <w:drawing>
          <wp:inline distT="0" distB="0" distL="0" distR="0" wp14:anchorId="33ED3210" wp14:editId="2DA662FC">
            <wp:extent cx="2029108" cy="352474"/>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9108" cy="352474"/>
                    </a:xfrm>
                    <a:prstGeom prst="rect">
                      <a:avLst/>
                    </a:prstGeom>
                  </pic:spPr>
                </pic:pic>
              </a:graphicData>
            </a:graphic>
          </wp:inline>
        </w:drawing>
      </w:r>
    </w:p>
    <w:p w14:paraId="1014C7E3" w14:textId="17170814" w:rsidR="006B3318" w:rsidRDefault="004B6E1C" w:rsidP="004B6E1C">
      <w:pPr>
        <w:pStyle w:val="Caption"/>
        <w:jc w:val="center"/>
        <w:rPr>
          <w:b w:val="0"/>
          <w:sz w:val="26"/>
          <w:szCs w:val="26"/>
        </w:rPr>
      </w:pPr>
      <w:bookmarkStart w:id="436" w:name="_Toc123250896"/>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w:t>
      </w:r>
      <w:r w:rsidR="00F33A34">
        <w:rPr>
          <w:noProof/>
        </w:rPr>
        <w:fldChar w:fldCharType="end"/>
      </w:r>
      <w:r w:rsidRPr="004B6E1C">
        <w:rPr>
          <w:b w:val="0"/>
          <w:sz w:val="26"/>
          <w:szCs w:val="26"/>
        </w:rPr>
        <w:t xml:space="preserve"> - Use the library Flask</w:t>
      </w:r>
      <w:bookmarkEnd w:id="436"/>
    </w:p>
    <w:p w14:paraId="28A389FE" w14:textId="2F69C154" w:rsidR="004B6E1C" w:rsidRPr="004B6E1C" w:rsidRDefault="004B6E1C" w:rsidP="004B6E1C">
      <w:pPr>
        <w:spacing w:line="360" w:lineRule="auto"/>
        <w:jc w:val="both"/>
        <w:rPr>
          <w:rFonts w:eastAsiaTheme="majorEastAsia"/>
          <w:sz w:val="26"/>
          <w:szCs w:val="26"/>
        </w:rPr>
      </w:pPr>
      <w:r>
        <w:rPr>
          <w:rFonts w:eastAsiaTheme="majorEastAsia"/>
        </w:rPr>
        <w:tab/>
      </w:r>
      <w:r w:rsidRPr="004B6E1C">
        <w:rPr>
          <w:rFonts w:eastAsiaTheme="majorEastAsia"/>
          <w:sz w:val="26"/>
          <w:szCs w:val="26"/>
        </w:rPr>
        <w:t>Use the library mysql.connector for database connection</w:t>
      </w:r>
    </w:p>
    <w:p w14:paraId="42A00119" w14:textId="77777777" w:rsidR="004B6E1C" w:rsidRDefault="004B6E1C" w:rsidP="004B6E1C">
      <w:pPr>
        <w:keepNext/>
        <w:jc w:val="center"/>
      </w:pPr>
      <w:r w:rsidRPr="004B6E1C">
        <w:rPr>
          <w:rFonts w:eastAsiaTheme="majorEastAsia"/>
          <w:noProof/>
        </w:rPr>
        <w:drawing>
          <wp:inline distT="0" distB="0" distL="0" distR="0" wp14:anchorId="12738120" wp14:editId="742D54FB">
            <wp:extent cx="3000794" cy="1143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0794" cy="1143160"/>
                    </a:xfrm>
                    <a:prstGeom prst="rect">
                      <a:avLst/>
                    </a:prstGeom>
                  </pic:spPr>
                </pic:pic>
              </a:graphicData>
            </a:graphic>
          </wp:inline>
        </w:drawing>
      </w:r>
    </w:p>
    <w:p w14:paraId="509EAE17" w14:textId="7BA27C5D" w:rsidR="004B6E1C" w:rsidRDefault="004B6E1C" w:rsidP="004B6E1C">
      <w:pPr>
        <w:pStyle w:val="Caption"/>
        <w:jc w:val="center"/>
        <w:rPr>
          <w:b w:val="0"/>
          <w:sz w:val="26"/>
          <w:szCs w:val="26"/>
        </w:rPr>
      </w:pPr>
      <w:bookmarkStart w:id="437" w:name="_Toc123250897"/>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4</w:t>
      </w:r>
      <w:r w:rsidR="00F33A34">
        <w:rPr>
          <w:noProof/>
        </w:rPr>
        <w:fldChar w:fldCharType="end"/>
      </w:r>
      <w:r>
        <w:t xml:space="preserve"> </w:t>
      </w:r>
      <w:r w:rsidRPr="004B6E1C">
        <w:rPr>
          <w:b w:val="0"/>
          <w:sz w:val="26"/>
          <w:szCs w:val="26"/>
        </w:rPr>
        <w:t>- Configure database connection</w:t>
      </w:r>
      <w:bookmarkEnd w:id="437"/>
    </w:p>
    <w:p w14:paraId="32754F4B" w14:textId="21310EBD" w:rsidR="004B6E1C" w:rsidRPr="004B6E1C" w:rsidRDefault="004B6E1C" w:rsidP="004B6E1C">
      <w:pPr>
        <w:spacing w:line="360" w:lineRule="auto"/>
        <w:ind w:firstLine="720"/>
        <w:jc w:val="both"/>
        <w:rPr>
          <w:rFonts w:eastAsiaTheme="majorEastAsia"/>
          <w:sz w:val="26"/>
          <w:szCs w:val="26"/>
        </w:rPr>
      </w:pPr>
      <w:r w:rsidRPr="004B6E1C">
        <w:rPr>
          <w:rFonts w:eastAsiaTheme="majorEastAsia"/>
          <w:sz w:val="26"/>
          <w:szCs w:val="26"/>
        </w:rPr>
        <w:lastRenderedPageBreak/>
        <w:t>Use query statements to get or post data</w:t>
      </w:r>
    </w:p>
    <w:p w14:paraId="3BABEAE6" w14:textId="77777777" w:rsidR="004B6E1C" w:rsidRDefault="004B6E1C" w:rsidP="004B6E1C">
      <w:pPr>
        <w:keepNext/>
      </w:pPr>
      <w:r w:rsidRPr="004B6E1C">
        <w:rPr>
          <w:rFonts w:eastAsiaTheme="majorEastAsia"/>
          <w:noProof/>
        </w:rPr>
        <w:drawing>
          <wp:inline distT="0" distB="0" distL="0" distR="0" wp14:anchorId="2A8E343C" wp14:editId="36A9A574">
            <wp:extent cx="5760720" cy="1875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75790"/>
                    </a:xfrm>
                    <a:prstGeom prst="rect">
                      <a:avLst/>
                    </a:prstGeom>
                  </pic:spPr>
                </pic:pic>
              </a:graphicData>
            </a:graphic>
          </wp:inline>
        </w:drawing>
      </w:r>
    </w:p>
    <w:p w14:paraId="0A4FD503" w14:textId="609D8AAA" w:rsidR="004B6E1C" w:rsidRDefault="004B6E1C" w:rsidP="004B6E1C">
      <w:pPr>
        <w:pStyle w:val="Caption"/>
        <w:jc w:val="center"/>
        <w:rPr>
          <w:b w:val="0"/>
          <w:sz w:val="26"/>
          <w:szCs w:val="26"/>
        </w:rPr>
      </w:pPr>
      <w:bookmarkStart w:id="438" w:name="_Toc123250898"/>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5</w:t>
      </w:r>
      <w:r w:rsidR="00F33A34">
        <w:rPr>
          <w:noProof/>
        </w:rPr>
        <w:fldChar w:fldCharType="end"/>
      </w:r>
      <w:r>
        <w:t xml:space="preserve"> </w:t>
      </w:r>
      <w:r w:rsidRPr="004B6E1C">
        <w:rPr>
          <w:b w:val="0"/>
          <w:sz w:val="26"/>
          <w:szCs w:val="26"/>
        </w:rPr>
        <w:t>- Database query</w:t>
      </w:r>
      <w:bookmarkEnd w:id="438"/>
    </w:p>
    <w:p w14:paraId="23581705" w14:textId="2E0F8794" w:rsidR="000627BE" w:rsidRPr="000627BE" w:rsidRDefault="000627BE" w:rsidP="000627BE">
      <w:pPr>
        <w:spacing w:line="360" w:lineRule="auto"/>
        <w:ind w:firstLine="720"/>
        <w:jc w:val="both"/>
        <w:rPr>
          <w:sz w:val="26"/>
          <w:szCs w:val="26"/>
        </w:rPr>
      </w:pPr>
      <w:r w:rsidRPr="000627BE">
        <w:rPr>
          <w:sz w:val="26"/>
          <w:szCs w:val="26"/>
        </w:rPr>
        <w:t>Configure routes</w:t>
      </w:r>
    </w:p>
    <w:p w14:paraId="097FBCAA" w14:textId="77777777" w:rsidR="000627BE" w:rsidRDefault="005D72A4" w:rsidP="000627BE">
      <w:pPr>
        <w:keepNext/>
        <w:jc w:val="center"/>
      </w:pPr>
      <w:r w:rsidRPr="005D72A4">
        <w:rPr>
          <w:rFonts w:eastAsiaTheme="majorEastAsia"/>
          <w:noProof/>
        </w:rPr>
        <w:drawing>
          <wp:inline distT="0" distB="0" distL="0" distR="0" wp14:anchorId="0AE664DC" wp14:editId="43B7F715">
            <wp:extent cx="4020111" cy="25721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0111" cy="257211"/>
                    </a:xfrm>
                    <a:prstGeom prst="rect">
                      <a:avLst/>
                    </a:prstGeom>
                  </pic:spPr>
                </pic:pic>
              </a:graphicData>
            </a:graphic>
          </wp:inline>
        </w:drawing>
      </w:r>
    </w:p>
    <w:p w14:paraId="3D4B6811" w14:textId="50120ABB" w:rsidR="005D72A4" w:rsidRDefault="000627BE" w:rsidP="000627BE">
      <w:pPr>
        <w:pStyle w:val="Caption"/>
        <w:jc w:val="center"/>
        <w:rPr>
          <w:b w:val="0"/>
          <w:sz w:val="26"/>
          <w:szCs w:val="26"/>
        </w:rPr>
      </w:pPr>
      <w:bookmarkStart w:id="439" w:name="_Toc123250899"/>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6</w:t>
      </w:r>
      <w:r w:rsidR="00F33A34">
        <w:rPr>
          <w:noProof/>
        </w:rPr>
        <w:fldChar w:fldCharType="end"/>
      </w:r>
      <w:r>
        <w:t xml:space="preserve"> </w:t>
      </w:r>
      <w:r w:rsidRPr="000627BE">
        <w:rPr>
          <w:b w:val="0"/>
          <w:sz w:val="26"/>
          <w:szCs w:val="26"/>
        </w:rPr>
        <w:t>- Configure routes</w:t>
      </w:r>
      <w:bookmarkEnd w:id="439"/>
    </w:p>
    <w:p w14:paraId="0984BEAD" w14:textId="3034C53B" w:rsidR="0089571D" w:rsidRDefault="00DC721B" w:rsidP="0089571D">
      <w:pPr>
        <w:spacing w:line="360" w:lineRule="auto"/>
        <w:jc w:val="both"/>
        <w:rPr>
          <w:rFonts w:eastAsiaTheme="majorEastAsia"/>
          <w:sz w:val="26"/>
          <w:szCs w:val="26"/>
        </w:rPr>
      </w:pPr>
      <w:r>
        <w:rPr>
          <w:rFonts w:eastAsiaTheme="majorEastAsia"/>
          <w:sz w:val="26"/>
          <w:szCs w:val="26"/>
        </w:rPr>
        <w:tab/>
      </w:r>
      <w:r w:rsidRPr="00DC721B">
        <w:rPr>
          <w:rFonts w:eastAsiaTheme="majorEastAsia"/>
          <w:sz w:val="26"/>
          <w:szCs w:val="26"/>
        </w:rPr>
        <w:t>Before calculating the Pearson correlation coefficient, we need to create</w:t>
      </w:r>
      <w:r>
        <w:rPr>
          <w:rFonts w:eastAsiaTheme="majorEastAsia"/>
          <w:sz w:val="26"/>
          <w:szCs w:val="26"/>
        </w:rPr>
        <w:t xml:space="preserve"> a matrix and process the NaN </w:t>
      </w:r>
      <w:r w:rsidRPr="00DC721B">
        <w:rPr>
          <w:rFonts w:eastAsiaTheme="majorEastAsia"/>
          <w:sz w:val="26"/>
          <w:szCs w:val="26"/>
        </w:rPr>
        <w:t>values</w:t>
      </w:r>
    </w:p>
    <w:p w14:paraId="2227CC1A" w14:textId="77777777" w:rsidR="00DC721B" w:rsidRDefault="00DC721B" w:rsidP="00DC721B">
      <w:pPr>
        <w:keepNext/>
        <w:spacing w:line="360" w:lineRule="auto"/>
        <w:jc w:val="center"/>
      </w:pPr>
      <w:r w:rsidRPr="00DC721B">
        <w:rPr>
          <w:rFonts w:eastAsiaTheme="majorEastAsia"/>
          <w:noProof/>
          <w:sz w:val="26"/>
          <w:szCs w:val="26"/>
        </w:rPr>
        <w:drawing>
          <wp:inline distT="0" distB="0" distL="0" distR="0" wp14:anchorId="7F3666BA" wp14:editId="2290757E">
            <wp:extent cx="5760720" cy="787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787400"/>
                    </a:xfrm>
                    <a:prstGeom prst="rect">
                      <a:avLst/>
                    </a:prstGeom>
                  </pic:spPr>
                </pic:pic>
              </a:graphicData>
            </a:graphic>
          </wp:inline>
        </w:drawing>
      </w:r>
    </w:p>
    <w:p w14:paraId="04D2B8B4" w14:textId="32642CD4" w:rsidR="00DC721B" w:rsidRDefault="00DC721B" w:rsidP="00DC721B">
      <w:pPr>
        <w:pStyle w:val="Caption"/>
        <w:jc w:val="center"/>
        <w:rPr>
          <w:b w:val="0"/>
          <w:sz w:val="26"/>
          <w:szCs w:val="26"/>
        </w:rPr>
      </w:pPr>
      <w:bookmarkStart w:id="440" w:name="_Toc123250900"/>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7</w:t>
      </w:r>
      <w:r w:rsidR="00F33A34">
        <w:rPr>
          <w:noProof/>
        </w:rPr>
        <w:fldChar w:fldCharType="end"/>
      </w:r>
      <w:r>
        <w:t xml:space="preserve"> </w:t>
      </w:r>
      <w:r w:rsidRPr="00DC721B">
        <w:rPr>
          <w:b w:val="0"/>
          <w:sz w:val="26"/>
          <w:szCs w:val="26"/>
        </w:rPr>
        <w:t>- Create a matrix and process the NaN values</w:t>
      </w:r>
      <w:bookmarkEnd w:id="440"/>
    </w:p>
    <w:p w14:paraId="309CC3BD" w14:textId="77777777" w:rsidR="00BE7531" w:rsidRDefault="00BE7531" w:rsidP="00BE7531">
      <w:pPr>
        <w:spacing w:line="360" w:lineRule="auto"/>
        <w:ind w:firstLine="720"/>
        <w:jc w:val="both"/>
        <w:rPr>
          <w:rFonts w:eastAsiaTheme="majorEastAsia"/>
          <w:sz w:val="26"/>
          <w:szCs w:val="26"/>
        </w:rPr>
      </w:pPr>
      <w:r w:rsidRPr="00091885">
        <w:rPr>
          <w:rFonts w:eastAsiaTheme="majorEastAsia"/>
          <w:sz w:val="26"/>
          <w:szCs w:val="26"/>
        </w:rPr>
        <w:t>Calculate the correlation coefficient using corr(method='pearson') and sort the coefficients in descending order</w:t>
      </w:r>
    </w:p>
    <w:p w14:paraId="090E0992" w14:textId="77777777" w:rsidR="00BE7531" w:rsidRDefault="00BE7531" w:rsidP="00BE7531">
      <w:pPr>
        <w:keepNext/>
        <w:jc w:val="center"/>
      </w:pPr>
      <w:r w:rsidRPr="00091885">
        <w:rPr>
          <w:rFonts w:eastAsiaTheme="majorEastAsia"/>
          <w:noProof/>
        </w:rPr>
        <w:drawing>
          <wp:inline distT="0" distB="0" distL="0" distR="0" wp14:anchorId="4B324D84" wp14:editId="63D4ADAC">
            <wp:extent cx="5325218" cy="905001"/>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5218" cy="905001"/>
                    </a:xfrm>
                    <a:prstGeom prst="rect">
                      <a:avLst/>
                    </a:prstGeom>
                  </pic:spPr>
                </pic:pic>
              </a:graphicData>
            </a:graphic>
          </wp:inline>
        </w:drawing>
      </w:r>
    </w:p>
    <w:p w14:paraId="7F772FE4" w14:textId="112938A8" w:rsidR="00BE7531" w:rsidRPr="00083F35" w:rsidRDefault="00BE7531" w:rsidP="00083F35">
      <w:pPr>
        <w:pStyle w:val="Caption"/>
        <w:jc w:val="center"/>
        <w:rPr>
          <w:b w:val="0"/>
          <w:sz w:val="26"/>
          <w:szCs w:val="26"/>
        </w:rPr>
      </w:pPr>
      <w:bookmarkStart w:id="441" w:name="_Toc123250901"/>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8</w:t>
      </w:r>
      <w:r w:rsidR="00F33A34">
        <w:rPr>
          <w:noProof/>
        </w:rPr>
        <w:fldChar w:fldCharType="end"/>
      </w:r>
      <w:r>
        <w:t xml:space="preserve"> </w:t>
      </w:r>
      <w:r w:rsidRPr="00091885">
        <w:rPr>
          <w:b w:val="0"/>
          <w:sz w:val="26"/>
          <w:szCs w:val="26"/>
        </w:rPr>
        <w:t>- Calculate the correlation coefficient using corr(method='pearson')</w:t>
      </w:r>
      <w:bookmarkEnd w:id="441"/>
    </w:p>
    <w:p w14:paraId="100689B9" w14:textId="77777777" w:rsidR="00B56A59" w:rsidRDefault="00B56A59" w:rsidP="00B56A59">
      <w:pPr>
        <w:spacing w:line="360" w:lineRule="auto"/>
        <w:ind w:firstLine="720"/>
        <w:jc w:val="both"/>
        <w:rPr>
          <w:rFonts w:eastAsiaTheme="majorEastAsia"/>
          <w:sz w:val="26"/>
          <w:szCs w:val="26"/>
        </w:rPr>
      </w:pPr>
      <w:r w:rsidRPr="0089571D">
        <w:rPr>
          <w:rFonts w:eastAsiaTheme="majorEastAsia"/>
          <w:sz w:val="26"/>
          <w:szCs w:val="26"/>
        </w:rPr>
        <w:t>Use the Pearson correlation coefficient to compare the correlation between users using the formula</w:t>
      </w:r>
      <w:r>
        <w:rPr>
          <w:rFonts w:eastAsiaTheme="majorEastAsia"/>
          <w:sz w:val="26"/>
          <w:szCs w:val="26"/>
        </w:rPr>
        <w:t>:</w:t>
      </w:r>
    </w:p>
    <w:p w14:paraId="65DE2ACA" w14:textId="77777777" w:rsidR="00B56A59" w:rsidRDefault="00B56A59" w:rsidP="00B56A59">
      <w:pPr>
        <w:keepNext/>
        <w:spacing w:line="360" w:lineRule="auto"/>
        <w:ind w:firstLine="720"/>
        <w:jc w:val="center"/>
      </w:pPr>
      <w:r w:rsidRPr="005B105E">
        <w:rPr>
          <w:rFonts w:eastAsiaTheme="majorEastAsia"/>
          <w:noProof/>
          <w:sz w:val="26"/>
          <w:szCs w:val="26"/>
        </w:rPr>
        <w:drawing>
          <wp:inline distT="0" distB="0" distL="0" distR="0" wp14:anchorId="373AB456" wp14:editId="7ED31419">
            <wp:extent cx="2337683" cy="1067069"/>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0387" cy="1072868"/>
                    </a:xfrm>
                    <a:prstGeom prst="rect">
                      <a:avLst/>
                    </a:prstGeom>
                  </pic:spPr>
                </pic:pic>
              </a:graphicData>
            </a:graphic>
          </wp:inline>
        </w:drawing>
      </w:r>
    </w:p>
    <w:p w14:paraId="6C3E7C63" w14:textId="692BEEA0" w:rsidR="00091885" w:rsidRPr="00BE7531" w:rsidRDefault="00B56A59" w:rsidP="00BE7531">
      <w:pPr>
        <w:pStyle w:val="Caption"/>
        <w:jc w:val="center"/>
        <w:rPr>
          <w:b w:val="0"/>
          <w:sz w:val="26"/>
          <w:szCs w:val="26"/>
        </w:rPr>
      </w:pPr>
      <w:bookmarkStart w:id="442" w:name="_Toc123250902"/>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9</w:t>
      </w:r>
      <w:r w:rsidR="00F33A34">
        <w:rPr>
          <w:noProof/>
        </w:rPr>
        <w:fldChar w:fldCharType="end"/>
      </w:r>
      <w:r>
        <w:t xml:space="preserve"> </w:t>
      </w:r>
      <w:r w:rsidRPr="005B105E">
        <w:rPr>
          <w:b w:val="0"/>
          <w:sz w:val="26"/>
          <w:szCs w:val="26"/>
        </w:rPr>
        <w:t>- The formula for calculating the correlation coefficient Pearson</w:t>
      </w:r>
      <w:bookmarkEnd w:id="442"/>
    </w:p>
    <w:p w14:paraId="7D3B2FBE" w14:textId="4AB2D325" w:rsidR="00091885" w:rsidRPr="00091885" w:rsidRDefault="00091885" w:rsidP="00BE7531">
      <w:pPr>
        <w:spacing w:line="360" w:lineRule="auto"/>
        <w:ind w:firstLine="720"/>
        <w:jc w:val="both"/>
        <w:rPr>
          <w:rFonts w:eastAsiaTheme="majorEastAsia"/>
          <w:sz w:val="26"/>
          <w:szCs w:val="26"/>
        </w:rPr>
      </w:pPr>
      <w:r w:rsidRPr="00091885">
        <w:rPr>
          <w:rFonts w:eastAsiaTheme="majorEastAsia"/>
          <w:sz w:val="26"/>
          <w:szCs w:val="26"/>
        </w:rPr>
        <w:lastRenderedPageBreak/>
        <w:t>Use Json library to return data in Json format</w:t>
      </w:r>
    </w:p>
    <w:p w14:paraId="5759E48B" w14:textId="77777777" w:rsidR="00091885" w:rsidRDefault="00091885" w:rsidP="00091885">
      <w:pPr>
        <w:keepNext/>
        <w:spacing w:line="360" w:lineRule="auto"/>
        <w:jc w:val="center"/>
      </w:pPr>
      <w:r w:rsidRPr="00091885">
        <w:rPr>
          <w:rFonts w:eastAsiaTheme="majorEastAsia"/>
          <w:noProof/>
          <w:sz w:val="26"/>
          <w:szCs w:val="26"/>
        </w:rPr>
        <w:drawing>
          <wp:inline distT="0" distB="0" distL="0" distR="0" wp14:anchorId="36AB65F5" wp14:editId="687347D6">
            <wp:extent cx="3905795" cy="50489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795" cy="504895"/>
                    </a:xfrm>
                    <a:prstGeom prst="rect">
                      <a:avLst/>
                    </a:prstGeom>
                  </pic:spPr>
                </pic:pic>
              </a:graphicData>
            </a:graphic>
          </wp:inline>
        </w:drawing>
      </w:r>
    </w:p>
    <w:p w14:paraId="673B7B00" w14:textId="1ADA5591" w:rsidR="005D72A4" w:rsidRPr="00C97EDA" w:rsidRDefault="00091885" w:rsidP="00C97EDA">
      <w:pPr>
        <w:pStyle w:val="Caption"/>
        <w:jc w:val="center"/>
        <w:rPr>
          <w:rFonts w:eastAsiaTheme="majorEastAsia"/>
          <w:sz w:val="26"/>
          <w:szCs w:val="26"/>
        </w:rPr>
      </w:pPr>
      <w:bookmarkStart w:id="443" w:name="_Toc123250903"/>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10</w:t>
      </w:r>
      <w:r w:rsidR="00F33A34">
        <w:rPr>
          <w:noProof/>
        </w:rPr>
        <w:fldChar w:fldCharType="end"/>
      </w:r>
      <w:r>
        <w:t xml:space="preserve"> </w:t>
      </w:r>
      <w:r w:rsidRPr="00091885">
        <w:rPr>
          <w:b w:val="0"/>
          <w:sz w:val="26"/>
          <w:szCs w:val="26"/>
        </w:rPr>
        <w:t>- Use Json library to return data in Json format</w:t>
      </w:r>
      <w:bookmarkEnd w:id="443"/>
    </w:p>
    <w:p w14:paraId="0880281A" w14:textId="380A1446" w:rsidR="00CA1915" w:rsidRDefault="00CA1915" w:rsidP="00CA1915">
      <w:pPr>
        <w:pStyle w:val="Heading2"/>
      </w:pPr>
      <w:bookmarkStart w:id="444" w:name="_Toc123987383"/>
      <w:r w:rsidRPr="00CA1915">
        <w:t>Building a server system using Node Js</w:t>
      </w:r>
      <w:r>
        <w:t>:</w:t>
      </w:r>
      <w:bookmarkEnd w:id="444"/>
    </w:p>
    <w:p w14:paraId="2AA823E9" w14:textId="77777777" w:rsidR="00397F0E" w:rsidRPr="00897EF9" w:rsidRDefault="00397F0E" w:rsidP="00397F0E">
      <w:pPr>
        <w:spacing w:line="360" w:lineRule="auto"/>
        <w:ind w:firstLine="576"/>
        <w:jc w:val="both"/>
        <w:rPr>
          <w:sz w:val="26"/>
          <w:szCs w:val="26"/>
        </w:rPr>
      </w:pPr>
      <w:r w:rsidRPr="00897EF9">
        <w:rPr>
          <w:sz w:val="26"/>
          <w:szCs w:val="26"/>
        </w:rPr>
        <w:t>Configure database connection</w:t>
      </w:r>
      <w:r>
        <w:rPr>
          <w:sz w:val="26"/>
          <w:szCs w:val="26"/>
        </w:rPr>
        <w:t xml:space="preserve"> using mysql </w:t>
      </w:r>
      <w:r w:rsidRPr="00DD3065">
        <w:rPr>
          <w:sz w:val="26"/>
          <w:szCs w:val="26"/>
        </w:rPr>
        <w:t>library</w:t>
      </w:r>
    </w:p>
    <w:p w14:paraId="0F766037" w14:textId="77777777" w:rsidR="00397F0E" w:rsidRDefault="00397F0E" w:rsidP="00397F0E">
      <w:pPr>
        <w:keepNext/>
        <w:jc w:val="center"/>
      </w:pPr>
      <w:r w:rsidRPr="00897EF9">
        <w:rPr>
          <w:b/>
          <w:noProof/>
          <w:sz w:val="26"/>
          <w:szCs w:val="26"/>
        </w:rPr>
        <w:drawing>
          <wp:inline distT="0" distB="0" distL="0" distR="0" wp14:anchorId="346B7D08" wp14:editId="1AA87B38">
            <wp:extent cx="2608962" cy="1757239"/>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1493" cy="1839768"/>
                    </a:xfrm>
                    <a:prstGeom prst="rect">
                      <a:avLst/>
                    </a:prstGeom>
                  </pic:spPr>
                </pic:pic>
              </a:graphicData>
            </a:graphic>
          </wp:inline>
        </w:drawing>
      </w:r>
    </w:p>
    <w:p w14:paraId="75B88E4E" w14:textId="1288BCEC" w:rsidR="00397F0E" w:rsidRPr="00397F0E" w:rsidRDefault="00397F0E" w:rsidP="00397F0E">
      <w:pPr>
        <w:pStyle w:val="Caption"/>
        <w:jc w:val="center"/>
        <w:rPr>
          <w:sz w:val="26"/>
          <w:szCs w:val="26"/>
        </w:rPr>
      </w:pPr>
      <w:bookmarkStart w:id="445" w:name="_Toc123250904"/>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11</w:t>
      </w:r>
      <w:r w:rsidR="00F33A34">
        <w:rPr>
          <w:noProof/>
        </w:rPr>
        <w:fldChar w:fldCharType="end"/>
      </w:r>
      <w:r>
        <w:t xml:space="preserve"> </w:t>
      </w:r>
      <w:r w:rsidRPr="00897EF9">
        <w:rPr>
          <w:b w:val="0"/>
          <w:sz w:val="26"/>
          <w:szCs w:val="26"/>
        </w:rPr>
        <w:t>- Configure database connection</w:t>
      </w:r>
      <w:bookmarkEnd w:id="445"/>
    </w:p>
    <w:p w14:paraId="0C53CCF8" w14:textId="0757AF87" w:rsidR="006B3318" w:rsidRPr="006B3318" w:rsidRDefault="006B3318" w:rsidP="006B3318">
      <w:pPr>
        <w:spacing w:line="360" w:lineRule="auto"/>
        <w:ind w:firstLine="720"/>
        <w:jc w:val="both"/>
        <w:rPr>
          <w:sz w:val="26"/>
          <w:szCs w:val="26"/>
        </w:rPr>
      </w:pPr>
      <w:r w:rsidRPr="006B3318">
        <w:rPr>
          <w:sz w:val="26"/>
          <w:szCs w:val="26"/>
        </w:rPr>
        <w:t>Install the necessary libraries for node JS:</w:t>
      </w:r>
    </w:p>
    <w:p w14:paraId="0E5DFC12" w14:textId="240EAE48" w:rsidR="00CA1915" w:rsidRDefault="00CA1915" w:rsidP="00897EF9">
      <w:pPr>
        <w:keepNext/>
        <w:spacing w:line="360" w:lineRule="auto"/>
        <w:jc w:val="center"/>
      </w:pPr>
      <w:r w:rsidRPr="00CA1915">
        <w:rPr>
          <w:noProof/>
        </w:rPr>
        <w:drawing>
          <wp:inline distT="0" distB="0" distL="0" distR="0" wp14:anchorId="6240BE92" wp14:editId="45D4AE58">
            <wp:extent cx="2687928" cy="437321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1825" cy="4412098"/>
                    </a:xfrm>
                    <a:prstGeom prst="rect">
                      <a:avLst/>
                    </a:prstGeom>
                  </pic:spPr>
                </pic:pic>
              </a:graphicData>
            </a:graphic>
          </wp:inline>
        </w:drawing>
      </w:r>
    </w:p>
    <w:p w14:paraId="1B1DB891" w14:textId="5A792B7E" w:rsidR="00CA1915" w:rsidRDefault="00CA1915" w:rsidP="00CA1915">
      <w:pPr>
        <w:pStyle w:val="Caption"/>
        <w:jc w:val="center"/>
        <w:rPr>
          <w:b w:val="0"/>
          <w:sz w:val="26"/>
          <w:szCs w:val="26"/>
        </w:rPr>
      </w:pPr>
      <w:bookmarkStart w:id="446" w:name="_Toc123250905"/>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12</w:t>
      </w:r>
      <w:r w:rsidR="00F33A34">
        <w:rPr>
          <w:noProof/>
        </w:rPr>
        <w:fldChar w:fldCharType="end"/>
      </w:r>
      <w:r>
        <w:t xml:space="preserve"> </w:t>
      </w:r>
      <w:r w:rsidRPr="00CA1915">
        <w:rPr>
          <w:b w:val="0"/>
          <w:sz w:val="26"/>
          <w:szCs w:val="26"/>
        </w:rPr>
        <w:t>- Install the necessary libraries for node JS</w:t>
      </w:r>
      <w:bookmarkEnd w:id="446"/>
    </w:p>
    <w:p w14:paraId="4E40E57D" w14:textId="110C2C91" w:rsidR="00F47D4A" w:rsidRDefault="00F47D4A" w:rsidP="00F47D4A">
      <w:pPr>
        <w:pStyle w:val="Heading2"/>
      </w:pPr>
      <w:bookmarkStart w:id="447" w:name="_Toc123987384"/>
      <w:r w:rsidRPr="00F47D4A">
        <w:lastRenderedPageBreak/>
        <w:t>Build a database</w:t>
      </w:r>
      <w:r>
        <w:t>:</w:t>
      </w:r>
      <w:bookmarkEnd w:id="447"/>
    </w:p>
    <w:p w14:paraId="1B166249" w14:textId="48385FFA" w:rsidR="00F47D4A" w:rsidRDefault="00F47D4A" w:rsidP="00F47D4A">
      <w:pPr>
        <w:spacing w:line="360" w:lineRule="auto"/>
        <w:ind w:firstLine="720"/>
        <w:jc w:val="both"/>
        <w:rPr>
          <w:sz w:val="26"/>
          <w:szCs w:val="26"/>
        </w:rPr>
      </w:pPr>
      <w:r w:rsidRPr="00F47D4A">
        <w:rPr>
          <w:sz w:val="26"/>
          <w:szCs w:val="26"/>
        </w:rPr>
        <w:t>In this topic, I choose the database management system MySQL to work. The database to work with the system i</w:t>
      </w:r>
      <w:r w:rsidR="00887D82">
        <w:rPr>
          <w:sz w:val="26"/>
          <w:szCs w:val="26"/>
        </w:rPr>
        <w:t>s called e-commerce. Includes 11</w:t>
      </w:r>
      <w:r w:rsidRPr="00F47D4A">
        <w:rPr>
          <w:sz w:val="26"/>
          <w:szCs w:val="26"/>
        </w:rPr>
        <w:t xml:space="preserve"> tables</w:t>
      </w:r>
    </w:p>
    <w:p w14:paraId="45E45E13" w14:textId="77777777" w:rsidR="005300AB" w:rsidRDefault="00384B24" w:rsidP="005300AB">
      <w:pPr>
        <w:keepNext/>
        <w:spacing w:line="360" w:lineRule="auto"/>
      </w:pPr>
      <w:r w:rsidRPr="00384B24">
        <w:rPr>
          <w:noProof/>
          <w:sz w:val="26"/>
          <w:szCs w:val="26"/>
        </w:rPr>
        <w:drawing>
          <wp:inline distT="0" distB="0" distL="0" distR="0" wp14:anchorId="2AF9F7E0" wp14:editId="749830FE">
            <wp:extent cx="5760720" cy="2400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400300"/>
                    </a:xfrm>
                    <a:prstGeom prst="rect">
                      <a:avLst/>
                    </a:prstGeom>
                  </pic:spPr>
                </pic:pic>
              </a:graphicData>
            </a:graphic>
          </wp:inline>
        </w:drawing>
      </w:r>
    </w:p>
    <w:p w14:paraId="51A011DC" w14:textId="0D38F5F9" w:rsidR="005300AB" w:rsidRDefault="005300AB" w:rsidP="00D27A30">
      <w:pPr>
        <w:pStyle w:val="Caption"/>
        <w:jc w:val="center"/>
        <w:rPr>
          <w:b w:val="0"/>
          <w:sz w:val="26"/>
          <w:szCs w:val="26"/>
        </w:rPr>
      </w:pPr>
      <w:bookmarkStart w:id="448" w:name="_Toc123250906"/>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13</w:t>
      </w:r>
      <w:r w:rsidR="00F33A34">
        <w:rPr>
          <w:noProof/>
        </w:rPr>
        <w:fldChar w:fldCharType="end"/>
      </w:r>
      <w:r>
        <w:t xml:space="preserve"> </w:t>
      </w:r>
      <w:r w:rsidRPr="005300AB">
        <w:rPr>
          <w:b w:val="0"/>
          <w:sz w:val="26"/>
          <w:szCs w:val="26"/>
        </w:rPr>
        <w:t>- Tables in the database</w:t>
      </w:r>
      <w:bookmarkEnd w:id="448"/>
    </w:p>
    <w:p w14:paraId="60B8B936" w14:textId="3C3339F9" w:rsidR="000D7D53" w:rsidRDefault="000D7D53" w:rsidP="000D7D53">
      <w:pPr>
        <w:pStyle w:val="Heading2"/>
      </w:pPr>
      <w:bookmarkStart w:id="449" w:name="_Toc123987385"/>
      <w:r w:rsidRPr="000D7D53">
        <w:t>E-commerce system interface</w:t>
      </w:r>
      <w:r>
        <w:t>:</w:t>
      </w:r>
      <w:bookmarkEnd w:id="449"/>
    </w:p>
    <w:p w14:paraId="1443E106" w14:textId="1B2BEA25" w:rsidR="000D7D53" w:rsidRDefault="000D7D53" w:rsidP="000D7D53">
      <w:pPr>
        <w:pStyle w:val="Heading3"/>
      </w:pPr>
      <w:bookmarkStart w:id="450" w:name="_Toc123987386"/>
      <w:r w:rsidRPr="000D7D53">
        <w:t>Customer interface:</w:t>
      </w:r>
      <w:bookmarkEnd w:id="450"/>
    </w:p>
    <w:p w14:paraId="1D954A08" w14:textId="75BB1AF3" w:rsidR="00F504B2" w:rsidRDefault="006854AE" w:rsidP="00F504B2">
      <w:pPr>
        <w:keepNext/>
      </w:pPr>
      <w:r w:rsidRPr="006854AE">
        <w:rPr>
          <w:noProof/>
        </w:rPr>
        <w:drawing>
          <wp:inline distT="0" distB="0" distL="0" distR="0" wp14:anchorId="2605D61D" wp14:editId="2EE3EA28">
            <wp:extent cx="5760720" cy="28651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65120"/>
                    </a:xfrm>
                    <a:prstGeom prst="rect">
                      <a:avLst/>
                    </a:prstGeom>
                  </pic:spPr>
                </pic:pic>
              </a:graphicData>
            </a:graphic>
          </wp:inline>
        </w:drawing>
      </w:r>
    </w:p>
    <w:p w14:paraId="7EC24CD4" w14:textId="460F5700" w:rsidR="000D7D53" w:rsidRDefault="00F504B2" w:rsidP="00F504B2">
      <w:pPr>
        <w:pStyle w:val="Caption"/>
        <w:jc w:val="center"/>
        <w:rPr>
          <w:b w:val="0"/>
          <w:sz w:val="26"/>
          <w:szCs w:val="26"/>
        </w:rPr>
      </w:pPr>
      <w:bookmarkStart w:id="451" w:name="_Toc123250907"/>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14</w:t>
      </w:r>
      <w:r w:rsidR="00F33A34">
        <w:rPr>
          <w:noProof/>
        </w:rPr>
        <w:fldChar w:fldCharType="end"/>
      </w:r>
      <w:r>
        <w:t xml:space="preserve"> </w:t>
      </w:r>
      <w:r w:rsidRPr="00F504B2">
        <w:rPr>
          <w:b w:val="0"/>
          <w:sz w:val="26"/>
          <w:szCs w:val="26"/>
        </w:rPr>
        <w:t>- Home page interface</w:t>
      </w:r>
      <w:bookmarkEnd w:id="451"/>
    </w:p>
    <w:p w14:paraId="6D2BF811" w14:textId="59F0471F" w:rsidR="00F504B2" w:rsidRDefault="00847AF0" w:rsidP="00F504B2">
      <w:pPr>
        <w:keepNext/>
      </w:pPr>
      <w:r w:rsidRPr="00847AF0">
        <w:rPr>
          <w:noProof/>
        </w:rPr>
        <w:lastRenderedPageBreak/>
        <w:drawing>
          <wp:inline distT="0" distB="0" distL="0" distR="0" wp14:anchorId="71E554AA" wp14:editId="32734CD8">
            <wp:extent cx="5760720" cy="2903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03220"/>
                    </a:xfrm>
                    <a:prstGeom prst="rect">
                      <a:avLst/>
                    </a:prstGeom>
                  </pic:spPr>
                </pic:pic>
              </a:graphicData>
            </a:graphic>
          </wp:inline>
        </w:drawing>
      </w:r>
    </w:p>
    <w:p w14:paraId="1EA45C20" w14:textId="4C47AD7F" w:rsidR="00F504B2" w:rsidRDefault="00F504B2" w:rsidP="00F504B2">
      <w:pPr>
        <w:pStyle w:val="Caption"/>
        <w:jc w:val="center"/>
        <w:rPr>
          <w:b w:val="0"/>
          <w:sz w:val="26"/>
          <w:szCs w:val="26"/>
        </w:rPr>
      </w:pPr>
      <w:bookmarkStart w:id="452" w:name="_Toc123250908"/>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15</w:t>
      </w:r>
      <w:r w:rsidR="00F33A34">
        <w:rPr>
          <w:noProof/>
        </w:rPr>
        <w:fldChar w:fldCharType="end"/>
      </w:r>
      <w:r>
        <w:t xml:space="preserve"> </w:t>
      </w:r>
      <w:r w:rsidRPr="00F504B2">
        <w:rPr>
          <w:b w:val="0"/>
          <w:sz w:val="26"/>
          <w:szCs w:val="26"/>
        </w:rPr>
        <w:t>- Product type interface</w:t>
      </w:r>
      <w:bookmarkEnd w:id="452"/>
    </w:p>
    <w:p w14:paraId="1E8F04E2" w14:textId="77777777" w:rsidR="00433F0B" w:rsidRDefault="00433F0B" w:rsidP="00433F0B">
      <w:pPr>
        <w:keepNext/>
      </w:pPr>
      <w:r w:rsidRPr="00433F0B">
        <w:rPr>
          <w:noProof/>
        </w:rPr>
        <w:drawing>
          <wp:inline distT="0" distB="0" distL="0" distR="0" wp14:anchorId="30D70F2C" wp14:editId="28EFCD5D">
            <wp:extent cx="5760720" cy="29229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922905"/>
                    </a:xfrm>
                    <a:prstGeom prst="rect">
                      <a:avLst/>
                    </a:prstGeom>
                  </pic:spPr>
                </pic:pic>
              </a:graphicData>
            </a:graphic>
          </wp:inline>
        </w:drawing>
      </w:r>
    </w:p>
    <w:p w14:paraId="76B7CE97" w14:textId="2409D60B" w:rsidR="00433F0B" w:rsidRDefault="00433F0B" w:rsidP="00433F0B">
      <w:pPr>
        <w:pStyle w:val="Caption"/>
        <w:jc w:val="center"/>
        <w:rPr>
          <w:b w:val="0"/>
          <w:sz w:val="26"/>
          <w:szCs w:val="26"/>
        </w:rPr>
      </w:pPr>
      <w:bookmarkStart w:id="453" w:name="_Toc123250909"/>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16</w:t>
      </w:r>
      <w:r w:rsidR="00F33A34">
        <w:rPr>
          <w:noProof/>
        </w:rPr>
        <w:fldChar w:fldCharType="end"/>
      </w:r>
      <w:r>
        <w:t xml:space="preserve"> </w:t>
      </w:r>
      <w:r w:rsidRPr="00433F0B">
        <w:rPr>
          <w:b w:val="0"/>
          <w:sz w:val="26"/>
          <w:szCs w:val="26"/>
        </w:rPr>
        <w:t>- Login page interface</w:t>
      </w:r>
      <w:bookmarkEnd w:id="453"/>
    </w:p>
    <w:p w14:paraId="557B19B1" w14:textId="77777777" w:rsidR="00433F0B" w:rsidRDefault="00433F0B" w:rsidP="00433F0B">
      <w:pPr>
        <w:keepNext/>
      </w:pPr>
      <w:r w:rsidRPr="00433F0B">
        <w:rPr>
          <w:noProof/>
        </w:rPr>
        <w:lastRenderedPageBreak/>
        <w:drawing>
          <wp:inline distT="0" distB="0" distL="0" distR="0" wp14:anchorId="3229FC70" wp14:editId="1723B476">
            <wp:extent cx="5760720" cy="29076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07665"/>
                    </a:xfrm>
                    <a:prstGeom prst="rect">
                      <a:avLst/>
                    </a:prstGeom>
                  </pic:spPr>
                </pic:pic>
              </a:graphicData>
            </a:graphic>
          </wp:inline>
        </w:drawing>
      </w:r>
    </w:p>
    <w:p w14:paraId="277E32AF" w14:textId="0E1D97A8" w:rsidR="00433F0B" w:rsidRDefault="00433F0B" w:rsidP="00433F0B">
      <w:pPr>
        <w:pStyle w:val="Caption"/>
        <w:jc w:val="center"/>
        <w:rPr>
          <w:b w:val="0"/>
          <w:sz w:val="26"/>
          <w:szCs w:val="26"/>
        </w:rPr>
      </w:pPr>
      <w:bookmarkStart w:id="454" w:name="_Toc123250910"/>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17</w:t>
      </w:r>
      <w:r w:rsidR="00F33A34">
        <w:rPr>
          <w:noProof/>
        </w:rPr>
        <w:fldChar w:fldCharType="end"/>
      </w:r>
      <w:r>
        <w:t xml:space="preserve"> </w:t>
      </w:r>
      <w:r w:rsidRPr="00433F0B">
        <w:rPr>
          <w:b w:val="0"/>
          <w:sz w:val="26"/>
          <w:szCs w:val="26"/>
        </w:rPr>
        <w:t>- Register page interface</w:t>
      </w:r>
      <w:bookmarkEnd w:id="454"/>
    </w:p>
    <w:p w14:paraId="7038DF85" w14:textId="77777777" w:rsidR="00AB1033" w:rsidRDefault="00AB1033" w:rsidP="00AB1033">
      <w:pPr>
        <w:keepNext/>
      </w:pPr>
      <w:r w:rsidRPr="00AB1033">
        <w:rPr>
          <w:noProof/>
        </w:rPr>
        <w:drawing>
          <wp:inline distT="0" distB="0" distL="0" distR="0" wp14:anchorId="23D8BFD0" wp14:editId="4E89A47D">
            <wp:extent cx="5760720" cy="29260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26080"/>
                    </a:xfrm>
                    <a:prstGeom prst="rect">
                      <a:avLst/>
                    </a:prstGeom>
                  </pic:spPr>
                </pic:pic>
              </a:graphicData>
            </a:graphic>
          </wp:inline>
        </w:drawing>
      </w:r>
    </w:p>
    <w:p w14:paraId="6CFCB0FA" w14:textId="6FBAF1F0" w:rsidR="00AB1033" w:rsidRDefault="00AB1033" w:rsidP="00AB1033">
      <w:pPr>
        <w:pStyle w:val="Caption"/>
        <w:jc w:val="center"/>
        <w:rPr>
          <w:b w:val="0"/>
          <w:sz w:val="26"/>
          <w:szCs w:val="26"/>
        </w:rPr>
      </w:pPr>
      <w:bookmarkStart w:id="455" w:name="_Toc123250911"/>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18</w:t>
      </w:r>
      <w:r w:rsidR="00F33A34">
        <w:rPr>
          <w:noProof/>
        </w:rPr>
        <w:fldChar w:fldCharType="end"/>
      </w:r>
      <w:r>
        <w:t xml:space="preserve"> </w:t>
      </w:r>
      <w:r w:rsidRPr="00AB1033">
        <w:rPr>
          <w:b w:val="0"/>
          <w:sz w:val="26"/>
          <w:szCs w:val="26"/>
        </w:rPr>
        <w:t>- Email verification page interface</w:t>
      </w:r>
      <w:bookmarkEnd w:id="455"/>
    </w:p>
    <w:p w14:paraId="2B7FC1E8" w14:textId="77777777" w:rsidR="00AB1033" w:rsidRDefault="00AB1033" w:rsidP="00AB1033">
      <w:pPr>
        <w:keepNext/>
      </w:pPr>
      <w:r w:rsidRPr="00AB1033">
        <w:rPr>
          <w:noProof/>
        </w:rPr>
        <w:lastRenderedPageBreak/>
        <w:drawing>
          <wp:inline distT="0" distB="0" distL="0" distR="0" wp14:anchorId="32554A88" wp14:editId="2B0E8436">
            <wp:extent cx="5760720" cy="29095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09570"/>
                    </a:xfrm>
                    <a:prstGeom prst="rect">
                      <a:avLst/>
                    </a:prstGeom>
                  </pic:spPr>
                </pic:pic>
              </a:graphicData>
            </a:graphic>
          </wp:inline>
        </w:drawing>
      </w:r>
    </w:p>
    <w:p w14:paraId="53A0F1B5" w14:textId="3A59817D" w:rsidR="00AB1033" w:rsidRDefault="00AB1033" w:rsidP="00AB1033">
      <w:pPr>
        <w:pStyle w:val="Caption"/>
        <w:jc w:val="center"/>
        <w:rPr>
          <w:b w:val="0"/>
          <w:sz w:val="26"/>
          <w:szCs w:val="26"/>
        </w:rPr>
      </w:pPr>
      <w:bookmarkStart w:id="456" w:name="_Toc123250912"/>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19</w:t>
      </w:r>
      <w:r w:rsidR="00F33A34">
        <w:rPr>
          <w:noProof/>
        </w:rPr>
        <w:fldChar w:fldCharType="end"/>
      </w:r>
      <w:r>
        <w:t xml:space="preserve"> </w:t>
      </w:r>
      <w:r w:rsidRPr="00AB1033">
        <w:rPr>
          <w:b w:val="0"/>
          <w:sz w:val="26"/>
          <w:szCs w:val="26"/>
        </w:rPr>
        <w:t>- Favourite page interface</w:t>
      </w:r>
      <w:bookmarkEnd w:id="456"/>
    </w:p>
    <w:p w14:paraId="5F36D459" w14:textId="77777777" w:rsidR="00F10330" w:rsidRDefault="00F10330" w:rsidP="00F10330">
      <w:pPr>
        <w:keepNext/>
      </w:pPr>
      <w:r w:rsidRPr="00F10330">
        <w:rPr>
          <w:noProof/>
        </w:rPr>
        <w:drawing>
          <wp:inline distT="0" distB="0" distL="0" distR="0" wp14:anchorId="1D0D0A1D" wp14:editId="76EB60A4">
            <wp:extent cx="5760720" cy="28943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894330"/>
                    </a:xfrm>
                    <a:prstGeom prst="rect">
                      <a:avLst/>
                    </a:prstGeom>
                  </pic:spPr>
                </pic:pic>
              </a:graphicData>
            </a:graphic>
          </wp:inline>
        </w:drawing>
      </w:r>
    </w:p>
    <w:p w14:paraId="6ADC3B89" w14:textId="58FD42DE" w:rsidR="00F10330" w:rsidRDefault="00F10330" w:rsidP="00F10330">
      <w:pPr>
        <w:pStyle w:val="Caption"/>
        <w:jc w:val="center"/>
        <w:rPr>
          <w:b w:val="0"/>
          <w:sz w:val="26"/>
          <w:szCs w:val="26"/>
        </w:rPr>
      </w:pPr>
      <w:bookmarkStart w:id="457" w:name="_Toc123250913"/>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20</w:t>
      </w:r>
      <w:r w:rsidR="00F33A34">
        <w:rPr>
          <w:noProof/>
        </w:rPr>
        <w:fldChar w:fldCharType="end"/>
      </w:r>
      <w:r>
        <w:t xml:space="preserve"> </w:t>
      </w:r>
      <w:r w:rsidRPr="00F10330">
        <w:rPr>
          <w:b w:val="0"/>
          <w:sz w:val="26"/>
          <w:szCs w:val="26"/>
        </w:rPr>
        <w:t>- Search page interface</w:t>
      </w:r>
      <w:bookmarkEnd w:id="457"/>
    </w:p>
    <w:p w14:paraId="797DCF4E" w14:textId="77777777" w:rsidR="0090071C" w:rsidRDefault="0090071C" w:rsidP="0090071C">
      <w:pPr>
        <w:keepNext/>
      </w:pPr>
      <w:r w:rsidRPr="0090071C">
        <w:rPr>
          <w:noProof/>
        </w:rPr>
        <w:lastRenderedPageBreak/>
        <w:drawing>
          <wp:inline distT="0" distB="0" distL="0" distR="0" wp14:anchorId="15D977D3" wp14:editId="2EA389C6">
            <wp:extent cx="5760720" cy="29317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31795"/>
                    </a:xfrm>
                    <a:prstGeom prst="rect">
                      <a:avLst/>
                    </a:prstGeom>
                  </pic:spPr>
                </pic:pic>
              </a:graphicData>
            </a:graphic>
          </wp:inline>
        </w:drawing>
      </w:r>
    </w:p>
    <w:p w14:paraId="2467A54D" w14:textId="0318F312" w:rsidR="0090071C" w:rsidRDefault="0090071C" w:rsidP="0090071C">
      <w:pPr>
        <w:pStyle w:val="Caption"/>
        <w:jc w:val="center"/>
        <w:rPr>
          <w:b w:val="0"/>
          <w:sz w:val="26"/>
          <w:szCs w:val="26"/>
        </w:rPr>
      </w:pPr>
      <w:bookmarkStart w:id="458" w:name="_Toc123250914"/>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21</w:t>
      </w:r>
      <w:r w:rsidR="00F33A34">
        <w:rPr>
          <w:noProof/>
        </w:rPr>
        <w:fldChar w:fldCharType="end"/>
      </w:r>
      <w:r>
        <w:t xml:space="preserve"> </w:t>
      </w:r>
      <w:r w:rsidRPr="0090071C">
        <w:rPr>
          <w:b w:val="0"/>
          <w:sz w:val="26"/>
          <w:szCs w:val="26"/>
        </w:rPr>
        <w:t>- Product detail page interface</w:t>
      </w:r>
      <w:bookmarkEnd w:id="458"/>
    </w:p>
    <w:p w14:paraId="6F0F3F65" w14:textId="77777777" w:rsidR="007D5233" w:rsidRDefault="007D5233" w:rsidP="007D5233">
      <w:pPr>
        <w:keepNext/>
      </w:pPr>
      <w:r w:rsidRPr="007D5233">
        <w:rPr>
          <w:noProof/>
        </w:rPr>
        <w:drawing>
          <wp:inline distT="0" distB="0" distL="0" distR="0" wp14:anchorId="75AD917B" wp14:editId="544EC2FB">
            <wp:extent cx="5760720" cy="2934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934970"/>
                    </a:xfrm>
                    <a:prstGeom prst="rect">
                      <a:avLst/>
                    </a:prstGeom>
                  </pic:spPr>
                </pic:pic>
              </a:graphicData>
            </a:graphic>
          </wp:inline>
        </w:drawing>
      </w:r>
    </w:p>
    <w:p w14:paraId="63B47EB3" w14:textId="7B662F1D" w:rsidR="007D5233" w:rsidRDefault="007D5233" w:rsidP="007D5233">
      <w:pPr>
        <w:pStyle w:val="Caption"/>
        <w:jc w:val="center"/>
        <w:rPr>
          <w:b w:val="0"/>
          <w:sz w:val="26"/>
          <w:szCs w:val="26"/>
        </w:rPr>
      </w:pPr>
      <w:bookmarkStart w:id="459" w:name="_Toc123250915"/>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22</w:t>
      </w:r>
      <w:r w:rsidR="00F33A34">
        <w:rPr>
          <w:noProof/>
        </w:rPr>
        <w:fldChar w:fldCharType="end"/>
      </w:r>
      <w:r>
        <w:t xml:space="preserve"> </w:t>
      </w:r>
      <w:r w:rsidRPr="007D5233">
        <w:rPr>
          <w:b w:val="0"/>
          <w:sz w:val="26"/>
          <w:szCs w:val="26"/>
        </w:rPr>
        <w:t>- Comment interface</w:t>
      </w:r>
      <w:bookmarkEnd w:id="459"/>
    </w:p>
    <w:p w14:paraId="5F97E8EA" w14:textId="7AA3B8FB" w:rsidR="00E42CA6" w:rsidRDefault="00E02354" w:rsidP="00E42CA6">
      <w:pPr>
        <w:keepNext/>
      </w:pPr>
      <w:r w:rsidRPr="00E02354">
        <w:rPr>
          <w:noProof/>
        </w:rPr>
        <w:lastRenderedPageBreak/>
        <w:drawing>
          <wp:inline distT="0" distB="0" distL="0" distR="0" wp14:anchorId="75FC80C6" wp14:editId="0DA07394">
            <wp:extent cx="5760720" cy="24682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468245"/>
                    </a:xfrm>
                    <a:prstGeom prst="rect">
                      <a:avLst/>
                    </a:prstGeom>
                  </pic:spPr>
                </pic:pic>
              </a:graphicData>
            </a:graphic>
          </wp:inline>
        </w:drawing>
      </w:r>
    </w:p>
    <w:p w14:paraId="1A816AB5" w14:textId="15BE1097" w:rsidR="00E42CA6" w:rsidRDefault="00E42CA6" w:rsidP="00E42CA6">
      <w:pPr>
        <w:pStyle w:val="Caption"/>
        <w:jc w:val="center"/>
        <w:rPr>
          <w:b w:val="0"/>
          <w:sz w:val="26"/>
          <w:szCs w:val="26"/>
        </w:rPr>
      </w:pPr>
      <w:bookmarkStart w:id="460" w:name="_Toc123250916"/>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23</w:t>
      </w:r>
      <w:r w:rsidR="00F33A34">
        <w:rPr>
          <w:noProof/>
        </w:rPr>
        <w:fldChar w:fldCharType="end"/>
      </w:r>
      <w:r>
        <w:t xml:space="preserve"> </w:t>
      </w:r>
      <w:r w:rsidRPr="00E42CA6">
        <w:rPr>
          <w:b w:val="0"/>
          <w:sz w:val="26"/>
          <w:szCs w:val="26"/>
        </w:rPr>
        <w:t>- Product suggestions interface</w:t>
      </w:r>
      <w:bookmarkEnd w:id="460"/>
    </w:p>
    <w:p w14:paraId="3F39DFEF" w14:textId="77777777" w:rsidR="001E58E4" w:rsidRDefault="001E58E4" w:rsidP="001E58E4">
      <w:pPr>
        <w:keepNext/>
      </w:pPr>
      <w:r w:rsidRPr="001E58E4">
        <w:rPr>
          <w:noProof/>
        </w:rPr>
        <w:drawing>
          <wp:inline distT="0" distB="0" distL="0" distR="0" wp14:anchorId="5BF581FE" wp14:editId="52AF0BD9">
            <wp:extent cx="576072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89250"/>
                    </a:xfrm>
                    <a:prstGeom prst="rect">
                      <a:avLst/>
                    </a:prstGeom>
                  </pic:spPr>
                </pic:pic>
              </a:graphicData>
            </a:graphic>
          </wp:inline>
        </w:drawing>
      </w:r>
    </w:p>
    <w:p w14:paraId="56B49B42" w14:textId="097525B4" w:rsidR="001E58E4" w:rsidRPr="001E58E4" w:rsidRDefault="001E58E4" w:rsidP="001E58E4">
      <w:pPr>
        <w:pStyle w:val="Caption"/>
        <w:jc w:val="center"/>
      </w:pPr>
      <w:bookmarkStart w:id="461" w:name="_Toc123250917"/>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24</w:t>
      </w:r>
      <w:r w:rsidR="00F33A34">
        <w:rPr>
          <w:noProof/>
        </w:rPr>
        <w:fldChar w:fldCharType="end"/>
      </w:r>
      <w:r>
        <w:t xml:space="preserve"> </w:t>
      </w:r>
      <w:r w:rsidRPr="001E58E4">
        <w:rPr>
          <w:b w:val="0"/>
          <w:sz w:val="26"/>
          <w:szCs w:val="26"/>
        </w:rPr>
        <w:t>- Shopping cart interface</w:t>
      </w:r>
      <w:bookmarkEnd w:id="461"/>
    </w:p>
    <w:p w14:paraId="39647928" w14:textId="77777777" w:rsidR="001E58E4" w:rsidRDefault="001E58E4" w:rsidP="001E58E4">
      <w:pPr>
        <w:keepNext/>
      </w:pPr>
      <w:r>
        <w:br w:type="page"/>
      </w:r>
      <w:r w:rsidRPr="001E58E4">
        <w:rPr>
          <w:noProof/>
        </w:rPr>
        <w:lastRenderedPageBreak/>
        <w:drawing>
          <wp:inline distT="0" distB="0" distL="0" distR="0" wp14:anchorId="4B11AD25" wp14:editId="1466409A">
            <wp:extent cx="5760720" cy="2901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01315"/>
                    </a:xfrm>
                    <a:prstGeom prst="rect">
                      <a:avLst/>
                    </a:prstGeom>
                  </pic:spPr>
                </pic:pic>
              </a:graphicData>
            </a:graphic>
          </wp:inline>
        </w:drawing>
      </w:r>
    </w:p>
    <w:p w14:paraId="37AFA177" w14:textId="683CC872" w:rsidR="001E58E4" w:rsidRDefault="001E58E4" w:rsidP="001E58E4">
      <w:pPr>
        <w:pStyle w:val="Caption"/>
        <w:jc w:val="center"/>
        <w:rPr>
          <w:b w:val="0"/>
          <w:sz w:val="26"/>
          <w:szCs w:val="26"/>
        </w:rPr>
      </w:pPr>
      <w:bookmarkStart w:id="462" w:name="_Toc123250918"/>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25</w:t>
      </w:r>
      <w:r w:rsidR="00F33A34">
        <w:rPr>
          <w:noProof/>
        </w:rPr>
        <w:fldChar w:fldCharType="end"/>
      </w:r>
      <w:r>
        <w:t xml:space="preserve"> </w:t>
      </w:r>
      <w:r w:rsidRPr="001E58E4">
        <w:rPr>
          <w:b w:val="0"/>
          <w:sz w:val="26"/>
          <w:szCs w:val="26"/>
        </w:rPr>
        <w:t>- Payment page interface</w:t>
      </w:r>
      <w:bookmarkEnd w:id="462"/>
    </w:p>
    <w:p w14:paraId="1841A7FC" w14:textId="77777777" w:rsidR="00032D37" w:rsidRDefault="00032D37" w:rsidP="00032D37">
      <w:pPr>
        <w:keepNext/>
      </w:pPr>
      <w:r w:rsidRPr="00032D37">
        <w:rPr>
          <w:noProof/>
        </w:rPr>
        <w:drawing>
          <wp:inline distT="0" distB="0" distL="0" distR="0" wp14:anchorId="44F9C6B6" wp14:editId="43F133EE">
            <wp:extent cx="5760720" cy="2883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83535"/>
                    </a:xfrm>
                    <a:prstGeom prst="rect">
                      <a:avLst/>
                    </a:prstGeom>
                  </pic:spPr>
                </pic:pic>
              </a:graphicData>
            </a:graphic>
          </wp:inline>
        </w:drawing>
      </w:r>
    </w:p>
    <w:p w14:paraId="4C740D1D" w14:textId="7C0E8D4F" w:rsidR="00032D37" w:rsidRDefault="00032D37" w:rsidP="00032D37">
      <w:pPr>
        <w:pStyle w:val="Caption"/>
        <w:jc w:val="center"/>
        <w:rPr>
          <w:b w:val="0"/>
          <w:sz w:val="26"/>
          <w:szCs w:val="26"/>
        </w:rPr>
      </w:pPr>
      <w:bookmarkStart w:id="463" w:name="_Toc123250919"/>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26</w:t>
      </w:r>
      <w:r w:rsidR="00F33A34">
        <w:rPr>
          <w:noProof/>
        </w:rPr>
        <w:fldChar w:fldCharType="end"/>
      </w:r>
      <w:r>
        <w:t xml:space="preserve"> </w:t>
      </w:r>
      <w:r w:rsidRPr="00032D37">
        <w:rPr>
          <w:b w:val="0"/>
          <w:sz w:val="26"/>
          <w:szCs w:val="26"/>
        </w:rPr>
        <w:t>- Paypal payment interface</w:t>
      </w:r>
      <w:bookmarkEnd w:id="463"/>
    </w:p>
    <w:p w14:paraId="031AC836" w14:textId="77777777" w:rsidR="00C351C6" w:rsidRDefault="00C351C6" w:rsidP="00C351C6">
      <w:pPr>
        <w:keepNext/>
      </w:pPr>
      <w:r w:rsidRPr="00C351C6">
        <w:rPr>
          <w:noProof/>
        </w:rPr>
        <w:lastRenderedPageBreak/>
        <w:drawing>
          <wp:inline distT="0" distB="0" distL="0" distR="0" wp14:anchorId="6A61186B" wp14:editId="681F8309">
            <wp:extent cx="5760720" cy="25444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544445"/>
                    </a:xfrm>
                    <a:prstGeom prst="rect">
                      <a:avLst/>
                    </a:prstGeom>
                  </pic:spPr>
                </pic:pic>
              </a:graphicData>
            </a:graphic>
          </wp:inline>
        </w:drawing>
      </w:r>
    </w:p>
    <w:p w14:paraId="4C02022D" w14:textId="23C3D0B9" w:rsidR="00C351C6" w:rsidRDefault="00C351C6" w:rsidP="00C351C6">
      <w:pPr>
        <w:pStyle w:val="Caption"/>
        <w:jc w:val="center"/>
        <w:rPr>
          <w:b w:val="0"/>
          <w:sz w:val="26"/>
          <w:szCs w:val="26"/>
        </w:rPr>
      </w:pPr>
      <w:bookmarkStart w:id="464" w:name="_Toc123250920"/>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27</w:t>
      </w:r>
      <w:r w:rsidR="00F33A34">
        <w:rPr>
          <w:noProof/>
        </w:rPr>
        <w:fldChar w:fldCharType="end"/>
      </w:r>
      <w:r>
        <w:t xml:space="preserve"> - </w:t>
      </w:r>
      <w:r w:rsidRPr="00C351C6">
        <w:rPr>
          <w:b w:val="0"/>
          <w:sz w:val="26"/>
          <w:szCs w:val="26"/>
        </w:rPr>
        <w:t>Vnpay  payment interface</w:t>
      </w:r>
      <w:bookmarkEnd w:id="464"/>
    </w:p>
    <w:p w14:paraId="47B00101" w14:textId="77777777" w:rsidR="00C351C6" w:rsidRDefault="00C351C6" w:rsidP="00DF4722">
      <w:pPr>
        <w:keepNext/>
        <w:jc w:val="center"/>
      </w:pPr>
      <w:r w:rsidRPr="00C351C6">
        <w:rPr>
          <w:noProof/>
        </w:rPr>
        <w:drawing>
          <wp:inline distT="0" distB="0" distL="0" distR="0" wp14:anchorId="47EEC53C" wp14:editId="605B99F4">
            <wp:extent cx="5760720" cy="2849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849880"/>
                    </a:xfrm>
                    <a:prstGeom prst="rect">
                      <a:avLst/>
                    </a:prstGeom>
                  </pic:spPr>
                </pic:pic>
              </a:graphicData>
            </a:graphic>
          </wp:inline>
        </w:drawing>
      </w:r>
    </w:p>
    <w:p w14:paraId="5E858909" w14:textId="2EB5770D" w:rsidR="00C351C6" w:rsidRDefault="00C351C6" w:rsidP="00C351C6">
      <w:pPr>
        <w:pStyle w:val="Caption"/>
        <w:jc w:val="center"/>
        <w:rPr>
          <w:b w:val="0"/>
          <w:sz w:val="26"/>
          <w:szCs w:val="26"/>
        </w:rPr>
      </w:pPr>
      <w:bookmarkStart w:id="465" w:name="_Toc123250921"/>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28</w:t>
      </w:r>
      <w:r w:rsidR="00F33A34">
        <w:rPr>
          <w:noProof/>
        </w:rPr>
        <w:fldChar w:fldCharType="end"/>
      </w:r>
      <w:r>
        <w:t xml:space="preserve"> </w:t>
      </w:r>
      <w:r w:rsidRPr="00C351C6">
        <w:rPr>
          <w:b w:val="0"/>
          <w:sz w:val="26"/>
          <w:szCs w:val="26"/>
        </w:rPr>
        <w:t>- Profile page interface</w:t>
      </w:r>
      <w:bookmarkEnd w:id="465"/>
    </w:p>
    <w:p w14:paraId="456BAAE7" w14:textId="77777777" w:rsidR="00B84FA3" w:rsidRDefault="00B84FA3" w:rsidP="00B84FA3">
      <w:pPr>
        <w:keepNext/>
      </w:pPr>
      <w:r w:rsidRPr="00B84FA3">
        <w:rPr>
          <w:noProof/>
        </w:rPr>
        <w:lastRenderedPageBreak/>
        <w:drawing>
          <wp:inline distT="0" distB="0" distL="0" distR="0" wp14:anchorId="09BAAE44" wp14:editId="602E87A4">
            <wp:extent cx="5760720" cy="3201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01670"/>
                    </a:xfrm>
                    <a:prstGeom prst="rect">
                      <a:avLst/>
                    </a:prstGeom>
                  </pic:spPr>
                </pic:pic>
              </a:graphicData>
            </a:graphic>
          </wp:inline>
        </w:drawing>
      </w:r>
    </w:p>
    <w:p w14:paraId="38A771BE" w14:textId="1F546E60" w:rsidR="00B84FA3" w:rsidRPr="00B84FA3" w:rsidRDefault="00B84FA3" w:rsidP="00B84FA3">
      <w:pPr>
        <w:pStyle w:val="Caption"/>
        <w:jc w:val="center"/>
      </w:pPr>
      <w:bookmarkStart w:id="466" w:name="_Toc123250922"/>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29</w:t>
      </w:r>
      <w:r w:rsidR="00F33A34">
        <w:rPr>
          <w:noProof/>
        </w:rPr>
        <w:fldChar w:fldCharType="end"/>
      </w:r>
      <w:r>
        <w:t xml:space="preserve"> </w:t>
      </w:r>
      <w:r w:rsidRPr="00B84FA3">
        <w:rPr>
          <w:b w:val="0"/>
          <w:sz w:val="26"/>
          <w:szCs w:val="26"/>
        </w:rPr>
        <w:t>- Orders invoice interface</w:t>
      </w:r>
      <w:bookmarkEnd w:id="466"/>
    </w:p>
    <w:p w14:paraId="47F6E712" w14:textId="77777777" w:rsidR="00CE6DA8" w:rsidRDefault="00CE6DA8" w:rsidP="00CE6DA8">
      <w:pPr>
        <w:keepNext/>
      </w:pPr>
      <w:r w:rsidRPr="00CE6DA8">
        <w:rPr>
          <w:noProof/>
        </w:rPr>
        <w:drawing>
          <wp:inline distT="0" distB="0" distL="0" distR="0" wp14:anchorId="45460E9D" wp14:editId="0FFCFC49">
            <wp:extent cx="5760720" cy="31603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160395"/>
                    </a:xfrm>
                    <a:prstGeom prst="rect">
                      <a:avLst/>
                    </a:prstGeom>
                  </pic:spPr>
                </pic:pic>
              </a:graphicData>
            </a:graphic>
          </wp:inline>
        </w:drawing>
      </w:r>
    </w:p>
    <w:p w14:paraId="5CCBC23A" w14:textId="0F405017" w:rsidR="00032D37" w:rsidRDefault="00CE6DA8" w:rsidP="00CE6DA8">
      <w:pPr>
        <w:pStyle w:val="Caption"/>
        <w:jc w:val="center"/>
      </w:pPr>
      <w:bookmarkStart w:id="467" w:name="_Toc123250923"/>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30</w:t>
      </w:r>
      <w:r w:rsidR="00F33A34">
        <w:rPr>
          <w:noProof/>
        </w:rPr>
        <w:fldChar w:fldCharType="end"/>
      </w:r>
      <w:r>
        <w:t xml:space="preserve"> - </w:t>
      </w:r>
      <w:r w:rsidRPr="00BB1C3E">
        <w:t>Email verification</w:t>
      </w:r>
      <w:r>
        <w:t xml:space="preserve"> interface</w:t>
      </w:r>
      <w:bookmarkEnd w:id="467"/>
    </w:p>
    <w:p w14:paraId="5B797750" w14:textId="2252F267" w:rsidR="001516F0" w:rsidRDefault="001516F0" w:rsidP="00032D37"/>
    <w:p w14:paraId="632A2B2A" w14:textId="1B49A004" w:rsidR="001516F0" w:rsidRDefault="001516F0" w:rsidP="00032D37"/>
    <w:p w14:paraId="728C7146" w14:textId="12994860" w:rsidR="001516F0" w:rsidRDefault="001516F0" w:rsidP="00032D37"/>
    <w:p w14:paraId="1D7A4339" w14:textId="6701AE07" w:rsidR="001516F0" w:rsidRDefault="001516F0" w:rsidP="00032D37"/>
    <w:p w14:paraId="467E21C7" w14:textId="34996EE3" w:rsidR="001516F0" w:rsidRDefault="001516F0" w:rsidP="00032D37"/>
    <w:p w14:paraId="7D3FC923" w14:textId="6052F8D9" w:rsidR="001516F0" w:rsidRDefault="001516F0" w:rsidP="00032D37"/>
    <w:p w14:paraId="6A2180B6" w14:textId="6BF1E771" w:rsidR="001516F0" w:rsidRDefault="001516F0" w:rsidP="00032D37"/>
    <w:p w14:paraId="3A48C786" w14:textId="35605D19" w:rsidR="001516F0" w:rsidRDefault="001516F0" w:rsidP="00032D37"/>
    <w:p w14:paraId="393709EB" w14:textId="72A1D0DB" w:rsidR="001516F0" w:rsidRPr="00032D37" w:rsidRDefault="001516F0" w:rsidP="00032D37"/>
    <w:p w14:paraId="0D68184A" w14:textId="19B0B59C" w:rsidR="001E58E4" w:rsidRDefault="001E58E4" w:rsidP="001E58E4">
      <w:pPr>
        <w:pStyle w:val="Heading3"/>
      </w:pPr>
      <w:bookmarkStart w:id="468" w:name="_Toc123987387"/>
      <w:r>
        <w:lastRenderedPageBreak/>
        <w:t>Admin interface:</w:t>
      </w:r>
      <w:bookmarkEnd w:id="468"/>
    </w:p>
    <w:p w14:paraId="204728F2" w14:textId="77777777" w:rsidR="0096784D" w:rsidRDefault="00DF4722" w:rsidP="0096784D">
      <w:pPr>
        <w:keepNext/>
      </w:pPr>
      <w:r w:rsidRPr="00DF4722">
        <w:rPr>
          <w:noProof/>
        </w:rPr>
        <w:drawing>
          <wp:inline distT="0" distB="0" distL="0" distR="0" wp14:anchorId="7FBA41F1" wp14:editId="7FE6C239">
            <wp:extent cx="5760720" cy="2886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886075"/>
                    </a:xfrm>
                    <a:prstGeom prst="rect">
                      <a:avLst/>
                    </a:prstGeom>
                  </pic:spPr>
                </pic:pic>
              </a:graphicData>
            </a:graphic>
          </wp:inline>
        </w:drawing>
      </w:r>
    </w:p>
    <w:p w14:paraId="2B33E40F" w14:textId="5F03AB23" w:rsidR="001E58E4" w:rsidRDefault="0096784D" w:rsidP="0096784D">
      <w:pPr>
        <w:pStyle w:val="Caption"/>
        <w:jc w:val="center"/>
        <w:rPr>
          <w:b w:val="0"/>
          <w:sz w:val="26"/>
          <w:szCs w:val="26"/>
        </w:rPr>
      </w:pPr>
      <w:bookmarkStart w:id="469" w:name="_Toc123250924"/>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31</w:t>
      </w:r>
      <w:r w:rsidR="00F33A34">
        <w:rPr>
          <w:noProof/>
        </w:rPr>
        <w:fldChar w:fldCharType="end"/>
      </w:r>
      <w:r>
        <w:t xml:space="preserve"> </w:t>
      </w:r>
      <w:r w:rsidRPr="0096784D">
        <w:rPr>
          <w:b w:val="0"/>
          <w:sz w:val="26"/>
          <w:szCs w:val="26"/>
        </w:rPr>
        <w:t>- Overview interface</w:t>
      </w:r>
      <w:bookmarkEnd w:id="469"/>
    </w:p>
    <w:p w14:paraId="4B0E4860" w14:textId="77777777" w:rsidR="0096784D" w:rsidRDefault="0096784D" w:rsidP="0096784D">
      <w:pPr>
        <w:keepNext/>
      </w:pPr>
      <w:r w:rsidRPr="0096784D">
        <w:rPr>
          <w:noProof/>
        </w:rPr>
        <w:drawing>
          <wp:inline distT="0" distB="0" distL="0" distR="0" wp14:anchorId="58615F86" wp14:editId="2678C3B3">
            <wp:extent cx="5760720" cy="289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96870"/>
                    </a:xfrm>
                    <a:prstGeom prst="rect">
                      <a:avLst/>
                    </a:prstGeom>
                  </pic:spPr>
                </pic:pic>
              </a:graphicData>
            </a:graphic>
          </wp:inline>
        </w:drawing>
      </w:r>
    </w:p>
    <w:p w14:paraId="12F34BB9" w14:textId="0F9951C8" w:rsidR="0096784D" w:rsidRDefault="0096784D" w:rsidP="0096784D">
      <w:pPr>
        <w:pStyle w:val="Caption"/>
        <w:jc w:val="center"/>
        <w:rPr>
          <w:b w:val="0"/>
          <w:sz w:val="26"/>
          <w:szCs w:val="26"/>
        </w:rPr>
      </w:pPr>
      <w:bookmarkStart w:id="470" w:name="_Toc123250925"/>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32</w:t>
      </w:r>
      <w:r w:rsidR="00F33A34">
        <w:rPr>
          <w:noProof/>
        </w:rPr>
        <w:fldChar w:fldCharType="end"/>
      </w:r>
      <w:r>
        <w:t xml:space="preserve"> </w:t>
      </w:r>
      <w:r w:rsidRPr="0096784D">
        <w:rPr>
          <w:b w:val="0"/>
          <w:sz w:val="26"/>
          <w:szCs w:val="26"/>
        </w:rPr>
        <w:t xml:space="preserve">- Account </w:t>
      </w:r>
      <w:r>
        <w:rPr>
          <w:b w:val="0"/>
          <w:sz w:val="26"/>
          <w:szCs w:val="26"/>
        </w:rPr>
        <w:t xml:space="preserve">users </w:t>
      </w:r>
      <w:r w:rsidRPr="0096784D">
        <w:rPr>
          <w:b w:val="0"/>
          <w:sz w:val="26"/>
          <w:szCs w:val="26"/>
        </w:rPr>
        <w:t>manage interface</w:t>
      </w:r>
      <w:bookmarkEnd w:id="470"/>
    </w:p>
    <w:p w14:paraId="700951F6" w14:textId="6BE7C19C" w:rsidR="0096784D" w:rsidRDefault="0096784D" w:rsidP="0096784D"/>
    <w:p w14:paraId="34FB6AFE" w14:textId="4E2AB1B0" w:rsidR="0096784D" w:rsidRDefault="0096784D" w:rsidP="0096784D"/>
    <w:p w14:paraId="56EF7B3D" w14:textId="2923DA0C" w:rsidR="0096784D" w:rsidRDefault="0096784D" w:rsidP="0096784D"/>
    <w:p w14:paraId="3A3B449E" w14:textId="77777777" w:rsidR="0096784D" w:rsidRDefault="0096784D" w:rsidP="0096784D">
      <w:pPr>
        <w:keepNext/>
      </w:pPr>
      <w:r w:rsidRPr="0096784D">
        <w:rPr>
          <w:noProof/>
        </w:rPr>
        <w:lastRenderedPageBreak/>
        <w:drawing>
          <wp:inline distT="0" distB="0" distL="0" distR="0" wp14:anchorId="7CAE89CC" wp14:editId="169B9306">
            <wp:extent cx="5760720" cy="2913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13380"/>
                    </a:xfrm>
                    <a:prstGeom prst="rect">
                      <a:avLst/>
                    </a:prstGeom>
                  </pic:spPr>
                </pic:pic>
              </a:graphicData>
            </a:graphic>
          </wp:inline>
        </w:drawing>
      </w:r>
    </w:p>
    <w:p w14:paraId="5F70C491" w14:textId="02C7E919" w:rsidR="0096784D" w:rsidRDefault="0096784D" w:rsidP="0096784D">
      <w:pPr>
        <w:pStyle w:val="Caption"/>
        <w:jc w:val="center"/>
        <w:rPr>
          <w:b w:val="0"/>
          <w:sz w:val="26"/>
          <w:szCs w:val="26"/>
        </w:rPr>
      </w:pPr>
      <w:bookmarkStart w:id="471" w:name="_Toc123250926"/>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33</w:t>
      </w:r>
      <w:r w:rsidR="00F33A34">
        <w:rPr>
          <w:noProof/>
        </w:rPr>
        <w:fldChar w:fldCharType="end"/>
      </w:r>
      <w:r>
        <w:t xml:space="preserve"> -</w:t>
      </w:r>
      <w:r w:rsidRPr="0096784D">
        <w:rPr>
          <w:b w:val="0"/>
          <w:sz w:val="26"/>
          <w:szCs w:val="26"/>
        </w:rPr>
        <w:t xml:space="preserve"> Edit user information interface</w:t>
      </w:r>
      <w:bookmarkEnd w:id="471"/>
    </w:p>
    <w:p w14:paraId="563B28F9" w14:textId="77777777" w:rsidR="00122910" w:rsidRDefault="0096784D" w:rsidP="00122910">
      <w:pPr>
        <w:keepNext/>
      </w:pPr>
      <w:r w:rsidRPr="0096784D">
        <w:rPr>
          <w:noProof/>
        </w:rPr>
        <w:drawing>
          <wp:inline distT="0" distB="0" distL="0" distR="0" wp14:anchorId="4498C649" wp14:editId="44130DAC">
            <wp:extent cx="5760720" cy="2895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895600"/>
                    </a:xfrm>
                    <a:prstGeom prst="rect">
                      <a:avLst/>
                    </a:prstGeom>
                  </pic:spPr>
                </pic:pic>
              </a:graphicData>
            </a:graphic>
          </wp:inline>
        </w:drawing>
      </w:r>
    </w:p>
    <w:p w14:paraId="1E30DE3B" w14:textId="1694828F" w:rsidR="0096784D" w:rsidRDefault="00122910" w:rsidP="00122910">
      <w:pPr>
        <w:pStyle w:val="Caption"/>
        <w:jc w:val="center"/>
        <w:rPr>
          <w:b w:val="0"/>
          <w:sz w:val="26"/>
          <w:szCs w:val="26"/>
        </w:rPr>
      </w:pPr>
      <w:bookmarkStart w:id="472" w:name="_Toc123250927"/>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34</w:t>
      </w:r>
      <w:r w:rsidR="00F33A34">
        <w:rPr>
          <w:noProof/>
        </w:rPr>
        <w:fldChar w:fldCharType="end"/>
      </w:r>
      <w:r>
        <w:t xml:space="preserve"> </w:t>
      </w:r>
      <w:r w:rsidRPr="00122910">
        <w:rPr>
          <w:b w:val="0"/>
          <w:sz w:val="26"/>
          <w:szCs w:val="26"/>
        </w:rPr>
        <w:t>- Account admin manage interface</w:t>
      </w:r>
      <w:bookmarkEnd w:id="472"/>
    </w:p>
    <w:p w14:paraId="39849313" w14:textId="77777777" w:rsidR="006A4936" w:rsidRDefault="006A4936" w:rsidP="006A4936">
      <w:pPr>
        <w:keepNext/>
      </w:pPr>
      <w:r w:rsidRPr="006A4936">
        <w:rPr>
          <w:noProof/>
        </w:rPr>
        <w:lastRenderedPageBreak/>
        <w:drawing>
          <wp:inline distT="0" distB="0" distL="0" distR="0" wp14:anchorId="656CF2F1" wp14:editId="097AF8E1">
            <wp:extent cx="5760720" cy="29089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908935"/>
                    </a:xfrm>
                    <a:prstGeom prst="rect">
                      <a:avLst/>
                    </a:prstGeom>
                  </pic:spPr>
                </pic:pic>
              </a:graphicData>
            </a:graphic>
          </wp:inline>
        </w:drawing>
      </w:r>
    </w:p>
    <w:p w14:paraId="4AC66861" w14:textId="51685873" w:rsidR="006A4936" w:rsidRDefault="006A4936" w:rsidP="006A4936">
      <w:pPr>
        <w:pStyle w:val="Caption"/>
        <w:jc w:val="center"/>
        <w:rPr>
          <w:b w:val="0"/>
          <w:sz w:val="26"/>
          <w:szCs w:val="26"/>
        </w:rPr>
      </w:pPr>
      <w:bookmarkStart w:id="473" w:name="_Toc123250928"/>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35</w:t>
      </w:r>
      <w:r w:rsidR="00F33A34">
        <w:rPr>
          <w:noProof/>
        </w:rPr>
        <w:fldChar w:fldCharType="end"/>
      </w:r>
      <w:r>
        <w:t xml:space="preserve"> </w:t>
      </w:r>
      <w:r w:rsidRPr="006A4936">
        <w:rPr>
          <w:b w:val="0"/>
          <w:sz w:val="26"/>
          <w:szCs w:val="26"/>
        </w:rPr>
        <w:t>- Edit admin infomation interface</w:t>
      </w:r>
      <w:bookmarkEnd w:id="473"/>
    </w:p>
    <w:p w14:paraId="017356D1" w14:textId="77777777" w:rsidR="006A4936" w:rsidRDefault="006A4936" w:rsidP="006A4936">
      <w:pPr>
        <w:keepNext/>
      </w:pPr>
      <w:r w:rsidRPr="006A4936">
        <w:rPr>
          <w:noProof/>
        </w:rPr>
        <w:drawing>
          <wp:inline distT="0" distB="0" distL="0" distR="0" wp14:anchorId="116C2413" wp14:editId="5C52E211">
            <wp:extent cx="5760720" cy="2934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34335"/>
                    </a:xfrm>
                    <a:prstGeom prst="rect">
                      <a:avLst/>
                    </a:prstGeom>
                  </pic:spPr>
                </pic:pic>
              </a:graphicData>
            </a:graphic>
          </wp:inline>
        </w:drawing>
      </w:r>
    </w:p>
    <w:p w14:paraId="07E5FACE" w14:textId="70A9273B" w:rsidR="006A4936" w:rsidRPr="006A4936" w:rsidRDefault="006A4936" w:rsidP="006A4936">
      <w:pPr>
        <w:pStyle w:val="Caption"/>
        <w:jc w:val="center"/>
      </w:pPr>
      <w:bookmarkStart w:id="474" w:name="_Toc123250929"/>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36</w:t>
      </w:r>
      <w:r w:rsidR="00F33A34">
        <w:rPr>
          <w:noProof/>
        </w:rPr>
        <w:fldChar w:fldCharType="end"/>
      </w:r>
      <w:r>
        <w:t xml:space="preserve"> </w:t>
      </w:r>
      <w:r w:rsidRPr="006A4936">
        <w:rPr>
          <w:b w:val="0"/>
          <w:sz w:val="26"/>
          <w:szCs w:val="26"/>
        </w:rPr>
        <w:t>- Add account admin interface</w:t>
      </w:r>
      <w:bookmarkEnd w:id="474"/>
    </w:p>
    <w:p w14:paraId="068D893B" w14:textId="77777777" w:rsidR="00E67D68" w:rsidRDefault="00E67D68" w:rsidP="00E67D68">
      <w:pPr>
        <w:keepNext/>
      </w:pPr>
      <w:r w:rsidRPr="00E67D68">
        <w:rPr>
          <w:noProof/>
        </w:rPr>
        <w:lastRenderedPageBreak/>
        <w:drawing>
          <wp:inline distT="0" distB="0" distL="0" distR="0" wp14:anchorId="0D942938" wp14:editId="7BBDD0C9">
            <wp:extent cx="5760720" cy="29044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904490"/>
                    </a:xfrm>
                    <a:prstGeom prst="rect">
                      <a:avLst/>
                    </a:prstGeom>
                  </pic:spPr>
                </pic:pic>
              </a:graphicData>
            </a:graphic>
          </wp:inline>
        </w:drawing>
      </w:r>
    </w:p>
    <w:p w14:paraId="62CD4104" w14:textId="29619AA4" w:rsidR="0096784D" w:rsidRDefault="00E67D68" w:rsidP="00E67D68">
      <w:pPr>
        <w:pStyle w:val="Caption"/>
        <w:jc w:val="center"/>
        <w:rPr>
          <w:b w:val="0"/>
          <w:sz w:val="26"/>
          <w:szCs w:val="26"/>
        </w:rPr>
      </w:pPr>
      <w:bookmarkStart w:id="475" w:name="_Toc123250930"/>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37</w:t>
      </w:r>
      <w:r w:rsidR="00F33A34">
        <w:rPr>
          <w:noProof/>
        </w:rPr>
        <w:fldChar w:fldCharType="end"/>
      </w:r>
      <w:r>
        <w:t xml:space="preserve"> </w:t>
      </w:r>
      <w:r w:rsidRPr="00E67D68">
        <w:rPr>
          <w:b w:val="0"/>
          <w:sz w:val="26"/>
          <w:szCs w:val="26"/>
        </w:rPr>
        <w:t>- Catagory manage interface</w:t>
      </w:r>
      <w:bookmarkEnd w:id="475"/>
    </w:p>
    <w:p w14:paraId="24E4935E" w14:textId="77777777" w:rsidR="00E67D68" w:rsidRDefault="00E67D68" w:rsidP="00E67D68">
      <w:pPr>
        <w:keepNext/>
      </w:pPr>
      <w:r w:rsidRPr="00E67D68">
        <w:rPr>
          <w:noProof/>
        </w:rPr>
        <w:drawing>
          <wp:inline distT="0" distB="0" distL="0" distR="0" wp14:anchorId="12B02EEF" wp14:editId="2D0314E0">
            <wp:extent cx="5760720" cy="28746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874645"/>
                    </a:xfrm>
                    <a:prstGeom prst="rect">
                      <a:avLst/>
                    </a:prstGeom>
                  </pic:spPr>
                </pic:pic>
              </a:graphicData>
            </a:graphic>
          </wp:inline>
        </w:drawing>
      </w:r>
    </w:p>
    <w:p w14:paraId="50880280" w14:textId="2D45BFCF" w:rsidR="00E67D68" w:rsidRDefault="00E67D68" w:rsidP="00E67D68">
      <w:pPr>
        <w:pStyle w:val="Caption"/>
        <w:jc w:val="center"/>
        <w:rPr>
          <w:b w:val="0"/>
          <w:sz w:val="26"/>
          <w:szCs w:val="26"/>
        </w:rPr>
      </w:pPr>
      <w:bookmarkStart w:id="476" w:name="_Toc123250931"/>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38</w:t>
      </w:r>
      <w:r w:rsidR="00F33A34">
        <w:rPr>
          <w:noProof/>
        </w:rPr>
        <w:fldChar w:fldCharType="end"/>
      </w:r>
      <w:r>
        <w:t xml:space="preserve"> </w:t>
      </w:r>
      <w:r w:rsidRPr="00E67D68">
        <w:rPr>
          <w:b w:val="0"/>
          <w:sz w:val="26"/>
          <w:szCs w:val="26"/>
        </w:rPr>
        <w:t>- Edit category information interface</w:t>
      </w:r>
      <w:bookmarkEnd w:id="476"/>
    </w:p>
    <w:p w14:paraId="6B785F32" w14:textId="77777777" w:rsidR="006A0B91" w:rsidRDefault="006A0B91" w:rsidP="006A0B91">
      <w:pPr>
        <w:keepNext/>
      </w:pPr>
      <w:r w:rsidRPr="006A0B91">
        <w:rPr>
          <w:noProof/>
        </w:rPr>
        <w:lastRenderedPageBreak/>
        <w:drawing>
          <wp:inline distT="0" distB="0" distL="0" distR="0" wp14:anchorId="20BC829C" wp14:editId="2BADF0B7">
            <wp:extent cx="5760720" cy="29121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12110"/>
                    </a:xfrm>
                    <a:prstGeom prst="rect">
                      <a:avLst/>
                    </a:prstGeom>
                  </pic:spPr>
                </pic:pic>
              </a:graphicData>
            </a:graphic>
          </wp:inline>
        </w:drawing>
      </w:r>
    </w:p>
    <w:p w14:paraId="7D81EFA9" w14:textId="76A56E98" w:rsidR="006A0B91" w:rsidRPr="006A0B91" w:rsidRDefault="006A0B91" w:rsidP="006A0B91">
      <w:pPr>
        <w:pStyle w:val="Caption"/>
        <w:jc w:val="center"/>
      </w:pPr>
      <w:bookmarkStart w:id="477" w:name="_Toc123250932"/>
      <w:r>
        <w:t xml:space="preserve">Figure </w:t>
      </w:r>
      <w:r w:rsidR="00F33A34">
        <w:fldChar w:fldCharType="begin"/>
      </w:r>
      <w:r w:rsidR="00F33A34">
        <w:instrText xml:space="preserve"> STYLEREF 1 \s </w:instrText>
      </w:r>
      <w:r w:rsidR="00F33A34">
        <w:fldChar w:fldCharType="separate"/>
      </w:r>
      <w:r w:rsidR="00F17743">
        <w:rPr>
          <w:noProof/>
        </w:rPr>
        <w:t>3</w:t>
      </w:r>
      <w:r w:rsidR="00F33A34">
        <w:rPr>
          <w:noProof/>
        </w:rPr>
        <w:fldChar w:fldCharType="end"/>
      </w:r>
      <w:r w:rsidR="00F17743">
        <w:t>.</w:t>
      </w:r>
      <w:r w:rsidR="00F33A34">
        <w:fldChar w:fldCharType="begin"/>
      </w:r>
      <w:r w:rsidR="00F33A34">
        <w:instrText xml:space="preserve"> SEQ Figure \* ARABIC \s 1 </w:instrText>
      </w:r>
      <w:r w:rsidR="00F33A34">
        <w:fldChar w:fldCharType="separate"/>
      </w:r>
      <w:r w:rsidR="00F17743">
        <w:rPr>
          <w:noProof/>
        </w:rPr>
        <w:t>39</w:t>
      </w:r>
      <w:r w:rsidR="00F33A34">
        <w:rPr>
          <w:noProof/>
        </w:rPr>
        <w:fldChar w:fldCharType="end"/>
      </w:r>
      <w:r>
        <w:t xml:space="preserve"> </w:t>
      </w:r>
      <w:r w:rsidRPr="006A0B91">
        <w:rPr>
          <w:b w:val="0"/>
          <w:sz w:val="26"/>
          <w:szCs w:val="26"/>
        </w:rPr>
        <w:t>- Add category interface</w:t>
      </w:r>
      <w:bookmarkEnd w:id="477"/>
    </w:p>
    <w:p w14:paraId="2F929F70" w14:textId="46B5F9E7" w:rsidR="00D12650" w:rsidRPr="00933993" w:rsidRDefault="00D12650" w:rsidP="00F47D4A">
      <w:pPr>
        <w:pStyle w:val="Heading2"/>
      </w:pPr>
      <w:r w:rsidRPr="00933993">
        <w:t xml:space="preserve"> </w:t>
      </w:r>
      <w:bookmarkStart w:id="478" w:name="_Toc123987388"/>
      <w:r w:rsidR="00A75D3A">
        <w:t>Summary</w:t>
      </w:r>
      <w:bookmarkEnd w:id="478"/>
    </w:p>
    <w:p w14:paraId="67886C86" w14:textId="77777777" w:rsidR="002F5F33" w:rsidRPr="002F5F33" w:rsidRDefault="002F5F33" w:rsidP="002F5F33">
      <w:pPr>
        <w:spacing w:line="360" w:lineRule="auto"/>
        <w:ind w:firstLine="578"/>
        <w:jc w:val="both"/>
        <w:rPr>
          <w:i/>
          <w:sz w:val="26"/>
          <w:szCs w:val="26"/>
        </w:rPr>
      </w:pPr>
      <w:bookmarkStart w:id="479" w:name="_Toc6684120"/>
      <w:bookmarkStart w:id="480" w:name="_Toc6684181"/>
      <w:bookmarkStart w:id="481" w:name="_Toc6688671"/>
      <w:bookmarkStart w:id="482" w:name="_Toc7253416"/>
      <w:bookmarkStart w:id="483" w:name="_Toc7978935"/>
      <w:bookmarkStart w:id="484" w:name="_Toc8806047"/>
      <w:r w:rsidRPr="002F5F33">
        <w:rPr>
          <w:i/>
          <w:sz w:val="26"/>
          <w:szCs w:val="26"/>
        </w:rPr>
        <w:t>In this chapter, we learned how to implement the commands and libraries needed to run the HLE e-commerce system.</w:t>
      </w:r>
    </w:p>
    <w:p w14:paraId="77B83275" w14:textId="77777777" w:rsidR="002F5F33" w:rsidRPr="002F5F33" w:rsidRDefault="002F5F33" w:rsidP="002F5F33">
      <w:pPr>
        <w:spacing w:line="360" w:lineRule="auto"/>
        <w:ind w:firstLine="578"/>
        <w:jc w:val="both"/>
        <w:rPr>
          <w:i/>
          <w:sz w:val="26"/>
          <w:szCs w:val="26"/>
        </w:rPr>
      </w:pPr>
      <w:r w:rsidRPr="002F5F33">
        <w:rPr>
          <w:i/>
          <w:sz w:val="26"/>
          <w:szCs w:val="26"/>
        </w:rPr>
        <w:t>Know how to configure a database connection to be able to query data from it.</w:t>
      </w:r>
    </w:p>
    <w:p w14:paraId="7074B447" w14:textId="77777777" w:rsidR="002F5F33" w:rsidRPr="002F5F33" w:rsidRDefault="002F5F33" w:rsidP="002F5F33">
      <w:pPr>
        <w:spacing w:line="360" w:lineRule="auto"/>
        <w:ind w:firstLine="578"/>
        <w:jc w:val="both"/>
        <w:rPr>
          <w:i/>
          <w:sz w:val="26"/>
          <w:szCs w:val="26"/>
        </w:rPr>
      </w:pPr>
      <w:r w:rsidRPr="002F5F33">
        <w:rPr>
          <w:i/>
          <w:sz w:val="26"/>
          <w:szCs w:val="26"/>
        </w:rPr>
        <w:t>Know how to use Flask library to be able to write API for user interface.</w:t>
      </w:r>
    </w:p>
    <w:p w14:paraId="4834F8B6" w14:textId="77777777" w:rsidR="002F5F33" w:rsidRPr="002F5F33" w:rsidRDefault="002F5F33" w:rsidP="002F5F33">
      <w:pPr>
        <w:spacing w:line="360" w:lineRule="auto"/>
        <w:ind w:firstLine="578"/>
        <w:jc w:val="both"/>
        <w:rPr>
          <w:i/>
          <w:sz w:val="26"/>
          <w:szCs w:val="26"/>
        </w:rPr>
      </w:pPr>
      <w:r w:rsidRPr="002F5F33">
        <w:rPr>
          <w:i/>
          <w:sz w:val="26"/>
          <w:szCs w:val="26"/>
        </w:rPr>
        <w:t>Know more about the mechanism and calculation formula to be able to calculate the correlation coefficient to suggest products that are similar to the user's preferences.</w:t>
      </w:r>
    </w:p>
    <w:p w14:paraId="019CD2B6" w14:textId="40869544" w:rsidR="000D7F04" w:rsidRPr="00E61F95" w:rsidRDefault="002F5F33" w:rsidP="002F5F33">
      <w:pPr>
        <w:spacing w:line="360" w:lineRule="auto"/>
        <w:ind w:firstLine="578"/>
        <w:jc w:val="both"/>
        <w:rPr>
          <w:sz w:val="26"/>
          <w:szCs w:val="26"/>
        </w:rPr>
      </w:pPr>
      <w:r w:rsidRPr="002F5F33">
        <w:rPr>
          <w:i/>
          <w:sz w:val="26"/>
          <w:szCs w:val="26"/>
        </w:rPr>
        <w:t xml:space="preserve">Get an overview of the database table, user interface and administrator interface in this system. </w:t>
      </w:r>
      <w:r w:rsidR="000D7F04">
        <w:br w:type="page"/>
      </w:r>
    </w:p>
    <w:p w14:paraId="30F9B8A8" w14:textId="77777777" w:rsidR="000D7F04" w:rsidRDefault="000D7F04" w:rsidP="000D7F04">
      <w:pPr>
        <w:pStyle w:val="Title"/>
        <w:outlineLvl w:val="0"/>
      </w:pPr>
      <w:bookmarkStart w:id="485" w:name="_Toc123987389"/>
      <w:r w:rsidRPr="00A75D3A">
        <w:lastRenderedPageBreak/>
        <w:t>CONCLUSION</w:t>
      </w:r>
      <w:r>
        <w:t>S</w:t>
      </w:r>
      <w:r w:rsidRPr="00A75D3A">
        <w:t xml:space="preserve"> </w:t>
      </w:r>
      <w:r w:rsidRPr="001E4C4D">
        <w:t>AND SUGGESTIONS</w:t>
      </w:r>
      <w:bookmarkEnd w:id="485"/>
      <w:r w:rsidRPr="001E4C4D">
        <w:t xml:space="preserve"> </w:t>
      </w:r>
    </w:p>
    <w:p w14:paraId="61B776FD" w14:textId="2C539784" w:rsidR="00747C2F" w:rsidRDefault="00747C2F" w:rsidP="000D7F04"/>
    <w:p w14:paraId="1D3EE114" w14:textId="5963F401" w:rsidR="00747C2F" w:rsidRDefault="00747C2F" w:rsidP="00747C2F">
      <w:pPr>
        <w:pStyle w:val="Heading5"/>
        <w:numPr>
          <w:ilvl w:val="0"/>
          <w:numId w:val="0"/>
        </w:numPr>
      </w:pPr>
      <w:bookmarkStart w:id="486" w:name="_Toc123987390"/>
      <w:r w:rsidRPr="001E4C4D">
        <w:t>Conclusions</w:t>
      </w:r>
      <w:bookmarkEnd w:id="486"/>
    </w:p>
    <w:p w14:paraId="7C6F545C" w14:textId="46CE9BF4" w:rsidR="00FD0E18" w:rsidRPr="00DF06B5" w:rsidRDefault="00FD0E18" w:rsidP="00F07188">
      <w:pPr>
        <w:spacing w:line="360" w:lineRule="auto"/>
        <w:jc w:val="both"/>
        <w:rPr>
          <w:sz w:val="26"/>
          <w:szCs w:val="26"/>
        </w:rPr>
      </w:pPr>
      <w:r w:rsidRPr="00DF06B5">
        <w:rPr>
          <w:sz w:val="26"/>
          <w:szCs w:val="26"/>
        </w:rPr>
        <w:t xml:space="preserve">Parts achieved in this </w:t>
      </w:r>
      <w:r w:rsidR="00DF06B5" w:rsidRPr="00DF06B5">
        <w:rPr>
          <w:sz w:val="26"/>
          <w:szCs w:val="26"/>
        </w:rPr>
        <w:t xml:space="preserve">specialized </w:t>
      </w:r>
      <w:r w:rsidRPr="00DF06B5">
        <w:rPr>
          <w:sz w:val="26"/>
          <w:szCs w:val="26"/>
        </w:rPr>
        <w:t>project: building HLE e-commerce system.</w:t>
      </w:r>
    </w:p>
    <w:p w14:paraId="3AFE9AD5" w14:textId="77777777" w:rsidR="00374CEA" w:rsidRDefault="00FD0E18" w:rsidP="00FD0E18">
      <w:pPr>
        <w:pStyle w:val="ListParagraph"/>
        <w:numPr>
          <w:ilvl w:val="0"/>
          <w:numId w:val="33"/>
        </w:numPr>
        <w:spacing w:line="360" w:lineRule="auto"/>
        <w:jc w:val="both"/>
        <w:rPr>
          <w:sz w:val="26"/>
          <w:szCs w:val="26"/>
        </w:rPr>
      </w:pPr>
      <w:r w:rsidRPr="00FD0E18">
        <w:rPr>
          <w:sz w:val="26"/>
          <w:szCs w:val="26"/>
        </w:rPr>
        <w:t>Build sales website for users to use.</w:t>
      </w:r>
    </w:p>
    <w:p w14:paraId="3356813B" w14:textId="77777777" w:rsidR="00F17743" w:rsidRDefault="00FD0E18" w:rsidP="00FD0E18">
      <w:pPr>
        <w:pStyle w:val="ListParagraph"/>
        <w:numPr>
          <w:ilvl w:val="0"/>
          <w:numId w:val="33"/>
        </w:numPr>
        <w:spacing w:line="360" w:lineRule="auto"/>
        <w:jc w:val="both"/>
        <w:rPr>
          <w:sz w:val="26"/>
          <w:szCs w:val="26"/>
        </w:rPr>
      </w:pPr>
      <w:r w:rsidRPr="00374CEA">
        <w:rPr>
          <w:sz w:val="26"/>
          <w:szCs w:val="26"/>
        </w:rPr>
        <w:t>Build admin management system in management such as:</w:t>
      </w:r>
    </w:p>
    <w:p w14:paraId="24D62D39" w14:textId="20C35636" w:rsidR="00FD0E18" w:rsidRDefault="003838B7" w:rsidP="00F17743">
      <w:pPr>
        <w:pStyle w:val="ListParagraph"/>
        <w:numPr>
          <w:ilvl w:val="1"/>
          <w:numId w:val="33"/>
        </w:numPr>
        <w:spacing w:line="360" w:lineRule="auto"/>
        <w:jc w:val="both"/>
        <w:rPr>
          <w:sz w:val="26"/>
          <w:szCs w:val="26"/>
        </w:rPr>
      </w:pPr>
      <w:r>
        <w:rPr>
          <w:sz w:val="26"/>
          <w:szCs w:val="26"/>
        </w:rPr>
        <w:t>Products manage.</w:t>
      </w:r>
    </w:p>
    <w:p w14:paraId="00F506A7" w14:textId="3B28598C" w:rsidR="003838B7" w:rsidRDefault="003838B7" w:rsidP="00F17743">
      <w:pPr>
        <w:pStyle w:val="ListParagraph"/>
        <w:numPr>
          <w:ilvl w:val="1"/>
          <w:numId w:val="33"/>
        </w:numPr>
        <w:spacing w:line="360" w:lineRule="auto"/>
        <w:jc w:val="both"/>
        <w:rPr>
          <w:sz w:val="26"/>
          <w:szCs w:val="26"/>
        </w:rPr>
      </w:pPr>
      <w:r>
        <w:rPr>
          <w:sz w:val="26"/>
          <w:szCs w:val="26"/>
        </w:rPr>
        <w:t>Category manage.</w:t>
      </w:r>
    </w:p>
    <w:p w14:paraId="505691CC" w14:textId="68BEDFB1" w:rsidR="003838B7" w:rsidRDefault="003838B7" w:rsidP="003838B7">
      <w:pPr>
        <w:pStyle w:val="ListParagraph"/>
        <w:numPr>
          <w:ilvl w:val="1"/>
          <w:numId w:val="33"/>
        </w:numPr>
        <w:spacing w:line="360" w:lineRule="auto"/>
        <w:jc w:val="both"/>
        <w:rPr>
          <w:sz w:val="26"/>
          <w:szCs w:val="26"/>
        </w:rPr>
      </w:pPr>
      <w:r w:rsidRPr="003838B7">
        <w:rPr>
          <w:sz w:val="26"/>
          <w:szCs w:val="26"/>
        </w:rPr>
        <w:t>Manage discount codes</w:t>
      </w:r>
      <w:r>
        <w:rPr>
          <w:sz w:val="26"/>
          <w:szCs w:val="26"/>
        </w:rPr>
        <w:t>.</w:t>
      </w:r>
    </w:p>
    <w:p w14:paraId="7D987665" w14:textId="60B722D1" w:rsidR="003838B7" w:rsidRPr="00F17743" w:rsidRDefault="003838B7" w:rsidP="003838B7">
      <w:pPr>
        <w:pStyle w:val="ListParagraph"/>
        <w:numPr>
          <w:ilvl w:val="1"/>
          <w:numId w:val="33"/>
        </w:numPr>
        <w:spacing w:line="360" w:lineRule="auto"/>
        <w:jc w:val="both"/>
        <w:rPr>
          <w:sz w:val="26"/>
          <w:szCs w:val="26"/>
        </w:rPr>
      </w:pPr>
      <w:r>
        <w:rPr>
          <w:sz w:val="26"/>
          <w:szCs w:val="26"/>
        </w:rPr>
        <w:t>Inventory manage.</w:t>
      </w:r>
    </w:p>
    <w:p w14:paraId="4791B4DB" w14:textId="24714B45" w:rsidR="00FD0E18" w:rsidRPr="003838B7" w:rsidRDefault="00FD0E18" w:rsidP="003838B7">
      <w:pPr>
        <w:pStyle w:val="ListParagraph"/>
        <w:numPr>
          <w:ilvl w:val="0"/>
          <w:numId w:val="33"/>
        </w:numPr>
        <w:spacing w:line="360" w:lineRule="auto"/>
        <w:jc w:val="both"/>
        <w:rPr>
          <w:sz w:val="26"/>
          <w:szCs w:val="26"/>
        </w:rPr>
      </w:pPr>
      <w:r w:rsidRPr="003838B7">
        <w:rPr>
          <w:sz w:val="26"/>
          <w:szCs w:val="26"/>
        </w:rPr>
        <w:t>Buyer management: including managing user accounts, viewing account information</w:t>
      </w:r>
      <w:proofErr w:type="gramStart"/>
      <w:r w:rsidRPr="003838B7">
        <w:rPr>
          <w:sz w:val="26"/>
          <w:szCs w:val="26"/>
        </w:rPr>
        <w:t>,...</w:t>
      </w:r>
      <w:proofErr w:type="gramEnd"/>
    </w:p>
    <w:p w14:paraId="3BD40489" w14:textId="4E11DD4B" w:rsidR="00FD0E18" w:rsidRPr="00FD0E18" w:rsidRDefault="00FD0E18" w:rsidP="00AF6074">
      <w:pPr>
        <w:spacing w:line="360" w:lineRule="auto"/>
        <w:jc w:val="both"/>
        <w:rPr>
          <w:sz w:val="26"/>
          <w:szCs w:val="26"/>
        </w:rPr>
      </w:pPr>
      <w:r w:rsidRPr="00FD0E18">
        <w:rPr>
          <w:sz w:val="26"/>
          <w:szCs w:val="26"/>
        </w:rPr>
        <w:t>The existing advantages and disadvantages of the system</w:t>
      </w:r>
      <w:proofErr w:type="gramStart"/>
      <w:r w:rsidRPr="00FD0E18">
        <w:rPr>
          <w:sz w:val="26"/>
          <w:szCs w:val="26"/>
        </w:rPr>
        <w:t>::</w:t>
      </w:r>
      <w:proofErr w:type="gramEnd"/>
    </w:p>
    <w:p w14:paraId="4FBEC07A" w14:textId="77777777" w:rsidR="00FD0E18" w:rsidRPr="00E273A1" w:rsidRDefault="00FD0E18" w:rsidP="00E273A1">
      <w:pPr>
        <w:pStyle w:val="ListParagraph"/>
        <w:numPr>
          <w:ilvl w:val="0"/>
          <w:numId w:val="36"/>
        </w:numPr>
        <w:spacing w:line="360" w:lineRule="auto"/>
        <w:jc w:val="both"/>
        <w:rPr>
          <w:sz w:val="26"/>
          <w:szCs w:val="26"/>
        </w:rPr>
      </w:pPr>
      <w:r w:rsidRPr="00E273A1">
        <w:rPr>
          <w:sz w:val="26"/>
          <w:szCs w:val="26"/>
        </w:rPr>
        <w:t>Advantage:</w:t>
      </w:r>
    </w:p>
    <w:p w14:paraId="63EAF7D0" w14:textId="06167669" w:rsidR="00FD0E18" w:rsidRPr="00E273A1" w:rsidRDefault="00FD0E18" w:rsidP="00E273A1">
      <w:pPr>
        <w:pStyle w:val="ListParagraph"/>
        <w:numPr>
          <w:ilvl w:val="1"/>
          <w:numId w:val="36"/>
        </w:numPr>
        <w:spacing w:line="360" w:lineRule="auto"/>
        <w:jc w:val="both"/>
        <w:rPr>
          <w:sz w:val="26"/>
          <w:szCs w:val="26"/>
        </w:rPr>
      </w:pPr>
      <w:r w:rsidRPr="00E273A1">
        <w:rPr>
          <w:sz w:val="26"/>
          <w:szCs w:val="26"/>
        </w:rPr>
        <w:t>Simple admin interface, easy to understand, easy to use</w:t>
      </w:r>
    </w:p>
    <w:p w14:paraId="4831CB31" w14:textId="1A7F21BD" w:rsidR="00FD0E18" w:rsidRPr="00E273A1" w:rsidRDefault="00FD0E18" w:rsidP="00E273A1">
      <w:pPr>
        <w:pStyle w:val="ListParagraph"/>
        <w:numPr>
          <w:ilvl w:val="1"/>
          <w:numId w:val="36"/>
        </w:numPr>
        <w:spacing w:line="360" w:lineRule="auto"/>
        <w:jc w:val="both"/>
        <w:rPr>
          <w:sz w:val="26"/>
          <w:szCs w:val="26"/>
        </w:rPr>
      </w:pPr>
      <w:r w:rsidRPr="00E273A1">
        <w:rPr>
          <w:sz w:val="26"/>
          <w:szCs w:val="26"/>
        </w:rPr>
        <w:t>Simple user interface, easy to use and grasp</w:t>
      </w:r>
    </w:p>
    <w:p w14:paraId="394CEE78" w14:textId="77777777" w:rsidR="00FD0E18" w:rsidRPr="00E273A1" w:rsidRDefault="00FD0E18" w:rsidP="00E273A1">
      <w:pPr>
        <w:pStyle w:val="ListParagraph"/>
        <w:numPr>
          <w:ilvl w:val="0"/>
          <w:numId w:val="36"/>
        </w:numPr>
        <w:spacing w:line="360" w:lineRule="auto"/>
        <w:jc w:val="both"/>
        <w:rPr>
          <w:sz w:val="26"/>
          <w:szCs w:val="26"/>
        </w:rPr>
      </w:pPr>
      <w:r w:rsidRPr="00E273A1">
        <w:rPr>
          <w:sz w:val="26"/>
          <w:szCs w:val="26"/>
        </w:rPr>
        <w:t>Defect:</w:t>
      </w:r>
    </w:p>
    <w:p w14:paraId="57653900" w14:textId="223A0201" w:rsidR="00FD0E18" w:rsidRPr="00E273A1" w:rsidRDefault="00FD0E18" w:rsidP="00E273A1">
      <w:pPr>
        <w:pStyle w:val="ListParagraph"/>
        <w:numPr>
          <w:ilvl w:val="1"/>
          <w:numId w:val="36"/>
        </w:numPr>
        <w:spacing w:line="360" w:lineRule="auto"/>
        <w:jc w:val="both"/>
        <w:rPr>
          <w:sz w:val="26"/>
          <w:szCs w:val="26"/>
        </w:rPr>
      </w:pPr>
      <w:r w:rsidRPr="00E273A1">
        <w:rPr>
          <w:sz w:val="26"/>
          <w:szCs w:val="26"/>
        </w:rPr>
        <w:t>The interface is not eye-catching.</w:t>
      </w:r>
    </w:p>
    <w:p w14:paraId="614892CF" w14:textId="32F6E79A" w:rsidR="00FD0E18" w:rsidRPr="00E273A1" w:rsidRDefault="00FD0E18" w:rsidP="00E273A1">
      <w:pPr>
        <w:pStyle w:val="ListParagraph"/>
        <w:numPr>
          <w:ilvl w:val="1"/>
          <w:numId w:val="36"/>
        </w:numPr>
        <w:spacing w:line="360" w:lineRule="auto"/>
        <w:jc w:val="both"/>
        <w:rPr>
          <w:sz w:val="26"/>
          <w:szCs w:val="26"/>
        </w:rPr>
      </w:pPr>
      <w:r w:rsidRPr="00E273A1">
        <w:rPr>
          <w:sz w:val="26"/>
          <w:szCs w:val="26"/>
        </w:rPr>
        <w:t>Missing some functions</w:t>
      </w:r>
    </w:p>
    <w:p w14:paraId="3834F8ED" w14:textId="2A82575C" w:rsidR="00FD0E18" w:rsidRPr="00FD0E18" w:rsidRDefault="00FD0E18" w:rsidP="00AF6074">
      <w:pPr>
        <w:spacing w:line="360" w:lineRule="auto"/>
        <w:jc w:val="both"/>
        <w:rPr>
          <w:sz w:val="26"/>
          <w:szCs w:val="26"/>
        </w:rPr>
      </w:pPr>
      <w:r w:rsidRPr="00FD0E18">
        <w:rPr>
          <w:sz w:val="26"/>
          <w:szCs w:val="26"/>
        </w:rPr>
        <w:t xml:space="preserve">Through the process of completing my </w:t>
      </w:r>
      <w:r w:rsidR="00C57178" w:rsidRPr="00DF06B5">
        <w:rPr>
          <w:sz w:val="26"/>
          <w:szCs w:val="26"/>
        </w:rPr>
        <w:t>specialized</w:t>
      </w:r>
      <w:r w:rsidR="00C57178" w:rsidRPr="00FD0E18">
        <w:rPr>
          <w:sz w:val="26"/>
          <w:szCs w:val="26"/>
        </w:rPr>
        <w:t xml:space="preserve"> </w:t>
      </w:r>
      <w:r w:rsidRPr="00FD0E18">
        <w:rPr>
          <w:sz w:val="26"/>
          <w:szCs w:val="26"/>
        </w:rPr>
        <w:t>project, I have learned a lot of new knowledge:</w:t>
      </w:r>
    </w:p>
    <w:p w14:paraId="633E5AE3" w14:textId="0863F6F6" w:rsidR="00FD0E18" w:rsidRPr="00F07188" w:rsidRDefault="00FD0E18" w:rsidP="00F07188">
      <w:pPr>
        <w:pStyle w:val="ListParagraph"/>
        <w:numPr>
          <w:ilvl w:val="0"/>
          <w:numId w:val="37"/>
        </w:numPr>
        <w:spacing w:line="360" w:lineRule="auto"/>
        <w:jc w:val="both"/>
        <w:rPr>
          <w:sz w:val="26"/>
          <w:szCs w:val="26"/>
        </w:rPr>
      </w:pPr>
      <w:r w:rsidRPr="00F07188">
        <w:rPr>
          <w:sz w:val="26"/>
          <w:szCs w:val="26"/>
        </w:rPr>
        <w:t>How to build an admin page for good management, simple and easy to use but also full of functions.</w:t>
      </w:r>
    </w:p>
    <w:p w14:paraId="6A94B68F" w14:textId="1E624EB8" w:rsidR="00747C2F" w:rsidRPr="00F07188" w:rsidRDefault="00FD0E18" w:rsidP="00F07188">
      <w:pPr>
        <w:pStyle w:val="ListParagraph"/>
        <w:numPr>
          <w:ilvl w:val="0"/>
          <w:numId w:val="37"/>
        </w:numPr>
        <w:spacing w:line="360" w:lineRule="auto"/>
        <w:jc w:val="both"/>
        <w:rPr>
          <w:sz w:val="26"/>
          <w:szCs w:val="26"/>
        </w:rPr>
      </w:pPr>
      <w:r w:rsidRPr="00F07188">
        <w:rPr>
          <w:sz w:val="26"/>
          <w:szCs w:val="26"/>
        </w:rPr>
        <w:t>Build a product Recommend system for buyers.</w:t>
      </w:r>
    </w:p>
    <w:p w14:paraId="7EE91CBA" w14:textId="77777777" w:rsidR="0087667C" w:rsidRDefault="0087667C">
      <w:pPr>
        <w:rPr>
          <w:b/>
          <w:bCs/>
          <w:iCs/>
          <w:szCs w:val="26"/>
        </w:rPr>
      </w:pPr>
      <w:r>
        <w:br w:type="page"/>
      </w:r>
    </w:p>
    <w:p w14:paraId="14C8128C" w14:textId="55E2F54B" w:rsidR="00747C2F" w:rsidRDefault="00747C2F" w:rsidP="00747C2F">
      <w:pPr>
        <w:pStyle w:val="Heading5"/>
        <w:numPr>
          <w:ilvl w:val="0"/>
          <w:numId w:val="0"/>
        </w:numPr>
      </w:pPr>
      <w:bookmarkStart w:id="487" w:name="_Toc123987391"/>
      <w:r w:rsidRPr="001E4C4D">
        <w:lastRenderedPageBreak/>
        <w:t>Suggestions</w:t>
      </w:r>
      <w:r>
        <w:t>:</w:t>
      </w:r>
      <w:bookmarkEnd w:id="487"/>
    </w:p>
    <w:p w14:paraId="07CBFF82" w14:textId="77777777" w:rsidR="00747C2F" w:rsidRPr="00747C2F" w:rsidRDefault="00747C2F" w:rsidP="00747C2F">
      <w:pPr>
        <w:spacing w:line="360" w:lineRule="auto"/>
        <w:ind w:firstLine="720"/>
        <w:jc w:val="both"/>
        <w:rPr>
          <w:sz w:val="26"/>
          <w:szCs w:val="26"/>
        </w:rPr>
      </w:pPr>
      <w:r w:rsidRPr="00747C2F">
        <w:rPr>
          <w:sz w:val="26"/>
          <w:szCs w:val="26"/>
        </w:rPr>
        <w:t xml:space="preserve">In the near future, </w:t>
      </w:r>
      <w:proofErr w:type="gramStart"/>
      <w:r w:rsidRPr="00747C2F">
        <w:rPr>
          <w:sz w:val="26"/>
          <w:szCs w:val="26"/>
        </w:rPr>
        <w:t>The</w:t>
      </w:r>
      <w:proofErr w:type="gramEnd"/>
      <w:r w:rsidRPr="00747C2F">
        <w:rPr>
          <w:sz w:val="26"/>
          <w:szCs w:val="26"/>
        </w:rPr>
        <w:t xml:space="preserve"> system will need to develop and upgrade some more parts like:</w:t>
      </w:r>
    </w:p>
    <w:p w14:paraId="49CDF181" w14:textId="77777777" w:rsidR="00747C2F" w:rsidRDefault="00747C2F" w:rsidP="00747C2F">
      <w:pPr>
        <w:pStyle w:val="ListParagraph"/>
        <w:numPr>
          <w:ilvl w:val="0"/>
          <w:numId w:val="32"/>
        </w:numPr>
        <w:spacing w:line="360" w:lineRule="auto"/>
        <w:jc w:val="both"/>
        <w:rPr>
          <w:sz w:val="26"/>
          <w:szCs w:val="26"/>
        </w:rPr>
      </w:pPr>
      <w:r w:rsidRPr="00747C2F">
        <w:rPr>
          <w:sz w:val="26"/>
          <w:szCs w:val="26"/>
        </w:rPr>
        <w:t>Continue to upgrade the user interface to be friendly and easy to use.</w:t>
      </w:r>
    </w:p>
    <w:p w14:paraId="1C6D4298" w14:textId="77777777" w:rsidR="00747C2F" w:rsidRDefault="00747C2F" w:rsidP="00747C2F">
      <w:pPr>
        <w:pStyle w:val="ListParagraph"/>
        <w:numPr>
          <w:ilvl w:val="0"/>
          <w:numId w:val="32"/>
        </w:numPr>
        <w:spacing w:line="360" w:lineRule="auto"/>
        <w:jc w:val="both"/>
        <w:rPr>
          <w:sz w:val="26"/>
          <w:szCs w:val="26"/>
        </w:rPr>
      </w:pPr>
      <w:r w:rsidRPr="00747C2F">
        <w:rPr>
          <w:sz w:val="26"/>
          <w:szCs w:val="26"/>
        </w:rPr>
        <w:t>Develop cross-platform model, running on mobile app.</w:t>
      </w:r>
    </w:p>
    <w:p w14:paraId="27AC53B2" w14:textId="77777777" w:rsidR="00747C2F" w:rsidRDefault="00747C2F" w:rsidP="00747C2F">
      <w:pPr>
        <w:pStyle w:val="ListParagraph"/>
        <w:numPr>
          <w:ilvl w:val="0"/>
          <w:numId w:val="32"/>
        </w:numPr>
        <w:spacing w:line="360" w:lineRule="auto"/>
        <w:jc w:val="both"/>
        <w:rPr>
          <w:sz w:val="26"/>
          <w:szCs w:val="26"/>
        </w:rPr>
      </w:pPr>
      <w:r w:rsidRPr="00747C2F">
        <w:rPr>
          <w:sz w:val="26"/>
          <w:szCs w:val="26"/>
        </w:rPr>
        <w:t>Upgrading the website's security system.</w:t>
      </w:r>
    </w:p>
    <w:p w14:paraId="48D0E6DA" w14:textId="77777777" w:rsidR="00747C2F" w:rsidRDefault="00747C2F" w:rsidP="00747C2F">
      <w:pPr>
        <w:pStyle w:val="ListParagraph"/>
        <w:numPr>
          <w:ilvl w:val="0"/>
          <w:numId w:val="32"/>
        </w:numPr>
        <w:spacing w:line="360" w:lineRule="auto"/>
        <w:jc w:val="both"/>
        <w:rPr>
          <w:sz w:val="26"/>
          <w:szCs w:val="26"/>
        </w:rPr>
      </w:pPr>
      <w:r w:rsidRPr="00747C2F">
        <w:rPr>
          <w:sz w:val="26"/>
          <w:szCs w:val="26"/>
        </w:rPr>
        <w:t>Add some other functions and features to the model.</w:t>
      </w:r>
    </w:p>
    <w:p w14:paraId="4A2D668E" w14:textId="191B5678" w:rsidR="00747C2F" w:rsidRPr="00747C2F" w:rsidRDefault="00747C2F" w:rsidP="00747C2F">
      <w:pPr>
        <w:pStyle w:val="ListParagraph"/>
        <w:numPr>
          <w:ilvl w:val="0"/>
          <w:numId w:val="32"/>
        </w:numPr>
        <w:spacing w:line="360" w:lineRule="auto"/>
        <w:jc w:val="both"/>
        <w:rPr>
          <w:sz w:val="26"/>
          <w:szCs w:val="26"/>
        </w:rPr>
      </w:pPr>
      <w:r w:rsidRPr="00747C2F">
        <w:rPr>
          <w:sz w:val="26"/>
          <w:szCs w:val="26"/>
        </w:rPr>
        <w:t>Expanded range of stores.</w:t>
      </w:r>
    </w:p>
    <w:p w14:paraId="0D9F8D15" w14:textId="4AFF605F" w:rsidR="00747C2F" w:rsidRDefault="00747C2F" w:rsidP="000D7F04"/>
    <w:p w14:paraId="4220F141" w14:textId="77777777" w:rsidR="00747C2F" w:rsidRPr="00EC3266" w:rsidRDefault="00747C2F" w:rsidP="000D7F04">
      <w:pPr>
        <w:sectPr w:rsidR="00747C2F" w:rsidRPr="00EC3266" w:rsidSect="001624F0">
          <w:headerReference w:type="default" r:id="rId88"/>
          <w:pgSz w:w="11907" w:h="16840" w:code="9"/>
          <w:pgMar w:top="1418" w:right="1134" w:bottom="1418" w:left="1701" w:header="720" w:footer="720" w:gutter="0"/>
          <w:pgNumType w:start="1"/>
          <w:cols w:space="720"/>
          <w:docGrid w:linePitch="381"/>
        </w:sectPr>
      </w:pPr>
    </w:p>
    <w:p w14:paraId="287376DD" w14:textId="3C9AA2BB" w:rsidR="00933993" w:rsidRDefault="00D82904" w:rsidP="00390213">
      <w:pPr>
        <w:pStyle w:val="Title"/>
      </w:pPr>
      <w:bookmarkStart w:id="488" w:name="_Toc83724784"/>
      <w:bookmarkStart w:id="489" w:name="_Toc83725023"/>
      <w:bookmarkStart w:id="490" w:name="_Toc123987392"/>
      <w:r w:rsidRPr="00D82904">
        <w:lastRenderedPageBreak/>
        <w:t>REFERENCES</w:t>
      </w:r>
      <w:bookmarkEnd w:id="488"/>
      <w:bookmarkEnd w:id="489"/>
      <w:bookmarkEnd w:id="490"/>
    </w:p>
    <w:p w14:paraId="31EF72BE" w14:textId="77777777" w:rsidR="009E7FE5" w:rsidRPr="009E7FE5" w:rsidRDefault="009E7FE5" w:rsidP="009E7FE5"/>
    <w:p w14:paraId="4DC3BB0F" w14:textId="77777777" w:rsidR="008C2A5A" w:rsidRPr="008C2A5A" w:rsidRDefault="00F33A34" w:rsidP="008C2A5A">
      <w:pPr>
        <w:numPr>
          <w:ilvl w:val="0"/>
          <w:numId w:val="18"/>
        </w:numPr>
        <w:tabs>
          <w:tab w:val="left" w:pos="567"/>
        </w:tabs>
        <w:spacing w:before="120" w:line="288" w:lineRule="auto"/>
        <w:ind w:left="567" w:hanging="567"/>
        <w:jc w:val="both"/>
      </w:pPr>
      <w:hyperlink r:id="rId89" w:history="1">
        <w:r w:rsidR="008C2A5A" w:rsidRPr="008C2A5A">
          <w:rPr>
            <w:rStyle w:val="Hyperlink"/>
            <w:color w:val="auto"/>
            <w:u w:val="none"/>
          </w:rPr>
          <w:t>https://viblo.asia/p/tong-quan-ve-recommender-system-recommender-system-co-ban-phan-1-924IJGBb5PM</w:t>
        </w:r>
      </w:hyperlink>
    </w:p>
    <w:p w14:paraId="1A93E884" w14:textId="77777777" w:rsidR="008C2A5A" w:rsidRPr="008C2A5A" w:rsidRDefault="00F33A34" w:rsidP="008C2A5A">
      <w:pPr>
        <w:numPr>
          <w:ilvl w:val="0"/>
          <w:numId w:val="18"/>
        </w:numPr>
        <w:tabs>
          <w:tab w:val="left" w:pos="567"/>
        </w:tabs>
        <w:spacing w:before="120" w:line="288" w:lineRule="auto"/>
        <w:ind w:left="567" w:hanging="567"/>
        <w:jc w:val="both"/>
      </w:pPr>
      <w:hyperlink r:id="rId90" w:history="1">
        <w:r w:rsidR="008C2A5A" w:rsidRPr="008C2A5A">
          <w:rPr>
            <w:rStyle w:val="Hyperlink"/>
            <w:color w:val="auto"/>
            <w:u w:val="none"/>
          </w:rPr>
          <w:t>https://www.phamlocblog.com/2015/11/phan-tich-tuong-quan-pearson-trong-spss.html</w:t>
        </w:r>
      </w:hyperlink>
      <w:bookmarkStart w:id="491" w:name="_Toc6684121"/>
      <w:bookmarkStart w:id="492" w:name="_Toc6684182"/>
      <w:bookmarkStart w:id="493" w:name="_Toc6688672"/>
      <w:bookmarkStart w:id="494" w:name="_Toc7253417"/>
      <w:bookmarkStart w:id="495" w:name="_Toc7978936"/>
      <w:bookmarkStart w:id="496" w:name="_Toc8806048"/>
      <w:bookmarkStart w:id="497" w:name="_Toc9016615"/>
      <w:bookmarkStart w:id="498" w:name="_Toc9622142"/>
      <w:bookmarkStart w:id="499" w:name="_Toc57216491"/>
      <w:bookmarkStart w:id="500" w:name="_Toc83724785"/>
      <w:bookmarkStart w:id="501" w:name="_Toc83725024"/>
      <w:bookmarkEnd w:id="479"/>
      <w:bookmarkEnd w:id="480"/>
      <w:bookmarkEnd w:id="481"/>
      <w:bookmarkEnd w:id="482"/>
      <w:bookmarkEnd w:id="483"/>
      <w:bookmarkEnd w:id="484"/>
    </w:p>
    <w:p w14:paraId="6862CADA" w14:textId="77777777" w:rsidR="008C2A5A" w:rsidRPr="008C2A5A" w:rsidRDefault="00F33A34" w:rsidP="008C2A5A">
      <w:pPr>
        <w:numPr>
          <w:ilvl w:val="0"/>
          <w:numId w:val="18"/>
        </w:numPr>
        <w:tabs>
          <w:tab w:val="left" w:pos="567"/>
        </w:tabs>
        <w:spacing w:before="120" w:line="288" w:lineRule="auto"/>
        <w:ind w:left="567" w:hanging="567"/>
        <w:jc w:val="both"/>
      </w:pPr>
      <w:hyperlink r:id="rId91" w:history="1">
        <w:r w:rsidR="008C2A5A" w:rsidRPr="008C2A5A">
          <w:rPr>
            <w:rStyle w:val="Hyperlink"/>
            <w:color w:val="auto"/>
            <w:u w:val="none"/>
          </w:rPr>
          <w:t>https://sandbox.vnpayment.vn/apis/docs/huong-dan-tich-hop/</w:t>
        </w:r>
      </w:hyperlink>
    </w:p>
    <w:p w14:paraId="7EB55860" w14:textId="59013618" w:rsidR="0090721A" w:rsidRPr="00401715" w:rsidRDefault="00F33A34" w:rsidP="00401715">
      <w:pPr>
        <w:numPr>
          <w:ilvl w:val="0"/>
          <w:numId w:val="18"/>
        </w:numPr>
        <w:tabs>
          <w:tab w:val="left" w:pos="567"/>
        </w:tabs>
        <w:spacing w:before="120" w:line="288" w:lineRule="auto"/>
        <w:ind w:left="567" w:hanging="567"/>
        <w:jc w:val="both"/>
      </w:pPr>
      <w:hyperlink r:id="rId92" w:history="1">
        <w:r w:rsidR="004077AA" w:rsidRPr="004077AA">
          <w:rPr>
            <w:rStyle w:val="Hyperlink"/>
            <w:noProof/>
            <w:color w:val="auto"/>
            <w:u w:val="none"/>
          </w:rPr>
          <w:t>https://reactjs.org/docs/getting-started.html</w:t>
        </w:r>
      </w:hyperlink>
      <w:bookmarkEnd w:id="491"/>
      <w:bookmarkEnd w:id="492"/>
      <w:bookmarkEnd w:id="493"/>
      <w:bookmarkEnd w:id="494"/>
      <w:bookmarkEnd w:id="495"/>
      <w:bookmarkEnd w:id="496"/>
      <w:bookmarkEnd w:id="497"/>
      <w:bookmarkEnd w:id="498"/>
      <w:bookmarkEnd w:id="499"/>
      <w:bookmarkEnd w:id="500"/>
      <w:bookmarkEnd w:id="501"/>
    </w:p>
    <w:sectPr w:rsidR="0090721A" w:rsidRPr="00401715" w:rsidSect="001624F0">
      <w:footerReference w:type="first" r:id="rId93"/>
      <w:pgSz w:w="11907" w:h="16840" w:code="9"/>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4C01FA" w14:textId="77777777" w:rsidR="00F33A34" w:rsidRDefault="00F33A34" w:rsidP="00366C8D">
      <w:r>
        <w:separator/>
      </w:r>
    </w:p>
    <w:p w14:paraId="3AF4CCD5" w14:textId="77777777" w:rsidR="00F33A34" w:rsidRDefault="00F33A34"/>
  </w:endnote>
  <w:endnote w:type="continuationSeparator" w:id="0">
    <w:p w14:paraId="54AC9DF3" w14:textId="77777777" w:rsidR="00F33A34" w:rsidRDefault="00F33A34" w:rsidP="00366C8D">
      <w:r>
        <w:continuationSeparator/>
      </w:r>
    </w:p>
    <w:p w14:paraId="7D346624" w14:textId="77777777" w:rsidR="00F33A34" w:rsidRDefault="00F33A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A3"/>
    <w:family w:val="swiss"/>
    <w:pitch w:val="variable"/>
    <w:sig w:usb0="A00006FF" w:usb1="4000205B" w:usb2="0000001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VNbangkok">
    <w:altName w:val="Courier New"/>
    <w:charset w:val="00"/>
    <w:family w:val="swiss"/>
    <w:pitch w:val="variable"/>
    <w:sig w:usb0="00000003" w:usb1="00000000" w:usb2="00000000" w:usb3="00000000" w:csb0="00000001" w:csb1="00000000"/>
  </w:font>
  <w:font w:name="VNtimes new roman">
    <w:charset w:val="00"/>
    <w:family w:val="swiss"/>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8DA06" w14:textId="6122DC0D" w:rsidR="00722D62" w:rsidRDefault="00722D62" w:rsidP="00AE2960">
    <w:pPr>
      <w:pStyle w:val="NormalWeb"/>
      <w:pBdr>
        <w:top w:val="single" w:sz="4" w:space="1" w:color="000000"/>
      </w:pBdr>
      <w:spacing w:before="0" w:beforeAutospacing="0" w:after="0" w:afterAutospacing="0"/>
      <w:jc w:val="both"/>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025468" w14:textId="043CB8C6" w:rsidR="00722D62" w:rsidRDefault="00722D62" w:rsidP="006106A8">
    <w:pPr>
      <w:pStyle w:val="NormalWeb"/>
      <w:pBdr>
        <w:top w:val="single" w:sz="4" w:space="1" w:color="000000"/>
      </w:pBdr>
      <w:spacing w:before="0" w:beforeAutospacing="0" w:after="0" w:afterAutospacing="0"/>
      <w:jc w:val="both"/>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61043"/>
      <w:docPartObj>
        <w:docPartGallery w:val="Page Numbers (Bottom of Page)"/>
        <w:docPartUnique/>
      </w:docPartObj>
    </w:sdtPr>
    <w:sdtEndPr>
      <w:rPr>
        <w:noProof/>
      </w:rPr>
    </w:sdtEndPr>
    <w:sdtContent>
      <w:p w14:paraId="68A86F4A" w14:textId="77777777" w:rsidR="00722D62" w:rsidRDefault="00722D62">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0C264EB" w14:textId="77777777" w:rsidR="00722D62" w:rsidRDefault="00722D62">
    <w:pPr>
      <w:pStyle w:val="Footer"/>
    </w:pPr>
  </w:p>
  <w:p w14:paraId="2FF7AE37" w14:textId="77777777" w:rsidR="00722D62" w:rsidRDefault="00722D6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FA6645" w14:textId="77777777" w:rsidR="00F33A34" w:rsidRDefault="00F33A34" w:rsidP="00366C8D">
      <w:r>
        <w:separator/>
      </w:r>
    </w:p>
    <w:p w14:paraId="7D32104C" w14:textId="77777777" w:rsidR="00F33A34" w:rsidRDefault="00F33A34"/>
  </w:footnote>
  <w:footnote w:type="continuationSeparator" w:id="0">
    <w:p w14:paraId="42BBF10A" w14:textId="77777777" w:rsidR="00F33A34" w:rsidRDefault="00F33A34" w:rsidP="00366C8D">
      <w:r>
        <w:continuationSeparator/>
      </w:r>
    </w:p>
    <w:p w14:paraId="3F1AD803" w14:textId="77777777" w:rsidR="00F33A34" w:rsidRDefault="00F33A3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7E242" w14:textId="1FD3D35A" w:rsidR="00722D62" w:rsidRPr="006106A8" w:rsidRDefault="00722D62" w:rsidP="006106A8">
    <w:pPr>
      <w:pStyle w:val="Footer"/>
      <w:pBdr>
        <w:bottom w:val="single" w:sz="4" w:space="1" w:color="auto"/>
      </w:pBdr>
      <w:rPr>
        <w:sz w:val="24"/>
        <w:szCs w:val="26"/>
      </w:rPr>
    </w:pPr>
    <w:r w:rsidRPr="006106A8">
      <w:rPr>
        <w:i/>
        <w:iCs/>
        <w:color w:val="000000"/>
        <w:sz w:val="24"/>
      </w:rPr>
      <w:t>Building an e-commere system applying machine learning to recommend item</w:t>
    </w:r>
    <w:r>
      <w:rPr>
        <w:i/>
        <w:iCs/>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szCs w:val="22"/>
      </w:rPr>
      <w:id w:val="-1943521058"/>
      <w:docPartObj>
        <w:docPartGallery w:val="Page Numbers (Top of Page)"/>
        <w:docPartUnique/>
      </w:docPartObj>
    </w:sdtPr>
    <w:sdtEndPr>
      <w:rPr>
        <w:noProof/>
        <w:sz w:val="24"/>
        <w:szCs w:val="24"/>
      </w:rPr>
    </w:sdtEndPr>
    <w:sdtContent>
      <w:p w14:paraId="0333C6B4" w14:textId="4A40130C" w:rsidR="00722D62" w:rsidRPr="005F5C12" w:rsidRDefault="00722D62" w:rsidP="005F5C12">
        <w:pPr>
          <w:pStyle w:val="Header"/>
          <w:pBdr>
            <w:bottom w:val="single" w:sz="4" w:space="1" w:color="auto"/>
          </w:pBdr>
          <w:rPr>
            <w:sz w:val="24"/>
          </w:rPr>
        </w:pPr>
        <w:r w:rsidRPr="006106A8">
          <w:rPr>
            <w:i/>
            <w:iCs/>
            <w:color w:val="000000"/>
            <w:sz w:val="24"/>
          </w:rPr>
          <w:t>Building an e-commere system applying machine learning to recommend item</w:t>
        </w:r>
        <w:r w:rsidRPr="005F5C12">
          <w:rPr>
            <w:sz w:val="24"/>
          </w:rPr>
          <w:t xml:space="preserve"> </w:t>
        </w:r>
        <w:r>
          <w:rPr>
            <w:sz w:val="24"/>
          </w:rPr>
          <w:tab/>
        </w:r>
        <w:r w:rsidRPr="005F5C12">
          <w:rPr>
            <w:sz w:val="24"/>
          </w:rPr>
          <w:fldChar w:fldCharType="begin"/>
        </w:r>
        <w:r w:rsidRPr="005F5C12">
          <w:rPr>
            <w:sz w:val="24"/>
          </w:rPr>
          <w:instrText xml:space="preserve"> PAGE  \* ROMAN  \* MERGEFORMAT </w:instrText>
        </w:r>
        <w:r w:rsidRPr="005F5C12">
          <w:rPr>
            <w:sz w:val="24"/>
          </w:rPr>
          <w:fldChar w:fldCharType="separate"/>
        </w:r>
        <w:r w:rsidR="00C57178">
          <w:rPr>
            <w:noProof/>
            <w:sz w:val="24"/>
          </w:rPr>
          <w:t>I</w:t>
        </w:r>
        <w:r w:rsidRPr="005F5C12">
          <w:rPr>
            <w:noProof/>
            <w:sz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F080B" w14:textId="1CD4880D" w:rsidR="00722D62" w:rsidRPr="009156E5" w:rsidRDefault="00722D62" w:rsidP="009156E5">
    <w:pPr>
      <w:pStyle w:val="Header"/>
      <w:pBdr>
        <w:bottom w:val="single" w:sz="4" w:space="1" w:color="auto"/>
      </w:pBdr>
    </w:pPr>
    <w:r w:rsidRPr="006106A8">
      <w:rPr>
        <w:i/>
        <w:iCs/>
        <w:color w:val="000000"/>
        <w:sz w:val="24"/>
      </w:rPr>
      <w:t>Building an e-commere system applying machine learning to recommend item</w:t>
    </w:r>
    <w:r>
      <w:t xml:space="preserve"> </w:t>
    </w:r>
    <w:r>
      <w:tab/>
    </w:r>
    <w:sdt>
      <w:sdtPr>
        <w:id w:val="1960146722"/>
        <w:docPartObj>
          <w:docPartGallery w:val="Page Numbers (Top of Page)"/>
          <w:docPartUnique/>
        </w:docPartObj>
      </w:sdtPr>
      <w:sdtEndPr>
        <w:rPr>
          <w:noProof/>
        </w:rPr>
      </w:sdtEndPr>
      <w:sdtContent>
        <w:r w:rsidRPr="00471582">
          <w:rPr>
            <w:sz w:val="24"/>
          </w:rPr>
          <w:fldChar w:fldCharType="begin"/>
        </w:r>
        <w:r w:rsidRPr="00471582">
          <w:rPr>
            <w:sz w:val="24"/>
          </w:rPr>
          <w:instrText xml:space="preserve"> PAGE   \* MERGEFORMAT </w:instrText>
        </w:r>
        <w:r w:rsidRPr="00471582">
          <w:rPr>
            <w:sz w:val="24"/>
          </w:rPr>
          <w:fldChar w:fldCharType="separate"/>
        </w:r>
        <w:r w:rsidR="00C57178">
          <w:rPr>
            <w:noProof/>
            <w:sz w:val="24"/>
          </w:rPr>
          <w:t>9</w:t>
        </w:r>
        <w:r w:rsidRPr="00471582">
          <w:rPr>
            <w:noProof/>
            <w:sz w:val="24"/>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10CC5"/>
    <w:multiLevelType w:val="hybridMultilevel"/>
    <w:tmpl w:val="2A66F976"/>
    <w:lvl w:ilvl="0" w:tplc="B1CED22E">
      <w:start w:val="1"/>
      <w:numFmt w:val="bullet"/>
      <w:lvlText w:val="-"/>
      <w:lvlJc w:val="left"/>
      <w:pPr>
        <w:ind w:left="1429" w:hanging="360"/>
      </w:pPr>
      <w:rPr>
        <w:rFonts w:ascii="Verdana" w:hAnsi="Verdana"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DA2F4F"/>
    <w:multiLevelType w:val="hybridMultilevel"/>
    <w:tmpl w:val="BD6C4C12"/>
    <w:lvl w:ilvl="0" w:tplc="6494EA4A">
      <w:start w:val="1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FB1898"/>
    <w:multiLevelType w:val="hybridMultilevel"/>
    <w:tmpl w:val="6BF65322"/>
    <w:lvl w:ilvl="0" w:tplc="2FBC8C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3144E4"/>
    <w:multiLevelType w:val="hybridMultilevel"/>
    <w:tmpl w:val="283C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7146B3"/>
    <w:multiLevelType w:val="hybridMultilevel"/>
    <w:tmpl w:val="2684E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A80D9D"/>
    <w:multiLevelType w:val="multilevel"/>
    <w:tmpl w:val="F3801C60"/>
    <w:lvl w:ilvl="0">
      <w:start w:val="1"/>
      <w:numFmt w:val="decimal"/>
      <w:lvlText w:val="CHAPTER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864" w:hanging="864"/>
      </w:pPr>
      <w:rPr>
        <w:rFonts w:hint="default"/>
      </w:rPr>
    </w:lvl>
    <w:lvl w:ilvl="4">
      <w:start w:val="1"/>
      <w:numFmt w:val="bullet"/>
      <w:lvlText w:val=""/>
      <w:lvlJc w:val="left"/>
      <w:pPr>
        <w:ind w:left="680" w:hanging="680"/>
      </w:pPr>
      <w:rPr>
        <w:rFonts w:ascii="Symbol" w:hAnsi="Symbol"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8B3775B"/>
    <w:multiLevelType w:val="hybridMultilevel"/>
    <w:tmpl w:val="84CCF0D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7" w15:restartNumberingAfterBreak="0">
    <w:nsid w:val="0C4851E5"/>
    <w:multiLevelType w:val="hybridMultilevel"/>
    <w:tmpl w:val="09102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4B327D"/>
    <w:multiLevelType w:val="hybridMultilevel"/>
    <w:tmpl w:val="05609E84"/>
    <w:lvl w:ilvl="0" w:tplc="067872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64AD2"/>
    <w:multiLevelType w:val="hybridMultilevel"/>
    <w:tmpl w:val="7B12FF26"/>
    <w:lvl w:ilvl="0" w:tplc="38825046">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7E4072"/>
    <w:multiLevelType w:val="hybridMultilevel"/>
    <w:tmpl w:val="0F34A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BE1F7F"/>
    <w:multiLevelType w:val="multilevel"/>
    <w:tmpl w:val="F3801C60"/>
    <w:lvl w:ilvl="0">
      <w:start w:val="1"/>
      <w:numFmt w:val="decimal"/>
      <w:lvlText w:val="CHAPTER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864" w:hanging="864"/>
      </w:pPr>
      <w:rPr>
        <w:rFonts w:hint="default"/>
      </w:rPr>
    </w:lvl>
    <w:lvl w:ilvl="4">
      <w:start w:val="1"/>
      <w:numFmt w:val="bullet"/>
      <w:lvlText w:val=""/>
      <w:lvlJc w:val="left"/>
      <w:pPr>
        <w:ind w:left="680" w:hanging="680"/>
      </w:pPr>
      <w:rPr>
        <w:rFonts w:ascii="Symbol" w:hAnsi="Symbol"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B402CA6"/>
    <w:multiLevelType w:val="multilevel"/>
    <w:tmpl w:val="DE04C4F8"/>
    <w:lvl w:ilvl="0">
      <w:start w:val="1"/>
      <w:numFmt w:val="decimal"/>
      <w:lvlText w:val="CHAPTER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864" w:hanging="864"/>
      </w:pPr>
      <w:rPr>
        <w:rFonts w:hint="default"/>
      </w:rPr>
    </w:lvl>
    <w:lvl w:ilvl="4">
      <w:start w:val="1"/>
      <w:numFmt w:val="decimal"/>
      <w:lvlText w:val="%5."/>
      <w:lvlJc w:val="left"/>
      <w:pPr>
        <w:ind w:left="680" w:hanging="68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130598C"/>
    <w:multiLevelType w:val="hybridMultilevel"/>
    <w:tmpl w:val="4634A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6A702CD"/>
    <w:multiLevelType w:val="hybridMultilevel"/>
    <w:tmpl w:val="2E165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8F2CF9"/>
    <w:multiLevelType w:val="multilevel"/>
    <w:tmpl w:val="1E12DB14"/>
    <w:lvl w:ilvl="0">
      <w:start w:val="1"/>
      <w:numFmt w:val="decimal"/>
      <w:pStyle w:val="Heading1"/>
      <w:lvlText w:val="CHAPTER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ind w:left="680" w:hanging="68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2D2C2F3E"/>
    <w:multiLevelType w:val="hybridMultilevel"/>
    <w:tmpl w:val="EB5CE9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2F518B5"/>
    <w:multiLevelType w:val="hybridMultilevel"/>
    <w:tmpl w:val="05AE2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4841D2"/>
    <w:multiLevelType w:val="hybridMultilevel"/>
    <w:tmpl w:val="683C28A0"/>
    <w:lvl w:ilvl="0" w:tplc="C05E733C">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3F0D06FF"/>
    <w:multiLevelType w:val="hybridMultilevel"/>
    <w:tmpl w:val="40C05E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1884556"/>
    <w:multiLevelType w:val="hybridMultilevel"/>
    <w:tmpl w:val="83F278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1D135B0"/>
    <w:multiLevelType w:val="hybridMultilevel"/>
    <w:tmpl w:val="65F4D2D0"/>
    <w:lvl w:ilvl="0" w:tplc="33605A16">
      <w:start w:val="1"/>
      <w:numFmt w:val="decimal"/>
      <w:lvlText w:val="2.%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1720C5"/>
    <w:multiLevelType w:val="hybridMultilevel"/>
    <w:tmpl w:val="BF3C0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F941C7"/>
    <w:multiLevelType w:val="hybridMultilevel"/>
    <w:tmpl w:val="67C6985E"/>
    <w:lvl w:ilvl="0" w:tplc="25A0D00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457A63"/>
    <w:multiLevelType w:val="hybridMultilevel"/>
    <w:tmpl w:val="79E00C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83E7A66"/>
    <w:multiLevelType w:val="hybridMultilevel"/>
    <w:tmpl w:val="0EC28F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9B83466"/>
    <w:multiLevelType w:val="hybridMultilevel"/>
    <w:tmpl w:val="4F721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00E1CC1"/>
    <w:multiLevelType w:val="hybridMultilevel"/>
    <w:tmpl w:val="A2B212B4"/>
    <w:lvl w:ilvl="0" w:tplc="8EE4574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EC395C"/>
    <w:multiLevelType w:val="hybridMultilevel"/>
    <w:tmpl w:val="3EBAC818"/>
    <w:lvl w:ilvl="0" w:tplc="574A3F8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65966"/>
    <w:multiLevelType w:val="hybridMultilevel"/>
    <w:tmpl w:val="CF14C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5C71F36"/>
    <w:multiLevelType w:val="hybridMultilevel"/>
    <w:tmpl w:val="3C1EA4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7967465D"/>
    <w:multiLevelType w:val="hybridMultilevel"/>
    <w:tmpl w:val="22DE1B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A719C9"/>
    <w:multiLevelType w:val="hybridMultilevel"/>
    <w:tmpl w:val="8E306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E391B21"/>
    <w:multiLevelType w:val="hybridMultilevel"/>
    <w:tmpl w:val="70C81328"/>
    <w:lvl w:ilvl="0" w:tplc="ECCABF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5"/>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5"/>
  </w:num>
  <w:num w:numId="7">
    <w:abstractNumId w:val="21"/>
  </w:num>
  <w:num w:numId="8">
    <w:abstractNumId w:val="23"/>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5"/>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15"/>
  </w:num>
  <w:num w:numId="15">
    <w:abstractNumId w:val="15"/>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num>
  <w:num w:numId="19">
    <w:abstractNumId w:val="18"/>
  </w:num>
  <w:num w:numId="20">
    <w:abstractNumId w:val="6"/>
  </w:num>
  <w:num w:numId="21">
    <w:abstractNumId w:val="27"/>
  </w:num>
  <w:num w:numId="22">
    <w:abstractNumId w:val="28"/>
  </w:num>
  <w:num w:numId="23">
    <w:abstractNumId w:val="32"/>
  </w:num>
  <w:num w:numId="24">
    <w:abstractNumId w:val="8"/>
  </w:num>
  <w:num w:numId="25">
    <w:abstractNumId w:val="20"/>
  </w:num>
  <w:num w:numId="26">
    <w:abstractNumId w:val="7"/>
  </w:num>
  <w:num w:numId="27">
    <w:abstractNumId w:val="29"/>
  </w:num>
  <w:num w:numId="28">
    <w:abstractNumId w:val="13"/>
  </w:num>
  <w:num w:numId="29">
    <w:abstractNumId w:val="12"/>
  </w:num>
  <w:num w:numId="30">
    <w:abstractNumId w:val="5"/>
  </w:num>
  <w:num w:numId="31">
    <w:abstractNumId w:val="11"/>
  </w:num>
  <w:num w:numId="32">
    <w:abstractNumId w:val="26"/>
  </w:num>
  <w:num w:numId="33">
    <w:abstractNumId w:val="16"/>
  </w:num>
  <w:num w:numId="34">
    <w:abstractNumId w:val="30"/>
  </w:num>
  <w:num w:numId="35">
    <w:abstractNumId w:val="19"/>
  </w:num>
  <w:num w:numId="36">
    <w:abstractNumId w:val="25"/>
  </w:num>
  <w:num w:numId="37">
    <w:abstractNumId w:val="24"/>
  </w:num>
  <w:num w:numId="38">
    <w:abstractNumId w:val="3"/>
  </w:num>
  <w:num w:numId="39">
    <w:abstractNumId w:val="17"/>
  </w:num>
  <w:num w:numId="40">
    <w:abstractNumId w:val="4"/>
  </w:num>
  <w:num w:numId="41">
    <w:abstractNumId w:val="22"/>
  </w:num>
  <w:num w:numId="42">
    <w:abstractNumId w:val="10"/>
  </w:num>
  <w:num w:numId="43">
    <w:abstractNumId w:val="14"/>
  </w:num>
  <w:num w:numId="44">
    <w:abstractNumId w:val="3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hideGrammaticalError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0"/>
  <w:drawingGridVerticalSpacing w:val="57"/>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7DC"/>
    <w:rsid w:val="000006CD"/>
    <w:rsid w:val="00000E25"/>
    <w:rsid w:val="00001542"/>
    <w:rsid w:val="00001B02"/>
    <w:rsid w:val="00002617"/>
    <w:rsid w:val="00003A27"/>
    <w:rsid w:val="00003CD1"/>
    <w:rsid w:val="00005133"/>
    <w:rsid w:val="000056B7"/>
    <w:rsid w:val="00005846"/>
    <w:rsid w:val="00005964"/>
    <w:rsid w:val="00006583"/>
    <w:rsid w:val="00007B42"/>
    <w:rsid w:val="000121A4"/>
    <w:rsid w:val="00013109"/>
    <w:rsid w:val="000136D7"/>
    <w:rsid w:val="0001475D"/>
    <w:rsid w:val="0001524C"/>
    <w:rsid w:val="00015348"/>
    <w:rsid w:val="00016D43"/>
    <w:rsid w:val="00016E56"/>
    <w:rsid w:val="0002000C"/>
    <w:rsid w:val="00020A2F"/>
    <w:rsid w:val="00020B3B"/>
    <w:rsid w:val="0002126E"/>
    <w:rsid w:val="000216E7"/>
    <w:rsid w:val="00022835"/>
    <w:rsid w:val="000231A0"/>
    <w:rsid w:val="00023410"/>
    <w:rsid w:val="000245CF"/>
    <w:rsid w:val="00024A3D"/>
    <w:rsid w:val="000257A6"/>
    <w:rsid w:val="0002603E"/>
    <w:rsid w:val="0003070B"/>
    <w:rsid w:val="0003190A"/>
    <w:rsid w:val="00031BD7"/>
    <w:rsid w:val="000327C2"/>
    <w:rsid w:val="00032814"/>
    <w:rsid w:val="00032C8B"/>
    <w:rsid w:val="00032D37"/>
    <w:rsid w:val="00033D37"/>
    <w:rsid w:val="00033FFE"/>
    <w:rsid w:val="00035C3A"/>
    <w:rsid w:val="0003629B"/>
    <w:rsid w:val="000377D6"/>
    <w:rsid w:val="0004058D"/>
    <w:rsid w:val="000411EF"/>
    <w:rsid w:val="00042A7A"/>
    <w:rsid w:val="00044423"/>
    <w:rsid w:val="00044897"/>
    <w:rsid w:val="00044C27"/>
    <w:rsid w:val="000503E2"/>
    <w:rsid w:val="00050522"/>
    <w:rsid w:val="00050703"/>
    <w:rsid w:val="00050B26"/>
    <w:rsid w:val="00050CED"/>
    <w:rsid w:val="00051667"/>
    <w:rsid w:val="000518E0"/>
    <w:rsid w:val="00052009"/>
    <w:rsid w:val="0005203B"/>
    <w:rsid w:val="0005495C"/>
    <w:rsid w:val="00054E2C"/>
    <w:rsid w:val="000551D8"/>
    <w:rsid w:val="0005669D"/>
    <w:rsid w:val="000569AA"/>
    <w:rsid w:val="0005725B"/>
    <w:rsid w:val="000627BE"/>
    <w:rsid w:val="00062C80"/>
    <w:rsid w:val="00063F18"/>
    <w:rsid w:val="00064A49"/>
    <w:rsid w:val="00066B5A"/>
    <w:rsid w:val="00066E1F"/>
    <w:rsid w:val="000702B9"/>
    <w:rsid w:val="00070540"/>
    <w:rsid w:val="00070717"/>
    <w:rsid w:val="00070822"/>
    <w:rsid w:val="00070EF9"/>
    <w:rsid w:val="000719AF"/>
    <w:rsid w:val="00072027"/>
    <w:rsid w:val="00072CF0"/>
    <w:rsid w:val="00073867"/>
    <w:rsid w:val="00074064"/>
    <w:rsid w:val="000741BE"/>
    <w:rsid w:val="00074505"/>
    <w:rsid w:val="00074A6E"/>
    <w:rsid w:val="00076AB1"/>
    <w:rsid w:val="00077267"/>
    <w:rsid w:val="00080859"/>
    <w:rsid w:val="0008108D"/>
    <w:rsid w:val="00081CC4"/>
    <w:rsid w:val="000823D8"/>
    <w:rsid w:val="00083F35"/>
    <w:rsid w:val="00086E2E"/>
    <w:rsid w:val="00086EB9"/>
    <w:rsid w:val="000875AF"/>
    <w:rsid w:val="00087935"/>
    <w:rsid w:val="00090876"/>
    <w:rsid w:val="00090D60"/>
    <w:rsid w:val="000910C3"/>
    <w:rsid w:val="00091885"/>
    <w:rsid w:val="00091D92"/>
    <w:rsid w:val="000920D6"/>
    <w:rsid w:val="0009273E"/>
    <w:rsid w:val="000930E8"/>
    <w:rsid w:val="0009329D"/>
    <w:rsid w:val="00093F9E"/>
    <w:rsid w:val="00094204"/>
    <w:rsid w:val="0009470B"/>
    <w:rsid w:val="0009497E"/>
    <w:rsid w:val="00094C56"/>
    <w:rsid w:val="00096183"/>
    <w:rsid w:val="0009694C"/>
    <w:rsid w:val="000A07DC"/>
    <w:rsid w:val="000A132F"/>
    <w:rsid w:val="000A2870"/>
    <w:rsid w:val="000A48C7"/>
    <w:rsid w:val="000A4E6D"/>
    <w:rsid w:val="000A555A"/>
    <w:rsid w:val="000A5FF3"/>
    <w:rsid w:val="000A6796"/>
    <w:rsid w:val="000A6CA1"/>
    <w:rsid w:val="000A7D59"/>
    <w:rsid w:val="000B1149"/>
    <w:rsid w:val="000B1FA8"/>
    <w:rsid w:val="000B2935"/>
    <w:rsid w:val="000B3693"/>
    <w:rsid w:val="000B42E6"/>
    <w:rsid w:val="000B4703"/>
    <w:rsid w:val="000B49D2"/>
    <w:rsid w:val="000B4B21"/>
    <w:rsid w:val="000B4C12"/>
    <w:rsid w:val="000B4E9A"/>
    <w:rsid w:val="000B7173"/>
    <w:rsid w:val="000C05B1"/>
    <w:rsid w:val="000C162B"/>
    <w:rsid w:val="000C1927"/>
    <w:rsid w:val="000C26AB"/>
    <w:rsid w:val="000C28A5"/>
    <w:rsid w:val="000C34AB"/>
    <w:rsid w:val="000C3A8C"/>
    <w:rsid w:val="000C4855"/>
    <w:rsid w:val="000C5B32"/>
    <w:rsid w:val="000D04E5"/>
    <w:rsid w:val="000D0D0E"/>
    <w:rsid w:val="000D1736"/>
    <w:rsid w:val="000D324B"/>
    <w:rsid w:val="000D42FB"/>
    <w:rsid w:val="000D472D"/>
    <w:rsid w:val="000D4CDB"/>
    <w:rsid w:val="000D5C3F"/>
    <w:rsid w:val="000D5EB2"/>
    <w:rsid w:val="000D624A"/>
    <w:rsid w:val="000D7C76"/>
    <w:rsid w:val="000D7D53"/>
    <w:rsid w:val="000D7F04"/>
    <w:rsid w:val="000D7F60"/>
    <w:rsid w:val="000E01BD"/>
    <w:rsid w:val="000E1A51"/>
    <w:rsid w:val="000E1DC6"/>
    <w:rsid w:val="000E2350"/>
    <w:rsid w:val="000E4D5F"/>
    <w:rsid w:val="000E59E8"/>
    <w:rsid w:val="000E63E8"/>
    <w:rsid w:val="000E651E"/>
    <w:rsid w:val="000E67C9"/>
    <w:rsid w:val="000F0BE2"/>
    <w:rsid w:val="000F18A7"/>
    <w:rsid w:val="000F1FED"/>
    <w:rsid w:val="000F249D"/>
    <w:rsid w:val="000F373B"/>
    <w:rsid w:val="000F3ED3"/>
    <w:rsid w:val="000F4FE7"/>
    <w:rsid w:val="000F672A"/>
    <w:rsid w:val="000F67CF"/>
    <w:rsid w:val="000F6A30"/>
    <w:rsid w:val="000F6A36"/>
    <w:rsid w:val="000F747E"/>
    <w:rsid w:val="00101B3D"/>
    <w:rsid w:val="0010205B"/>
    <w:rsid w:val="00103515"/>
    <w:rsid w:val="00104A41"/>
    <w:rsid w:val="00105189"/>
    <w:rsid w:val="00105672"/>
    <w:rsid w:val="001056CD"/>
    <w:rsid w:val="00106647"/>
    <w:rsid w:val="001078BD"/>
    <w:rsid w:val="001106F5"/>
    <w:rsid w:val="00111CD6"/>
    <w:rsid w:val="0011371F"/>
    <w:rsid w:val="00113EFD"/>
    <w:rsid w:val="00114213"/>
    <w:rsid w:val="001146B7"/>
    <w:rsid w:val="0011471F"/>
    <w:rsid w:val="0011494A"/>
    <w:rsid w:val="001156F9"/>
    <w:rsid w:val="00115E0E"/>
    <w:rsid w:val="00117364"/>
    <w:rsid w:val="00117C0C"/>
    <w:rsid w:val="00122061"/>
    <w:rsid w:val="00122094"/>
    <w:rsid w:val="00122910"/>
    <w:rsid w:val="00122C33"/>
    <w:rsid w:val="001231B6"/>
    <w:rsid w:val="00123AAA"/>
    <w:rsid w:val="00124877"/>
    <w:rsid w:val="001259C7"/>
    <w:rsid w:val="00126225"/>
    <w:rsid w:val="00126BFA"/>
    <w:rsid w:val="00126DFF"/>
    <w:rsid w:val="0012700D"/>
    <w:rsid w:val="0012779E"/>
    <w:rsid w:val="00130C43"/>
    <w:rsid w:val="00131D4B"/>
    <w:rsid w:val="00133802"/>
    <w:rsid w:val="0013592D"/>
    <w:rsid w:val="00135FCF"/>
    <w:rsid w:val="00136898"/>
    <w:rsid w:val="00136D59"/>
    <w:rsid w:val="00140192"/>
    <w:rsid w:val="00140932"/>
    <w:rsid w:val="00140E8C"/>
    <w:rsid w:val="0014147B"/>
    <w:rsid w:val="001422D2"/>
    <w:rsid w:val="0014341B"/>
    <w:rsid w:val="0014422D"/>
    <w:rsid w:val="0014445D"/>
    <w:rsid w:val="00144617"/>
    <w:rsid w:val="001447BF"/>
    <w:rsid w:val="00144D63"/>
    <w:rsid w:val="001458C7"/>
    <w:rsid w:val="00145F36"/>
    <w:rsid w:val="00146315"/>
    <w:rsid w:val="00146920"/>
    <w:rsid w:val="001469BD"/>
    <w:rsid w:val="00146FCC"/>
    <w:rsid w:val="00151578"/>
    <w:rsid w:val="001516F0"/>
    <w:rsid w:val="00154759"/>
    <w:rsid w:val="0015496B"/>
    <w:rsid w:val="0015545B"/>
    <w:rsid w:val="00155C35"/>
    <w:rsid w:val="00160EE5"/>
    <w:rsid w:val="00161399"/>
    <w:rsid w:val="00161CC3"/>
    <w:rsid w:val="00161F46"/>
    <w:rsid w:val="001624F0"/>
    <w:rsid w:val="00165143"/>
    <w:rsid w:val="001677CE"/>
    <w:rsid w:val="00167E17"/>
    <w:rsid w:val="001700F0"/>
    <w:rsid w:val="001716C7"/>
    <w:rsid w:val="0017370F"/>
    <w:rsid w:val="00174AF2"/>
    <w:rsid w:val="0017516A"/>
    <w:rsid w:val="001769E5"/>
    <w:rsid w:val="00177144"/>
    <w:rsid w:val="00177EC2"/>
    <w:rsid w:val="00181C43"/>
    <w:rsid w:val="0018288F"/>
    <w:rsid w:val="00182999"/>
    <w:rsid w:val="001854ED"/>
    <w:rsid w:val="0018740A"/>
    <w:rsid w:val="001875B4"/>
    <w:rsid w:val="00187B58"/>
    <w:rsid w:val="001905DF"/>
    <w:rsid w:val="00191B84"/>
    <w:rsid w:val="001924B5"/>
    <w:rsid w:val="0019257B"/>
    <w:rsid w:val="001926C0"/>
    <w:rsid w:val="001926E7"/>
    <w:rsid w:val="00193FCD"/>
    <w:rsid w:val="0019466D"/>
    <w:rsid w:val="00195E41"/>
    <w:rsid w:val="001A171D"/>
    <w:rsid w:val="001A2474"/>
    <w:rsid w:val="001A39EF"/>
    <w:rsid w:val="001A3A04"/>
    <w:rsid w:val="001A47BE"/>
    <w:rsid w:val="001A5147"/>
    <w:rsid w:val="001A56D4"/>
    <w:rsid w:val="001A6F10"/>
    <w:rsid w:val="001A75E4"/>
    <w:rsid w:val="001A7FBD"/>
    <w:rsid w:val="001B3CD2"/>
    <w:rsid w:val="001B54C9"/>
    <w:rsid w:val="001B6E61"/>
    <w:rsid w:val="001B7543"/>
    <w:rsid w:val="001B7E17"/>
    <w:rsid w:val="001C001D"/>
    <w:rsid w:val="001C099D"/>
    <w:rsid w:val="001C0D63"/>
    <w:rsid w:val="001C0DE8"/>
    <w:rsid w:val="001C2150"/>
    <w:rsid w:val="001C296C"/>
    <w:rsid w:val="001C297B"/>
    <w:rsid w:val="001C342F"/>
    <w:rsid w:val="001C45EF"/>
    <w:rsid w:val="001C4BF2"/>
    <w:rsid w:val="001C5B26"/>
    <w:rsid w:val="001C5FE7"/>
    <w:rsid w:val="001C7214"/>
    <w:rsid w:val="001D004C"/>
    <w:rsid w:val="001D10D8"/>
    <w:rsid w:val="001D143E"/>
    <w:rsid w:val="001D2D8A"/>
    <w:rsid w:val="001D372B"/>
    <w:rsid w:val="001D40F8"/>
    <w:rsid w:val="001D4C62"/>
    <w:rsid w:val="001D60FC"/>
    <w:rsid w:val="001D639D"/>
    <w:rsid w:val="001D643D"/>
    <w:rsid w:val="001D6B76"/>
    <w:rsid w:val="001D6DA9"/>
    <w:rsid w:val="001D7478"/>
    <w:rsid w:val="001D7A85"/>
    <w:rsid w:val="001D7D6A"/>
    <w:rsid w:val="001E0B14"/>
    <w:rsid w:val="001E126D"/>
    <w:rsid w:val="001E14A6"/>
    <w:rsid w:val="001E1A83"/>
    <w:rsid w:val="001E1E27"/>
    <w:rsid w:val="001E225B"/>
    <w:rsid w:val="001E2626"/>
    <w:rsid w:val="001E285C"/>
    <w:rsid w:val="001E2932"/>
    <w:rsid w:val="001E3FA4"/>
    <w:rsid w:val="001E4BF8"/>
    <w:rsid w:val="001E4C4D"/>
    <w:rsid w:val="001E4F8F"/>
    <w:rsid w:val="001E520E"/>
    <w:rsid w:val="001E58E4"/>
    <w:rsid w:val="001E637E"/>
    <w:rsid w:val="001E6F7A"/>
    <w:rsid w:val="001F1ECF"/>
    <w:rsid w:val="001F3411"/>
    <w:rsid w:val="001F36D0"/>
    <w:rsid w:val="001F3B50"/>
    <w:rsid w:val="001F417C"/>
    <w:rsid w:val="001F512E"/>
    <w:rsid w:val="001F55A7"/>
    <w:rsid w:val="001F7115"/>
    <w:rsid w:val="001F7418"/>
    <w:rsid w:val="002001AA"/>
    <w:rsid w:val="002005AA"/>
    <w:rsid w:val="00200C90"/>
    <w:rsid w:val="00202DD7"/>
    <w:rsid w:val="00203BF7"/>
    <w:rsid w:val="0020512A"/>
    <w:rsid w:val="002121B0"/>
    <w:rsid w:val="00212648"/>
    <w:rsid w:val="0021275E"/>
    <w:rsid w:val="00212DA8"/>
    <w:rsid w:val="0021304E"/>
    <w:rsid w:val="00214BA5"/>
    <w:rsid w:val="002150AB"/>
    <w:rsid w:val="0021567B"/>
    <w:rsid w:val="00215AA1"/>
    <w:rsid w:val="00216947"/>
    <w:rsid w:val="00217AD5"/>
    <w:rsid w:val="00220D04"/>
    <w:rsid w:val="00221CDE"/>
    <w:rsid w:val="002222E3"/>
    <w:rsid w:val="002227E0"/>
    <w:rsid w:val="00222E7C"/>
    <w:rsid w:val="0022305D"/>
    <w:rsid w:val="002234FA"/>
    <w:rsid w:val="00223C69"/>
    <w:rsid w:val="00223EF7"/>
    <w:rsid w:val="002243D6"/>
    <w:rsid w:val="00224B09"/>
    <w:rsid w:val="002251E6"/>
    <w:rsid w:val="00226652"/>
    <w:rsid w:val="00226AC2"/>
    <w:rsid w:val="00227437"/>
    <w:rsid w:val="00227A9F"/>
    <w:rsid w:val="002303ED"/>
    <w:rsid w:val="00230F81"/>
    <w:rsid w:val="00231133"/>
    <w:rsid w:val="0023261C"/>
    <w:rsid w:val="002343F2"/>
    <w:rsid w:val="00236D8C"/>
    <w:rsid w:val="0024321D"/>
    <w:rsid w:val="00243863"/>
    <w:rsid w:val="0024545D"/>
    <w:rsid w:val="00246096"/>
    <w:rsid w:val="00246540"/>
    <w:rsid w:val="002501CC"/>
    <w:rsid w:val="002520AB"/>
    <w:rsid w:val="00252C58"/>
    <w:rsid w:val="00254288"/>
    <w:rsid w:val="0025490D"/>
    <w:rsid w:val="002570D6"/>
    <w:rsid w:val="002572E1"/>
    <w:rsid w:val="002577BF"/>
    <w:rsid w:val="00257E64"/>
    <w:rsid w:val="0026073E"/>
    <w:rsid w:val="00261C6A"/>
    <w:rsid w:val="00264798"/>
    <w:rsid w:val="00264AFE"/>
    <w:rsid w:val="002663F8"/>
    <w:rsid w:val="00267D5D"/>
    <w:rsid w:val="00270D18"/>
    <w:rsid w:val="00272199"/>
    <w:rsid w:val="002721FF"/>
    <w:rsid w:val="002722AB"/>
    <w:rsid w:val="002727C1"/>
    <w:rsid w:val="00274D00"/>
    <w:rsid w:val="00275069"/>
    <w:rsid w:val="00275251"/>
    <w:rsid w:val="002761F8"/>
    <w:rsid w:val="00276627"/>
    <w:rsid w:val="00276D48"/>
    <w:rsid w:val="00276F25"/>
    <w:rsid w:val="002773D7"/>
    <w:rsid w:val="00281C4D"/>
    <w:rsid w:val="0028290E"/>
    <w:rsid w:val="0028309C"/>
    <w:rsid w:val="002840CF"/>
    <w:rsid w:val="0028465A"/>
    <w:rsid w:val="00284BB6"/>
    <w:rsid w:val="002851C7"/>
    <w:rsid w:val="00285DC4"/>
    <w:rsid w:val="00286509"/>
    <w:rsid w:val="00287271"/>
    <w:rsid w:val="00290DF8"/>
    <w:rsid w:val="00292F5D"/>
    <w:rsid w:val="002972A9"/>
    <w:rsid w:val="002A02B1"/>
    <w:rsid w:val="002A18F7"/>
    <w:rsid w:val="002A2BC5"/>
    <w:rsid w:val="002A3BD2"/>
    <w:rsid w:val="002A77A3"/>
    <w:rsid w:val="002A7E5B"/>
    <w:rsid w:val="002A7F91"/>
    <w:rsid w:val="002B0C94"/>
    <w:rsid w:val="002B16D8"/>
    <w:rsid w:val="002B35D6"/>
    <w:rsid w:val="002B4591"/>
    <w:rsid w:val="002B4F4B"/>
    <w:rsid w:val="002B513B"/>
    <w:rsid w:val="002B569D"/>
    <w:rsid w:val="002B69AD"/>
    <w:rsid w:val="002B6AA4"/>
    <w:rsid w:val="002B76ED"/>
    <w:rsid w:val="002C0846"/>
    <w:rsid w:val="002C095D"/>
    <w:rsid w:val="002C187B"/>
    <w:rsid w:val="002C1CD8"/>
    <w:rsid w:val="002C2CA6"/>
    <w:rsid w:val="002C3B98"/>
    <w:rsid w:val="002C57EA"/>
    <w:rsid w:val="002C648A"/>
    <w:rsid w:val="002C6B9F"/>
    <w:rsid w:val="002C6F82"/>
    <w:rsid w:val="002C7388"/>
    <w:rsid w:val="002D0AE7"/>
    <w:rsid w:val="002D1130"/>
    <w:rsid w:val="002D18E7"/>
    <w:rsid w:val="002D190F"/>
    <w:rsid w:val="002D1EF9"/>
    <w:rsid w:val="002D3129"/>
    <w:rsid w:val="002D46E3"/>
    <w:rsid w:val="002D6224"/>
    <w:rsid w:val="002D6803"/>
    <w:rsid w:val="002D7C7E"/>
    <w:rsid w:val="002E035E"/>
    <w:rsid w:val="002E0BB3"/>
    <w:rsid w:val="002E1F25"/>
    <w:rsid w:val="002E2707"/>
    <w:rsid w:val="002E2826"/>
    <w:rsid w:val="002E299D"/>
    <w:rsid w:val="002E3034"/>
    <w:rsid w:val="002E61B5"/>
    <w:rsid w:val="002F247E"/>
    <w:rsid w:val="002F356A"/>
    <w:rsid w:val="002F3C69"/>
    <w:rsid w:val="002F3DF6"/>
    <w:rsid w:val="002F5980"/>
    <w:rsid w:val="002F5F33"/>
    <w:rsid w:val="002F5FD0"/>
    <w:rsid w:val="002F65BE"/>
    <w:rsid w:val="002F6EFB"/>
    <w:rsid w:val="002F778E"/>
    <w:rsid w:val="002F787F"/>
    <w:rsid w:val="0030156D"/>
    <w:rsid w:val="003017BF"/>
    <w:rsid w:val="003017FF"/>
    <w:rsid w:val="00301DEC"/>
    <w:rsid w:val="0030238E"/>
    <w:rsid w:val="003043C4"/>
    <w:rsid w:val="003055C0"/>
    <w:rsid w:val="00305AB6"/>
    <w:rsid w:val="00305BB2"/>
    <w:rsid w:val="003075AD"/>
    <w:rsid w:val="0031094F"/>
    <w:rsid w:val="00312072"/>
    <w:rsid w:val="00312A42"/>
    <w:rsid w:val="00312C40"/>
    <w:rsid w:val="00313579"/>
    <w:rsid w:val="003142C1"/>
    <w:rsid w:val="00314B31"/>
    <w:rsid w:val="00315356"/>
    <w:rsid w:val="0031563E"/>
    <w:rsid w:val="0031753C"/>
    <w:rsid w:val="003177AB"/>
    <w:rsid w:val="003177CF"/>
    <w:rsid w:val="003209CD"/>
    <w:rsid w:val="00320C61"/>
    <w:rsid w:val="00320C6F"/>
    <w:rsid w:val="00322943"/>
    <w:rsid w:val="00323718"/>
    <w:rsid w:val="00324048"/>
    <w:rsid w:val="0032570A"/>
    <w:rsid w:val="00325A27"/>
    <w:rsid w:val="00325FF0"/>
    <w:rsid w:val="00326F9A"/>
    <w:rsid w:val="003302C3"/>
    <w:rsid w:val="00331305"/>
    <w:rsid w:val="00332AA5"/>
    <w:rsid w:val="00332D88"/>
    <w:rsid w:val="00333782"/>
    <w:rsid w:val="00334FD6"/>
    <w:rsid w:val="003358B2"/>
    <w:rsid w:val="003359E9"/>
    <w:rsid w:val="0033603B"/>
    <w:rsid w:val="00337D63"/>
    <w:rsid w:val="00340D67"/>
    <w:rsid w:val="00341641"/>
    <w:rsid w:val="00341F66"/>
    <w:rsid w:val="003424BD"/>
    <w:rsid w:val="0034250E"/>
    <w:rsid w:val="0034297A"/>
    <w:rsid w:val="003432AE"/>
    <w:rsid w:val="00344F2D"/>
    <w:rsid w:val="00347805"/>
    <w:rsid w:val="00347C7F"/>
    <w:rsid w:val="00350435"/>
    <w:rsid w:val="003514EA"/>
    <w:rsid w:val="00352696"/>
    <w:rsid w:val="00353115"/>
    <w:rsid w:val="00353398"/>
    <w:rsid w:val="00353BAD"/>
    <w:rsid w:val="00355F02"/>
    <w:rsid w:val="00355FD6"/>
    <w:rsid w:val="00357A59"/>
    <w:rsid w:val="00357C60"/>
    <w:rsid w:val="0036004E"/>
    <w:rsid w:val="0036031D"/>
    <w:rsid w:val="00360A54"/>
    <w:rsid w:val="0036167F"/>
    <w:rsid w:val="00362008"/>
    <w:rsid w:val="00362091"/>
    <w:rsid w:val="00363985"/>
    <w:rsid w:val="00364588"/>
    <w:rsid w:val="00364C6B"/>
    <w:rsid w:val="00364CDA"/>
    <w:rsid w:val="00365F21"/>
    <w:rsid w:val="00366C8D"/>
    <w:rsid w:val="00367565"/>
    <w:rsid w:val="00367C4B"/>
    <w:rsid w:val="00370780"/>
    <w:rsid w:val="0037136D"/>
    <w:rsid w:val="0037293E"/>
    <w:rsid w:val="00372B47"/>
    <w:rsid w:val="0037402C"/>
    <w:rsid w:val="00374655"/>
    <w:rsid w:val="0037496C"/>
    <w:rsid w:val="003749A8"/>
    <w:rsid w:val="00374CEA"/>
    <w:rsid w:val="00374D1B"/>
    <w:rsid w:val="0037680C"/>
    <w:rsid w:val="00377737"/>
    <w:rsid w:val="00377F85"/>
    <w:rsid w:val="00380E86"/>
    <w:rsid w:val="00381911"/>
    <w:rsid w:val="00382074"/>
    <w:rsid w:val="00382097"/>
    <w:rsid w:val="003838B7"/>
    <w:rsid w:val="00383DAD"/>
    <w:rsid w:val="00383EB5"/>
    <w:rsid w:val="00384B24"/>
    <w:rsid w:val="00385565"/>
    <w:rsid w:val="00385BB2"/>
    <w:rsid w:val="003873BA"/>
    <w:rsid w:val="00387484"/>
    <w:rsid w:val="0038754C"/>
    <w:rsid w:val="00390213"/>
    <w:rsid w:val="00390957"/>
    <w:rsid w:val="00391378"/>
    <w:rsid w:val="00393208"/>
    <w:rsid w:val="00393FD5"/>
    <w:rsid w:val="00394F09"/>
    <w:rsid w:val="00396F81"/>
    <w:rsid w:val="00397F0E"/>
    <w:rsid w:val="003A1C92"/>
    <w:rsid w:val="003A1F3A"/>
    <w:rsid w:val="003A40C2"/>
    <w:rsid w:val="003A4D38"/>
    <w:rsid w:val="003A67A2"/>
    <w:rsid w:val="003A683C"/>
    <w:rsid w:val="003A6E0A"/>
    <w:rsid w:val="003B0178"/>
    <w:rsid w:val="003B01FC"/>
    <w:rsid w:val="003B0342"/>
    <w:rsid w:val="003B0D5E"/>
    <w:rsid w:val="003B11B1"/>
    <w:rsid w:val="003B3323"/>
    <w:rsid w:val="003B3B02"/>
    <w:rsid w:val="003B40F8"/>
    <w:rsid w:val="003B71AC"/>
    <w:rsid w:val="003B7760"/>
    <w:rsid w:val="003B7F65"/>
    <w:rsid w:val="003C0558"/>
    <w:rsid w:val="003C28FA"/>
    <w:rsid w:val="003C44DB"/>
    <w:rsid w:val="003C48EA"/>
    <w:rsid w:val="003C6C92"/>
    <w:rsid w:val="003C734B"/>
    <w:rsid w:val="003C7901"/>
    <w:rsid w:val="003D058B"/>
    <w:rsid w:val="003D1E3E"/>
    <w:rsid w:val="003D5264"/>
    <w:rsid w:val="003D5712"/>
    <w:rsid w:val="003D58B7"/>
    <w:rsid w:val="003D64F4"/>
    <w:rsid w:val="003D6D62"/>
    <w:rsid w:val="003D7169"/>
    <w:rsid w:val="003D7C72"/>
    <w:rsid w:val="003D7D11"/>
    <w:rsid w:val="003E1100"/>
    <w:rsid w:val="003E14D1"/>
    <w:rsid w:val="003E1855"/>
    <w:rsid w:val="003E188F"/>
    <w:rsid w:val="003E322C"/>
    <w:rsid w:val="003E404C"/>
    <w:rsid w:val="003E4BDD"/>
    <w:rsid w:val="003E51FA"/>
    <w:rsid w:val="003E589D"/>
    <w:rsid w:val="003E6894"/>
    <w:rsid w:val="003F0D2F"/>
    <w:rsid w:val="003F318E"/>
    <w:rsid w:val="003F33BA"/>
    <w:rsid w:val="003F6A8B"/>
    <w:rsid w:val="003F6F8C"/>
    <w:rsid w:val="003F7877"/>
    <w:rsid w:val="004003AD"/>
    <w:rsid w:val="004004AF"/>
    <w:rsid w:val="00401715"/>
    <w:rsid w:val="00401F50"/>
    <w:rsid w:val="0040349D"/>
    <w:rsid w:val="004035F0"/>
    <w:rsid w:val="00404A9D"/>
    <w:rsid w:val="00404C19"/>
    <w:rsid w:val="00406779"/>
    <w:rsid w:val="004077AA"/>
    <w:rsid w:val="004078A6"/>
    <w:rsid w:val="00407D86"/>
    <w:rsid w:val="00411EEE"/>
    <w:rsid w:val="004121B9"/>
    <w:rsid w:val="00412C71"/>
    <w:rsid w:val="00413BDF"/>
    <w:rsid w:val="00413E14"/>
    <w:rsid w:val="00415DCE"/>
    <w:rsid w:val="00417091"/>
    <w:rsid w:val="00417D51"/>
    <w:rsid w:val="00421034"/>
    <w:rsid w:val="00421EAE"/>
    <w:rsid w:val="00422813"/>
    <w:rsid w:val="00423B6C"/>
    <w:rsid w:val="00423B92"/>
    <w:rsid w:val="00424FA0"/>
    <w:rsid w:val="00425438"/>
    <w:rsid w:val="00426FF9"/>
    <w:rsid w:val="004270F2"/>
    <w:rsid w:val="0042729B"/>
    <w:rsid w:val="00431887"/>
    <w:rsid w:val="00431EA3"/>
    <w:rsid w:val="004324C0"/>
    <w:rsid w:val="00432544"/>
    <w:rsid w:val="00432AB4"/>
    <w:rsid w:val="004331B8"/>
    <w:rsid w:val="00433309"/>
    <w:rsid w:val="004339F0"/>
    <w:rsid w:val="00433D03"/>
    <w:rsid w:val="00433F0B"/>
    <w:rsid w:val="0043555F"/>
    <w:rsid w:val="004356EB"/>
    <w:rsid w:val="00436510"/>
    <w:rsid w:val="00436615"/>
    <w:rsid w:val="00436CC7"/>
    <w:rsid w:val="0043717B"/>
    <w:rsid w:val="00440493"/>
    <w:rsid w:val="00441402"/>
    <w:rsid w:val="00442FBF"/>
    <w:rsid w:val="00444806"/>
    <w:rsid w:val="00444FFC"/>
    <w:rsid w:val="00445A9F"/>
    <w:rsid w:val="00445DF0"/>
    <w:rsid w:val="00445F02"/>
    <w:rsid w:val="00445F76"/>
    <w:rsid w:val="00446D55"/>
    <w:rsid w:val="00447761"/>
    <w:rsid w:val="00450473"/>
    <w:rsid w:val="004509D7"/>
    <w:rsid w:val="004517BA"/>
    <w:rsid w:val="0045311C"/>
    <w:rsid w:val="00455523"/>
    <w:rsid w:val="00455C53"/>
    <w:rsid w:val="00456D84"/>
    <w:rsid w:val="0045764A"/>
    <w:rsid w:val="00457901"/>
    <w:rsid w:val="004579B2"/>
    <w:rsid w:val="0046035D"/>
    <w:rsid w:val="004607D6"/>
    <w:rsid w:val="004626C1"/>
    <w:rsid w:val="00462E09"/>
    <w:rsid w:val="00462E40"/>
    <w:rsid w:val="00462FE2"/>
    <w:rsid w:val="0046398B"/>
    <w:rsid w:val="004657E0"/>
    <w:rsid w:val="00466CBB"/>
    <w:rsid w:val="00466DFF"/>
    <w:rsid w:val="0046771E"/>
    <w:rsid w:val="00467C80"/>
    <w:rsid w:val="004711CB"/>
    <w:rsid w:val="00471394"/>
    <w:rsid w:val="00471582"/>
    <w:rsid w:val="00471B1C"/>
    <w:rsid w:val="0047333C"/>
    <w:rsid w:val="00473E84"/>
    <w:rsid w:val="00473EB6"/>
    <w:rsid w:val="00474821"/>
    <w:rsid w:val="00474E89"/>
    <w:rsid w:val="004768EC"/>
    <w:rsid w:val="004779AD"/>
    <w:rsid w:val="00477F5F"/>
    <w:rsid w:val="00480350"/>
    <w:rsid w:val="0048075F"/>
    <w:rsid w:val="00480C01"/>
    <w:rsid w:val="00480DB0"/>
    <w:rsid w:val="00481EE2"/>
    <w:rsid w:val="00485472"/>
    <w:rsid w:val="0048600A"/>
    <w:rsid w:val="0048606D"/>
    <w:rsid w:val="00486244"/>
    <w:rsid w:val="00487C3A"/>
    <w:rsid w:val="00490655"/>
    <w:rsid w:val="004916AD"/>
    <w:rsid w:val="00492C34"/>
    <w:rsid w:val="004933AB"/>
    <w:rsid w:val="0049461F"/>
    <w:rsid w:val="00496660"/>
    <w:rsid w:val="00497076"/>
    <w:rsid w:val="00497473"/>
    <w:rsid w:val="00497605"/>
    <w:rsid w:val="00497EB5"/>
    <w:rsid w:val="004A13B5"/>
    <w:rsid w:val="004A152F"/>
    <w:rsid w:val="004A1DFC"/>
    <w:rsid w:val="004A27EB"/>
    <w:rsid w:val="004A324D"/>
    <w:rsid w:val="004A7AA2"/>
    <w:rsid w:val="004A7C4E"/>
    <w:rsid w:val="004B0BAE"/>
    <w:rsid w:val="004B1650"/>
    <w:rsid w:val="004B1890"/>
    <w:rsid w:val="004B3642"/>
    <w:rsid w:val="004B53FF"/>
    <w:rsid w:val="004B5532"/>
    <w:rsid w:val="004B5FDA"/>
    <w:rsid w:val="004B612C"/>
    <w:rsid w:val="004B6B2B"/>
    <w:rsid w:val="004B6E1C"/>
    <w:rsid w:val="004B7B2B"/>
    <w:rsid w:val="004C0F66"/>
    <w:rsid w:val="004C19C6"/>
    <w:rsid w:val="004C2178"/>
    <w:rsid w:val="004C397A"/>
    <w:rsid w:val="004C3E13"/>
    <w:rsid w:val="004C453D"/>
    <w:rsid w:val="004C617C"/>
    <w:rsid w:val="004C68F2"/>
    <w:rsid w:val="004C6E20"/>
    <w:rsid w:val="004C77F8"/>
    <w:rsid w:val="004D0517"/>
    <w:rsid w:val="004D2865"/>
    <w:rsid w:val="004D3060"/>
    <w:rsid w:val="004D3D11"/>
    <w:rsid w:val="004D436D"/>
    <w:rsid w:val="004D4CD9"/>
    <w:rsid w:val="004D5549"/>
    <w:rsid w:val="004D75E1"/>
    <w:rsid w:val="004D7F13"/>
    <w:rsid w:val="004E2517"/>
    <w:rsid w:val="004E38B6"/>
    <w:rsid w:val="004E3E45"/>
    <w:rsid w:val="004E4447"/>
    <w:rsid w:val="004E4586"/>
    <w:rsid w:val="004E6F06"/>
    <w:rsid w:val="004E75E2"/>
    <w:rsid w:val="004F0B8C"/>
    <w:rsid w:val="004F10DF"/>
    <w:rsid w:val="004F17E6"/>
    <w:rsid w:val="004F19B6"/>
    <w:rsid w:val="004F2551"/>
    <w:rsid w:val="004F457D"/>
    <w:rsid w:val="004F48F6"/>
    <w:rsid w:val="004F5991"/>
    <w:rsid w:val="004F5CD1"/>
    <w:rsid w:val="004F6249"/>
    <w:rsid w:val="004F63A0"/>
    <w:rsid w:val="00500246"/>
    <w:rsid w:val="0050103B"/>
    <w:rsid w:val="005023F9"/>
    <w:rsid w:val="00503224"/>
    <w:rsid w:val="00503835"/>
    <w:rsid w:val="005038EE"/>
    <w:rsid w:val="0050471E"/>
    <w:rsid w:val="00504D6E"/>
    <w:rsid w:val="0050528C"/>
    <w:rsid w:val="00505753"/>
    <w:rsid w:val="005065DB"/>
    <w:rsid w:val="00506C66"/>
    <w:rsid w:val="00507EFD"/>
    <w:rsid w:val="00510BAA"/>
    <w:rsid w:val="00511905"/>
    <w:rsid w:val="00511C94"/>
    <w:rsid w:val="00513E92"/>
    <w:rsid w:val="005150CE"/>
    <w:rsid w:val="00515B7C"/>
    <w:rsid w:val="005162C8"/>
    <w:rsid w:val="0051686E"/>
    <w:rsid w:val="00516FA5"/>
    <w:rsid w:val="0051710C"/>
    <w:rsid w:val="005175E8"/>
    <w:rsid w:val="00517C07"/>
    <w:rsid w:val="005225E5"/>
    <w:rsid w:val="00522E36"/>
    <w:rsid w:val="00522FA5"/>
    <w:rsid w:val="005235A8"/>
    <w:rsid w:val="0052379E"/>
    <w:rsid w:val="00524250"/>
    <w:rsid w:val="00524759"/>
    <w:rsid w:val="00524EDC"/>
    <w:rsid w:val="0052506E"/>
    <w:rsid w:val="00525920"/>
    <w:rsid w:val="005259C4"/>
    <w:rsid w:val="00525AB8"/>
    <w:rsid w:val="005264DF"/>
    <w:rsid w:val="005300AB"/>
    <w:rsid w:val="00530766"/>
    <w:rsid w:val="00531C6C"/>
    <w:rsid w:val="00532BD3"/>
    <w:rsid w:val="0053385B"/>
    <w:rsid w:val="00534AA8"/>
    <w:rsid w:val="00535D28"/>
    <w:rsid w:val="00536AEF"/>
    <w:rsid w:val="00536D4D"/>
    <w:rsid w:val="00536E16"/>
    <w:rsid w:val="005404ED"/>
    <w:rsid w:val="005406A4"/>
    <w:rsid w:val="00541027"/>
    <w:rsid w:val="00541142"/>
    <w:rsid w:val="005417D5"/>
    <w:rsid w:val="005427DC"/>
    <w:rsid w:val="005428C9"/>
    <w:rsid w:val="005435C9"/>
    <w:rsid w:val="00543BEF"/>
    <w:rsid w:val="0054450C"/>
    <w:rsid w:val="00544BE6"/>
    <w:rsid w:val="00545238"/>
    <w:rsid w:val="00545B1B"/>
    <w:rsid w:val="00545C91"/>
    <w:rsid w:val="00546216"/>
    <w:rsid w:val="00546CA0"/>
    <w:rsid w:val="00547421"/>
    <w:rsid w:val="005506EF"/>
    <w:rsid w:val="00550C11"/>
    <w:rsid w:val="00552983"/>
    <w:rsid w:val="005532E1"/>
    <w:rsid w:val="005537D7"/>
    <w:rsid w:val="00553A59"/>
    <w:rsid w:val="005541A3"/>
    <w:rsid w:val="0055494A"/>
    <w:rsid w:val="00554FC2"/>
    <w:rsid w:val="00555933"/>
    <w:rsid w:val="00555E5C"/>
    <w:rsid w:val="00557A10"/>
    <w:rsid w:val="00557AB8"/>
    <w:rsid w:val="00557BF6"/>
    <w:rsid w:val="00560733"/>
    <w:rsid w:val="00561E1F"/>
    <w:rsid w:val="005622D1"/>
    <w:rsid w:val="00562449"/>
    <w:rsid w:val="005627FF"/>
    <w:rsid w:val="005641B7"/>
    <w:rsid w:val="00564487"/>
    <w:rsid w:val="00564B48"/>
    <w:rsid w:val="0056708E"/>
    <w:rsid w:val="0057023C"/>
    <w:rsid w:val="00570AD6"/>
    <w:rsid w:val="005725AF"/>
    <w:rsid w:val="00573D02"/>
    <w:rsid w:val="005742BE"/>
    <w:rsid w:val="00574EB9"/>
    <w:rsid w:val="005750D2"/>
    <w:rsid w:val="00576145"/>
    <w:rsid w:val="0057693F"/>
    <w:rsid w:val="00580023"/>
    <w:rsid w:val="00581B80"/>
    <w:rsid w:val="005821DE"/>
    <w:rsid w:val="00583D3A"/>
    <w:rsid w:val="00584831"/>
    <w:rsid w:val="00584BCD"/>
    <w:rsid w:val="00585B06"/>
    <w:rsid w:val="00586A32"/>
    <w:rsid w:val="005870D6"/>
    <w:rsid w:val="005875A0"/>
    <w:rsid w:val="00591DE4"/>
    <w:rsid w:val="00592565"/>
    <w:rsid w:val="005949CD"/>
    <w:rsid w:val="00597822"/>
    <w:rsid w:val="00597ACA"/>
    <w:rsid w:val="005A00C5"/>
    <w:rsid w:val="005A0534"/>
    <w:rsid w:val="005A0753"/>
    <w:rsid w:val="005A1131"/>
    <w:rsid w:val="005A2095"/>
    <w:rsid w:val="005A250C"/>
    <w:rsid w:val="005A305E"/>
    <w:rsid w:val="005A38E7"/>
    <w:rsid w:val="005A3D77"/>
    <w:rsid w:val="005A54C5"/>
    <w:rsid w:val="005A5D8A"/>
    <w:rsid w:val="005A7F87"/>
    <w:rsid w:val="005B02DF"/>
    <w:rsid w:val="005B03AF"/>
    <w:rsid w:val="005B07CE"/>
    <w:rsid w:val="005B105E"/>
    <w:rsid w:val="005B2032"/>
    <w:rsid w:val="005B2595"/>
    <w:rsid w:val="005B2804"/>
    <w:rsid w:val="005B2B44"/>
    <w:rsid w:val="005B3B33"/>
    <w:rsid w:val="005B4F39"/>
    <w:rsid w:val="005B630F"/>
    <w:rsid w:val="005B6944"/>
    <w:rsid w:val="005B6C30"/>
    <w:rsid w:val="005B6CB6"/>
    <w:rsid w:val="005C10B1"/>
    <w:rsid w:val="005C1CBB"/>
    <w:rsid w:val="005C3E6D"/>
    <w:rsid w:val="005C463A"/>
    <w:rsid w:val="005C504F"/>
    <w:rsid w:val="005C6A8F"/>
    <w:rsid w:val="005C73F2"/>
    <w:rsid w:val="005D0BC1"/>
    <w:rsid w:val="005D0D9C"/>
    <w:rsid w:val="005D26B5"/>
    <w:rsid w:val="005D2BDF"/>
    <w:rsid w:val="005D2FE8"/>
    <w:rsid w:val="005D4282"/>
    <w:rsid w:val="005D5A3B"/>
    <w:rsid w:val="005D65C2"/>
    <w:rsid w:val="005D72A4"/>
    <w:rsid w:val="005E0315"/>
    <w:rsid w:val="005E03B3"/>
    <w:rsid w:val="005E0763"/>
    <w:rsid w:val="005E0A0D"/>
    <w:rsid w:val="005E1DD1"/>
    <w:rsid w:val="005E321A"/>
    <w:rsid w:val="005E334B"/>
    <w:rsid w:val="005E35AD"/>
    <w:rsid w:val="005E3EAB"/>
    <w:rsid w:val="005E424E"/>
    <w:rsid w:val="005E430A"/>
    <w:rsid w:val="005E510A"/>
    <w:rsid w:val="005E587B"/>
    <w:rsid w:val="005E76B3"/>
    <w:rsid w:val="005F1E22"/>
    <w:rsid w:val="005F1FAA"/>
    <w:rsid w:val="005F2414"/>
    <w:rsid w:val="005F3AF8"/>
    <w:rsid w:val="005F55D0"/>
    <w:rsid w:val="005F5C12"/>
    <w:rsid w:val="005F7893"/>
    <w:rsid w:val="0060093C"/>
    <w:rsid w:val="00601DDD"/>
    <w:rsid w:val="00602361"/>
    <w:rsid w:val="006028C8"/>
    <w:rsid w:val="00603FFF"/>
    <w:rsid w:val="0060449C"/>
    <w:rsid w:val="0060479B"/>
    <w:rsid w:val="006051FF"/>
    <w:rsid w:val="00605C6D"/>
    <w:rsid w:val="00606596"/>
    <w:rsid w:val="0060679D"/>
    <w:rsid w:val="006106A8"/>
    <w:rsid w:val="00610EE1"/>
    <w:rsid w:val="00611389"/>
    <w:rsid w:val="00611E47"/>
    <w:rsid w:val="00612D59"/>
    <w:rsid w:val="00613B78"/>
    <w:rsid w:val="0061439A"/>
    <w:rsid w:val="00614AB7"/>
    <w:rsid w:val="0061620C"/>
    <w:rsid w:val="00616CD6"/>
    <w:rsid w:val="006172C2"/>
    <w:rsid w:val="006173F5"/>
    <w:rsid w:val="00620078"/>
    <w:rsid w:val="00621A12"/>
    <w:rsid w:val="00623DFE"/>
    <w:rsid w:val="00624386"/>
    <w:rsid w:val="00624E93"/>
    <w:rsid w:val="00625B8E"/>
    <w:rsid w:val="00627557"/>
    <w:rsid w:val="00627E20"/>
    <w:rsid w:val="00630648"/>
    <w:rsid w:val="0063094A"/>
    <w:rsid w:val="00631D0B"/>
    <w:rsid w:val="006336D6"/>
    <w:rsid w:val="00634554"/>
    <w:rsid w:val="00634AEC"/>
    <w:rsid w:val="00635836"/>
    <w:rsid w:val="00636C8A"/>
    <w:rsid w:val="006418A2"/>
    <w:rsid w:val="00642396"/>
    <w:rsid w:val="00642A13"/>
    <w:rsid w:val="00642A46"/>
    <w:rsid w:val="0064325B"/>
    <w:rsid w:val="00644140"/>
    <w:rsid w:val="00644C17"/>
    <w:rsid w:val="00645002"/>
    <w:rsid w:val="00645C14"/>
    <w:rsid w:val="0064628A"/>
    <w:rsid w:val="00647C59"/>
    <w:rsid w:val="006509F2"/>
    <w:rsid w:val="0065158A"/>
    <w:rsid w:val="00652444"/>
    <w:rsid w:val="006526E8"/>
    <w:rsid w:val="006530A6"/>
    <w:rsid w:val="00653572"/>
    <w:rsid w:val="006549A8"/>
    <w:rsid w:val="00656084"/>
    <w:rsid w:val="00660C50"/>
    <w:rsid w:val="0066155D"/>
    <w:rsid w:val="00662312"/>
    <w:rsid w:val="006628A4"/>
    <w:rsid w:val="0066291F"/>
    <w:rsid w:val="00662D79"/>
    <w:rsid w:val="00663547"/>
    <w:rsid w:val="00664B02"/>
    <w:rsid w:val="00667803"/>
    <w:rsid w:val="00670379"/>
    <w:rsid w:val="00670C05"/>
    <w:rsid w:val="00672D65"/>
    <w:rsid w:val="006730D2"/>
    <w:rsid w:val="006733A7"/>
    <w:rsid w:val="0067463E"/>
    <w:rsid w:val="006748A4"/>
    <w:rsid w:val="00675681"/>
    <w:rsid w:val="00676219"/>
    <w:rsid w:val="00676C22"/>
    <w:rsid w:val="00676D04"/>
    <w:rsid w:val="0068097B"/>
    <w:rsid w:val="00682E63"/>
    <w:rsid w:val="00683D04"/>
    <w:rsid w:val="00684298"/>
    <w:rsid w:val="0068433A"/>
    <w:rsid w:val="006846DB"/>
    <w:rsid w:val="00684BB0"/>
    <w:rsid w:val="00684BFE"/>
    <w:rsid w:val="00684F7C"/>
    <w:rsid w:val="006854AE"/>
    <w:rsid w:val="00685C1E"/>
    <w:rsid w:val="0068777B"/>
    <w:rsid w:val="006902AB"/>
    <w:rsid w:val="00690FE2"/>
    <w:rsid w:val="006921FA"/>
    <w:rsid w:val="00692ACC"/>
    <w:rsid w:val="00692DBC"/>
    <w:rsid w:val="006933E2"/>
    <w:rsid w:val="006940F4"/>
    <w:rsid w:val="00694487"/>
    <w:rsid w:val="00695255"/>
    <w:rsid w:val="00695A6F"/>
    <w:rsid w:val="006A0B91"/>
    <w:rsid w:val="006A1091"/>
    <w:rsid w:val="006A169E"/>
    <w:rsid w:val="006A2727"/>
    <w:rsid w:val="006A38C2"/>
    <w:rsid w:val="006A4459"/>
    <w:rsid w:val="006A4936"/>
    <w:rsid w:val="006A4F53"/>
    <w:rsid w:val="006A5E19"/>
    <w:rsid w:val="006A684D"/>
    <w:rsid w:val="006A6CFA"/>
    <w:rsid w:val="006B07F6"/>
    <w:rsid w:val="006B0964"/>
    <w:rsid w:val="006B0E22"/>
    <w:rsid w:val="006B0FAB"/>
    <w:rsid w:val="006B123F"/>
    <w:rsid w:val="006B19CF"/>
    <w:rsid w:val="006B282E"/>
    <w:rsid w:val="006B2A4B"/>
    <w:rsid w:val="006B2FCF"/>
    <w:rsid w:val="006B3318"/>
    <w:rsid w:val="006B4D0A"/>
    <w:rsid w:val="006B638B"/>
    <w:rsid w:val="006B6485"/>
    <w:rsid w:val="006B66BF"/>
    <w:rsid w:val="006B6744"/>
    <w:rsid w:val="006B6F26"/>
    <w:rsid w:val="006B6FE9"/>
    <w:rsid w:val="006B7323"/>
    <w:rsid w:val="006C01C0"/>
    <w:rsid w:val="006C20DC"/>
    <w:rsid w:val="006C50BF"/>
    <w:rsid w:val="006C636F"/>
    <w:rsid w:val="006C651C"/>
    <w:rsid w:val="006C784F"/>
    <w:rsid w:val="006D0C17"/>
    <w:rsid w:val="006D0CBF"/>
    <w:rsid w:val="006D10C0"/>
    <w:rsid w:val="006D196D"/>
    <w:rsid w:val="006D2BD4"/>
    <w:rsid w:val="006D2FFF"/>
    <w:rsid w:val="006D31D1"/>
    <w:rsid w:val="006D4268"/>
    <w:rsid w:val="006D5173"/>
    <w:rsid w:val="006D70E4"/>
    <w:rsid w:val="006E0BF2"/>
    <w:rsid w:val="006E1510"/>
    <w:rsid w:val="006E2323"/>
    <w:rsid w:val="006E2805"/>
    <w:rsid w:val="006E2E76"/>
    <w:rsid w:val="006E3ECC"/>
    <w:rsid w:val="006E4D4A"/>
    <w:rsid w:val="006E4DFE"/>
    <w:rsid w:val="006E54CB"/>
    <w:rsid w:val="006E59BB"/>
    <w:rsid w:val="006E7466"/>
    <w:rsid w:val="006E79DE"/>
    <w:rsid w:val="006F022E"/>
    <w:rsid w:val="006F12D6"/>
    <w:rsid w:val="006F1825"/>
    <w:rsid w:val="006F2844"/>
    <w:rsid w:val="006F29DF"/>
    <w:rsid w:val="006F34C0"/>
    <w:rsid w:val="006F43DD"/>
    <w:rsid w:val="006F51E9"/>
    <w:rsid w:val="006F6F2C"/>
    <w:rsid w:val="00700C44"/>
    <w:rsid w:val="007011A1"/>
    <w:rsid w:val="0070387B"/>
    <w:rsid w:val="0070390D"/>
    <w:rsid w:val="00703F52"/>
    <w:rsid w:val="007043C6"/>
    <w:rsid w:val="00704A5B"/>
    <w:rsid w:val="00704E70"/>
    <w:rsid w:val="007057DD"/>
    <w:rsid w:val="00705CCE"/>
    <w:rsid w:val="00706A94"/>
    <w:rsid w:val="00706F99"/>
    <w:rsid w:val="0070720A"/>
    <w:rsid w:val="007104BB"/>
    <w:rsid w:val="00710777"/>
    <w:rsid w:val="00710812"/>
    <w:rsid w:val="00710C20"/>
    <w:rsid w:val="00710D42"/>
    <w:rsid w:val="00711123"/>
    <w:rsid w:val="00711229"/>
    <w:rsid w:val="00712C9A"/>
    <w:rsid w:val="00712D57"/>
    <w:rsid w:val="00713F57"/>
    <w:rsid w:val="007162DE"/>
    <w:rsid w:val="00716E0C"/>
    <w:rsid w:val="00720977"/>
    <w:rsid w:val="007219A0"/>
    <w:rsid w:val="0072254A"/>
    <w:rsid w:val="00722684"/>
    <w:rsid w:val="00722D62"/>
    <w:rsid w:val="007247F2"/>
    <w:rsid w:val="007248AE"/>
    <w:rsid w:val="00724FA2"/>
    <w:rsid w:val="0072589B"/>
    <w:rsid w:val="00727A3C"/>
    <w:rsid w:val="00730687"/>
    <w:rsid w:val="007308BA"/>
    <w:rsid w:val="00732200"/>
    <w:rsid w:val="00734392"/>
    <w:rsid w:val="0073484D"/>
    <w:rsid w:val="00736BD7"/>
    <w:rsid w:val="00736DAD"/>
    <w:rsid w:val="0073713B"/>
    <w:rsid w:val="0073744D"/>
    <w:rsid w:val="00737754"/>
    <w:rsid w:val="00737881"/>
    <w:rsid w:val="00740674"/>
    <w:rsid w:val="0074096C"/>
    <w:rsid w:val="00740C0C"/>
    <w:rsid w:val="0074154D"/>
    <w:rsid w:val="007416A2"/>
    <w:rsid w:val="007419D5"/>
    <w:rsid w:val="00741E89"/>
    <w:rsid w:val="00742CBF"/>
    <w:rsid w:val="00743BDA"/>
    <w:rsid w:val="00744D30"/>
    <w:rsid w:val="007456FB"/>
    <w:rsid w:val="00747C2F"/>
    <w:rsid w:val="00750B87"/>
    <w:rsid w:val="00750E08"/>
    <w:rsid w:val="007521E3"/>
    <w:rsid w:val="00752704"/>
    <w:rsid w:val="007550A5"/>
    <w:rsid w:val="00755748"/>
    <w:rsid w:val="0075708C"/>
    <w:rsid w:val="00760105"/>
    <w:rsid w:val="00760C93"/>
    <w:rsid w:val="00762147"/>
    <w:rsid w:val="00765532"/>
    <w:rsid w:val="00765704"/>
    <w:rsid w:val="00766E4A"/>
    <w:rsid w:val="00766F4D"/>
    <w:rsid w:val="0076765D"/>
    <w:rsid w:val="00770EA3"/>
    <w:rsid w:val="007711C4"/>
    <w:rsid w:val="00771C44"/>
    <w:rsid w:val="00771C8A"/>
    <w:rsid w:val="00772052"/>
    <w:rsid w:val="007756F5"/>
    <w:rsid w:val="0077582D"/>
    <w:rsid w:val="00775EC3"/>
    <w:rsid w:val="00776812"/>
    <w:rsid w:val="007776AC"/>
    <w:rsid w:val="00777A69"/>
    <w:rsid w:val="00780D47"/>
    <w:rsid w:val="00780EC9"/>
    <w:rsid w:val="00780F8D"/>
    <w:rsid w:val="0078172E"/>
    <w:rsid w:val="00785694"/>
    <w:rsid w:val="00785DD2"/>
    <w:rsid w:val="007864F8"/>
    <w:rsid w:val="00787AFD"/>
    <w:rsid w:val="00791E00"/>
    <w:rsid w:val="007920FD"/>
    <w:rsid w:val="00793D8E"/>
    <w:rsid w:val="00793E75"/>
    <w:rsid w:val="0079435C"/>
    <w:rsid w:val="00797673"/>
    <w:rsid w:val="00797736"/>
    <w:rsid w:val="007979E7"/>
    <w:rsid w:val="007A04AF"/>
    <w:rsid w:val="007A05EB"/>
    <w:rsid w:val="007A0C17"/>
    <w:rsid w:val="007A1152"/>
    <w:rsid w:val="007A16CC"/>
    <w:rsid w:val="007A2E49"/>
    <w:rsid w:val="007A31F6"/>
    <w:rsid w:val="007A5381"/>
    <w:rsid w:val="007A5C1C"/>
    <w:rsid w:val="007A5C7C"/>
    <w:rsid w:val="007A61BB"/>
    <w:rsid w:val="007A62E4"/>
    <w:rsid w:val="007A7466"/>
    <w:rsid w:val="007A78A4"/>
    <w:rsid w:val="007B06EF"/>
    <w:rsid w:val="007B0DB0"/>
    <w:rsid w:val="007B1CBC"/>
    <w:rsid w:val="007B2595"/>
    <w:rsid w:val="007B36B5"/>
    <w:rsid w:val="007B4631"/>
    <w:rsid w:val="007B4817"/>
    <w:rsid w:val="007B4878"/>
    <w:rsid w:val="007C00D8"/>
    <w:rsid w:val="007C0146"/>
    <w:rsid w:val="007C0440"/>
    <w:rsid w:val="007C0A76"/>
    <w:rsid w:val="007C138C"/>
    <w:rsid w:val="007C1AFA"/>
    <w:rsid w:val="007C1CDB"/>
    <w:rsid w:val="007C3295"/>
    <w:rsid w:val="007C3C3C"/>
    <w:rsid w:val="007C3D1F"/>
    <w:rsid w:val="007C3F04"/>
    <w:rsid w:val="007C404B"/>
    <w:rsid w:val="007C4154"/>
    <w:rsid w:val="007C4B10"/>
    <w:rsid w:val="007C5BD2"/>
    <w:rsid w:val="007C7274"/>
    <w:rsid w:val="007D048C"/>
    <w:rsid w:val="007D147D"/>
    <w:rsid w:val="007D398F"/>
    <w:rsid w:val="007D3A1A"/>
    <w:rsid w:val="007D472A"/>
    <w:rsid w:val="007D4E8A"/>
    <w:rsid w:val="007D5233"/>
    <w:rsid w:val="007D5237"/>
    <w:rsid w:val="007D52ED"/>
    <w:rsid w:val="007D5CB3"/>
    <w:rsid w:val="007D7786"/>
    <w:rsid w:val="007E27E8"/>
    <w:rsid w:val="007E32D9"/>
    <w:rsid w:val="007E598A"/>
    <w:rsid w:val="007E6319"/>
    <w:rsid w:val="007E6539"/>
    <w:rsid w:val="007E66BA"/>
    <w:rsid w:val="007E7CEF"/>
    <w:rsid w:val="007E7D64"/>
    <w:rsid w:val="007F076D"/>
    <w:rsid w:val="007F187D"/>
    <w:rsid w:val="007F220B"/>
    <w:rsid w:val="007F2EA2"/>
    <w:rsid w:val="007F3F29"/>
    <w:rsid w:val="007F4DC9"/>
    <w:rsid w:val="007F5AFB"/>
    <w:rsid w:val="007F6BCE"/>
    <w:rsid w:val="0080058A"/>
    <w:rsid w:val="008026EA"/>
    <w:rsid w:val="00802B5E"/>
    <w:rsid w:val="00803C12"/>
    <w:rsid w:val="00804817"/>
    <w:rsid w:val="00804AB1"/>
    <w:rsid w:val="00804F95"/>
    <w:rsid w:val="00804FF3"/>
    <w:rsid w:val="00805A0C"/>
    <w:rsid w:val="00805B77"/>
    <w:rsid w:val="00806CBD"/>
    <w:rsid w:val="008078C2"/>
    <w:rsid w:val="00811793"/>
    <w:rsid w:val="0081190A"/>
    <w:rsid w:val="00814E1D"/>
    <w:rsid w:val="008150D0"/>
    <w:rsid w:val="0081678C"/>
    <w:rsid w:val="00822838"/>
    <w:rsid w:val="008229EC"/>
    <w:rsid w:val="0082336D"/>
    <w:rsid w:val="0082337E"/>
    <w:rsid w:val="00824E40"/>
    <w:rsid w:val="0082547C"/>
    <w:rsid w:val="008254D5"/>
    <w:rsid w:val="00826028"/>
    <w:rsid w:val="00827F0E"/>
    <w:rsid w:val="00830414"/>
    <w:rsid w:val="00830486"/>
    <w:rsid w:val="00830AA3"/>
    <w:rsid w:val="008321AB"/>
    <w:rsid w:val="0083308D"/>
    <w:rsid w:val="00833AEB"/>
    <w:rsid w:val="00834089"/>
    <w:rsid w:val="008343D8"/>
    <w:rsid w:val="00834608"/>
    <w:rsid w:val="00834885"/>
    <w:rsid w:val="00835C81"/>
    <w:rsid w:val="00841FB3"/>
    <w:rsid w:val="008431CC"/>
    <w:rsid w:val="008432E3"/>
    <w:rsid w:val="00843A78"/>
    <w:rsid w:val="00844431"/>
    <w:rsid w:val="0084452A"/>
    <w:rsid w:val="00844C8B"/>
    <w:rsid w:val="0084550D"/>
    <w:rsid w:val="00846A55"/>
    <w:rsid w:val="0084724E"/>
    <w:rsid w:val="00847625"/>
    <w:rsid w:val="00847A37"/>
    <w:rsid w:val="00847AF0"/>
    <w:rsid w:val="00847C4F"/>
    <w:rsid w:val="008500B2"/>
    <w:rsid w:val="0085068E"/>
    <w:rsid w:val="00851F4F"/>
    <w:rsid w:val="00852C43"/>
    <w:rsid w:val="00852F95"/>
    <w:rsid w:val="008534BF"/>
    <w:rsid w:val="008543CC"/>
    <w:rsid w:val="00855E1B"/>
    <w:rsid w:val="00856551"/>
    <w:rsid w:val="00856A1F"/>
    <w:rsid w:val="008574B4"/>
    <w:rsid w:val="00857C99"/>
    <w:rsid w:val="00857E90"/>
    <w:rsid w:val="008614F9"/>
    <w:rsid w:val="00861E5A"/>
    <w:rsid w:val="00862079"/>
    <w:rsid w:val="008645BC"/>
    <w:rsid w:val="00864B8C"/>
    <w:rsid w:val="00864E42"/>
    <w:rsid w:val="0086648C"/>
    <w:rsid w:val="00867E36"/>
    <w:rsid w:val="00867E8C"/>
    <w:rsid w:val="0087068A"/>
    <w:rsid w:val="008714BB"/>
    <w:rsid w:val="00871AC1"/>
    <w:rsid w:val="00871D84"/>
    <w:rsid w:val="00871E35"/>
    <w:rsid w:val="0087337C"/>
    <w:rsid w:val="00875354"/>
    <w:rsid w:val="008762F3"/>
    <w:rsid w:val="0087667C"/>
    <w:rsid w:val="00876EF4"/>
    <w:rsid w:val="00877340"/>
    <w:rsid w:val="00880050"/>
    <w:rsid w:val="00880D7E"/>
    <w:rsid w:val="00880DBC"/>
    <w:rsid w:val="008817C0"/>
    <w:rsid w:val="008838EF"/>
    <w:rsid w:val="00883983"/>
    <w:rsid w:val="00883AA7"/>
    <w:rsid w:val="008860C2"/>
    <w:rsid w:val="0088619D"/>
    <w:rsid w:val="00886B07"/>
    <w:rsid w:val="0088724D"/>
    <w:rsid w:val="00887D82"/>
    <w:rsid w:val="008909DF"/>
    <w:rsid w:val="008910A1"/>
    <w:rsid w:val="008910F0"/>
    <w:rsid w:val="00892755"/>
    <w:rsid w:val="00894471"/>
    <w:rsid w:val="00894575"/>
    <w:rsid w:val="0089571D"/>
    <w:rsid w:val="00896DC9"/>
    <w:rsid w:val="00896EF8"/>
    <w:rsid w:val="00896F24"/>
    <w:rsid w:val="00897342"/>
    <w:rsid w:val="00897EF9"/>
    <w:rsid w:val="008A0556"/>
    <w:rsid w:val="008A071A"/>
    <w:rsid w:val="008A150E"/>
    <w:rsid w:val="008A2BC8"/>
    <w:rsid w:val="008A32B4"/>
    <w:rsid w:val="008A3C53"/>
    <w:rsid w:val="008A40AB"/>
    <w:rsid w:val="008A4335"/>
    <w:rsid w:val="008A449D"/>
    <w:rsid w:val="008A522B"/>
    <w:rsid w:val="008A5293"/>
    <w:rsid w:val="008A7173"/>
    <w:rsid w:val="008A71E2"/>
    <w:rsid w:val="008A7B07"/>
    <w:rsid w:val="008A7E34"/>
    <w:rsid w:val="008B01BA"/>
    <w:rsid w:val="008B21BC"/>
    <w:rsid w:val="008B2886"/>
    <w:rsid w:val="008B2A8C"/>
    <w:rsid w:val="008B2B76"/>
    <w:rsid w:val="008B3B01"/>
    <w:rsid w:val="008B3C4D"/>
    <w:rsid w:val="008B5BF0"/>
    <w:rsid w:val="008B5E61"/>
    <w:rsid w:val="008B63F1"/>
    <w:rsid w:val="008B75E9"/>
    <w:rsid w:val="008B796A"/>
    <w:rsid w:val="008B7DC6"/>
    <w:rsid w:val="008C0F70"/>
    <w:rsid w:val="008C2A5A"/>
    <w:rsid w:val="008C2E12"/>
    <w:rsid w:val="008C36C4"/>
    <w:rsid w:val="008C3A51"/>
    <w:rsid w:val="008C4C27"/>
    <w:rsid w:val="008C4D20"/>
    <w:rsid w:val="008C5DC4"/>
    <w:rsid w:val="008C5E72"/>
    <w:rsid w:val="008C6BB4"/>
    <w:rsid w:val="008C7909"/>
    <w:rsid w:val="008D00DC"/>
    <w:rsid w:val="008D1480"/>
    <w:rsid w:val="008D1B4A"/>
    <w:rsid w:val="008D1D3B"/>
    <w:rsid w:val="008D3646"/>
    <w:rsid w:val="008D4434"/>
    <w:rsid w:val="008D5530"/>
    <w:rsid w:val="008D777A"/>
    <w:rsid w:val="008D7A93"/>
    <w:rsid w:val="008E2B8D"/>
    <w:rsid w:val="008E3084"/>
    <w:rsid w:val="008E3B72"/>
    <w:rsid w:val="008E485C"/>
    <w:rsid w:val="008E5105"/>
    <w:rsid w:val="008E55B1"/>
    <w:rsid w:val="008E62EB"/>
    <w:rsid w:val="008E7EE0"/>
    <w:rsid w:val="008F0758"/>
    <w:rsid w:val="008F0F9A"/>
    <w:rsid w:val="008F1180"/>
    <w:rsid w:val="008F2857"/>
    <w:rsid w:val="008F3DF1"/>
    <w:rsid w:val="008F42C2"/>
    <w:rsid w:val="008F468A"/>
    <w:rsid w:val="008F53A4"/>
    <w:rsid w:val="008F5910"/>
    <w:rsid w:val="008F5D93"/>
    <w:rsid w:val="008F5FF6"/>
    <w:rsid w:val="008F604B"/>
    <w:rsid w:val="008F6C1E"/>
    <w:rsid w:val="008F731E"/>
    <w:rsid w:val="008F7F2B"/>
    <w:rsid w:val="0090071C"/>
    <w:rsid w:val="00900897"/>
    <w:rsid w:val="00900A33"/>
    <w:rsid w:val="0090223B"/>
    <w:rsid w:val="00902910"/>
    <w:rsid w:val="00902E1A"/>
    <w:rsid w:val="009037B5"/>
    <w:rsid w:val="00903AC2"/>
    <w:rsid w:val="00903D9F"/>
    <w:rsid w:val="00904007"/>
    <w:rsid w:val="00905729"/>
    <w:rsid w:val="0090600C"/>
    <w:rsid w:val="00906221"/>
    <w:rsid w:val="009065FE"/>
    <w:rsid w:val="0090721A"/>
    <w:rsid w:val="009104F2"/>
    <w:rsid w:val="0091080F"/>
    <w:rsid w:val="00911BFA"/>
    <w:rsid w:val="00911E6D"/>
    <w:rsid w:val="00912F51"/>
    <w:rsid w:val="009131B1"/>
    <w:rsid w:val="00913522"/>
    <w:rsid w:val="00913572"/>
    <w:rsid w:val="0091513D"/>
    <w:rsid w:val="009156E5"/>
    <w:rsid w:val="00915A43"/>
    <w:rsid w:val="00915D9E"/>
    <w:rsid w:val="00922089"/>
    <w:rsid w:val="0092261A"/>
    <w:rsid w:val="009227A5"/>
    <w:rsid w:val="00922E83"/>
    <w:rsid w:val="00922FDA"/>
    <w:rsid w:val="00923AF2"/>
    <w:rsid w:val="00925101"/>
    <w:rsid w:val="009258E3"/>
    <w:rsid w:val="00926DC1"/>
    <w:rsid w:val="00927B0C"/>
    <w:rsid w:val="009301A3"/>
    <w:rsid w:val="00930BA1"/>
    <w:rsid w:val="00930D51"/>
    <w:rsid w:val="00931AB3"/>
    <w:rsid w:val="0093232D"/>
    <w:rsid w:val="00932745"/>
    <w:rsid w:val="00932CD8"/>
    <w:rsid w:val="0093350A"/>
    <w:rsid w:val="00933993"/>
    <w:rsid w:val="00933C51"/>
    <w:rsid w:val="009344A7"/>
    <w:rsid w:val="009346D6"/>
    <w:rsid w:val="009366D8"/>
    <w:rsid w:val="00937064"/>
    <w:rsid w:val="009370AA"/>
    <w:rsid w:val="00937277"/>
    <w:rsid w:val="00937856"/>
    <w:rsid w:val="009408FB"/>
    <w:rsid w:val="00940D2F"/>
    <w:rsid w:val="00940FF8"/>
    <w:rsid w:val="009434F5"/>
    <w:rsid w:val="009437C0"/>
    <w:rsid w:val="00947346"/>
    <w:rsid w:val="00947526"/>
    <w:rsid w:val="00947B75"/>
    <w:rsid w:val="0095023F"/>
    <w:rsid w:val="0095037B"/>
    <w:rsid w:val="00952C75"/>
    <w:rsid w:val="00954DCD"/>
    <w:rsid w:val="009563F3"/>
    <w:rsid w:val="00956AF7"/>
    <w:rsid w:val="00956CAE"/>
    <w:rsid w:val="009571AB"/>
    <w:rsid w:val="0095771A"/>
    <w:rsid w:val="0096234F"/>
    <w:rsid w:val="0096399A"/>
    <w:rsid w:val="00964728"/>
    <w:rsid w:val="00965589"/>
    <w:rsid w:val="00965915"/>
    <w:rsid w:val="00965DEA"/>
    <w:rsid w:val="00966326"/>
    <w:rsid w:val="00967350"/>
    <w:rsid w:val="00967560"/>
    <w:rsid w:val="0096784D"/>
    <w:rsid w:val="00967D8A"/>
    <w:rsid w:val="0097358C"/>
    <w:rsid w:val="009739EE"/>
    <w:rsid w:val="0097449F"/>
    <w:rsid w:val="0097497E"/>
    <w:rsid w:val="0097507C"/>
    <w:rsid w:val="009754DB"/>
    <w:rsid w:val="00976547"/>
    <w:rsid w:val="0097732B"/>
    <w:rsid w:val="00977995"/>
    <w:rsid w:val="009808ED"/>
    <w:rsid w:val="00982B6C"/>
    <w:rsid w:val="00983C09"/>
    <w:rsid w:val="00985CF5"/>
    <w:rsid w:val="00986FE9"/>
    <w:rsid w:val="00987DAA"/>
    <w:rsid w:val="00987F71"/>
    <w:rsid w:val="00990AEF"/>
    <w:rsid w:val="0099222B"/>
    <w:rsid w:val="0099287F"/>
    <w:rsid w:val="00992E4B"/>
    <w:rsid w:val="00994224"/>
    <w:rsid w:val="00994808"/>
    <w:rsid w:val="00996924"/>
    <w:rsid w:val="009A09E6"/>
    <w:rsid w:val="009A0A1E"/>
    <w:rsid w:val="009A206F"/>
    <w:rsid w:val="009A2252"/>
    <w:rsid w:val="009A327A"/>
    <w:rsid w:val="009A37DA"/>
    <w:rsid w:val="009A3D17"/>
    <w:rsid w:val="009A405F"/>
    <w:rsid w:val="009A4901"/>
    <w:rsid w:val="009A521E"/>
    <w:rsid w:val="009A5235"/>
    <w:rsid w:val="009A5E92"/>
    <w:rsid w:val="009A6697"/>
    <w:rsid w:val="009B0355"/>
    <w:rsid w:val="009B10E3"/>
    <w:rsid w:val="009B12D9"/>
    <w:rsid w:val="009B3320"/>
    <w:rsid w:val="009B53B5"/>
    <w:rsid w:val="009B54BC"/>
    <w:rsid w:val="009B55BA"/>
    <w:rsid w:val="009B5ACB"/>
    <w:rsid w:val="009B5F89"/>
    <w:rsid w:val="009B60C2"/>
    <w:rsid w:val="009B782E"/>
    <w:rsid w:val="009C126A"/>
    <w:rsid w:val="009C36A5"/>
    <w:rsid w:val="009C3D4C"/>
    <w:rsid w:val="009C47F9"/>
    <w:rsid w:val="009C4A06"/>
    <w:rsid w:val="009C4B25"/>
    <w:rsid w:val="009C4C40"/>
    <w:rsid w:val="009C51A2"/>
    <w:rsid w:val="009C79D4"/>
    <w:rsid w:val="009D0F3E"/>
    <w:rsid w:val="009D25EB"/>
    <w:rsid w:val="009D289C"/>
    <w:rsid w:val="009D45CA"/>
    <w:rsid w:val="009D554B"/>
    <w:rsid w:val="009D7C14"/>
    <w:rsid w:val="009E04BE"/>
    <w:rsid w:val="009E10DE"/>
    <w:rsid w:val="009E36B4"/>
    <w:rsid w:val="009E436E"/>
    <w:rsid w:val="009E4F97"/>
    <w:rsid w:val="009E5189"/>
    <w:rsid w:val="009E5C7C"/>
    <w:rsid w:val="009E6034"/>
    <w:rsid w:val="009E61B6"/>
    <w:rsid w:val="009E6951"/>
    <w:rsid w:val="009E6E6D"/>
    <w:rsid w:val="009E72BA"/>
    <w:rsid w:val="009E75C1"/>
    <w:rsid w:val="009E783D"/>
    <w:rsid w:val="009E7E6E"/>
    <w:rsid w:val="009E7FE5"/>
    <w:rsid w:val="009F031A"/>
    <w:rsid w:val="009F3013"/>
    <w:rsid w:val="009F358E"/>
    <w:rsid w:val="009F3BEE"/>
    <w:rsid w:val="009F4FB9"/>
    <w:rsid w:val="009F616B"/>
    <w:rsid w:val="009F6374"/>
    <w:rsid w:val="009F67EF"/>
    <w:rsid w:val="009F6811"/>
    <w:rsid w:val="00A01AA9"/>
    <w:rsid w:val="00A0401F"/>
    <w:rsid w:val="00A05105"/>
    <w:rsid w:val="00A054D3"/>
    <w:rsid w:val="00A05EE1"/>
    <w:rsid w:val="00A064B1"/>
    <w:rsid w:val="00A06622"/>
    <w:rsid w:val="00A0671C"/>
    <w:rsid w:val="00A0736D"/>
    <w:rsid w:val="00A109F9"/>
    <w:rsid w:val="00A10F9E"/>
    <w:rsid w:val="00A1114B"/>
    <w:rsid w:val="00A11B7F"/>
    <w:rsid w:val="00A11C98"/>
    <w:rsid w:val="00A126DB"/>
    <w:rsid w:val="00A128FD"/>
    <w:rsid w:val="00A12D70"/>
    <w:rsid w:val="00A13691"/>
    <w:rsid w:val="00A136AB"/>
    <w:rsid w:val="00A1474A"/>
    <w:rsid w:val="00A152EC"/>
    <w:rsid w:val="00A1597E"/>
    <w:rsid w:val="00A16910"/>
    <w:rsid w:val="00A174C3"/>
    <w:rsid w:val="00A2015B"/>
    <w:rsid w:val="00A20B32"/>
    <w:rsid w:val="00A21A80"/>
    <w:rsid w:val="00A21EAC"/>
    <w:rsid w:val="00A22ABF"/>
    <w:rsid w:val="00A2306B"/>
    <w:rsid w:val="00A23E32"/>
    <w:rsid w:val="00A23FB6"/>
    <w:rsid w:val="00A2437D"/>
    <w:rsid w:val="00A2701B"/>
    <w:rsid w:val="00A27995"/>
    <w:rsid w:val="00A3112A"/>
    <w:rsid w:val="00A32677"/>
    <w:rsid w:val="00A32D47"/>
    <w:rsid w:val="00A34179"/>
    <w:rsid w:val="00A342D2"/>
    <w:rsid w:val="00A35A67"/>
    <w:rsid w:val="00A400D9"/>
    <w:rsid w:val="00A401FF"/>
    <w:rsid w:val="00A40D67"/>
    <w:rsid w:val="00A41EBF"/>
    <w:rsid w:val="00A428B6"/>
    <w:rsid w:val="00A467A5"/>
    <w:rsid w:val="00A50057"/>
    <w:rsid w:val="00A50253"/>
    <w:rsid w:val="00A50471"/>
    <w:rsid w:val="00A52499"/>
    <w:rsid w:val="00A533D7"/>
    <w:rsid w:val="00A5382E"/>
    <w:rsid w:val="00A5461E"/>
    <w:rsid w:val="00A54D93"/>
    <w:rsid w:val="00A54FAA"/>
    <w:rsid w:val="00A55302"/>
    <w:rsid w:val="00A568A4"/>
    <w:rsid w:val="00A56A75"/>
    <w:rsid w:val="00A56C88"/>
    <w:rsid w:val="00A5708C"/>
    <w:rsid w:val="00A5758A"/>
    <w:rsid w:val="00A60312"/>
    <w:rsid w:val="00A63F78"/>
    <w:rsid w:val="00A6582A"/>
    <w:rsid w:val="00A661B3"/>
    <w:rsid w:val="00A66599"/>
    <w:rsid w:val="00A70024"/>
    <w:rsid w:val="00A70C57"/>
    <w:rsid w:val="00A728E0"/>
    <w:rsid w:val="00A74082"/>
    <w:rsid w:val="00A743DA"/>
    <w:rsid w:val="00A743F1"/>
    <w:rsid w:val="00A74728"/>
    <w:rsid w:val="00A74EB8"/>
    <w:rsid w:val="00A75D3A"/>
    <w:rsid w:val="00A80BE1"/>
    <w:rsid w:val="00A80D4D"/>
    <w:rsid w:val="00A80FAA"/>
    <w:rsid w:val="00A8131A"/>
    <w:rsid w:val="00A8223B"/>
    <w:rsid w:val="00A824D0"/>
    <w:rsid w:val="00A824E4"/>
    <w:rsid w:val="00A8250C"/>
    <w:rsid w:val="00A826F7"/>
    <w:rsid w:val="00A82DD5"/>
    <w:rsid w:val="00A84993"/>
    <w:rsid w:val="00A84E51"/>
    <w:rsid w:val="00A8542F"/>
    <w:rsid w:val="00A85762"/>
    <w:rsid w:val="00A85767"/>
    <w:rsid w:val="00A85F3C"/>
    <w:rsid w:val="00A87224"/>
    <w:rsid w:val="00A877CC"/>
    <w:rsid w:val="00A87BB3"/>
    <w:rsid w:val="00A90AE2"/>
    <w:rsid w:val="00A923F8"/>
    <w:rsid w:val="00A92DA3"/>
    <w:rsid w:val="00A940EA"/>
    <w:rsid w:val="00A9556E"/>
    <w:rsid w:val="00A95B71"/>
    <w:rsid w:val="00A96878"/>
    <w:rsid w:val="00A96F58"/>
    <w:rsid w:val="00AA0C91"/>
    <w:rsid w:val="00AA0CFA"/>
    <w:rsid w:val="00AA1965"/>
    <w:rsid w:val="00AA2CD4"/>
    <w:rsid w:val="00AA2D8E"/>
    <w:rsid w:val="00AA3956"/>
    <w:rsid w:val="00AA39DE"/>
    <w:rsid w:val="00AA6202"/>
    <w:rsid w:val="00AA681D"/>
    <w:rsid w:val="00AB0C4B"/>
    <w:rsid w:val="00AB1033"/>
    <w:rsid w:val="00AB2D17"/>
    <w:rsid w:val="00AB3556"/>
    <w:rsid w:val="00AB5724"/>
    <w:rsid w:val="00AB764C"/>
    <w:rsid w:val="00AC0569"/>
    <w:rsid w:val="00AC1708"/>
    <w:rsid w:val="00AC2674"/>
    <w:rsid w:val="00AC35D8"/>
    <w:rsid w:val="00AC500D"/>
    <w:rsid w:val="00AC5A1B"/>
    <w:rsid w:val="00AC7B03"/>
    <w:rsid w:val="00AD06F0"/>
    <w:rsid w:val="00AD08DC"/>
    <w:rsid w:val="00AD14B6"/>
    <w:rsid w:val="00AD1969"/>
    <w:rsid w:val="00AD1B0E"/>
    <w:rsid w:val="00AD212F"/>
    <w:rsid w:val="00AD2174"/>
    <w:rsid w:val="00AD2935"/>
    <w:rsid w:val="00AD2BFA"/>
    <w:rsid w:val="00AD3AEF"/>
    <w:rsid w:val="00AD3F73"/>
    <w:rsid w:val="00AD46B8"/>
    <w:rsid w:val="00AD4999"/>
    <w:rsid w:val="00AD4F08"/>
    <w:rsid w:val="00AD554A"/>
    <w:rsid w:val="00AD586F"/>
    <w:rsid w:val="00AD61DC"/>
    <w:rsid w:val="00AE0915"/>
    <w:rsid w:val="00AE1CAA"/>
    <w:rsid w:val="00AE2960"/>
    <w:rsid w:val="00AE391F"/>
    <w:rsid w:val="00AE46C4"/>
    <w:rsid w:val="00AE4D4B"/>
    <w:rsid w:val="00AE5BDC"/>
    <w:rsid w:val="00AE5FC7"/>
    <w:rsid w:val="00AE6FAD"/>
    <w:rsid w:val="00AF0980"/>
    <w:rsid w:val="00AF0C12"/>
    <w:rsid w:val="00AF187F"/>
    <w:rsid w:val="00AF263E"/>
    <w:rsid w:val="00AF4058"/>
    <w:rsid w:val="00AF52C1"/>
    <w:rsid w:val="00AF56D8"/>
    <w:rsid w:val="00AF6074"/>
    <w:rsid w:val="00AF6398"/>
    <w:rsid w:val="00AF7278"/>
    <w:rsid w:val="00AF7454"/>
    <w:rsid w:val="00B0078D"/>
    <w:rsid w:val="00B010D2"/>
    <w:rsid w:val="00B017BD"/>
    <w:rsid w:val="00B02E5A"/>
    <w:rsid w:val="00B0457A"/>
    <w:rsid w:val="00B05365"/>
    <w:rsid w:val="00B05413"/>
    <w:rsid w:val="00B06471"/>
    <w:rsid w:val="00B07505"/>
    <w:rsid w:val="00B135CF"/>
    <w:rsid w:val="00B139F0"/>
    <w:rsid w:val="00B155F8"/>
    <w:rsid w:val="00B15F6A"/>
    <w:rsid w:val="00B168D4"/>
    <w:rsid w:val="00B16983"/>
    <w:rsid w:val="00B17EA5"/>
    <w:rsid w:val="00B213A6"/>
    <w:rsid w:val="00B227B9"/>
    <w:rsid w:val="00B22B88"/>
    <w:rsid w:val="00B23655"/>
    <w:rsid w:val="00B23955"/>
    <w:rsid w:val="00B24014"/>
    <w:rsid w:val="00B24EE5"/>
    <w:rsid w:val="00B2523A"/>
    <w:rsid w:val="00B25E96"/>
    <w:rsid w:val="00B27DD3"/>
    <w:rsid w:val="00B304FA"/>
    <w:rsid w:val="00B30DE2"/>
    <w:rsid w:val="00B312EA"/>
    <w:rsid w:val="00B31E4E"/>
    <w:rsid w:val="00B32065"/>
    <w:rsid w:val="00B33CCB"/>
    <w:rsid w:val="00B34036"/>
    <w:rsid w:val="00B3454D"/>
    <w:rsid w:val="00B3600B"/>
    <w:rsid w:val="00B3662A"/>
    <w:rsid w:val="00B37FA0"/>
    <w:rsid w:val="00B417CF"/>
    <w:rsid w:val="00B41D50"/>
    <w:rsid w:val="00B43147"/>
    <w:rsid w:val="00B43334"/>
    <w:rsid w:val="00B44B10"/>
    <w:rsid w:val="00B45A5A"/>
    <w:rsid w:val="00B46279"/>
    <w:rsid w:val="00B47775"/>
    <w:rsid w:val="00B51C97"/>
    <w:rsid w:val="00B52F1B"/>
    <w:rsid w:val="00B54CB9"/>
    <w:rsid w:val="00B551AF"/>
    <w:rsid w:val="00B55B28"/>
    <w:rsid w:val="00B562B0"/>
    <w:rsid w:val="00B56A59"/>
    <w:rsid w:val="00B56C06"/>
    <w:rsid w:val="00B5732A"/>
    <w:rsid w:val="00B610AE"/>
    <w:rsid w:val="00B6110D"/>
    <w:rsid w:val="00B641A7"/>
    <w:rsid w:val="00B64598"/>
    <w:rsid w:val="00B651B3"/>
    <w:rsid w:val="00B65BBD"/>
    <w:rsid w:val="00B6626C"/>
    <w:rsid w:val="00B67129"/>
    <w:rsid w:val="00B6767D"/>
    <w:rsid w:val="00B71343"/>
    <w:rsid w:val="00B713D4"/>
    <w:rsid w:val="00B720B2"/>
    <w:rsid w:val="00B73843"/>
    <w:rsid w:val="00B73F1C"/>
    <w:rsid w:val="00B76F10"/>
    <w:rsid w:val="00B77DF9"/>
    <w:rsid w:val="00B77E51"/>
    <w:rsid w:val="00B809C3"/>
    <w:rsid w:val="00B81715"/>
    <w:rsid w:val="00B82A7A"/>
    <w:rsid w:val="00B835E3"/>
    <w:rsid w:val="00B83973"/>
    <w:rsid w:val="00B83A25"/>
    <w:rsid w:val="00B8429E"/>
    <w:rsid w:val="00B84DEE"/>
    <w:rsid w:val="00B84FA3"/>
    <w:rsid w:val="00B8563F"/>
    <w:rsid w:val="00B85BB6"/>
    <w:rsid w:val="00B90660"/>
    <w:rsid w:val="00B9070B"/>
    <w:rsid w:val="00B91258"/>
    <w:rsid w:val="00B92E0A"/>
    <w:rsid w:val="00B93864"/>
    <w:rsid w:val="00B93B3C"/>
    <w:rsid w:val="00B94FD0"/>
    <w:rsid w:val="00B95055"/>
    <w:rsid w:val="00B953A2"/>
    <w:rsid w:val="00B95E08"/>
    <w:rsid w:val="00B95E46"/>
    <w:rsid w:val="00B964F0"/>
    <w:rsid w:val="00BA1D6B"/>
    <w:rsid w:val="00BA3092"/>
    <w:rsid w:val="00BA5100"/>
    <w:rsid w:val="00BA5E57"/>
    <w:rsid w:val="00BA6482"/>
    <w:rsid w:val="00BB1981"/>
    <w:rsid w:val="00BB341F"/>
    <w:rsid w:val="00BB3761"/>
    <w:rsid w:val="00BB4552"/>
    <w:rsid w:val="00BB4810"/>
    <w:rsid w:val="00BB5204"/>
    <w:rsid w:val="00BB5358"/>
    <w:rsid w:val="00BB7062"/>
    <w:rsid w:val="00BB7736"/>
    <w:rsid w:val="00BC0954"/>
    <w:rsid w:val="00BC1EDA"/>
    <w:rsid w:val="00BC2532"/>
    <w:rsid w:val="00BC330A"/>
    <w:rsid w:val="00BC3CCC"/>
    <w:rsid w:val="00BC445B"/>
    <w:rsid w:val="00BD04C6"/>
    <w:rsid w:val="00BD07DD"/>
    <w:rsid w:val="00BD1D73"/>
    <w:rsid w:val="00BD21BB"/>
    <w:rsid w:val="00BD2CED"/>
    <w:rsid w:val="00BD3C9A"/>
    <w:rsid w:val="00BD4055"/>
    <w:rsid w:val="00BD4104"/>
    <w:rsid w:val="00BD4EA6"/>
    <w:rsid w:val="00BD5B97"/>
    <w:rsid w:val="00BD606F"/>
    <w:rsid w:val="00BD6656"/>
    <w:rsid w:val="00BD78C9"/>
    <w:rsid w:val="00BE06D0"/>
    <w:rsid w:val="00BE1179"/>
    <w:rsid w:val="00BE2965"/>
    <w:rsid w:val="00BE2A13"/>
    <w:rsid w:val="00BE2A99"/>
    <w:rsid w:val="00BE2E88"/>
    <w:rsid w:val="00BE461A"/>
    <w:rsid w:val="00BE514F"/>
    <w:rsid w:val="00BE5793"/>
    <w:rsid w:val="00BE71D7"/>
    <w:rsid w:val="00BE73EC"/>
    <w:rsid w:val="00BE7531"/>
    <w:rsid w:val="00BF0AB7"/>
    <w:rsid w:val="00BF1356"/>
    <w:rsid w:val="00BF3623"/>
    <w:rsid w:val="00BF3D0E"/>
    <w:rsid w:val="00BF7894"/>
    <w:rsid w:val="00C009AB"/>
    <w:rsid w:val="00C00C95"/>
    <w:rsid w:val="00C016B2"/>
    <w:rsid w:val="00C017B0"/>
    <w:rsid w:val="00C028F0"/>
    <w:rsid w:val="00C05F6E"/>
    <w:rsid w:val="00C06309"/>
    <w:rsid w:val="00C06FC2"/>
    <w:rsid w:val="00C074F7"/>
    <w:rsid w:val="00C07879"/>
    <w:rsid w:val="00C07B04"/>
    <w:rsid w:val="00C10951"/>
    <w:rsid w:val="00C1194C"/>
    <w:rsid w:val="00C13490"/>
    <w:rsid w:val="00C1402E"/>
    <w:rsid w:val="00C15E79"/>
    <w:rsid w:val="00C17536"/>
    <w:rsid w:val="00C20A60"/>
    <w:rsid w:val="00C20D3E"/>
    <w:rsid w:val="00C20DCB"/>
    <w:rsid w:val="00C20E39"/>
    <w:rsid w:val="00C21172"/>
    <w:rsid w:val="00C223DD"/>
    <w:rsid w:val="00C2256B"/>
    <w:rsid w:val="00C23854"/>
    <w:rsid w:val="00C23DE0"/>
    <w:rsid w:val="00C24368"/>
    <w:rsid w:val="00C24718"/>
    <w:rsid w:val="00C24DC4"/>
    <w:rsid w:val="00C25B4C"/>
    <w:rsid w:val="00C2652E"/>
    <w:rsid w:val="00C274D6"/>
    <w:rsid w:val="00C277B0"/>
    <w:rsid w:val="00C30EB6"/>
    <w:rsid w:val="00C31D89"/>
    <w:rsid w:val="00C33169"/>
    <w:rsid w:val="00C33233"/>
    <w:rsid w:val="00C338B0"/>
    <w:rsid w:val="00C33F60"/>
    <w:rsid w:val="00C34068"/>
    <w:rsid w:val="00C34E51"/>
    <w:rsid w:val="00C351C6"/>
    <w:rsid w:val="00C35616"/>
    <w:rsid w:val="00C35E88"/>
    <w:rsid w:val="00C35E90"/>
    <w:rsid w:val="00C362C5"/>
    <w:rsid w:val="00C37180"/>
    <w:rsid w:val="00C37BE2"/>
    <w:rsid w:val="00C41D1D"/>
    <w:rsid w:val="00C440A9"/>
    <w:rsid w:val="00C453A6"/>
    <w:rsid w:val="00C4563E"/>
    <w:rsid w:val="00C466A8"/>
    <w:rsid w:val="00C47EC4"/>
    <w:rsid w:val="00C5021F"/>
    <w:rsid w:val="00C50340"/>
    <w:rsid w:val="00C506B0"/>
    <w:rsid w:val="00C5090A"/>
    <w:rsid w:val="00C5301E"/>
    <w:rsid w:val="00C53467"/>
    <w:rsid w:val="00C53503"/>
    <w:rsid w:val="00C5387C"/>
    <w:rsid w:val="00C54B31"/>
    <w:rsid w:val="00C54B65"/>
    <w:rsid w:val="00C54CB5"/>
    <w:rsid w:val="00C55F43"/>
    <w:rsid w:val="00C569CF"/>
    <w:rsid w:val="00C57178"/>
    <w:rsid w:val="00C571CD"/>
    <w:rsid w:val="00C57225"/>
    <w:rsid w:val="00C57A38"/>
    <w:rsid w:val="00C57DED"/>
    <w:rsid w:val="00C640E2"/>
    <w:rsid w:val="00C649D3"/>
    <w:rsid w:val="00C65FF3"/>
    <w:rsid w:val="00C66864"/>
    <w:rsid w:val="00C66DAF"/>
    <w:rsid w:val="00C672F8"/>
    <w:rsid w:val="00C70879"/>
    <w:rsid w:val="00C70E52"/>
    <w:rsid w:val="00C710A5"/>
    <w:rsid w:val="00C722FA"/>
    <w:rsid w:val="00C73265"/>
    <w:rsid w:val="00C74AD8"/>
    <w:rsid w:val="00C74DDC"/>
    <w:rsid w:val="00C760F0"/>
    <w:rsid w:val="00C80590"/>
    <w:rsid w:val="00C80B59"/>
    <w:rsid w:val="00C81745"/>
    <w:rsid w:val="00C81B9C"/>
    <w:rsid w:val="00C83630"/>
    <w:rsid w:val="00C837C1"/>
    <w:rsid w:val="00C84436"/>
    <w:rsid w:val="00C85407"/>
    <w:rsid w:val="00C8542A"/>
    <w:rsid w:val="00C8608D"/>
    <w:rsid w:val="00C8608F"/>
    <w:rsid w:val="00C865FB"/>
    <w:rsid w:val="00C87E35"/>
    <w:rsid w:val="00C9010E"/>
    <w:rsid w:val="00C9076A"/>
    <w:rsid w:val="00C92821"/>
    <w:rsid w:val="00C92C1C"/>
    <w:rsid w:val="00C934B9"/>
    <w:rsid w:val="00C93D03"/>
    <w:rsid w:val="00C93E81"/>
    <w:rsid w:val="00C947F0"/>
    <w:rsid w:val="00C95111"/>
    <w:rsid w:val="00C95723"/>
    <w:rsid w:val="00C9655D"/>
    <w:rsid w:val="00C965E3"/>
    <w:rsid w:val="00C9698B"/>
    <w:rsid w:val="00C96E2E"/>
    <w:rsid w:val="00C9702A"/>
    <w:rsid w:val="00C97EDA"/>
    <w:rsid w:val="00CA1915"/>
    <w:rsid w:val="00CA1BAE"/>
    <w:rsid w:val="00CA2017"/>
    <w:rsid w:val="00CA36BE"/>
    <w:rsid w:val="00CA3B95"/>
    <w:rsid w:val="00CA3F75"/>
    <w:rsid w:val="00CA4520"/>
    <w:rsid w:val="00CA5707"/>
    <w:rsid w:val="00CA7668"/>
    <w:rsid w:val="00CA778E"/>
    <w:rsid w:val="00CB0F2F"/>
    <w:rsid w:val="00CB1504"/>
    <w:rsid w:val="00CB28FE"/>
    <w:rsid w:val="00CB4B08"/>
    <w:rsid w:val="00CB4C3D"/>
    <w:rsid w:val="00CB5209"/>
    <w:rsid w:val="00CB52B5"/>
    <w:rsid w:val="00CB611E"/>
    <w:rsid w:val="00CC11BA"/>
    <w:rsid w:val="00CC1CD6"/>
    <w:rsid w:val="00CC2CFE"/>
    <w:rsid w:val="00CC2D85"/>
    <w:rsid w:val="00CC50E4"/>
    <w:rsid w:val="00CC537D"/>
    <w:rsid w:val="00CC5CF5"/>
    <w:rsid w:val="00CC7924"/>
    <w:rsid w:val="00CD0485"/>
    <w:rsid w:val="00CD253C"/>
    <w:rsid w:val="00CD2914"/>
    <w:rsid w:val="00CD33D0"/>
    <w:rsid w:val="00CD3AAE"/>
    <w:rsid w:val="00CD416D"/>
    <w:rsid w:val="00CD4251"/>
    <w:rsid w:val="00CD5EDF"/>
    <w:rsid w:val="00CD700F"/>
    <w:rsid w:val="00CD7178"/>
    <w:rsid w:val="00CD7B65"/>
    <w:rsid w:val="00CE1907"/>
    <w:rsid w:val="00CE277C"/>
    <w:rsid w:val="00CE2D5C"/>
    <w:rsid w:val="00CE2D72"/>
    <w:rsid w:val="00CE3F13"/>
    <w:rsid w:val="00CE4C8F"/>
    <w:rsid w:val="00CE59A7"/>
    <w:rsid w:val="00CE5D5F"/>
    <w:rsid w:val="00CE6DA8"/>
    <w:rsid w:val="00CE71B7"/>
    <w:rsid w:val="00CE78BA"/>
    <w:rsid w:val="00CF0177"/>
    <w:rsid w:val="00CF0179"/>
    <w:rsid w:val="00CF118F"/>
    <w:rsid w:val="00CF24F1"/>
    <w:rsid w:val="00CF25F2"/>
    <w:rsid w:val="00CF3AA1"/>
    <w:rsid w:val="00CF5576"/>
    <w:rsid w:val="00CF64BD"/>
    <w:rsid w:val="00CF66DF"/>
    <w:rsid w:val="00D00FBA"/>
    <w:rsid w:val="00D0105D"/>
    <w:rsid w:val="00D01124"/>
    <w:rsid w:val="00D01196"/>
    <w:rsid w:val="00D01797"/>
    <w:rsid w:val="00D02C9B"/>
    <w:rsid w:val="00D02CC3"/>
    <w:rsid w:val="00D03E92"/>
    <w:rsid w:val="00D05A2B"/>
    <w:rsid w:val="00D0608A"/>
    <w:rsid w:val="00D065C4"/>
    <w:rsid w:val="00D101D6"/>
    <w:rsid w:val="00D102AA"/>
    <w:rsid w:val="00D105F9"/>
    <w:rsid w:val="00D10F47"/>
    <w:rsid w:val="00D11960"/>
    <w:rsid w:val="00D11A37"/>
    <w:rsid w:val="00D11B04"/>
    <w:rsid w:val="00D12584"/>
    <w:rsid w:val="00D12650"/>
    <w:rsid w:val="00D12AA1"/>
    <w:rsid w:val="00D12E13"/>
    <w:rsid w:val="00D13CDC"/>
    <w:rsid w:val="00D14378"/>
    <w:rsid w:val="00D1673A"/>
    <w:rsid w:val="00D1677B"/>
    <w:rsid w:val="00D169FD"/>
    <w:rsid w:val="00D16F90"/>
    <w:rsid w:val="00D209E8"/>
    <w:rsid w:val="00D22891"/>
    <w:rsid w:val="00D24657"/>
    <w:rsid w:val="00D24DB5"/>
    <w:rsid w:val="00D271CE"/>
    <w:rsid w:val="00D27A30"/>
    <w:rsid w:val="00D27DE0"/>
    <w:rsid w:val="00D300F3"/>
    <w:rsid w:val="00D3280C"/>
    <w:rsid w:val="00D32D14"/>
    <w:rsid w:val="00D331E7"/>
    <w:rsid w:val="00D33A3E"/>
    <w:rsid w:val="00D33CA2"/>
    <w:rsid w:val="00D3405A"/>
    <w:rsid w:val="00D349EB"/>
    <w:rsid w:val="00D35655"/>
    <w:rsid w:val="00D35D1D"/>
    <w:rsid w:val="00D40A45"/>
    <w:rsid w:val="00D40AE8"/>
    <w:rsid w:val="00D4170B"/>
    <w:rsid w:val="00D41E62"/>
    <w:rsid w:val="00D4572E"/>
    <w:rsid w:val="00D457F6"/>
    <w:rsid w:val="00D45FE0"/>
    <w:rsid w:val="00D4728F"/>
    <w:rsid w:val="00D47A02"/>
    <w:rsid w:val="00D50BAA"/>
    <w:rsid w:val="00D543A2"/>
    <w:rsid w:val="00D54EA6"/>
    <w:rsid w:val="00D55B32"/>
    <w:rsid w:val="00D56105"/>
    <w:rsid w:val="00D562DF"/>
    <w:rsid w:val="00D56DB5"/>
    <w:rsid w:val="00D57D89"/>
    <w:rsid w:val="00D60325"/>
    <w:rsid w:val="00D606FC"/>
    <w:rsid w:val="00D613D2"/>
    <w:rsid w:val="00D615A8"/>
    <w:rsid w:val="00D617FF"/>
    <w:rsid w:val="00D62C02"/>
    <w:rsid w:val="00D62DCD"/>
    <w:rsid w:val="00D630F3"/>
    <w:rsid w:val="00D64720"/>
    <w:rsid w:val="00D6602D"/>
    <w:rsid w:val="00D66BE8"/>
    <w:rsid w:val="00D66FF2"/>
    <w:rsid w:val="00D670F9"/>
    <w:rsid w:val="00D71184"/>
    <w:rsid w:val="00D711CF"/>
    <w:rsid w:val="00D73802"/>
    <w:rsid w:val="00D742BD"/>
    <w:rsid w:val="00D7501E"/>
    <w:rsid w:val="00D75775"/>
    <w:rsid w:val="00D75DF5"/>
    <w:rsid w:val="00D7685A"/>
    <w:rsid w:val="00D77DAC"/>
    <w:rsid w:val="00D80341"/>
    <w:rsid w:val="00D80E63"/>
    <w:rsid w:val="00D82904"/>
    <w:rsid w:val="00D842BD"/>
    <w:rsid w:val="00D851C5"/>
    <w:rsid w:val="00D85724"/>
    <w:rsid w:val="00D86251"/>
    <w:rsid w:val="00D86318"/>
    <w:rsid w:val="00D869BB"/>
    <w:rsid w:val="00D86BFB"/>
    <w:rsid w:val="00D91356"/>
    <w:rsid w:val="00D91736"/>
    <w:rsid w:val="00D94259"/>
    <w:rsid w:val="00D9515F"/>
    <w:rsid w:val="00D958AC"/>
    <w:rsid w:val="00D95A36"/>
    <w:rsid w:val="00D95BF6"/>
    <w:rsid w:val="00D96319"/>
    <w:rsid w:val="00D979B0"/>
    <w:rsid w:val="00DA1B79"/>
    <w:rsid w:val="00DA233E"/>
    <w:rsid w:val="00DA2B26"/>
    <w:rsid w:val="00DA2E1F"/>
    <w:rsid w:val="00DA3068"/>
    <w:rsid w:val="00DA62E9"/>
    <w:rsid w:val="00DA7E93"/>
    <w:rsid w:val="00DB0177"/>
    <w:rsid w:val="00DB0668"/>
    <w:rsid w:val="00DB1016"/>
    <w:rsid w:val="00DB11B6"/>
    <w:rsid w:val="00DB15E3"/>
    <w:rsid w:val="00DB2829"/>
    <w:rsid w:val="00DB4063"/>
    <w:rsid w:val="00DB513F"/>
    <w:rsid w:val="00DB6282"/>
    <w:rsid w:val="00DB6C4F"/>
    <w:rsid w:val="00DB73C8"/>
    <w:rsid w:val="00DC045D"/>
    <w:rsid w:val="00DC116E"/>
    <w:rsid w:val="00DC1B06"/>
    <w:rsid w:val="00DC1E0C"/>
    <w:rsid w:val="00DC3A73"/>
    <w:rsid w:val="00DC450E"/>
    <w:rsid w:val="00DC4BB1"/>
    <w:rsid w:val="00DC721B"/>
    <w:rsid w:val="00DC7AED"/>
    <w:rsid w:val="00DC7B03"/>
    <w:rsid w:val="00DC7D5F"/>
    <w:rsid w:val="00DD2683"/>
    <w:rsid w:val="00DD2841"/>
    <w:rsid w:val="00DD3065"/>
    <w:rsid w:val="00DD4764"/>
    <w:rsid w:val="00DD5440"/>
    <w:rsid w:val="00DD5568"/>
    <w:rsid w:val="00DD5C08"/>
    <w:rsid w:val="00DD5E76"/>
    <w:rsid w:val="00DD672F"/>
    <w:rsid w:val="00DD690D"/>
    <w:rsid w:val="00DD6D3C"/>
    <w:rsid w:val="00DD73B8"/>
    <w:rsid w:val="00DE0215"/>
    <w:rsid w:val="00DE0CF4"/>
    <w:rsid w:val="00DE0D46"/>
    <w:rsid w:val="00DE230B"/>
    <w:rsid w:val="00DE298D"/>
    <w:rsid w:val="00DE5227"/>
    <w:rsid w:val="00DE720E"/>
    <w:rsid w:val="00DE7C28"/>
    <w:rsid w:val="00DF06B5"/>
    <w:rsid w:val="00DF0E1C"/>
    <w:rsid w:val="00DF2158"/>
    <w:rsid w:val="00DF250F"/>
    <w:rsid w:val="00DF25DB"/>
    <w:rsid w:val="00DF2F19"/>
    <w:rsid w:val="00DF34C0"/>
    <w:rsid w:val="00DF3599"/>
    <w:rsid w:val="00DF40EB"/>
    <w:rsid w:val="00DF4722"/>
    <w:rsid w:val="00DF47B9"/>
    <w:rsid w:val="00DF47BA"/>
    <w:rsid w:val="00DF5B35"/>
    <w:rsid w:val="00DF5CFC"/>
    <w:rsid w:val="00DF6E5E"/>
    <w:rsid w:val="00DF72B8"/>
    <w:rsid w:val="00DF7804"/>
    <w:rsid w:val="00DF7B1C"/>
    <w:rsid w:val="00DF7D3D"/>
    <w:rsid w:val="00DF7F52"/>
    <w:rsid w:val="00E00A6C"/>
    <w:rsid w:val="00E01842"/>
    <w:rsid w:val="00E02354"/>
    <w:rsid w:val="00E02C68"/>
    <w:rsid w:val="00E03E3D"/>
    <w:rsid w:val="00E0422A"/>
    <w:rsid w:val="00E04313"/>
    <w:rsid w:val="00E04B50"/>
    <w:rsid w:val="00E06D6B"/>
    <w:rsid w:val="00E06DD8"/>
    <w:rsid w:val="00E07470"/>
    <w:rsid w:val="00E079E9"/>
    <w:rsid w:val="00E10A4F"/>
    <w:rsid w:val="00E126E3"/>
    <w:rsid w:val="00E12D60"/>
    <w:rsid w:val="00E14588"/>
    <w:rsid w:val="00E148D8"/>
    <w:rsid w:val="00E14D00"/>
    <w:rsid w:val="00E150A8"/>
    <w:rsid w:val="00E157BA"/>
    <w:rsid w:val="00E161FD"/>
    <w:rsid w:val="00E167CC"/>
    <w:rsid w:val="00E17261"/>
    <w:rsid w:val="00E17889"/>
    <w:rsid w:val="00E21E03"/>
    <w:rsid w:val="00E22855"/>
    <w:rsid w:val="00E234EC"/>
    <w:rsid w:val="00E237A8"/>
    <w:rsid w:val="00E23B05"/>
    <w:rsid w:val="00E24178"/>
    <w:rsid w:val="00E258FD"/>
    <w:rsid w:val="00E25E14"/>
    <w:rsid w:val="00E262E5"/>
    <w:rsid w:val="00E263FD"/>
    <w:rsid w:val="00E26CA4"/>
    <w:rsid w:val="00E273A1"/>
    <w:rsid w:val="00E27BCC"/>
    <w:rsid w:val="00E3043D"/>
    <w:rsid w:val="00E30C67"/>
    <w:rsid w:val="00E30D44"/>
    <w:rsid w:val="00E31896"/>
    <w:rsid w:val="00E31CAB"/>
    <w:rsid w:val="00E320DE"/>
    <w:rsid w:val="00E346BC"/>
    <w:rsid w:val="00E35A67"/>
    <w:rsid w:val="00E3670D"/>
    <w:rsid w:val="00E40A12"/>
    <w:rsid w:val="00E42CA6"/>
    <w:rsid w:val="00E43623"/>
    <w:rsid w:val="00E43D9E"/>
    <w:rsid w:val="00E44DBB"/>
    <w:rsid w:val="00E45354"/>
    <w:rsid w:val="00E4612B"/>
    <w:rsid w:val="00E46AE6"/>
    <w:rsid w:val="00E4710D"/>
    <w:rsid w:val="00E5108D"/>
    <w:rsid w:val="00E51556"/>
    <w:rsid w:val="00E5159C"/>
    <w:rsid w:val="00E52610"/>
    <w:rsid w:val="00E53A0B"/>
    <w:rsid w:val="00E548A7"/>
    <w:rsid w:val="00E55031"/>
    <w:rsid w:val="00E55360"/>
    <w:rsid w:val="00E55FF1"/>
    <w:rsid w:val="00E56224"/>
    <w:rsid w:val="00E56CF0"/>
    <w:rsid w:val="00E56E5D"/>
    <w:rsid w:val="00E579BE"/>
    <w:rsid w:val="00E57BFC"/>
    <w:rsid w:val="00E60433"/>
    <w:rsid w:val="00E61F95"/>
    <w:rsid w:val="00E624A9"/>
    <w:rsid w:val="00E62B2C"/>
    <w:rsid w:val="00E62BEF"/>
    <w:rsid w:val="00E62E14"/>
    <w:rsid w:val="00E64F44"/>
    <w:rsid w:val="00E655F8"/>
    <w:rsid w:val="00E65C8D"/>
    <w:rsid w:val="00E66BD6"/>
    <w:rsid w:val="00E675F6"/>
    <w:rsid w:val="00E67D68"/>
    <w:rsid w:val="00E70639"/>
    <w:rsid w:val="00E70659"/>
    <w:rsid w:val="00E71233"/>
    <w:rsid w:val="00E72173"/>
    <w:rsid w:val="00E72536"/>
    <w:rsid w:val="00E726E0"/>
    <w:rsid w:val="00E727E5"/>
    <w:rsid w:val="00E72CB3"/>
    <w:rsid w:val="00E72FBE"/>
    <w:rsid w:val="00E73241"/>
    <w:rsid w:val="00E73885"/>
    <w:rsid w:val="00E7429D"/>
    <w:rsid w:val="00E74DCD"/>
    <w:rsid w:val="00E760D0"/>
    <w:rsid w:val="00E768E7"/>
    <w:rsid w:val="00E805CA"/>
    <w:rsid w:val="00E8125C"/>
    <w:rsid w:val="00E81642"/>
    <w:rsid w:val="00E83B3F"/>
    <w:rsid w:val="00E8421E"/>
    <w:rsid w:val="00E8499D"/>
    <w:rsid w:val="00E84A44"/>
    <w:rsid w:val="00E84D11"/>
    <w:rsid w:val="00E85016"/>
    <w:rsid w:val="00E8556C"/>
    <w:rsid w:val="00E858B9"/>
    <w:rsid w:val="00E85D0B"/>
    <w:rsid w:val="00E85F45"/>
    <w:rsid w:val="00E86603"/>
    <w:rsid w:val="00E86A68"/>
    <w:rsid w:val="00E8776B"/>
    <w:rsid w:val="00E905CD"/>
    <w:rsid w:val="00E913EF"/>
    <w:rsid w:val="00E91964"/>
    <w:rsid w:val="00E92C71"/>
    <w:rsid w:val="00E939E0"/>
    <w:rsid w:val="00E93F03"/>
    <w:rsid w:val="00E94CED"/>
    <w:rsid w:val="00E95088"/>
    <w:rsid w:val="00E9582E"/>
    <w:rsid w:val="00E95E65"/>
    <w:rsid w:val="00E97729"/>
    <w:rsid w:val="00EA14A9"/>
    <w:rsid w:val="00EA192E"/>
    <w:rsid w:val="00EA1BB8"/>
    <w:rsid w:val="00EA2696"/>
    <w:rsid w:val="00EA30F2"/>
    <w:rsid w:val="00EA4BC8"/>
    <w:rsid w:val="00EA5137"/>
    <w:rsid w:val="00EA6E2D"/>
    <w:rsid w:val="00EA7727"/>
    <w:rsid w:val="00EB09F7"/>
    <w:rsid w:val="00EB0ECD"/>
    <w:rsid w:val="00EB14EF"/>
    <w:rsid w:val="00EB1671"/>
    <w:rsid w:val="00EB3086"/>
    <w:rsid w:val="00EB31DF"/>
    <w:rsid w:val="00EB3BCC"/>
    <w:rsid w:val="00EB4BA2"/>
    <w:rsid w:val="00EB60FA"/>
    <w:rsid w:val="00EB656B"/>
    <w:rsid w:val="00EB6A99"/>
    <w:rsid w:val="00EB7304"/>
    <w:rsid w:val="00EB7413"/>
    <w:rsid w:val="00EB7EF8"/>
    <w:rsid w:val="00EC0477"/>
    <w:rsid w:val="00EC3266"/>
    <w:rsid w:val="00EC36B1"/>
    <w:rsid w:val="00EC3FB7"/>
    <w:rsid w:val="00EC469E"/>
    <w:rsid w:val="00EC49E1"/>
    <w:rsid w:val="00EC59DD"/>
    <w:rsid w:val="00EC641E"/>
    <w:rsid w:val="00EC7064"/>
    <w:rsid w:val="00EC7B60"/>
    <w:rsid w:val="00ED0540"/>
    <w:rsid w:val="00ED073A"/>
    <w:rsid w:val="00ED1A4C"/>
    <w:rsid w:val="00ED2030"/>
    <w:rsid w:val="00ED4708"/>
    <w:rsid w:val="00ED47A8"/>
    <w:rsid w:val="00ED5322"/>
    <w:rsid w:val="00ED604D"/>
    <w:rsid w:val="00ED7AF1"/>
    <w:rsid w:val="00ED7D87"/>
    <w:rsid w:val="00EE01A0"/>
    <w:rsid w:val="00EE111A"/>
    <w:rsid w:val="00EE3250"/>
    <w:rsid w:val="00EE3C7D"/>
    <w:rsid w:val="00EE3FC9"/>
    <w:rsid w:val="00EE4BA1"/>
    <w:rsid w:val="00EE56D1"/>
    <w:rsid w:val="00EE598E"/>
    <w:rsid w:val="00EE59CF"/>
    <w:rsid w:val="00EE61A6"/>
    <w:rsid w:val="00EE7242"/>
    <w:rsid w:val="00EE7B17"/>
    <w:rsid w:val="00EF0E32"/>
    <w:rsid w:val="00EF204A"/>
    <w:rsid w:val="00EF20F7"/>
    <w:rsid w:val="00EF21AF"/>
    <w:rsid w:val="00EF5142"/>
    <w:rsid w:val="00EF66BB"/>
    <w:rsid w:val="00EF70AF"/>
    <w:rsid w:val="00EF71F6"/>
    <w:rsid w:val="00EF7B27"/>
    <w:rsid w:val="00F00BD1"/>
    <w:rsid w:val="00F01270"/>
    <w:rsid w:val="00F0181A"/>
    <w:rsid w:val="00F029F1"/>
    <w:rsid w:val="00F03ED1"/>
    <w:rsid w:val="00F040EA"/>
    <w:rsid w:val="00F04B5D"/>
    <w:rsid w:val="00F04FA1"/>
    <w:rsid w:val="00F060CC"/>
    <w:rsid w:val="00F06980"/>
    <w:rsid w:val="00F07188"/>
    <w:rsid w:val="00F10330"/>
    <w:rsid w:val="00F10A3C"/>
    <w:rsid w:val="00F11660"/>
    <w:rsid w:val="00F1249A"/>
    <w:rsid w:val="00F12A79"/>
    <w:rsid w:val="00F12FC9"/>
    <w:rsid w:val="00F1488F"/>
    <w:rsid w:val="00F15CB2"/>
    <w:rsid w:val="00F161F2"/>
    <w:rsid w:val="00F166BD"/>
    <w:rsid w:val="00F17743"/>
    <w:rsid w:val="00F21128"/>
    <w:rsid w:val="00F211BD"/>
    <w:rsid w:val="00F23418"/>
    <w:rsid w:val="00F23A4A"/>
    <w:rsid w:val="00F26098"/>
    <w:rsid w:val="00F265C8"/>
    <w:rsid w:val="00F2711D"/>
    <w:rsid w:val="00F27B4C"/>
    <w:rsid w:val="00F30C02"/>
    <w:rsid w:val="00F314D2"/>
    <w:rsid w:val="00F32B7B"/>
    <w:rsid w:val="00F33A34"/>
    <w:rsid w:val="00F34562"/>
    <w:rsid w:val="00F34DBA"/>
    <w:rsid w:val="00F34E51"/>
    <w:rsid w:val="00F354BF"/>
    <w:rsid w:val="00F354F5"/>
    <w:rsid w:val="00F356E4"/>
    <w:rsid w:val="00F37B1E"/>
    <w:rsid w:val="00F404B0"/>
    <w:rsid w:val="00F4088E"/>
    <w:rsid w:val="00F42B3D"/>
    <w:rsid w:val="00F43ED8"/>
    <w:rsid w:val="00F4405B"/>
    <w:rsid w:val="00F45647"/>
    <w:rsid w:val="00F46786"/>
    <w:rsid w:val="00F47638"/>
    <w:rsid w:val="00F47D4A"/>
    <w:rsid w:val="00F504B2"/>
    <w:rsid w:val="00F5081C"/>
    <w:rsid w:val="00F51336"/>
    <w:rsid w:val="00F51702"/>
    <w:rsid w:val="00F51BC0"/>
    <w:rsid w:val="00F54497"/>
    <w:rsid w:val="00F544A5"/>
    <w:rsid w:val="00F55C34"/>
    <w:rsid w:val="00F565AC"/>
    <w:rsid w:val="00F56892"/>
    <w:rsid w:val="00F56FDE"/>
    <w:rsid w:val="00F57411"/>
    <w:rsid w:val="00F60505"/>
    <w:rsid w:val="00F6050D"/>
    <w:rsid w:val="00F612D9"/>
    <w:rsid w:val="00F61365"/>
    <w:rsid w:val="00F62106"/>
    <w:rsid w:val="00F62BD5"/>
    <w:rsid w:val="00F66C1B"/>
    <w:rsid w:val="00F67CD7"/>
    <w:rsid w:val="00F7089F"/>
    <w:rsid w:val="00F7258E"/>
    <w:rsid w:val="00F72C4A"/>
    <w:rsid w:val="00F72ECD"/>
    <w:rsid w:val="00F73510"/>
    <w:rsid w:val="00F738A8"/>
    <w:rsid w:val="00F75B37"/>
    <w:rsid w:val="00F75BA4"/>
    <w:rsid w:val="00F773C5"/>
    <w:rsid w:val="00F77915"/>
    <w:rsid w:val="00F779AE"/>
    <w:rsid w:val="00F80E94"/>
    <w:rsid w:val="00F810EB"/>
    <w:rsid w:val="00F814FC"/>
    <w:rsid w:val="00F8188A"/>
    <w:rsid w:val="00F81C67"/>
    <w:rsid w:val="00F829DE"/>
    <w:rsid w:val="00F83694"/>
    <w:rsid w:val="00F83E27"/>
    <w:rsid w:val="00F854E6"/>
    <w:rsid w:val="00F87835"/>
    <w:rsid w:val="00F87A0D"/>
    <w:rsid w:val="00F90DB7"/>
    <w:rsid w:val="00F92FDF"/>
    <w:rsid w:val="00FA13C1"/>
    <w:rsid w:val="00FA21C3"/>
    <w:rsid w:val="00FA2E88"/>
    <w:rsid w:val="00FA37F5"/>
    <w:rsid w:val="00FA5D65"/>
    <w:rsid w:val="00FA7E86"/>
    <w:rsid w:val="00FB0F0F"/>
    <w:rsid w:val="00FB1784"/>
    <w:rsid w:val="00FB2199"/>
    <w:rsid w:val="00FB2EBE"/>
    <w:rsid w:val="00FB4255"/>
    <w:rsid w:val="00FB4859"/>
    <w:rsid w:val="00FB55E4"/>
    <w:rsid w:val="00FB6355"/>
    <w:rsid w:val="00FB679D"/>
    <w:rsid w:val="00FB67DF"/>
    <w:rsid w:val="00FB69DA"/>
    <w:rsid w:val="00FB7144"/>
    <w:rsid w:val="00FB7A1D"/>
    <w:rsid w:val="00FB7AB4"/>
    <w:rsid w:val="00FC1C06"/>
    <w:rsid w:val="00FC1D9E"/>
    <w:rsid w:val="00FC2297"/>
    <w:rsid w:val="00FC2FC6"/>
    <w:rsid w:val="00FC34A8"/>
    <w:rsid w:val="00FC3F74"/>
    <w:rsid w:val="00FC465D"/>
    <w:rsid w:val="00FC4D45"/>
    <w:rsid w:val="00FC62D5"/>
    <w:rsid w:val="00FC6581"/>
    <w:rsid w:val="00FC6BF0"/>
    <w:rsid w:val="00FC6FEB"/>
    <w:rsid w:val="00FC73E7"/>
    <w:rsid w:val="00FC7C55"/>
    <w:rsid w:val="00FD038B"/>
    <w:rsid w:val="00FD0E18"/>
    <w:rsid w:val="00FD0F12"/>
    <w:rsid w:val="00FD18AD"/>
    <w:rsid w:val="00FD24E3"/>
    <w:rsid w:val="00FD3FC0"/>
    <w:rsid w:val="00FD547D"/>
    <w:rsid w:val="00FD7661"/>
    <w:rsid w:val="00FE0189"/>
    <w:rsid w:val="00FE0C09"/>
    <w:rsid w:val="00FE1EBB"/>
    <w:rsid w:val="00FE27A8"/>
    <w:rsid w:val="00FE2F97"/>
    <w:rsid w:val="00FE3011"/>
    <w:rsid w:val="00FE4D1E"/>
    <w:rsid w:val="00FE4FA7"/>
    <w:rsid w:val="00FE53BF"/>
    <w:rsid w:val="00FE63E0"/>
    <w:rsid w:val="00FE6789"/>
    <w:rsid w:val="00FF0023"/>
    <w:rsid w:val="00FF0987"/>
    <w:rsid w:val="00FF21D7"/>
    <w:rsid w:val="00FF389B"/>
    <w:rsid w:val="00FF5A4E"/>
    <w:rsid w:val="00FF5C2B"/>
    <w:rsid w:val="00FF6BA3"/>
    <w:rsid w:val="00FF76EA"/>
    <w:rsid w:val="00FF7805"/>
    <w:rsid w:val="00FF79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21B846"/>
  <w15:docId w15:val="{76AD3924-7AFE-4C4E-AB67-92F543C81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4"/>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0D44"/>
    <w:pPr>
      <w:pageBreakBefore/>
      <w:numPr>
        <w:numId w:val="15"/>
      </w:numPr>
      <w:spacing w:before="240" w:line="276" w:lineRule="auto"/>
      <w:jc w:val="both"/>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E30D44"/>
    <w:pPr>
      <w:numPr>
        <w:ilvl w:val="1"/>
        <w:numId w:val="15"/>
      </w:numPr>
      <w:spacing w:before="120" w:after="120" w:line="312" w:lineRule="auto"/>
      <w:jc w:val="both"/>
      <w:outlineLvl w:val="1"/>
    </w:pPr>
    <w:rPr>
      <w:rFonts w:eastAsiaTheme="majorEastAsia" w:cstheme="majorBidi"/>
      <w:b/>
      <w:szCs w:val="26"/>
    </w:rPr>
  </w:style>
  <w:style w:type="paragraph" w:styleId="Heading3">
    <w:name w:val="heading 3"/>
    <w:basedOn w:val="Normal"/>
    <w:next w:val="Normal"/>
    <w:link w:val="Heading3Char"/>
    <w:autoRedefine/>
    <w:unhideWhenUsed/>
    <w:qFormat/>
    <w:rsid w:val="000D7D53"/>
    <w:pPr>
      <w:numPr>
        <w:ilvl w:val="2"/>
        <w:numId w:val="15"/>
      </w:numPr>
      <w:spacing w:before="120" w:after="120" w:line="312" w:lineRule="auto"/>
      <w:jc w:val="both"/>
      <w:outlineLvl w:val="2"/>
    </w:pPr>
    <w:rPr>
      <w:rFonts w:eastAsiaTheme="majorEastAsia" w:cstheme="majorBidi"/>
      <w:b/>
      <w:szCs w:val="28"/>
    </w:rPr>
  </w:style>
  <w:style w:type="paragraph" w:styleId="Heading4">
    <w:name w:val="heading 4"/>
    <w:basedOn w:val="Normal"/>
    <w:next w:val="Normal"/>
    <w:autoRedefine/>
    <w:qFormat/>
    <w:rsid w:val="00694487"/>
    <w:pPr>
      <w:keepNext/>
      <w:numPr>
        <w:ilvl w:val="3"/>
        <w:numId w:val="15"/>
      </w:numPr>
      <w:spacing w:before="120" w:after="120" w:line="288" w:lineRule="auto"/>
      <w:ind w:left="862" w:hanging="862"/>
      <w:outlineLvl w:val="3"/>
    </w:pPr>
    <w:rPr>
      <w:b/>
      <w:sz w:val="26"/>
    </w:rPr>
  </w:style>
  <w:style w:type="paragraph" w:styleId="Heading5">
    <w:name w:val="heading 5"/>
    <w:basedOn w:val="Normal"/>
    <w:next w:val="Normal"/>
    <w:link w:val="Heading5Char"/>
    <w:qFormat/>
    <w:rsid w:val="00933993"/>
    <w:pPr>
      <w:numPr>
        <w:ilvl w:val="4"/>
        <w:numId w:val="15"/>
      </w:numPr>
      <w:spacing w:before="120" w:after="120" w:line="312" w:lineRule="auto"/>
      <w:outlineLvl w:val="4"/>
    </w:pPr>
    <w:rPr>
      <w:b/>
      <w:bCs/>
      <w:iCs/>
      <w:szCs w:val="26"/>
    </w:rPr>
  </w:style>
  <w:style w:type="paragraph" w:styleId="Heading6">
    <w:name w:val="heading 6"/>
    <w:basedOn w:val="Normal"/>
    <w:next w:val="Normal"/>
    <w:link w:val="Heading6Char"/>
    <w:semiHidden/>
    <w:unhideWhenUsed/>
    <w:qFormat/>
    <w:rsid w:val="005F1E22"/>
    <w:pPr>
      <w:keepNext/>
      <w:keepLines/>
      <w:numPr>
        <w:ilvl w:val="5"/>
        <w:numId w:val="1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F1E22"/>
    <w:pPr>
      <w:keepNext/>
      <w:keepLines/>
      <w:numPr>
        <w:ilvl w:val="6"/>
        <w:numId w:val="1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F1E22"/>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F1E22"/>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636C8A"/>
    <w:pPr>
      <w:spacing w:before="120" w:after="120" w:line="312" w:lineRule="auto"/>
      <w:jc w:val="center"/>
    </w:pPr>
    <w:rPr>
      <w:b/>
      <w:bCs/>
      <w:sz w:val="36"/>
    </w:rPr>
  </w:style>
  <w:style w:type="paragraph" w:styleId="Subtitle">
    <w:name w:val="Subtitle"/>
    <w:basedOn w:val="Normal"/>
    <w:qFormat/>
    <w:pPr>
      <w:spacing w:before="100" w:line="400" w:lineRule="exact"/>
      <w:jc w:val="center"/>
    </w:pPr>
    <w:rPr>
      <w:rFonts w:ascii="VNbangkok" w:hAnsi="VNbangkok"/>
      <w:b/>
      <w:bCs/>
      <w:sz w:val="32"/>
    </w:rPr>
  </w:style>
  <w:style w:type="paragraph" w:customStyle="1" w:styleId="Participant">
    <w:name w:val="Participant"/>
    <w:basedOn w:val="Normal"/>
    <w:pPr>
      <w:tabs>
        <w:tab w:val="left" w:pos="5040"/>
      </w:tabs>
      <w:spacing w:after="240"/>
      <w:ind w:left="360" w:right="360"/>
    </w:pPr>
    <w:rPr>
      <w:b/>
      <w:sz w:val="22"/>
      <w:szCs w:val="20"/>
    </w:rPr>
  </w:style>
  <w:style w:type="paragraph" w:styleId="TOC1">
    <w:name w:val="toc 1"/>
    <w:basedOn w:val="Normal"/>
    <w:next w:val="Normal"/>
    <w:autoRedefine/>
    <w:uiPriority w:val="39"/>
    <w:rsid w:val="008A2BC8"/>
    <w:pPr>
      <w:spacing w:before="120" w:after="120" w:line="288" w:lineRule="auto"/>
    </w:pPr>
    <w:rPr>
      <w:rFonts w:cstheme="majorHAnsi"/>
      <w:b/>
      <w:bCs/>
      <w:caps/>
      <w:sz w:val="26"/>
    </w:rPr>
  </w:style>
  <w:style w:type="paragraph" w:styleId="Header">
    <w:name w:val="header"/>
    <w:basedOn w:val="Normal"/>
    <w:link w:val="HeaderChar"/>
    <w:uiPriority w:val="99"/>
    <w:rsid w:val="00366C8D"/>
    <w:pPr>
      <w:tabs>
        <w:tab w:val="center" w:pos="4680"/>
        <w:tab w:val="right" w:pos="9360"/>
      </w:tabs>
    </w:pPr>
  </w:style>
  <w:style w:type="character" w:customStyle="1" w:styleId="HeaderChar">
    <w:name w:val="Header Char"/>
    <w:link w:val="Header"/>
    <w:uiPriority w:val="99"/>
    <w:rsid w:val="00366C8D"/>
    <w:rPr>
      <w:rFonts w:ascii="VNtimes new roman" w:hAnsi="VNtimes new roman"/>
      <w:sz w:val="28"/>
      <w:szCs w:val="24"/>
    </w:rPr>
  </w:style>
  <w:style w:type="paragraph" w:styleId="Footer">
    <w:name w:val="footer"/>
    <w:basedOn w:val="Normal"/>
    <w:link w:val="FooterChar"/>
    <w:uiPriority w:val="99"/>
    <w:rsid w:val="00366C8D"/>
    <w:pPr>
      <w:tabs>
        <w:tab w:val="center" w:pos="4680"/>
        <w:tab w:val="right" w:pos="9360"/>
      </w:tabs>
    </w:pPr>
  </w:style>
  <w:style w:type="character" w:customStyle="1" w:styleId="FooterChar">
    <w:name w:val="Footer Char"/>
    <w:link w:val="Footer"/>
    <w:uiPriority w:val="99"/>
    <w:rsid w:val="00366C8D"/>
    <w:rPr>
      <w:rFonts w:ascii="VNtimes new roman" w:hAnsi="VNtimes new roman"/>
      <w:sz w:val="28"/>
      <w:szCs w:val="24"/>
    </w:rPr>
  </w:style>
  <w:style w:type="table" w:styleId="TableGrid">
    <w:name w:val="Table Grid"/>
    <w:basedOn w:val="TableNormal"/>
    <w:rsid w:val="00710C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06596"/>
    <w:rPr>
      <w:rFonts w:ascii="Tahoma" w:hAnsi="Tahoma"/>
      <w:sz w:val="16"/>
      <w:szCs w:val="16"/>
    </w:rPr>
  </w:style>
  <w:style w:type="character" w:customStyle="1" w:styleId="BalloonTextChar">
    <w:name w:val="Balloon Text Char"/>
    <w:link w:val="BalloonText"/>
    <w:rsid w:val="00606596"/>
    <w:rPr>
      <w:rFonts w:ascii="Tahoma" w:hAnsi="Tahoma" w:cs="Tahoma"/>
      <w:sz w:val="16"/>
      <w:szCs w:val="16"/>
    </w:rPr>
  </w:style>
  <w:style w:type="paragraph" w:styleId="ListParagraph">
    <w:name w:val="List Paragraph"/>
    <w:basedOn w:val="Normal"/>
    <w:uiPriority w:val="34"/>
    <w:qFormat/>
    <w:rsid w:val="00591DE4"/>
    <w:pPr>
      <w:ind w:left="720"/>
    </w:pPr>
  </w:style>
  <w:style w:type="character" w:customStyle="1" w:styleId="notranslate">
    <w:name w:val="notranslate"/>
    <w:rsid w:val="007C138C"/>
  </w:style>
  <w:style w:type="character" w:customStyle="1" w:styleId="Heading1Char">
    <w:name w:val="Heading 1 Char"/>
    <w:basedOn w:val="DefaultParagraphFont"/>
    <w:link w:val="Heading1"/>
    <w:uiPriority w:val="9"/>
    <w:rsid w:val="00E30D44"/>
    <w:rPr>
      <w:rFonts w:eastAsiaTheme="majorEastAsia" w:cstheme="majorBidi"/>
      <w:b/>
      <w:color w:val="000000" w:themeColor="text1"/>
      <w:sz w:val="32"/>
      <w:szCs w:val="32"/>
    </w:rPr>
  </w:style>
  <w:style w:type="paragraph" w:styleId="Bibliography">
    <w:name w:val="Bibliography"/>
    <w:basedOn w:val="Normal"/>
    <w:next w:val="Normal"/>
    <w:uiPriority w:val="37"/>
    <w:unhideWhenUsed/>
    <w:rsid w:val="00CD5EDF"/>
  </w:style>
  <w:style w:type="character" w:styleId="Strong">
    <w:name w:val="Strong"/>
    <w:uiPriority w:val="22"/>
    <w:qFormat/>
    <w:rsid w:val="00044423"/>
    <w:rPr>
      <w:b/>
      <w:bCs/>
    </w:rPr>
  </w:style>
  <w:style w:type="character" w:customStyle="1" w:styleId="Heading3Char">
    <w:name w:val="Heading 3 Char"/>
    <w:basedOn w:val="DefaultParagraphFont"/>
    <w:link w:val="Heading3"/>
    <w:rsid w:val="000D7D53"/>
    <w:rPr>
      <w:rFonts w:eastAsiaTheme="majorEastAsia" w:cstheme="majorBidi"/>
      <w:b/>
      <w:szCs w:val="28"/>
    </w:rPr>
  </w:style>
  <w:style w:type="character" w:customStyle="1" w:styleId="Heading5Char">
    <w:name w:val="Heading 5 Char"/>
    <w:link w:val="Heading5"/>
    <w:rsid w:val="00933993"/>
    <w:rPr>
      <w:b/>
      <w:bCs/>
      <w:iCs/>
      <w:szCs w:val="26"/>
    </w:rPr>
  </w:style>
  <w:style w:type="character" w:styleId="Hyperlink">
    <w:name w:val="Hyperlink"/>
    <w:uiPriority w:val="99"/>
    <w:unhideWhenUsed/>
    <w:rsid w:val="003D58B7"/>
    <w:rPr>
      <w:color w:val="0000FF"/>
      <w:u w:val="single"/>
    </w:rPr>
  </w:style>
  <w:style w:type="paragraph" w:styleId="NormalWeb">
    <w:name w:val="Normal (Web)"/>
    <w:basedOn w:val="Normal"/>
    <w:uiPriority w:val="99"/>
    <w:unhideWhenUsed/>
    <w:rsid w:val="006730D2"/>
    <w:pPr>
      <w:spacing w:before="100" w:beforeAutospacing="1" w:after="100" w:afterAutospacing="1"/>
    </w:pPr>
    <w:rPr>
      <w:sz w:val="24"/>
    </w:rPr>
  </w:style>
  <w:style w:type="character" w:styleId="Emphasis">
    <w:name w:val="Emphasis"/>
    <w:uiPriority w:val="20"/>
    <w:qFormat/>
    <w:rsid w:val="00580023"/>
    <w:rPr>
      <w:i/>
      <w:iCs/>
    </w:rPr>
  </w:style>
  <w:style w:type="character" w:customStyle="1" w:styleId="tlid-translation">
    <w:name w:val="tlid-translation"/>
    <w:rsid w:val="00EF7B27"/>
  </w:style>
  <w:style w:type="paragraph" w:customStyle="1" w:styleId="MyNormal">
    <w:name w:val="MyNormal"/>
    <w:basedOn w:val="Normal"/>
    <w:qFormat/>
    <w:rsid w:val="00BD4104"/>
    <w:pPr>
      <w:spacing w:before="80" w:after="80" w:line="312" w:lineRule="auto"/>
      <w:ind w:firstLine="720"/>
      <w:jc w:val="both"/>
    </w:pPr>
    <w:rPr>
      <w:sz w:val="26"/>
      <w:szCs w:val="20"/>
    </w:rPr>
  </w:style>
  <w:style w:type="paragraph" w:styleId="TOC2">
    <w:name w:val="toc 2"/>
    <w:basedOn w:val="Normal"/>
    <w:next w:val="Normal"/>
    <w:autoRedefine/>
    <w:uiPriority w:val="39"/>
    <w:rsid w:val="000F373B"/>
    <w:pPr>
      <w:tabs>
        <w:tab w:val="right" w:leader="dot" w:pos="9062"/>
      </w:tabs>
      <w:spacing w:before="120" w:after="120" w:line="288" w:lineRule="auto"/>
      <w:ind w:left="426" w:hanging="426"/>
    </w:pPr>
    <w:rPr>
      <w:rFonts w:cstheme="minorHAnsi"/>
      <w:b/>
      <w:bCs/>
      <w:sz w:val="26"/>
      <w:szCs w:val="20"/>
    </w:rPr>
  </w:style>
  <w:style w:type="paragraph" w:styleId="TOC3">
    <w:name w:val="toc 3"/>
    <w:basedOn w:val="Normal"/>
    <w:next w:val="Normal"/>
    <w:autoRedefine/>
    <w:uiPriority w:val="39"/>
    <w:rsid w:val="006733A7"/>
    <w:pPr>
      <w:spacing w:before="120" w:after="120" w:line="288" w:lineRule="auto"/>
      <w:ind w:left="284"/>
    </w:pPr>
    <w:rPr>
      <w:rFonts w:cstheme="minorHAnsi"/>
      <w:sz w:val="26"/>
      <w:szCs w:val="20"/>
    </w:rPr>
  </w:style>
  <w:style w:type="paragraph" w:styleId="TOC4">
    <w:name w:val="toc 4"/>
    <w:basedOn w:val="Normal"/>
    <w:next w:val="Normal"/>
    <w:autoRedefine/>
    <w:uiPriority w:val="39"/>
    <w:rsid w:val="006733A7"/>
    <w:pPr>
      <w:spacing w:before="120" w:after="120" w:line="288" w:lineRule="auto"/>
      <w:ind w:left="284"/>
    </w:pPr>
    <w:rPr>
      <w:rFonts w:cstheme="minorHAnsi"/>
      <w:sz w:val="26"/>
      <w:szCs w:val="20"/>
    </w:rPr>
  </w:style>
  <w:style w:type="paragraph" w:styleId="TOC5">
    <w:name w:val="toc 5"/>
    <w:basedOn w:val="Normal"/>
    <w:next w:val="Normal"/>
    <w:autoRedefine/>
    <w:uiPriority w:val="39"/>
    <w:rsid w:val="000F373B"/>
    <w:pPr>
      <w:spacing w:before="120" w:after="120" w:line="288" w:lineRule="auto"/>
      <w:ind w:left="284"/>
    </w:pPr>
    <w:rPr>
      <w:rFonts w:cstheme="minorHAnsi"/>
      <w:sz w:val="26"/>
      <w:szCs w:val="20"/>
    </w:rPr>
  </w:style>
  <w:style w:type="paragraph" w:styleId="TOCHeading">
    <w:name w:val="TOC Heading"/>
    <w:basedOn w:val="Heading1"/>
    <w:next w:val="Normal"/>
    <w:uiPriority w:val="39"/>
    <w:unhideWhenUsed/>
    <w:qFormat/>
    <w:rsid w:val="0011494A"/>
    <w:pPr>
      <w:keepLines/>
      <w:spacing w:before="480"/>
      <w:outlineLvl w:val="9"/>
    </w:pPr>
    <w:rPr>
      <w:rFonts w:ascii="Cambria" w:hAnsi="Cambria"/>
      <w:b w:val="0"/>
      <w:bCs/>
      <w:i/>
      <w:iCs/>
      <w:color w:val="365F91"/>
      <w:szCs w:val="28"/>
    </w:rPr>
  </w:style>
  <w:style w:type="character" w:customStyle="1" w:styleId="cautl">
    <w:name w:val="cautl"/>
    <w:basedOn w:val="DefaultParagraphFont"/>
    <w:rsid w:val="00433309"/>
  </w:style>
  <w:style w:type="paragraph" w:styleId="z-TopofForm">
    <w:name w:val="HTML Top of Form"/>
    <w:basedOn w:val="Normal"/>
    <w:next w:val="Normal"/>
    <w:link w:val="z-TopofFormChar"/>
    <w:hidden/>
    <w:rsid w:val="0043330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33309"/>
    <w:rPr>
      <w:rFonts w:ascii="Arial" w:hAnsi="Arial" w:cs="Arial"/>
      <w:vanish/>
      <w:sz w:val="16"/>
      <w:szCs w:val="16"/>
    </w:rPr>
  </w:style>
  <w:style w:type="paragraph" w:styleId="z-BottomofForm">
    <w:name w:val="HTML Bottom of Form"/>
    <w:basedOn w:val="Normal"/>
    <w:next w:val="Normal"/>
    <w:link w:val="z-BottomofFormChar"/>
    <w:hidden/>
    <w:rsid w:val="0043330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33309"/>
    <w:rPr>
      <w:rFonts w:ascii="Arial" w:hAnsi="Arial" w:cs="Arial"/>
      <w:vanish/>
      <w:sz w:val="16"/>
      <w:szCs w:val="16"/>
    </w:rPr>
  </w:style>
  <w:style w:type="paragraph" w:styleId="Caption">
    <w:name w:val="caption"/>
    <w:basedOn w:val="Normal"/>
    <w:next w:val="Normal"/>
    <w:unhideWhenUsed/>
    <w:qFormat/>
    <w:rsid w:val="003E51FA"/>
    <w:pPr>
      <w:spacing w:after="200"/>
    </w:pPr>
    <w:rPr>
      <w:b/>
      <w:bCs/>
      <w:i/>
      <w:sz w:val="24"/>
      <w:szCs w:val="18"/>
    </w:rPr>
  </w:style>
  <w:style w:type="paragraph" w:styleId="TableofFigures">
    <w:name w:val="table of figures"/>
    <w:basedOn w:val="Normal"/>
    <w:next w:val="Normal"/>
    <w:uiPriority w:val="99"/>
    <w:rsid w:val="001C342F"/>
  </w:style>
  <w:style w:type="paragraph" w:styleId="Revision">
    <w:name w:val="Revision"/>
    <w:hidden/>
    <w:uiPriority w:val="99"/>
    <w:semiHidden/>
    <w:rsid w:val="00320C61"/>
    <w:rPr>
      <w:rFonts w:ascii="VNtimes new roman" w:hAnsi="VNtimes new roman"/>
    </w:rPr>
  </w:style>
  <w:style w:type="character" w:customStyle="1" w:styleId="Heading6Char">
    <w:name w:val="Heading 6 Char"/>
    <w:basedOn w:val="DefaultParagraphFont"/>
    <w:link w:val="Heading6"/>
    <w:semiHidden/>
    <w:rsid w:val="005F1E2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F1E2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F1E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F1E22"/>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iPriority w:val="39"/>
    <w:unhideWhenUsed/>
    <w:rsid w:val="008A2BC8"/>
    <w:pPr>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8A2BC8"/>
    <w:pPr>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8A2BC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A2BC8"/>
    <w:pPr>
      <w:ind w:left="1960"/>
    </w:pPr>
    <w:rPr>
      <w:rFonts w:asciiTheme="minorHAnsi" w:hAnsiTheme="minorHAnsi" w:cstheme="minorHAnsi"/>
      <w:sz w:val="20"/>
      <w:szCs w:val="20"/>
    </w:rPr>
  </w:style>
  <w:style w:type="character" w:customStyle="1" w:styleId="Heading2Char">
    <w:name w:val="Heading 2 Char"/>
    <w:basedOn w:val="DefaultParagraphFont"/>
    <w:link w:val="Heading2"/>
    <w:rsid w:val="00E30D44"/>
    <w:rPr>
      <w:rFonts w:eastAsiaTheme="majorEastAsia" w:cstheme="majorBidi"/>
      <w:b/>
      <w:szCs w:val="26"/>
    </w:rPr>
  </w:style>
  <w:style w:type="paragraph" w:customStyle="1" w:styleId="StyleHeading1Centered">
    <w:name w:val="Style Heading 1 + Centered"/>
    <w:basedOn w:val="Heading1"/>
    <w:autoRedefine/>
    <w:qFormat/>
    <w:rsid w:val="00E346BC"/>
    <w:pPr>
      <w:spacing w:after="240"/>
      <w:jc w:val="center"/>
    </w:pPr>
    <w:rPr>
      <w:rFonts w:eastAsia="Times New Roman" w:cs="Times New Roman"/>
      <w:bCs/>
      <w:szCs w:val="20"/>
    </w:rPr>
  </w:style>
  <w:style w:type="character" w:styleId="FollowedHyperlink">
    <w:name w:val="FollowedHyperlink"/>
    <w:basedOn w:val="DefaultParagraphFont"/>
    <w:semiHidden/>
    <w:unhideWhenUsed/>
    <w:rsid w:val="008C2A5A"/>
    <w:rPr>
      <w:color w:val="954F72" w:themeColor="followedHyperlink"/>
      <w:u w:val="single"/>
    </w:rPr>
  </w:style>
  <w:style w:type="character" w:customStyle="1" w:styleId="apple-tab-span">
    <w:name w:val="apple-tab-span"/>
    <w:basedOn w:val="DefaultParagraphFont"/>
    <w:rsid w:val="009928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04183">
      <w:bodyDiv w:val="1"/>
      <w:marLeft w:val="0"/>
      <w:marRight w:val="0"/>
      <w:marTop w:val="0"/>
      <w:marBottom w:val="0"/>
      <w:divBdr>
        <w:top w:val="none" w:sz="0" w:space="0" w:color="auto"/>
        <w:left w:val="none" w:sz="0" w:space="0" w:color="auto"/>
        <w:bottom w:val="none" w:sz="0" w:space="0" w:color="auto"/>
        <w:right w:val="none" w:sz="0" w:space="0" w:color="auto"/>
      </w:divBdr>
    </w:div>
    <w:div w:id="40373501">
      <w:bodyDiv w:val="1"/>
      <w:marLeft w:val="0"/>
      <w:marRight w:val="0"/>
      <w:marTop w:val="0"/>
      <w:marBottom w:val="0"/>
      <w:divBdr>
        <w:top w:val="none" w:sz="0" w:space="0" w:color="auto"/>
        <w:left w:val="none" w:sz="0" w:space="0" w:color="auto"/>
        <w:bottom w:val="none" w:sz="0" w:space="0" w:color="auto"/>
        <w:right w:val="none" w:sz="0" w:space="0" w:color="auto"/>
      </w:divBdr>
      <w:divsChild>
        <w:div w:id="52893113">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502356534">
          <w:marLeft w:val="0"/>
          <w:marRight w:val="0"/>
          <w:marTop w:val="0"/>
          <w:marBottom w:val="0"/>
          <w:divBdr>
            <w:top w:val="none" w:sz="0" w:space="0" w:color="auto"/>
            <w:left w:val="none" w:sz="0" w:space="0" w:color="auto"/>
            <w:bottom w:val="none" w:sz="0" w:space="0" w:color="auto"/>
            <w:right w:val="none" w:sz="0" w:space="0" w:color="auto"/>
          </w:divBdr>
        </w:div>
        <w:div w:id="1038235091">
          <w:marLeft w:val="0"/>
          <w:marRight w:val="0"/>
          <w:marTop w:val="0"/>
          <w:marBottom w:val="0"/>
          <w:divBdr>
            <w:top w:val="none" w:sz="0" w:space="0" w:color="auto"/>
            <w:left w:val="none" w:sz="0" w:space="0" w:color="auto"/>
            <w:bottom w:val="none" w:sz="0" w:space="0" w:color="auto"/>
            <w:right w:val="none" w:sz="0" w:space="0" w:color="auto"/>
          </w:divBdr>
        </w:div>
        <w:div w:id="1144783579">
          <w:marLeft w:val="0"/>
          <w:marRight w:val="0"/>
          <w:marTop w:val="0"/>
          <w:marBottom w:val="0"/>
          <w:divBdr>
            <w:top w:val="none" w:sz="0" w:space="0" w:color="auto"/>
            <w:left w:val="none" w:sz="0" w:space="0" w:color="auto"/>
            <w:bottom w:val="none" w:sz="0" w:space="0" w:color="auto"/>
            <w:right w:val="none" w:sz="0" w:space="0" w:color="auto"/>
          </w:divBdr>
        </w:div>
        <w:div w:id="1178500065">
          <w:marLeft w:val="0"/>
          <w:marRight w:val="0"/>
          <w:marTop w:val="0"/>
          <w:marBottom w:val="0"/>
          <w:divBdr>
            <w:top w:val="none" w:sz="0" w:space="0" w:color="auto"/>
            <w:left w:val="none" w:sz="0" w:space="0" w:color="auto"/>
            <w:bottom w:val="none" w:sz="0" w:space="0" w:color="auto"/>
            <w:right w:val="none" w:sz="0" w:space="0" w:color="auto"/>
          </w:divBdr>
        </w:div>
        <w:div w:id="1438476629">
          <w:marLeft w:val="0"/>
          <w:marRight w:val="0"/>
          <w:marTop w:val="0"/>
          <w:marBottom w:val="0"/>
          <w:divBdr>
            <w:top w:val="none" w:sz="0" w:space="0" w:color="auto"/>
            <w:left w:val="none" w:sz="0" w:space="0" w:color="auto"/>
            <w:bottom w:val="none" w:sz="0" w:space="0" w:color="auto"/>
            <w:right w:val="none" w:sz="0" w:space="0" w:color="auto"/>
          </w:divBdr>
        </w:div>
        <w:div w:id="1539122721">
          <w:marLeft w:val="0"/>
          <w:marRight w:val="0"/>
          <w:marTop w:val="0"/>
          <w:marBottom w:val="0"/>
          <w:divBdr>
            <w:top w:val="none" w:sz="0" w:space="0" w:color="auto"/>
            <w:left w:val="none" w:sz="0" w:space="0" w:color="auto"/>
            <w:bottom w:val="none" w:sz="0" w:space="0" w:color="auto"/>
            <w:right w:val="none" w:sz="0" w:space="0" w:color="auto"/>
          </w:divBdr>
        </w:div>
        <w:div w:id="1698965965">
          <w:marLeft w:val="0"/>
          <w:marRight w:val="0"/>
          <w:marTop w:val="0"/>
          <w:marBottom w:val="0"/>
          <w:divBdr>
            <w:top w:val="none" w:sz="0" w:space="0" w:color="auto"/>
            <w:left w:val="none" w:sz="0" w:space="0" w:color="auto"/>
            <w:bottom w:val="none" w:sz="0" w:space="0" w:color="auto"/>
            <w:right w:val="none" w:sz="0" w:space="0" w:color="auto"/>
          </w:divBdr>
        </w:div>
        <w:div w:id="1923294279">
          <w:marLeft w:val="0"/>
          <w:marRight w:val="0"/>
          <w:marTop w:val="0"/>
          <w:marBottom w:val="0"/>
          <w:divBdr>
            <w:top w:val="none" w:sz="0" w:space="0" w:color="auto"/>
            <w:left w:val="none" w:sz="0" w:space="0" w:color="auto"/>
            <w:bottom w:val="none" w:sz="0" w:space="0" w:color="auto"/>
            <w:right w:val="none" w:sz="0" w:space="0" w:color="auto"/>
          </w:divBdr>
        </w:div>
      </w:divsChild>
    </w:div>
    <w:div w:id="65955477">
      <w:bodyDiv w:val="1"/>
      <w:marLeft w:val="0"/>
      <w:marRight w:val="0"/>
      <w:marTop w:val="0"/>
      <w:marBottom w:val="0"/>
      <w:divBdr>
        <w:top w:val="none" w:sz="0" w:space="0" w:color="auto"/>
        <w:left w:val="none" w:sz="0" w:space="0" w:color="auto"/>
        <w:bottom w:val="none" w:sz="0" w:space="0" w:color="auto"/>
        <w:right w:val="none" w:sz="0" w:space="0" w:color="auto"/>
      </w:divBdr>
    </w:div>
    <w:div w:id="79959009">
      <w:bodyDiv w:val="1"/>
      <w:marLeft w:val="0"/>
      <w:marRight w:val="0"/>
      <w:marTop w:val="0"/>
      <w:marBottom w:val="0"/>
      <w:divBdr>
        <w:top w:val="none" w:sz="0" w:space="0" w:color="auto"/>
        <w:left w:val="none" w:sz="0" w:space="0" w:color="auto"/>
        <w:bottom w:val="none" w:sz="0" w:space="0" w:color="auto"/>
        <w:right w:val="none" w:sz="0" w:space="0" w:color="auto"/>
      </w:divBdr>
    </w:div>
    <w:div w:id="99959760">
      <w:bodyDiv w:val="1"/>
      <w:marLeft w:val="0"/>
      <w:marRight w:val="0"/>
      <w:marTop w:val="0"/>
      <w:marBottom w:val="0"/>
      <w:divBdr>
        <w:top w:val="none" w:sz="0" w:space="0" w:color="auto"/>
        <w:left w:val="none" w:sz="0" w:space="0" w:color="auto"/>
        <w:bottom w:val="none" w:sz="0" w:space="0" w:color="auto"/>
        <w:right w:val="none" w:sz="0" w:space="0" w:color="auto"/>
      </w:divBdr>
    </w:div>
    <w:div w:id="156925355">
      <w:bodyDiv w:val="1"/>
      <w:marLeft w:val="0"/>
      <w:marRight w:val="0"/>
      <w:marTop w:val="0"/>
      <w:marBottom w:val="0"/>
      <w:divBdr>
        <w:top w:val="none" w:sz="0" w:space="0" w:color="auto"/>
        <w:left w:val="none" w:sz="0" w:space="0" w:color="auto"/>
        <w:bottom w:val="none" w:sz="0" w:space="0" w:color="auto"/>
        <w:right w:val="none" w:sz="0" w:space="0" w:color="auto"/>
      </w:divBdr>
    </w:div>
    <w:div w:id="160705264">
      <w:bodyDiv w:val="1"/>
      <w:marLeft w:val="0"/>
      <w:marRight w:val="0"/>
      <w:marTop w:val="0"/>
      <w:marBottom w:val="0"/>
      <w:divBdr>
        <w:top w:val="none" w:sz="0" w:space="0" w:color="auto"/>
        <w:left w:val="none" w:sz="0" w:space="0" w:color="auto"/>
        <w:bottom w:val="none" w:sz="0" w:space="0" w:color="auto"/>
        <w:right w:val="none" w:sz="0" w:space="0" w:color="auto"/>
      </w:divBdr>
    </w:div>
    <w:div w:id="173226293">
      <w:bodyDiv w:val="1"/>
      <w:marLeft w:val="0"/>
      <w:marRight w:val="0"/>
      <w:marTop w:val="0"/>
      <w:marBottom w:val="0"/>
      <w:divBdr>
        <w:top w:val="none" w:sz="0" w:space="0" w:color="auto"/>
        <w:left w:val="none" w:sz="0" w:space="0" w:color="auto"/>
        <w:bottom w:val="none" w:sz="0" w:space="0" w:color="auto"/>
        <w:right w:val="none" w:sz="0" w:space="0" w:color="auto"/>
      </w:divBdr>
    </w:div>
    <w:div w:id="194271708">
      <w:bodyDiv w:val="1"/>
      <w:marLeft w:val="0"/>
      <w:marRight w:val="0"/>
      <w:marTop w:val="0"/>
      <w:marBottom w:val="0"/>
      <w:divBdr>
        <w:top w:val="none" w:sz="0" w:space="0" w:color="auto"/>
        <w:left w:val="none" w:sz="0" w:space="0" w:color="auto"/>
        <w:bottom w:val="none" w:sz="0" w:space="0" w:color="auto"/>
        <w:right w:val="none" w:sz="0" w:space="0" w:color="auto"/>
      </w:divBdr>
    </w:div>
    <w:div w:id="201133936">
      <w:bodyDiv w:val="1"/>
      <w:marLeft w:val="0"/>
      <w:marRight w:val="0"/>
      <w:marTop w:val="0"/>
      <w:marBottom w:val="0"/>
      <w:divBdr>
        <w:top w:val="none" w:sz="0" w:space="0" w:color="auto"/>
        <w:left w:val="none" w:sz="0" w:space="0" w:color="auto"/>
        <w:bottom w:val="none" w:sz="0" w:space="0" w:color="auto"/>
        <w:right w:val="none" w:sz="0" w:space="0" w:color="auto"/>
      </w:divBdr>
    </w:div>
    <w:div w:id="217983817">
      <w:bodyDiv w:val="1"/>
      <w:marLeft w:val="0"/>
      <w:marRight w:val="0"/>
      <w:marTop w:val="0"/>
      <w:marBottom w:val="0"/>
      <w:divBdr>
        <w:top w:val="none" w:sz="0" w:space="0" w:color="auto"/>
        <w:left w:val="none" w:sz="0" w:space="0" w:color="auto"/>
        <w:bottom w:val="none" w:sz="0" w:space="0" w:color="auto"/>
        <w:right w:val="none" w:sz="0" w:space="0" w:color="auto"/>
      </w:divBdr>
      <w:divsChild>
        <w:div w:id="188685978">
          <w:marLeft w:val="0"/>
          <w:marRight w:val="0"/>
          <w:marTop w:val="0"/>
          <w:marBottom w:val="0"/>
          <w:divBdr>
            <w:top w:val="none" w:sz="0" w:space="0" w:color="auto"/>
            <w:left w:val="none" w:sz="0" w:space="0" w:color="auto"/>
            <w:bottom w:val="none" w:sz="0" w:space="0" w:color="auto"/>
            <w:right w:val="none" w:sz="0" w:space="0" w:color="auto"/>
          </w:divBdr>
          <w:divsChild>
            <w:div w:id="204459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711">
      <w:bodyDiv w:val="1"/>
      <w:marLeft w:val="0"/>
      <w:marRight w:val="0"/>
      <w:marTop w:val="0"/>
      <w:marBottom w:val="0"/>
      <w:divBdr>
        <w:top w:val="none" w:sz="0" w:space="0" w:color="auto"/>
        <w:left w:val="none" w:sz="0" w:space="0" w:color="auto"/>
        <w:bottom w:val="none" w:sz="0" w:space="0" w:color="auto"/>
        <w:right w:val="none" w:sz="0" w:space="0" w:color="auto"/>
      </w:divBdr>
      <w:divsChild>
        <w:div w:id="230624884">
          <w:marLeft w:val="0"/>
          <w:marRight w:val="0"/>
          <w:marTop w:val="0"/>
          <w:marBottom w:val="0"/>
          <w:divBdr>
            <w:top w:val="none" w:sz="0" w:space="0" w:color="auto"/>
            <w:left w:val="none" w:sz="0" w:space="0" w:color="auto"/>
            <w:bottom w:val="none" w:sz="0" w:space="0" w:color="auto"/>
            <w:right w:val="none" w:sz="0" w:space="0" w:color="auto"/>
          </w:divBdr>
          <w:divsChild>
            <w:div w:id="473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51538">
      <w:bodyDiv w:val="1"/>
      <w:marLeft w:val="0"/>
      <w:marRight w:val="0"/>
      <w:marTop w:val="0"/>
      <w:marBottom w:val="0"/>
      <w:divBdr>
        <w:top w:val="none" w:sz="0" w:space="0" w:color="auto"/>
        <w:left w:val="none" w:sz="0" w:space="0" w:color="auto"/>
        <w:bottom w:val="none" w:sz="0" w:space="0" w:color="auto"/>
        <w:right w:val="none" w:sz="0" w:space="0" w:color="auto"/>
      </w:divBdr>
    </w:div>
    <w:div w:id="254637239">
      <w:bodyDiv w:val="1"/>
      <w:marLeft w:val="0"/>
      <w:marRight w:val="0"/>
      <w:marTop w:val="0"/>
      <w:marBottom w:val="0"/>
      <w:divBdr>
        <w:top w:val="none" w:sz="0" w:space="0" w:color="auto"/>
        <w:left w:val="none" w:sz="0" w:space="0" w:color="auto"/>
        <w:bottom w:val="none" w:sz="0" w:space="0" w:color="auto"/>
        <w:right w:val="none" w:sz="0" w:space="0" w:color="auto"/>
      </w:divBdr>
    </w:div>
    <w:div w:id="292029238">
      <w:bodyDiv w:val="1"/>
      <w:marLeft w:val="0"/>
      <w:marRight w:val="0"/>
      <w:marTop w:val="0"/>
      <w:marBottom w:val="0"/>
      <w:divBdr>
        <w:top w:val="none" w:sz="0" w:space="0" w:color="auto"/>
        <w:left w:val="none" w:sz="0" w:space="0" w:color="auto"/>
        <w:bottom w:val="none" w:sz="0" w:space="0" w:color="auto"/>
        <w:right w:val="none" w:sz="0" w:space="0" w:color="auto"/>
      </w:divBdr>
      <w:divsChild>
        <w:div w:id="415785891">
          <w:marLeft w:val="0"/>
          <w:marRight w:val="0"/>
          <w:marTop w:val="0"/>
          <w:marBottom w:val="0"/>
          <w:divBdr>
            <w:top w:val="none" w:sz="0" w:space="0" w:color="auto"/>
            <w:left w:val="none" w:sz="0" w:space="0" w:color="auto"/>
            <w:bottom w:val="none" w:sz="0" w:space="0" w:color="auto"/>
            <w:right w:val="none" w:sz="0" w:space="0" w:color="auto"/>
          </w:divBdr>
          <w:divsChild>
            <w:div w:id="28940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0784">
      <w:bodyDiv w:val="1"/>
      <w:marLeft w:val="0"/>
      <w:marRight w:val="0"/>
      <w:marTop w:val="0"/>
      <w:marBottom w:val="0"/>
      <w:divBdr>
        <w:top w:val="none" w:sz="0" w:space="0" w:color="auto"/>
        <w:left w:val="none" w:sz="0" w:space="0" w:color="auto"/>
        <w:bottom w:val="none" w:sz="0" w:space="0" w:color="auto"/>
        <w:right w:val="none" w:sz="0" w:space="0" w:color="auto"/>
      </w:divBdr>
      <w:divsChild>
        <w:div w:id="286012934">
          <w:marLeft w:val="0"/>
          <w:marRight w:val="0"/>
          <w:marTop w:val="0"/>
          <w:marBottom w:val="0"/>
          <w:divBdr>
            <w:top w:val="none" w:sz="0" w:space="0" w:color="auto"/>
            <w:left w:val="none" w:sz="0" w:space="0" w:color="auto"/>
            <w:bottom w:val="none" w:sz="0" w:space="0" w:color="auto"/>
            <w:right w:val="none" w:sz="0" w:space="0" w:color="auto"/>
          </w:divBdr>
          <w:divsChild>
            <w:div w:id="29900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20930">
      <w:bodyDiv w:val="1"/>
      <w:marLeft w:val="0"/>
      <w:marRight w:val="0"/>
      <w:marTop w:val="0"/>
      <w:marBottom w:val="0"/>
      <w:divBdr>
        <w:top w:val="none" w:sz="0" w:space="0" w:color="auto"/>
        <w:left w:val="none" w:sz="0" w:space="0" w:color="auto"/>
        <w:bottom w:val="none" w:sz="0" w:space="0" w:color="auto"/>
        <w:right w:val="none" w:sz="0" w:space="0" w:color="auto"/>
      </w:divBdr>
    </w:div>
    <w:div w:id="421797535">
      <w:bodyDiv w:val="1"/>
      <w:marLeft w:val="0"/>
      <w:marRight w:val="0"/>
      <w:marTop w:val="0"/>
      <w:marBottom w:val="0"/>
      <w:divBdr>
        <w:top w:val="none" w:sz="0" w:space="0" w:color="auto"/>
        <w:left w:val="none" w:sz="0" w:space="0" w:color="auto"/>
        <w:bottom w:val="none" w:sz="0" w:space="0" w:color="auto"/>
        <w:right w:val="none" w:sz="0" w:space="0" w:color="auto"/>
      </w:divBdr>
    </w:div>
    <w:div w:id="424227602">
      <w:bodyDiv w:val="1"/>
      <w:marLeft w:val="0"/>
      <w:marRight w:val="0"/>
      <w:marTop w:val="0"/>
      <w:marBottom w:val="0"/>
      <w:divBdr>
        <w:top w:val="none" w:sz="0" w:space="0" w:color="auto"/>
        <w:left w:val="none" w:sz="0" w:space="0" w:color="auto"/>
        <w:bottom w:val="none" w:sz="0" w:space="0" w:color="auto"/>
        <w:right w:val="none" w:sz="0" w:space="0" w:color="auto"/>
      </w:divBdr>
    </w:div>
    <w:div w:id="435446657">
      <w:bodyDiv w:val="1"/>
      <w:marLeft w:val="0"/>
      <w:marRight w:val="0"/>
      <w:marTop w:val="0"/>
      <w:marBottom w:val="0"/>
      <w:divBdr>
        <w:top w:val="none" w:sz="0" w:space="0" w:color="auto"/>
        <w:left w:val="none" w:sz="0" w:space="0" w:color="auto"/>
        <w:bottom w:val="none" w:sz="0" w:space="0" w:color="auto"/>
        <w:right w:val="none" w:sz="0" w:space="0" w:color="auto"/>
      </w:divBdr>
    </w:div>
    <w:div w:id="505900591">
      <w:bodyDiv w:val="1"/>
      <w:marLeft w:val="0"/>
      <w:marRight w:val="0"/>
      <w:marTop w:val="0"/>
      <w:marBottom w:val="0"/>
      <w:divBdr>
        <w:top w:val="none" w:sz="0" w:space="0" w:color="auto"/>
        <w:left w:val="none" w:sz="0" w:space="0" w:color="auto"/>
        <w:bottom w:val="none" w:sz="0" w:space="0" w:color="auto"/>
        <w:right w:val="none" w:sz="0" w:space="0" w:color="auto"/>
      </w:divBdr>
    </w:div>
    <w:div w:id="516382059">
      <w:bodyDiv w:val="1"/>
      <w:marLeft w:val="0"/>
      <w:marRight w:val="0"/>
      <w:marTop w:val="0"/>
      <w:marBottom w:val="0"/>
      <w:divBdr>
        <w:top w:val="none" w:sz="0" w:space="0" w:color="auto"/>
        <w:left w:val="none" w:sz="0" w:space="0" w:color="auto"/>
        <w:bottom w:val="none" w:sz="0" w:space="0" w:color="auto"/>
        <w:right w:val="none" w:sz="0" w:space="0" w:color="auto"/>
      </w:divBdr>
    </w:div>
    <w:div w:id="548106428">
      <w:bodyDiv w:val="1"/>
      <w:marLeft w:val="0"/>
      <w:marRight w:val="0"/>
      <w:marTop w:val="0"/>
      <w:marBottom w:val="0"/>
      <w:divBdr>
        <w:top w:val="none" w:sz="0" w:space="0" w:color="auto"/>
        <w:left w:val="none" w:sz="0" w:space="0" w:color="auto"/>
        <w:bottom w:val="none" w:sz="0" w:space="0" w:color="auto"/>
        <w:right w:val="none" w:sz="0" w:space="0" w:color="auto"/>
      </w:divBdr>
    </w:div>
    <w:div w:id="552273900">
      <w:bodyDiv w:val="1"/>
      <w:marLeft w:val="0"/>
      <w:marRight w:val="0"/>
      <w:marTop w:val="0"/>
      <w:marBottom w:val="0"/>
      <w:divBdr>
        <w:top w:val="none" w:sz="0" w:space="0" w:color="auto"/>
        <w:left w:val="none" w:sz="0" w:space="0" w:color="auto"/>
        <w:bottom w:val="none" w:sz="0" w:space="0" w:color="auto"/>
        <w:right w:val="none" w:sz="0" w:space="0" w:color="auto"/>
      </w:divBdr>
      <w:divsChild>
        <w:div w:id="780153560">
          <w:marLeft w:val="0"/>
          <w:marRight w:val="0"/>
          <w:marTop w:val="0"/>
          <w:marBottom w:val="0"/>
          <w:divBdr>
            <w:top w:val="none" w:sz="0" w:space="0" w:color="auto"/>
            <w:left w:val="none" w:sz="0" w:space="0" w:color="auto"/>
            <w:bottom w:val="none" w:sz="0" w:space="0" w:color="auto"/>
            <w:right w:val="none" w:sz="0" w:space="0" w:color="auto"/>
          </w:divBdr>
          <w:divsChild>
            <w:div w:id="15753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8355">
      <w:bodyDiv w:val="1"/>
      <w:marLeft w:val="0"/>
      <w:marRight w:val="0"/>
      <w:marTop w:val="0"/>
      <w:marBottom w:val="0"/>
      <w:divBdr>
        <w:top w:val="none" w:sz="0" w:space="0" w:color="auto"/>
        <w:left w:val="none" w:sz="0" w:space="0" w:color="auto"/>
        <w:bottom w:val="none" w:sz="0" w:space="0" w:color="auto"/>
        <w:right w:val="none" w:sz="0" w:space="0" w:color="auto"/>
      </w:divBdr>
      <w:divsChild>
        <w:div w:id="156770664">
          <w:marLeft w:val="0"/>
          <w:marRight w:val="0"/>
          <w:marTop w:val="0"/>
          <w:marBottom w:val="0"/>
          <w:divBdr>
            <w:top w:val="none" w:sz="0" w:space="0" w:color="auto"/>
            <w:left w:val="none" w:sz="0" w:space="0" w:color="auto"/>
            <w:bottom w:val="none" w:sz="0" w:space="0" w:color="auto"/>
            <w:right w:val="none" w:sz="0" w:space="0" w:color="auto"/>
          </w:divBdr>
          <w:divsChild>
            <w:div w:id="16706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40615">
      <w:bodyDiv w:val="1"/>
      <w:marLeft w:val="0"/>
      <w:marRight w:val="0"/>
      <w:marTop w:val="0"/>
      <w:marBottom w:val="0"/>
      <w:divBdr>
        <w:top w:val="none" w:sz="0" w:space="0" w:color="auto"/>
        <w:left w:val="none" w:sz="0" w:space="0" w:color="auto"/>
        <w:bottom w:val="none" w:sz="0" w:space="0" w:color="auto"/>
        <w:right w:val="none" w:sz="0" w:space="0" w:color="auto"/>
      </w:divBdr>
    </w:div>
    <w:div w:id="708603829">
      <w:bodyDiv w:val="1"/>
      <w:marLeft w:val="0"/>
      <w:marRight w:val="0"/>
      <w:marTop w:val="0"/>
      <w:marBottom w:val="0"/>
      <w:divBdr>
        <w:top w:val="none" w:sz="0" w:space="0" w:color="auto"/>
        <w:left w:val="none" w:sz="0" w:space="0" w:color="auto"/>
        <w:bottom w:val="none" w:sz="0" w:space="0" w:color="auto"/>
        <w:right w:val="none" w:sz="0" w:space="0" w:color="auto"/>
      </w:divBdr>
    </w:div>
    <w:div w:id="713238700">
      <w:bodyDiv w:val="1"/>
      <w:marLeft w:val="0"/>
      <w:marRight w:val="0"/>
      <w:marTop w:val="0"/>
      <w:marBottom w:val="0"/>
      <w:divBdr>
        <w:top w:val="none" w:sz="0" w:space="0" w:color="auto"/>
        <w:left w:val="none" w:sz="0" w:space="0" w:color="auto"/>
        <w:bottom w:val="none" w:sz="0" w:space="0" w:color="auto"/>
        <w:right w:val="none" w:sz="0" w:space="0" w:color="auto"/>
      </w:divBdr>
    </w:div>
    <w:div w:id="760418795">
      <w:bodyDiv w:val="1"/>
      <w:marLeft w:val="0"/>
      <w:marRight w:val="0"/>
      <w:marTop w:val="0"/>
      <w:marBottom w:val="0"/>
      <w:divBdr>
        <w:top w:val="none" w:sz="0" w:space="0" w:color="auto"/>
        <w:left w:val="none" w:sz="0" w:space="0" w:color="auto"/>
        <w:bottom w:val="none" w:sz="0" w:space="0" w:color="auto"/>
        <w:right w:val="none" w:sz="0" w:space="0" w:color="auto"/>
      </w:divBdr>
    </w:div>
    <w:div w:id="777024011">
      <w:bodyDiv w:val="1"/>
      <w:marLeft w:val="0"/>
      <w:marRight w:val="0"/>
      <w:marTop w:val="0"/>
      <w:marBottom w:val="0"/>
      <w:divBdr>
        <w:top w:val="none" w:sz="0" w:space="0" w:color="auto"/>
        <w:left w:val="none" w:sz="0" w:space="0" w:color="auto"/>
        <w:bottom w:val="none" w:sz="0" w:space="0" w:color="auto"/>
        <w:right w:val="none" w:sz="0" w:space="0" w:color="auto"/>
      </w:divBdr>
    </w:div>
    <w:div w:id="792332354">
      <w:bodyDiv w:val="1"/>
      <w:marLeft w:val="0"/>
      <w:marRight w:val="0"/>
      <w:marTop w:val="0"/>
      <w:marBottom w:val="0"/>
      <w:divBdr>
        <w:top w:val="none" w:sz="0" w:space="0" w:color="auto"/>
        <w:left w:val="none" w:sz="0" w:space="0" w:color="auto"/>
        <w:bottom w:val="none" w:sz="0" w:space="0" w:color="auto"/>
        <w:right w:val="none" w:sz="0" w:space="0" w:color="auto"/>
      </w:divBdr>
      <w:divsChild>
        <w:div w:id="821309399">
          <w:marLeft w:val="0"/>
          <w:marRight w:val="0"/>
          <w:marTop w:val="0"/>
          <w:marBottom w:val="0"/>
          <w:divBdr>
            <w:top w:val="none" w:sz="0" w:space="0" w:color="auto"/>
            <w:left w:val="none" w:sz="0" w:space="0" w:color="auto"/>
            <w:bottom w:val="none" w:sz="0" w:space="0" w:color="auto"/>
            <w:right w:val="none" w:sz="0" w:space="0" w:color="auto"/>
          </w:divBdr>
          <w:divsChild>
            <w:div w:id="1596867146">
              <w:marLeft w:val="0"/>
              <w:marRight w:val="0"/>
              <w:marTop w:val="0"/>
              <w:marBottom w:val="0"/>
              <w:divBdr>
                <w:top w:val="none" w:sz="0" w:space="0" w:color="auto"/>
                <w:left w:val="none" w:sz="0" w:space="0" w:color="auto"/>
                <w:bottom w:val="none" w:sz="0" w:space="0" w:color="auto"/>
                <w:right w:val="none" w:sz="0" w:space="0" w:color="auto"/>
              </w:divBdr>
              <w:divsChild>
                <w:div w:id="1193610023">
                  <w:marLeft w:val="0"/>
                  <w:marRight w:val="0"/>
                  <w:marTop w:val="0"/>
                  <w:marBottom w:val="0"/>
                  <w:divBdr>
                    <w:top w:val="none" w:sz="0" w:space="0" w:color="auto"/>
                    <w:left w:val="none" w:sz="0" w:space="0" w:color="auto"/>
                    <w:bottom w:val="none" w:sz="0" w:space="0" w:color="auto"/>
                    <w:right w:val="none" w:sz="0" w:space="0" w:color="auto"/>
                  </w:divBdr>
                  <w:divsChild>
                    <w:div w:id="577256174">
                      <w:marLeft w:val="0"/>
                      <w:marRight w:val="0"/>
                      <w:marTop w:val="0"/>
                      <w:marBottom w:val="0"/>
                      <w:divBdr>
                        <w:top w:val="none" w:sz="0" w:space="0" w:color="auto"/>
                        <w:left w:val="none" w:sz="0" w:space="0" w:color="auto"/>
                        <w:bottom w:val="none" w:sz="0" w:space="0" w:color="auto"/>
                        <w:right w:val="none" w:sz="0" w:space="0" w:color="auto"/>
                      </w:divBdr>
                      <w:divsChild>
                        <w:div w:id="1203202310">
                          <w:marLeft w:val="0"/>
                          <w:marRight w:val="0"/>
                          <w:marTop w:val="0"/>
                          <w:marBottom w:val="0"/>
                          <w:divBdr>
                            <w:top w:val="none" w:sz="0" w:space="0" w:color="auto"/>
                            <w:left w:val="none" w:sz="0" w:space="0" w:color="auto"/>
                            <w:bottom w:val="none" w:sz="0" w:space="0" w:color="auto"/>
                            <w:right w:val="none" w:sz="0" w:space="0" w:color="auto"/>
                          </w:divBdr>
                          <w:divsChild>
                            <w:div w:id="79526502">
                              <w:marLeft w:val="0"/>
                              <w:marRight w:val="300"/>
                              <w:marTop w:val="180"/>
                              <w:marBottom w:val="0"/>
                              <w:divBdr>
                                <w:top w:val="none" w:sz="0" w:space="0" w:color="auto"/>
                                <w:left w:val="none" w:sz="0" w:space="0" w:color="auto"/>
                                <w:bottom w:val="none" w:sz="0" w:space="0" w:color="auto"/>
                                <w:right w:val="none" w:sz="0" w:space="0" w:color="auto"/>
                              </w:divBdr>
                              <w:divsChild>
                                <w:div w:id="8962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689566">
          <w:marLeft w:val="0"/>
          <w:marRight w:val="0"/>
          <w:marTop w:val="0"/>
          <w:marBottom w:val="0"/>
          <w:divBdr>
            <w:top w:val="none" w:sz="0" w:space="0" w:color="auto"/>
            <w:left w:val="none" w:sz="0" w:space="0" w:color="auto"/>
            <w:bottom w:val="none" w:sz="0" w:space="0" w:color="auto"/>
            <w:right w:val="none" w:sz="0" w:space="0" w:color="auto"/>
          </w:divBdr>
          <w:divsChild>
            <w:div w:id="2038459334">
              <w:marLeft w:val="0"/>
              <w:marRight w:val="0"/>
              <w:marTop w:val="0"/>
              <w:marBottom w:val="0"/>
              <w:divBdr>
                <w:top w:val="none" w:sz="0" w:space="0" w:color="auto"/>
                <w:left w:val="none" w:sz="0" w:space="0" w:color="auto"/>
                <w:bottom w:val="none" w:sz="0" w:space="0" w:color="auto"/>
                <w:right w:val="none" w:sz="0" w:space="0" w:color="auto"/>
              </w:divBdr>
              <w:divsChild>
                <w:div w:id="920287387">
                  <w:marLeft w:val="0"/>
                  <w:marRight w:val="0"/>
                  <w:marTop w:val="0"/>
                  <w:marBottom w:val="0"/>
                  <w:divBdr>
                    <w:top w:val="none" w:sz="0" w:space="0" w:color="auto"/>
                    <w:left w:val="none" w:sz="0" w:space="0" w:color="auto"/>
                    <w:bottom w:val="none" w:sz="0" w:space="0" w:color="auto"/>
                    <w:right w:val="none" w:sz="0" w:space="0" w:color="auto"/>
                  </w:divBdr>
                  <w:divsChild>
                    <w:div w:id="1620796311">
                      <w:marLeft w:val="0"/>
                      <w:marRight w:val="0"/>
                      <w:marTop w:val="0"/>
                      <w:marBottom w:val="0"/>
                      <w:divBdr>
                        <w:top w:val="none" w:sz="0" w:space="0" w:color="auto"/>
                        <w:left w:val="none" w:sz="0" w:space="0" w:color="auto"/>
                        <w:bottom w:val="none" w:sz="0" w:space="0" w:color="auto"/>
                        <w:right w:val="none" w:sz="0" w:space="0" w:color="auto"/>
                      </w:divBdr>
                      <w:divsChild>
                        <w:div w:id="134539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964585">
      <w:bodyDiv w:val="1"/>
      <w:marLeft w:val="0"/>
      <w:marRight w:val="0"/>
      <w:marTop w:val="0"/>
      <w:marBottom w:val="0"/>
      <w:divBdr>
        <w:top w:val="none" w:sz="0" w:space="0" w:color="auto"/>
        <w:left w:val="none" w:sz="0" w:space="0" w:color="auto"/>
        <w:bottom w:val="none" w:sz="0" w:space="0" w:color="auto"/>
        <w:right w:val="none" w:sz="0" w:space="0" w:color="auto"/>
      </w:divBdr>
    </w:div>
    <w:div w:id="825362656">
      <w:bodyDiv w:val="1"/>
      <w:marLeft w:val="0"/>
      <w:marRight w:val="0"/>
      <w:marTop w:val="0"/>
      <w:marBottom w:val="0"/>
      <w:divBdr>
        <w:top w:val="none" w:sz="0" w:space="0" w:color="auto"/>
        <w:left w:val="none" w:sz="0" w:space="0" w:color="auto"/>
        <w:bottom w:val="none" w:sz="0" w:space="0" w:color="auto"/>
        <w:right w:val="none" w:sz="0" w:space="0" w:color="auto"/>
      </w:divBdr>
      <w:divsChild>
        <w:div w:id="1395353558">
          <w:marLeft w:val="0"/>
          <w:marRight w:val="0"/>
          <w:marTop w:val="0"/>
          <w:marBottom w:val="0"/>
          <w:divBdr>
            <w:top w:val="none" w:sz="0" w:space="0" w:color="auto"/>
            <w:left w:val="none" w:sz="0" w:space="0" w:color="auto"/>
            <w:bottom w:val="none" w:sz="0" w:space="0" w:color="auto"/>
            <w:right w:val="none" w:sz="0" w:space="0" w:color="auto"/>
          </w:divBdr>
          <w:divsChild>
            <w:div w:id="51944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59757">
      <w:bodyDiv w:val="1"/>
      <w:marLeft w:val="0"/>
      <w:marRight w:val="0"/>
      <w:marTop w:val="0"/>
      <w:marBottom w:val="0"/>
      <w:divBdr>
        <w:top w:val="none" w:sz="0" w:space="0" w:color="auto"/>
        <w:left w:val="none" w:sz="0" w:space="0" w:color="auto"/>
        <w:bottom w:val="none" w:sz="0" w:space="0" w:color="auto"/>
        <w:right w:val="none" w:sz="0" w:space="0" w:color="auto"/>
      </w:divBdr>
    </w:div>
    <w:div w:id="918756952">
      <w:bodyDiv w:val="1"/>
      <w:marLeft w:val="0"/>
      <w:marRight w:val="0"/>
      <w:marTop w:val="0"/>
      <w:marBottom w:val="0"/>
      <w:divBdr>
        <w:top w:val="none" w:sz="0" w:space="0" w:color="auto"/>
        <w:left w:val="none" w:sz="0" w:space="0" w:color="auto"/>
        <w:bottom w:val="none" w:sz="0" w:space="0" w:color="auto"/>
        <w:right w:val="none" w:sz="0" w:space="0" w:color="auto"/>
      </w:divBdr>
      <w:divsChild>
        <w:div w:id="394083380">
          <w:marLeft w:val="0"/>
          <w:marRight w:val="0"/>
          <w:marTop w:val="0"/>
          <w:marBottom w:val="0"/>
          <w:divBdr>
            <w:top w:val="none" w:sz="0" w:space="0" w:color="auto"/>
            <w:left w:val="none" w:sz="0" w:space="0" w:color="auto"/>
            <w:bottom w:val="none" w:sz="0" w:space="0" w:color="auto"/>
            <w:right w:val="none" w:sz="0" w:space="0" w:color="auto"/>
          </w:divBdr>
        </w:div>
        <w:div w:id="662273541">
          <w:marLeft w:val="0"/>
          <w:marRight w:val="0"/>
          <w:marTop w:val="0"/>
          <w:marBottom w:val="0"/>
          <w:divBdr>
            <w:top w:val="none" w:sz="0" w:space="0" w:color="auto"/>
            <w:left w:val="none" w:sz="0" w:space="0" w:color="auto"/>
            <w:bottom w:val="none" w:sz="0" w:space="0" w:color="auto"/>
            <w:right w:val="none" w:sz="0" w:space="0" w:color="auto"/>
          </w:divBdr>
        </w:div>
        <w:div w:id="776221367">
          <w:marLeft w:val="0"/>
          <w:marRight w:val="0"/>
          <w:marTop w:val="0"/>
          <w:marBottom w:val="0"/>
          <w:divBdr>
            <w:top w:val="none" w:sz="0" w:space="0" w:color="auto"/>
            <w:left w:val="none" w:sz="0" w:space="0" w:color="auto"/>
            <w:bottom w:val="none" w:sz="0" w:space="0" w:color="auto"/>
            <w:right w:val="none" w:sz="0" w:space="0" w:color="auto"/>
          </w:divBdr>
        </w:div>
        <w:div w:id="867723586">
          <w:marLeft w:val="0"/>
          <w:marRight w:val="0"/>
          <w:marTop w:val="0"/>
          <w:marBottom w:val="0"/>
          <w:divBdr>
            <w:top w:val="none" w:sz="0" w:space="0" w:color="auto"/>
            <w:left w:val="none" w:sz="0" w:space="0" w:color="auto"/>
            <w:bottom w:val="none" w:sz="0" w:space="0" w:color="auto"/>
            <w:right w:val="none" w:sz="0" w:space="0" w:color="auto"/>
          </w:divBdr>
        </w:div>
        <w:div w:id="908924228">
          <w:marLeft w:val="0"/>
          <w:marRight w:val="0"/>
          <w:marTop w:val="0"/>
          <w:marBottom w:val="0"/>
          <w:divBdr>
            <w:top w:val="none" w:sz="0" w:space="0" w:color="auto"/>
            <w:left w:val="none" w:sz="0" w:space="0" w:color="auto"/>
            <w:bottom w:val="none" w:sz="0" w:space="0" w:color="auto"/>
            <w:right w:val="none" w:sz="0" w:space="0" w:color="auto"/>
          </w:divBdr>
        </w:div>
        <w:div w:id="964197821">
          <w:marLeft w:val="0"/>
          <w:marRight w:val="0"/>
          <w:marTop w:val="0"/>
          <w:marBottom w:val="0"/>
          <w:divBdr>
            <w:top w:val="none" w:sz="0" w:space="0" w:color="auto"/>
            <w:left w:val="none" w:sz="0" w:space="0" w:color="auto"/>
            <w:bottom w:val="none" w:sz="0" w:space="0" w:color="auto"/>
            <w:right w:val="none" w:sz="0" w:space="0" w:color="auto"/>
          </w:divBdr>
        </w:div>
        <w:div w:id="1230186903">
          <w:marLeft w:val="0"/>
          <w:marRight w:val="0"/>
          <w:marTop w:val="0"/>
          <w:marBottom w:val="0"/>
          <w:divBdr>
            <w:top w:val="none" w:sz="0" w:space="0" w:color="auto"/>
            <w:left w:val="none" w:sz="0" w:space="0" w:color="auto"/>
            <w:bottom w:val="none" w:sz="0" w:space="0" w:color="auto"/>
            <w:right w:val="none" w:sz="0" w:space="0" w:color="auto"/>
          </w:divBdr>
        </w:div>
        <w:div w:id="1418090028">
          <w:marLeft w:val="0"/>
          <w:marRight w:val="0"/>
          <w:marTop w:val="0"/>
          <w:marBottom w:val="0"/>
          <w:divBdr>
            <w:top w:val="none" w:sz="0" w:space="0" w:color="auto"/>
            <w:left w:val="none" w:sz="0" w:space="0" w:color="auto"/>
            <w:bottom w:val="none" w:sz="0" w:space="0" w:color="auto"/>
            <w:right w:val="none" w:sz="0" w:space="0" w:color="auto"/>
          </w:divBdr>
        </w:div>
        <w:div w:id="1532457377">
          <w:marLeft w:val="0"/>
          <w:marRight w:val="0"/>
          <w:marTop w:val="0"/>
          <w:marBottom w:val="0"/>
          <w:divBdr>
            <w:top w:val="none" w:sz="0" w:space="0" w:color="auto"/>
            <w:left w:val="none" w:sz="0" w:space="0" w:color="auto"/>
            <w:bottom w:val="none" w:sz="0" w:space="0" w:color="auto"/>
            <w:right w:val="none" w:sz="0" w:space="0" w:color="auto"/>
          </w:divBdr>
        </w:div>
        <w:div w:id="1622297592">
          <w:marLeft w:val="0"/>
          <w:marRight w:val="0"/>
          <w:marTop w:val="0"/>
          <w:marBottom w:val="0"/>
          <w:divBdr>
            <w:top w:val="none" w:sz="0" w:space="0" w:color="auto"/>
            <w:left w:val="none" w:sz="0" w:space="0" w:color="auto"/>
            <w:bottom w:val="none" w:sz="0" w:space="0" w:color="auto"/>
            <w:right w:val="none" w:sz="0" w:space="0" w:color="auto"/>
          </w:divBdr>
        </w:div>
        <w:div w:id="1909923851">
          <w:marLeft w:val="0"/>
          <w:marRight w:val="0"/>
          <w:marTop w:val="0"/>
          <w:marBottom w:val="0"/>
          <w:divBdr>
            <w:top w:val="none" w:sz="0" w:space="0" w:color="auto"/>
            <w:left w:val="none" w:sz="0" w:space="0" w:color="auto"/>
            <w:bottom w:val="none" w:sz="0" w:space="0" w:color="auto"/>
            <w:right w:val="none" w:sz="0" w:space="0" w:color="auto"/>
          </w:divBdr>
        </w:div>
        <w:div w:id="1963460316">
          <w:marLeft w:val="0"/>
          <w:marRight w:val="0"/>
          <w:marTop w:val="0"/>
          <w:marBottom w:val="0"/>
          <w:divBdr>
            <w:top w:val="none" w:sz="0" w:space="0" w:color="auto"/>
            <w:left w:val="none" w:sz="0" w:space="0" w:color="auto"/>
            <w:bottom w:val="none" w:sz="0" w:space="0" w:color="auto"/>
            <w:right w:val="none" w:sz="0" w:space="0" w:color="auto"/>
          </w:divBdr>
        </w:div>
      </w:divsChild>
    </w:div>
    <w:div w:id="928008491">
      <w:bodyDiv w:val="1"/>
      <w:marLeft w:val="0"/>
      <w:marRight w:val="0"/>
      <w:marTop w:val="0"/>
      <w:marBottom w:val="0"/>
      <w:divBdr>
        <w:top w:val="none" w:sz="0" w:space="0" w:color="auto"/>
        <w:left w:val="none" w:sz="0" w:space="0" w:color="auto"/>
        <w:bottom w:val="none" w:sz="0" w:space="0" w:color="auto"/>
        <w:right w:val="none" w:sz="0" w:space="0" w:color="auto"/>
      </w:divBdr>
    </w:div>
    <w:div w:id="968432774">
      <w:bodyDiv w:val="1"/>
      <w:marLeft w:val="0"/>
      <w:marRight w:val="0"/>
      <w:marTop w:val="0"/>
      <w:marBottom w:val="0"/>
      <w:divBdr>
        <w:top w:val="none" w:sz="0" w:space="0" w:color="auto"/>
        <w:left w:val="none" w:sz="0" w:space="0" w:color="auto"/>
        <w:bottom w:val="none" w:sz="0" w:space="0" w:color="auto"/>
        <w:right w:val="none" w:sz="0" w:space="0" w:color="auto"/>
      </w:divBdr>
      <w:divsChild>
        <w:div w:id="15081749">
          <w:marLeft w:val="0"/>
          <w:marRight w:val="0"/>
          <w:marTop w:val="0"/>
          <w:marBottom w:val="0"/>
          <w:divBdr>
            <w:top w:val="none" w:sz="0" w:space="0" w:color="auto"/>
            <w:left w:val="none" w:sz="0" w:space="0" w:color="auto"/>
            <w:bottom w:val="none" w:sz="0" w:space="0" w:color="auto"/>
            <w:right w:val="none" w:sz="0" w:space="0" w:color="auto"/>
          </w:divBdr>
        </w:div>
        <w:div w:id="1493987506">
          <w:marLeft w:val="0"/>
          <w:marRight w:val="0"/>
          <w:marTop w:val="0"/>
          <w:marBottom w:val="0"/>
          <w:divBdr>
            <w:top w:val="none" w:sz="0" w:space="0" w:color="auto"/>
            <w:left w:val="none" w:sz="0" w:space="0" w:color="auto"/>
            <w:bottom w:val="none" w:sz="0" w:space="0" w:color="auto"/>
            <w:right w:val="none" w:sz="0" w:space="0" w:color="auto"/>
          </w:divBdr>
        </w:div>
        <w:div w:id="1898399317">
          <w:marLeft w:val="0"/>
          <w:marRight w:val="0"/>
          <w:marTop w:val="0"/>
          <w:marBottom w:val="0"/>
          <w:divBdr>
            <w:top w:val="none" w:sz="0" w:space="0" w:color="auto"/>
            <w:left w:val="none" w:sz="0" w:space="0" w:color="auto"/>
            <w:bottom w:val="none" w:sz="0" w:space="0" w:color="auto"/>
            <w:right w:val="none" w:sz="0" w:space="0" w:color="auto"/>
          </w:divBdr>
        </w:div>
      </w:divsChild>
    </w:div>
    <w:div w:id="977683484">
      <w:bodyDiv w:val="1"/>
      <w:marLeft w:val="0"/>
      <w:marRight w:val="0"/>
      <w:marTop w:val="0"/>
      <w:marBottom w:val="0"/>
      <w:divBdr>
        <w:top w:val="none" w:sz="0" w:space="0" w:color="auto"/>
        <w:left w:val="none" w:sz="0" w:space="0" w:color="auto"/>
        <w:bottom w:val="none" w:sz="0" w:space="0" w:color="auto"/>
        <w:right w:val="none" w:sz="0" w:space="0" w:color="auto"/>
      </w:divBdr>
    </w:div>
    <w:div w:id="1017388834">
      <w:bodyDiv w:val="1"/>
      <w:marLeft w:val="0"/>
      <w:marRight w:val="0"/>
      <w:marTop w:val="0"/>
      <w:marBottom w:val="0"/>
      <w:divBdr>
        <w:top w:val="none" w:sz="0" w:space="0" w:color="auto"/>
        <w:left w:val="none" w:sz="0" w:space="0" w:color="auto"/>
        <w:bottom w:val="none" w:sz="0" w:space="0" w:color="auto"/>
        <w:right w:val="none" w:sz="0" w:space="0" w:color="auto"/>
      </w:divBdr>
    </w:div>
    <w:div w:id="1097671588">
      <w:bodyDiv w:val="1"/>
      <w:marLeft w:val="0"/>
      <w:marRight w:val="0"/>
      <w:marTop w:val="0"/>
      <w:marBottom w:val="0"/>
      <w:divBdr>
        <w:top w:val="none" w:sz="0" w:space="0" w:color="auto"/>
        <w:left w:val="none" w:sz="0" w:space="0" w:color="auto"/>
        <w:bottom w:val="none" w:sz="0" w:space="0" w:color="auto"/>
        <w:right w:val="none" w:sz="0" w:space="0" w:color="auto"/>
      </w:divBdr>
    </w:div>
    <w:div w:id="1106459303">
      <w:bodyDiv w:val="1"/>
      <w:marLeft w:val="0"/>
      <w:marRight w:val="0"/>
      <w:marTop w:val="0"/>
      <w:marBottom w:val="0"/>
      <w:divBdr>
        <w:top w:val="none" w:sz="0" w:space="0" w:color="auto"/>
        <w:left w:val="none" w:sz="0" w:space="0" w:color="auto"/>
        <w:bottom w:val="none" w:sz="0" w:space="0" w:color="auto"/>
        <w:right w:val="none" w:sz="0" w:space="0" w:color="auto"/>
      </w:divBdr>
      <w:divsChild>
        <w:div w:id="323780260">
          <w:marLeft w:val="0"/>
          <w:marRight w:val="0"/>
          <w:marTop w:val="0"/>
          <w:marBottom w:val="0"/>
          <w:divBdr>
            <w:top w:val="none" w:sz="0" w:space="0" w:color="auto"/>
            <w:left w:val="none" w:sz="0" w:space="0" w:color="auto"/>
            <w:bottom w:val="none" w:sz="0" w:space="0" w:color="auto"/>
            <w:right w:val="none" w:sz="0" w:space="0" w:color="auto"/>
          </w:divBdr>
        </w:div>
        <w:div w:id="357317066">
          <w:marLeft w:val="0"/>
          <w:marRight w:val="0"/>
          <w:marTop w:val="0"/>
          <w:marBottom w:val="0"/>
          <w:divBdr>
            <w:top w:val="none" w:sz="0" w:space="0" w:color="auto"/>
            <w:left w:val="none" w:sz="0" w:space="0" w:color="auto"/>
            <w:bottom w:val="none" w:sz="0" w:space="0" w:color="auto"/>
            <w:right w:val="none" w:sz="0" w:space="0" w:color="auto"/>
          </w:divBdr>
        </w:div>
        <w:div w:id="361631196">
          <w:marLeft w:val="0"/>
          <w:marRight w:val="0"/>
          <w:marTop w:val="0"/>
          <w:marBottom w:val="0"/>
          <w:divBdr>
            <w:top w:val="none" w:sz="0" w:space="0" w:color="auto"/>
            <w:left w:val="none" w:sz="0" w:space="0" w:color="auto"/>
            <w:bottom w:val="none" w:sz="0" w:space="0" w:color="auto"/>
            <w:right w:val="none" w:sz="0" w:space="0" w:color="auto"/>
          </w:divBdr>
        </w:div>
        <w:div w:id="1120686425">
          <w:marLeft w:val="0"/>
          <w:marRight w:val="0"/>
          <w:marTop w:val="0"/>
          <w:marBottom w:val="0"/>
          <w:divBdr>
            <w:top w:val="none" w:sz="0" w:space="0" w:color="auto"/>
            <w:left w:val="none" w:sz="0" w:space="0" w:color="auto"/>
            <w:bottom w:val="none" w:sz="0" w:space="0" w:color="auto"/>
            <w:right w:val="none" w:sz="0" w:space="0" w:color="auto"/>
          </w:divBdr>
        </w:div>
        <w:div w:id="1957520608">
          <w:marLeft w:val="0"/>
          <w:marRight w:val="0"/>
          <w:marTop w:val="0"/>
          <w:marBottom w:val="0"/>
          <w:divBdr>
            <w:top w:val="none" w:sz="0" w:space="0" w:color="auto"/>
            <w:left w:val="none" w:sz="0" w:space="0" w:color="auto"/>
            <w:bottom w:val="none" w:sz="0" w:space="0" w:color="auto"/>
            <w:right w:val="none" w:sz="0" w:space="0" w:color="auto"/>
          </w:divBdr>
        </w:div>
      </w:divsChild>
    </w:div>
    <w:div w:id="1173839120">
      <w:bodyDiv w:val="1"/>
      <w:marLeft w:val="0"/>
      <w:marRight w:val="0"/>
      <w:marTop w:val="0"/>
      <w:marBottom w:val="0"/>
      <w:divBdr>
        <w:top w:val="none" w:sz="0" w:space="0" w:color="auto"/>
        <w:left w:val="none" w:sz="0" w:space="0" w:color="auto"/>
        <w:bottom w:val="none" w:sz="0" w:space="0" w:color="auto"/>
        <w:right w:val="none" w:sz="0" w:space="0" w:color="auto"/>
      </w:divBdr>
    </w:div>
    <w:div w:id="1227229344">
      <w:bodyDiv w:val="1"/>
      <w:marLeft w:val="0"/>
      <w:marRight w:val="0"/>
      <w:marTop w:val="0"/>
      <w:marBottom w:val="0"/>
      <w:divBdr>
        <w:top w:val="none" w:sz="0" w:space="0" w:color="auto"/>
        <w:left w:val="none" w:sz="0" w:space="0" w:color="auto"/>
        <w:bottom w:val="none" w:sz="0" w:space="0" w:color="auto"/>
        <w:right w:val="none" w:sz="0" w:space="0" w:color="auto"/>
      </w:divBdr>
      <w:divsChild>
        <w:div w:id="120809181">
          <w:marLeft w:val="0"/>
          <w:marRight w:val="0"/>
          <w:marTop w:val="0"/>
          <w:marBottom w:val="0"/>
          <w:divBdr>
            <w:top w:val="none" w:sz="0" w:space="0" w:color="auto"/>
            <w:left w:val="none" w:sz="0" w:space="0" w:color="auto"/>
            <w:bottom w:val="none" w:sz="0" w:space="0" w:color="auto"/>
            <w:right w:val="none" w:sz="0" w:space="0" w:color="auto"/>
          </w:divBdr>
        </w:div>
        <w:div w:id="395200410">
          <w:marLeft w:val="0"/>
          <w:marRight w:val="0"/>
          <w:marTop w:val="0"/>
          <w:marBottom w:val="0"/>
          <w:divBdr>
            <w:top w:val="none" w:sz="0" w:space="0" w:color="auto"/>
            <w:left w:val="none" w:sz="0" w:space="0" w:color="auto"/>
            <w:bottom w:val="none" w:sz="0" w:space="0" w:color="auto"/>
            <w:right w:val="none" w:sz="0" w:space="0" w:color="auto"/>
          </w:divBdr>
        </w:div>
        <w:div w:id="435447922">
          <w:marLeft w:val="0"/>
          <w:marRight w:val="0"/>
          <w:marTop w:val="0"/>
          <w:marBottom w:val="0"/>
          <w:divBdr>
            <w:top w:val="none" w:sz="0" w:space="0" w:color="auto"/>
            <w:left w:val="none" w:sz="0" w:space="0" w:color="auto"/>
            <w:bottom w:val="none" w:sz="0" w:space="0" w:color="auto"/>
            <w:right w:val="none" w:sz="0" w:space="0" w:color="auto"/>
          </w:divBdr>
        </w:div>
        <w:div w:id="1022247246">
          <w:marLeft w:val="0"/>
          <w:marRight w:val="0"/>
          <w:marTop w:val="0"/>
          <w:marBottom w:val="0"/>
          <w:divBdr>
            <w:top w:val="none" w:sz="0" w:space="0" w:color="auto"/>
            <w:left w:val="none" w:sz="0" w:space="0" w:color="auto"/>
            <w:bottom w:val="none" w:sz="0" w:space="0" w:color="auto"/>
            <w:right w:val="none" w:sz="0" w:space="0" w:color="auto"/>
          </w:divBdr>
        </w:div>
        <w:div w:id="1056510485">
          <w:marLeft w:val="0"/>
          <w:marRight w:val="0"/>
          <w:marTop w:val="0"/>
          <w:marBottom w:val="0"/>
          <w:divBdr>
            <w:top w:val="none" w:sz="0" w:space="0" w:color="auto"/>
            <w:left w:val="none" w:sz="0" w:space="0" w:color="auto"/>
            <w:bottom w:val="none" w:sz="0" w:space="0" w:color="auto"/>
            <w:right w:val="none" w:sz="0" w:space="0" w:color="auto"/>
          </w:divBdr>
        </w:div>
        <w:div w:id="1062099826">
          <w:marLeft w:val="0"/>
          <w:marRight w:val="0"/>
          <w:marTop w:val="0"/>
          <w:marBottom w:val="0"/>
          <w:divBdr>
            <w:top w:val="none" w:sz="0" w:space="0" w:color="auto"/>
            <w:left w:val="none" w:sz="0" w:space="0" w:color="auto"/>
            <w:bottom w:val="none" w:sz="0" w:space="0" w:color="auto"/>
            <w:right w:val="none" w:sz="0" w:space="0" w:color="auto"/>
          </w:divBdr>
        </w:div>
        <w:div w:id="1078554869">
          <w:marLeft w:val="0"/>
          <w:marRight w:val="0"/>
          <w:marTop w:val="0"/>
          <w:marBottom w:val="0"/>
          <w:divBdr>
            <w:top w:val="none" w:sz="0" w:space="0" w:color="auto"/>
            <w:left w:val="none" w:sz="0" w:space="0" w:color="auto"/>
            <w:bottom w:val="none" w:sz="0" w:space="0" w:color="auto"/>
            <w:right w:val="none" w:sz="0" w:space="0" w:color="auto"/>
          </w:divBdr>
        </w:div>
        <w:div w:id="1492284480">
          <w:marLeft w:val="0"/>
          <w:marRight w:val="0"/>
          <w:marTop w:val="0"/>
          <w:marBottom w:val="0"/>
          <w:divBdr>
            <w:top w:val="none" w:sz="0" w:space="0" w:color="auto"/>
            <w:left w:val="none" w:sz="0" w:space="0" w:color="auto"/>
            <w:bottom w:val="none" w:sz="0" w:space="0" w:color="auto"/>
            <w:right w:val="none" w:sz="0" w:space="0" w:color="auto"/>
          </w:divBdr>
        </w:div>
        <w:div w:id="1515460124">
          <w:marLeft w:val="0"/>
          <w:marRight w:val="0"/>
          <w:marTop w:val="0"/>
          <w:marBottom w:val="0"/>
          <w:divBdr>
            <w:top w:val="none" w:sz="0" w:space="0" w:color="auto"/>
            <w:left w:val="none" w:sz="0" w:space="0" w:color="auto"/>
            <w:bottom w:val="none" w:sz="0" w:space="0" w:color="auto"/>
            <w:right w:val="none" w:sz="0" w:space="0" w:color="auto"/>
          </w:divBdr>
        </w:div>
        <w:div w:id="1774980744">
          <w:marLeft w:val="0"/>
          <w:marRight w:val="0"/>
          <w:marTop w:val="0"/>
          <w:marBottom w:val="0"/>
          <w:divBdr>
            <w:top w:val="none" w:sz="0" w:space="0" w:color="auto"/>
            <w:left w:val="none" w:sz="0" w:space="0" w:color="auto"/>
            <w:bottom w:val="none" w:sz="0" w:space="0" w:color="auto"/>
            <w:right w:val="none" w:sz="0" w:space="0" w:color="auto"/>
          </w:divBdr>
        </w:div>
        <w:div w:id="1945140932">
          <w:marLeft w:val="0"/>
          <w:marRight w:val="0"/>
          <w:marTop w:val="0"/>
          <w:marBottom w:val="0"/>
          <w:divBdr>
            <w:top w:val="none" w:sz="0" w:space="0" w:color="auto"/>
            <w:left w:val="none" w:sz="0" w:space="0" w:color="auto"/>
            <w:bottom w:val="none" w:sz="0" w:space="0" w:color="auto"/>
            <w:right w:val="none" w:sz="0" w:space="0" w:color="auto"/>
          </w:divBdr>
        </w:div>
        <w:div w:id="2106418702">
          <w:marLeft w:val="0"/>
          <w:marRight w:val="0"/>
          <w:marTop w:val="0"/>
          <w:marBottom w:val="0"/>
          <w:divBdr>
            <w:top w:val="none" w:sz="0" w:space="0" w:color="auto"/>
            <w:left w:val="none" w:sz="0" w:space="0" w:color="auto"/>
            <w:bottom w:val="none" w:sz="0" w:space="0" w:color="auto"/>
            <w:right w:val="none" w:sz="0" w:space="0" w:color="auto"/>
          </w:divBdr>
        </w:div>
      </w:divsChild>
    </w:div>
    <w:div w:id="1349484525">
      <w:bodyDiv w:val="1"/>
      <w:marLeft w:val="0"/>
      <w:marRight w:val="0"/>
      <w:marTop w:val="0"/>
      <w:marBottom w:val="0"/>
      <w:divBdr>
        <w:top w:val="none" w:sz="0" w:space="0" w:color="auto"/>
        <w:left w:val="none" w:sz="0" w:space="0" w:color="auto"/>
        <w:bottom w:val="none" w:sz="0" w:space="0" w:color="auto"/>
        <w:right w:val="none" w:sz="0" w:space="0" w:color="auto"/>
      </w:divBdr>
      <w:divsChild>
        <w:div w:id="1438522399">
          <w:marLeft w:val="0"/>
          <w:marRight w:val="0"/>
          <w:marTop w:val="0"/>
          <w:marBottom w:val="0"/>
          <w:divBdr>
            <w:top w:val="none" w:sz="0" w:space="0" w:color="auto"/>
            <w:left w:val="none" w:sz="0" w:space="0" w:color="auto"/>
            <w:bottom w:val="none" w:sz="0" w:space="0" w:color="auto"/>
            <w:right w:val="none" w:sz="0" w:space="0" w:color="auto"/>
          </w:divBdr>
          <w:divsChild>
            <w:div w:id="4884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02307">
      <w:bodyDiv w:val="1"/>
      <w:marLeft w:val="0"/>
      <w:marRight w:val="0"/>
      <w:marTop w:val="0"/>
      <w:marBottom w:val="0"/>
      <w:divBdr>
        <w:top w:val="none" w:sz="0" w:space="0" w:color="auto"/>
        <w:left w:val="none" w:sz="0" w:space="0" w:color="auto"/>
        <w:bottom w:val="none" w:sz="0" w:space="0" w:color="auto"/>
        <w:right w:val="none" w:sz="0" w:space="0" w:color="auto"/>
      </w:divBdr>
    </w:div>
    <w:div w:id="1386371227">
      <w:bodyDiv w:val="1"/>
      <w:marLeft w:val="0"/>
      <w:marRight w:val="0"/>
      <w:marTop w:val="0"/>
      <w:marBottom w:val="0"/>
      <w:divBdr>
        <w:top w:val="none" w:sz="0" w:space="0" w:color="auto"/>
        <w:left w:val="none" w:sz="0" w:space="0" w:color="auto"/>
        <w:bottom w:val="none" w:sz="0" w:space="0" w:color="auto"/>
        <w:right w:val="none" w:sz="0" w:space="0" w:color="auto"/>
      </w:divBdr>
    </w:div>
    <w:div w:id="1391032296">
      <w:bodyDiv w:val="1"/>
      <w:marLeft w:val="0"/>
      <w:marRight w:val="0"/>
      <w:marTop w:val="0"/>
      <w:marBottom w:val="0"/>
      <w:divBdr>
        <w:top w:val="none" w:sz="0" w:space="0" w:color="auto"/>
        <w:left w:val="none" w:sz="0" w:space="0" w:color="auto"/>
        <w:bottom w:val="none" w:sz="0" w:space="0" w:color="auto"/>
        <w:right w:val="none" w:sz="0" w:space="0" w:color="auto"/>
      </w:divBdr>
      <w:divsChild>
        <w:div w:id="1046758911">
          <w:marLeft w:val="0"/>
          <w:marRight w:val="0"/>
          <w:marTop w:val="0"/>
          <w:marBottom w:val="0"/>
          <w:divBdr>
            <w:top w:val="none" w:sz="0" w:space="0" w:color="auto"/>
            <w:left w:val="none" w:sz="0" w:space="0" w:color="auto"/>
            <w:bottom w:val="none" w:sz="0" w:space="0" w:color="auto"/>
            <w:right w:val="none" w:sz="0" w:space="0" w:color="auto"/>
          </w:divBdr>
          <w:divsChild>
            <w:div w:id="20134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5907">
      <w:bodyDiv w:val="1"/>
      <w:marLeft w:val="0"/>
      <w:marRight w:val="0"/>
      <w:marTop w:val="0"/>
      <w:marBottom w:val="0"/>
      <w:divBdr>
        <w:top w:val="none" w:sz="0" w:space="0" w:color="auto"/>
        <w:left w:val="none" w:sz="0" w:space="0" w:color="auto"/>
        <w:bottom w:val="none" w:sz="0" w:space="0" w:color="auto"/>
        <w:right w:val="none" w:sz="0" w:space="0" w:color="auto"/>
      </w:divBdr>
    </w:div>
    <w:div w:id="1641182086">
      <w:bodyDiv w:val="1"/>
      <w:marLeft w:val="0"/>
      <w:marRight w:val="0"/>
      <w:marTop w:val="0"/>
      <w:marBottom w:val="0"/>
      <w:divBdr>
        <w:top w:val="none" w:sz="0" w:space="0" w:color="auto"/>
        <w:left w:val="none" w:sz="0" w:space="0" w:color="auto"/>
        <w:bottom w:val="none" w:sz="0" w:space="0" w:color="auto"/>
        <w:right w:val="none" w:sz="0" w:space="0" w:color="auto"/>
      </w:divBdr>
    </w:div>
    <w:div w:id="1663006224">
      <w:bodyDiv w:val="1"/>
      <w:marLeft w:val="0"/>
      <w:marRight w:val="0"/>
      <w:marTop w:val="0"/>
      <w:marBottom w:val="0"/>
      <w:divBdr>
        <w:top w:val="none" w:sz="0" w:space="0" w:color="auto"/>
        <w:left w:val="none" w:sz="0" w:space="0" w:color="auto"/>
        <w:bottom w:val="none" w:sz="0" w:space="0" w:color="auto"/>
        <w:right w:val="none" w:sz="0" w:space="0" w:color="auto"/>
      </w:divBdr>
    </w:div>
    <w:div w:id="1697652041">
      <w:bodyDiv w:val="1"/>
      <w:marLeft w:val="0"/>
      <w:marRight w:val="0"/>
      <w:marTop w:val="0"/>
      <w:marBottom w:val="0"/>
      <w:divBdr>
        <w:top w:val="none" w:sz="0" w:space="0" w:color="auto"/>
        <w:left w:val="none" w:sz="0" w:space="0" w:color="auto"/>
        <w:bottom w:val="none" w:sz="0" w:space="0" w:color="auto"/>
        <w:right w:val="none" w:sz="0" w:space="0" w:color="auto"/>
      </w:divBdr>
    </w:div>
    <w:div w:id="1712268407">
      <w:bodyDiv w:val="1"/>
      <w:marLeft w:val="0"/>
      <w:marRight w:val="0"/>
      <w:marTop w:val="0"/>
      <w:marBottom w:val="0"/>
      <w:divBdr>
        <w:top w:val="none" w:sz="0" w:space="0" w:color="auto"/>
        <w:left w:val="none" w:sz="0" w:space="0" w:color="auto"/>
        <w:bottom w:val="none" w:sz="0" w:space="0" w:color="auto"/>
        <w:right w:val="none" w:sz="0" w:space="0" w:color="auto"/>
      </w:divBdr>
    </w:div>
    <w:div w:id="1745372463">
      <w:bodyDiv w:val="1"/>
      <w:marLeft w:val="0"/>
      <w:marRight w:val="0"/>
      <w:marTop w:val="0"/>
      <w:marBottom w:val="0"/>
      <w:divBdr>
        <w:top w:val="none" w:sz="0" w:space="0" w:color="auto"/>
        <w:left w:val="none" w:sz="0" w:space="0" w:color="auto"/>
        <w:bottom w:val="none" w:sz="0" w:space="0" w:color="auto"/>
        <w:right w:val="none" w:sz="0" w:space="0" w:color="auto"/>
      </w:divBdr>
    </w:div>
    <w:div w:id="1751732143">
      <w:bodyDiv w:val="1"/>
      <w:marLeft w:val="0"/>
      <w:marRight w:val="0"/>
      <w:marTop w:val="0"/>
      <w:marBottom w:val="0"/>
      <w:divBdr>
        <w:top w:val="none" w:sz="0" w:space="0" w:color="auto"/>
        <w:left w:val="none" w:sz="0" w:space="0" w:color="auto"/>
        <w:bottom w:val="none" w:sz="0" w:space="0" w:color="auto"/>
        <w:right w:val="none" w:sz="0" w:space="0" w:color="auto"/>
      </w:divBdr>
    </w:div>
    <w:div w:id="1810896606">
      <w:bodyDiv w:val="1"/>
      <w:marLeft w:val="0"/>
      <w:marRight w:val="0"/>
      <w:marTop w:val="0"/>
      <w:marBottom w:val="0"/>
      <w:divBdr>
        <w:top w:val="none" w:sz="0" w:space="0" w:color="auto"/>
        <w:left w:val="none" w:sz="0" w:space="0" w:color="auto"/>
        <w:bottom w:val="none" w:sz="0" w:space="0" w:color="auto"/>
        <w:right w:val="none" w:sz="0" w:space="0" w:color="auto"/>
      </w:divBdr>
    </w:div>
    <w:div w:id="1828129195">
      <w:bodyDiv w:val="1"/>
      <w:marLeft w:val="0"/>
      <w:marRight w:val="0"/>
      <w:marTop w:val="0"/>
      <w:marBottom w:val="0"/>
      <w:divBdr>
        <w:top w:val="none" w:sz="0" w:space="0" w:color="auto"/>
        <w:left w:val="none" w:sz="0" w:space="0" w:color="auto"/>
        <w:bottom w:val="none" w:sz="0" w:space="0" w:color="auto"/>
        <w:right w:val="none" w:sz="0" w:space="0" w:color="auto"/>
      </w:divBdr>
    </w:div>
    <w:div w:id="1847086740">
      <w:bodyDiv w:val="1"/>
      <w:marLeft w:val="0"/>
      <w:marRight w:val="0"/>
      <w:marTop w:val="0"/>
      <w:marBottom w:val="0"/>
      <w:divBdr>
        <w:top w:val="none" w:sz="0" w:space="0" w:color="auto"/>
        <w:left w:val="none" w:sz="0" w:space="0" w:color="auto"/>
        <w:bottom w:val="none" w:sz="0" w:space="0" w:color="auto"/>
        <w:right w:val="none" w:sz="0" w:space="0" w:color="auto"/>
      </w:divBdr>
    </w:div>
    <w:div w:id="1892039822">
      <w:bodyDiv w:val="1"/>
      <w:marLeft w:val="0"/>
      <w:marRight w:val="0"/>
      <w:marTop w:val="0"/>
      <w:marBottom w:val="0"/>
      <w:divBdr>
        <w:top w:val="none" w:sz="0" w:space="0" w:color="auto"/>
        <w:left w:val="none" w:sz="0" w:space="0" w:color="auto"/>
        <w:bottom w:val="none" w:sz="0" w:space="0" w:color="auto"/>
        <w:right w:val="none" w:sz="0" w:space="0" w:color="auto"/>
      </w:divBdr>
      <w:divsChild>
        <w:div w:id="1665088379">
          <w:marLeft w:val="0"/>
          <w:marRight w:val="0"/>
          <w:marTop w:val="0"/>
          <w:marBottom w:val="0"/>
          <w:divBdr>
            <w:top w:val="none" w:sz="0" w:space="0" w:color="auto"/>
            <w:left w:val="none" w:sz="0" w:space="0" w:color="auto"/>
            <w:bottom w:val="none" w:sz="0" w:space="0" w:color="auto"/>
            <w:right w:val="none" w:sz="0" w:space="0" w:color="auto"/>
          </w:divBdr>
          <w:divsChild>
            <w:div w:id="18885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7872">
      <w:bodyDiv w:val="1"/>
      <w:marLeft w:val="0"/>
      <w:marRight w:val="0"/>
      <w:marTop w:val="0"/>
      <w:marBottom w:val="0"/>
      <w:divBdr>
        <w:top w:val="none" w:sz="0" w:space="0" w:color="auto"/>
        <w:left w:val="none" w:sz="0" w:space="0" w:color="auto"/>
        <w:bottom w:val="none" w:sz="0" w:space="0" w:color="auto"/>
        <w:right w:val="none" w:sz="0" w:space="0" w:color="auto"/>
      </w:divBdr>
    </w:div>
    <w:div w:id="1959531683">
      <w:bodyDiv w:val="1"/>
      <w:marLeft w:val="0"/>
      <w:marRight w:val="0"/>
      <w:marTop w:val="0"/>
      <w:marBottom w:val="0"/>
      <w:divBdr>
        <w:top w:val="none" w:sz="0" w:space="0" w:color="auto"/>
        <w:left w:val="none" w:sz="0" w:space="0" w:color="auto"/>
        <w:bottom w:val="none" w:sz="0" w:space="0" w:color="auto"/>
        <w:right w:val="none" w:sz="0" w:space="0" w:color="auto"/>
      </w:divBdr>
    </w:div>
    <w:div w:id="1974943387">
      <w:bodyDiv w:val="1"/>
      <w:marLeft w:val="0"/>
      <w:marRight w:val="0"/>
      <w:marTop w:val="0"/>
      <w:marBottom w:val="0"/>
      <w:divBdr>
        <w:top w:val="none" w:sz="0" w:space="0" w:color="auto"/>
        <w:left w:val="none" w:sz="0" w:space="0" w:color="auto"/>
        <w:bottom w:val="none" w:sz="0" w:space="0" w:color="auto"/>
        <w:right w:val="none" w:sz="0" w:space="0" w:color="auto"/>
      </w:divBdr>
      <w:divsChild>
        <w:div w:id="2139444266">
          <w:marLeft w:val="0"/>
          <w:marRight w:val="0"/>
          <w:marTop w:val="0"/>
          <w:marBottom w:val="0"/>
          <w:divBdr>
            <w:top w:val="none" w:sz="0" w:space="0" w:color="auto"/>
            <w:left w:val="none" w:sz="0" w:space="0" w:color="auto"/>
            <w:bottom w:val="none" w:sz="0" w:space="0" w:color="auto"/>
            <w:right w:val="none" w:sz="0" w:space="0" w:color="auto"/>
          </w:divBdr>
          <w:divsChild>
            <w:div w:id="47095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95133">
      <w:bodyDiv w:val="1"/>
      <w:marLeft w:val="0"/>
      <w:marRight w:val="0"/>
      <w:marTop w:val="0"/>
      <w:marBottom w:val="0"/>
      <w:divBdr>
        <w:top w:val="none" w:sz="0" w:space="0" w:color="auto"/>
        <w:left w:val="none" w:sz="0" w:space="0" w:color="auto"/>
        <w:bottom w:val="none" w:sz="0" w:space="0" w:color="auto"/>
        <w:right w:val="none" w:sz="0" w:space="0" w:color="auto"/>
      </w:divBdr>
      <w:divsChild>
        <w:div w:id="57410907">
          <w:marLeft w:val="0"/>
          <w:marRight w:val="0"/>
          <w:marTop w:val="0"/>
          <w:marBottom w:val="0"/>
          <w:divBdr>
            <w:top w:val="none" w:sz="0" w:space="0" w:color="auto"/>
            <w:left w:val="none" w:sz="0" w:space="0" w:color="auto"/>
            <w:bottom w:val="none" w:sz="0" w:space="0" w:color="auto"/>
            <w:right w:val="none" w:sz="0" w:space="0" w:color="auto"/>
          </w:divBdr>
        </w:div>
        <w:div w:id="180898152">
          <w:marLeft w:val="0"/>
          <w:marRight w:val="0"/>
          <w:marTop w:val="0"/>
          <w:marBottom w:val="0"/>
          <w:divBdr>
            <w:top w:val="none" w:sz="0" w:space="0" w:color="auto"/>
            <w:left w:val="none" w:sz="0" w:space="0" w:color="auto"/>
            <w:bottom w:val="none" w:sz="0" w:space="0" w:color="auto"/>
            <w:right w:val="none" w:sz="0" w:space="0" w:color="auto"/>
          </w:divBdr>
        </w:div>
        <w:div w:id="248275770">
          <w:marLeft w:val="0"/>
          <w:marRight w:val="0"/>
          <w:marTop w:val="0"/>
          <w:marBottom w:val="0"/>
          <w:divBdr>
            <w:top w:val="none" w:sz="0" w:space="0" w:color="auto"/>
            <w:left w:val="none" w:sz="0" w:space="0" w:color="auto"/>
            <w:bottom w:val="none" w:sz="0" w:space="0" w:color="auto"/>
            <w:right w:val="none" w:sz="0" w:space="0" w:color="auto"/>
          </w:divBdr>
        </w:div>
        <w:div w:id="440956180">
          <w:marLeft w:val="0"/>
          <w:marRight w:val="0"/>
          <w:marTop w:val="0"/>
          <w:marBottom w:val="0"/>
          <w:divBdr>
            <w:top w:val="none" w:sz="0" w:space="0" w:color="auto"/>
            <w:left w:val="none" w:sz="0" w:space="0" w:color="auto"/>
            <w:bottom w:val="none" w:sz="0" w:space="0" w:color="auto"/>
            <w:right w:val="none" w:sz="0" w:space="0" w:color="auto"/>
          </w:divBdr>
        </w:div>
        <w:div w:id="465895457">
          <w:marLeft w:val="0"/>
          <w:marRight w:val="0"/>
          <w:marTop w:val="0"/>
          <w:marBottom w:val="0"/>
          <w:divBdr>
            <w:top w:val="none" w:sz="0" w:space="0" w:color="auto"/>
            <w:left w:val="none" w:sz="0" w:space="0" w:color="auto"/>
            <w:bottom w:val="none" w:sz="0" w:space="0" w:color="auto"/>
            <w:right w:val="none" w:sz="0" w:space="0" w:color="auto"/>
          </w:divBdr>
        </w:div>
        <w:div w:id="650209732">
          <w:marLeft w:val="0"/>
          <w:marRight w:val="0"/>
          <w:marTop w:val="0"/>
          <w:marBottom w:val="0"/>
          <w:divBdr>
            <w:top w:val="none" w:sz="0" w:space="0" w:color="auto"/>
            <w:left w:val="none" w:sz="0" w:space="0" w:color="auto"/>
            <w:bottom w:val="none" w:sz="0" w:space="0" w:color="auto"/>
            <w:right w:val="none" w:sz="0" w:space="0" w:color="auto"/>
          </w:divBdr>
        </w:div>
        <w:div w:id="667176628">
          <w:marLeft w:val="0"/>
          <w:marRight w:val="0"/>
          <w:marTop w:val="0"/>
          <w:marBottom w:val="0"/>
          <w:divBdr>
            <w:top w:val="none" w:sz="0" w:space="0" w:color="auto"/>
            <w:left w:val="none" w:sz="0" w:space="0" w:color="auto"/>
            <w:bottom w:val="none" w:sz="0" w:space="0" w:color="auto"/>
            <w:right w:val="none" w:sz="0" w:space="0" w:color="auto"/>
          </w:divBdr>
        </w:div>
        <w:div w:id="668749921">
          <w:marLeft w:val="0"/>
          <w:marRight w:val="0"/>
          <w:marTop w:val="0"/>
          <w:marBottom w:val="0"/>
          <w:divBdr>
            <w:top w:val="none" w:sz="0" w:space="0" w:color="auto"/>
            <w:left w:val="none" w:sz="0" w:space="0" w:color="auto"/>
            <w:bottom w:val="none" w:sz="0" w:space="0" w:color="auto"/>
            <w:right w:val="none" w:sz="0" w:space="0" w:color="auto"/>
          </w:divBdr>
        </w:div>
        <w:div w:id="866023040">
          <w:marLeft w:val="0"/>
          <w:marRight w:val="0"/>
          <w:marTop w:val="0"/>
          <w:marBottom w:val="0"/>
          <w:divBdr>
            <w:top w:val="none" w:sz="0" w:space="0" w:color="auto"/>
            <w:left w:val="none" w:sz="0" w:space="0" w:color="auto"/>
            <w:bottom w:val="none" w:sz="0" w:space="0" w:color="auto"/>
            <w:right w:val="none" w:sz="0" w:space="0" w:color="auto"/>
          </w:divBdr>
        </w:div>
        <w:div w:id="962266396">
          <w:marLeft w:val="0"/>
          <w:marRight w:val="0"/>
          <w:marTop w:val="0"/>
          <w:marBottom w:val="0"/>
          <w:divBdr>
            <w:top w:val="none" w:sz="0" w:space="0" w:color="auto"/>
            <w:left w:val="none" w:sz="0" w:space="0" w:color="auto"/>
            <w:bottom w:val="none" w:sz="0" w:space="0" w:color="auto"/>
            <w:right w:val="none" w:sz="0" w:space="0" w:color="auto"/>
          </w:divBdr>
        </w:div>
        <w:div w:id="1062678191">
          <w:marLeft w:val="0"/>
          <w:marRight w:val="0"/>
          <w:marTop w:val="0"/>
          <w:marBottom w:val="0"/>
          <w:divBdr>
            <w:top w:val="none" w:sz="0" w:space="0" w:color="auto"/>
            <w:left w:val="none" w:sz="0" w:space="0" w:color="auto"/>
            <w:bottom w:val="none" w:sz="0" w:space="0" w:color="auto"/>
            <w:right w:val="none" w:sz="0" w:space="0" w:color="auto"/>
          </w:divBdr>
        </w:div>
        <w:div w:id="1191797006">
          <w:marLeft w:val="0"/>
          <w:marRight w:val="0"/>
          <w:marTop w:val="0"/>
          <w:marBottom w:val="0"/>
          <w:divBdr>
            <w:top w:val="none" w:sz="0" w:space="0" w:color="auto"/>
            <w:left w:val="none" w:sz="0" w:space="0" w:color="auto"/>
            <w:bottom w:val="none" w:sz="0" w:space="0" w:color="auto"/>
            <w:right w:val="none" w:sz="0" w:space="0" w:color="auto"/>
          </w:divBdr>
        </w:div>
        <w:div w:id="1614944218">
          <w:marLeft w:val="0"/>
          <w:marRight w:val="0"/>
          <w:marTop w:val="0"/>
          <w:marBottom w:val="0"/>
          <w:divBdr>
            <w:top w:val="none" w:sz="0" w:space="0" w:color="auto"/>
            <w:left w:val="none" w:sz="0" w:space="0" w:color="auto"/>
            <w:bottom w:val="none" w:sz="0" w:space="0" w:color="auto"/>
            <w:right w:val="none" w:sz="0" w:space="0" w:color="auto"/>
          </w:divBdr>
        </w:div>
        <w:div w:id="1704282382">
          <w:marLeft w:val="0"/>
          <w:marRight w:val="0"/>
          <w:marTop w:val="0"/>
          <w:marBottom w:val="0"/>
          <w:divBdr>
            <w:top w:val="none" w:sz="0" w:space="0" w:color="auto"/>
            <w:left w:val="none" w:sz="0" w:space="0" w:color="auto"/>
            <w:bottom w:val="none" w:sz="0" w:space="0" w:color="auto"/>
            <w:right w:val="none" w:sz="0" w:space="0" w:color="auto"/>
          </w:divBdr>
        </w:div>
        <w:div w:id="1874951791">
          <w:marLeft w:val="0"/>
          <w:marRight w:val="0"/>
          <w:marTop w:val="0"/>
          <w:marBottom w:val="0"/>
          <w:divBdr>
            <w:top w:val="none" w:sz="0" w:space="0" w:color="auto"/>
            <w:left w:val="none" w:sz="0" w:space="0" w:color="auto"/>
            <w:bottom w:val="none" w:sz="0" w:space="0" w:color="auto"/>
            <w:right w:val="none" w:sz="0" w:space="0" w:color="auto"/>
          </w:divBdr>
        </w:div>
        <w:div w:id="1901090234">
          <w:marLeft w:val="0"/>
          <w:marRight w:val="0"/>
          <w:marTop w:val="0"/>
          <w:marBottom w:val="0"/>
          <w:divBdr>
            <w:top w:val="none" w:sz="0" w:space="0" w:color="auto"/>
            <w:left w:val="none" w:sz="0" w:space="0" w:color="auto"/>
            <w:bottom w:val="none" w:sz="0" w:space="0" w:color="auto"/>
            <w:right w:val="none" w:sz="0" w:space="0" w:color="auto"/>
          </w:divBdr>
        </w:div>
        <w:div w:id="1952780169">
          <w:marLeft w:val="0"/>
          <w:marRight w:val="0"/>
          <w:marTop w:val="0"/>
          <w:marBottom w:val="0"/>
          <w:divBdr>
            <w:top w:val="none" w:sz="0" w:space="0" w:color="auto"/>
            <w:left w:val="none" w:sz="0" w:space="0" w:color="auto"/>
            <w:bottom w:val="none" w:sz="0" w:space="0" w:color="auto"/>
            <w:right w:val="none" w:sz="0" w:space="0" w:color="auto"/>
          </w:divBdr>
        </w:div>
        <w:div w:id="2064253017">
          <w:marLeft w:val="0"/>
          <w:marRight w:val="0"/>
          <w:marTop w:val="0"/>
          <w:marBottom w:val="0"/>
          <w:divBdr>
            <w:top w:val="none" w:sz="0" w:space="0" w:color="auto"/>
            <w:left w:val="none" w:sz="0" w:space="0" w:color="auto"/>
            <w:bottom w:val="none" w:sz="0" w:space="0" w:color="auto"/>
            <w:right w:val="none" w:sz="0" w:space="0" w:color="auto"/>
          </w:divBdr>
        </w:div>
      </w:divsChild>
    </w:div>
    <w:div w:id="2046321913">
      <w:bodyDiv w:val="1"/>
      <w:marLeft w:val="0"/>
      <w:marRight w:val="0"/>
      <w:marTop w:val="0"/>
      <w:marBottom w:val="0"/>
      <w:divBdr>
        <w:top w:val="none" w:sz="0" w:space="0" w:color="auto"/>
        <w:left w:val="none" w:sz="0" w:space="0" w:color="auto"/>
        <w:bottom w:val="none" w:sz="0" w:space="0" w:color="auto"/>
        <w:right w:val="none" w:sz="0" w:space="0" w:color="auto"/>
      </w:divBdr>
    </w:div>
    <w:div w:id="2075006025">
      <w:bodyDiv w:val="1"/>
      <w:marLeft w:val="0"/>
      <w:marRight w:val="0"/>
      <w:marTop w:val="0"/>
      <w:marBottom w:val="0"/>
      <w:divBdr>
        <w:top w:val="none" w:sz="0" w:space="0" w:color="auto"/>
        <w:left w:val="none" w:sz="0" w:space="0" w:color="auto"/>
        <w:bottom w:val="none" w:sz="0" w:space="0" w:color="auto"/>
        <w:right w:val="none" w:sz="0" w:space="0" w:color="auto"/>
      </w:divBdr>
      <w:divsChild>
        <w:div w:id="25185555">
          <w:marLeft w:val="0"/>
          <w:marRight w:val="0"/>
          <w:marTop w:val="0"/>
          <w:marBottom w:val="0"/>
          <w:divBdr>
            <w:top w:val="none" w:sz="0" w:space="0" w:color="auto"/>
            <w:left w:val="none" w:sz="0" w:space="0" w:color="auto"/>
            <w:bottom w:val="none" w:sz="0" w:space="0" w:color="auto"/>
            <w:right w:val="none" w:sz="0" w:space="0" w:color="auto"/>
          </w:divBdr>
        </w:div>
        <w:div w:id="977106689">
          <w:marLeft w:val="0"/>
          <w:marRight w:val="0"/>
          <w:marTop w:val="0"/>
          <w:marBottom w:val="0"/>
          <w:divBdr>
            <w:top w:val="none" w:sz="0" w:space="0" w:color="auto"/>
            <w:left w:val="none" w:sz="0" w:space="0" w:color="auto"/>
            <w:bottom w:val="none" w:sz="0" w:space="0" w:color="auto"/>
            <w:right w:val="none" w:sz="0" w:space="0" w:color="auto"/>
          </w:divBdr>
        </w:div>
        <w:div w:id="1118374147">
          <w:marLeft w:val="0"/>
          <w:marRight w:val="0"/>
          <w:marTop w:val="0"/>
          <w:marBottom w:val="0"/>
          <w:divBdr>
            <w:top w:val="none" w:sz="0" w:space="0" w:color="auto"/>
            <w:left w:val="none" w:sz="0" w:space="0" w:color="auto"/>
            <w:bottom w:val="none" w:sz="0" w:space="0" w:color="auto"/>
            <w:right w:val="none" w:sz="0" w:space="0" w:color="auto"/>
          </w:divBdr>
        </w:div>
        <w:div w:id="1495025307">
          <w:marLeft w:val="0"/>
          <w:marRight w:val="0"/>
          <w:marTop w:val="0"/>
          <w:marBottom w:val="0"/>
          <w:divBdr>
            <w:top w:val="none" w:sz="0" w:space="0" w:color="auto"/>
            <w:left w:val="none" w:sz="0" w:space="0" w:color="auto"/>
            <w:bottom w:val="none" w:sz="0" w:space="0" w:color="auto"/>
            <w:right w:val="none" w:sz="0" w:space="0" w:color="auto"/>
          </w:divBdr>
        </w:div>
      </w:divsChild>
    </w:div>
    <w:div w:id="2128112679">
      <w:bodyDiv w:val="1"/>
      <w:marLeft w:val="0"/>
      <w:marRight w:val="0"/>
      <w:marTop w:val="0"/>
      <w:marBottom w:val="0"/>
      <w:divBdr>
        <w:top w:val="none" w:sz="0" w:space="0" w:color="auto"/>
        <w:left w:val="none" w:sz="0" w:space="0" w:color="auto"/>
        <w:bottom w:val="none" w:sz="0" w:space="0" w:color="auto"/>
        <w:right w:val="none" w:sz="0" w:space="0" w:color="auto"/>
      </w:divBdr>
    </w:div>
    <w:div w:id="2133548643">
      <w:bodyDiv w:val="1"/>
      <w:marLeft w:val="0"/>
      <w:marRight w:val="0"/>
      <w:marTop w:val="0"/>
      <w:marBottom w:val="0"/>
      <w:divBdr>
        <w:top w:val="none" w:sz="0" w:space="0" w:color="auto"/>
        <w:left w:val="none" w:sz="0" w:space="0" w:color="auto"/>
        <w:bottom w:val="none" w:sz="0" w:space="0" w:color="auto"/>
        <w:right w:val="none" w:sz="0" w:space="0" w:color="auto"/>
      </w:divBdr>
      <w:divsChild>
        <w:div w:id="1330864127">
          <w:marLeft w:val="0"/>
          <w:marRight w:val="0"/>
          <w:marTop w:val="0"/>
          <w:marBottom w:val="0"/>
          <w:divBdr>
            <w:top w:val="none" w:sz="0" w:space="0" w:color="auto"/>
            <w:left w:val="none" w:sz="0" w:space="0" w:color="auto"/>
            <w:bottom w:val="none" w:sz="0" w:space="0" w:color="auto"/>
            <w:right w:val="none" w:sz="0" w:space="0" w:color="auto"/>
          </w:divBdr>
        </w:div>
        <w:div w:id="1587302395">
          <w:marLeft w:val="0"/>
          <w:marRight w:val="0"/>
          <w:marTop w:val="0"/>
          <w:marBottom w:val="0"/>
          <w:divBdr>
            <w:top w:val="none" w:sz="0" w:space="0" w:color="auto"/>
            <w:left w:val="none" w:sz="0" w:space="0" w:color="auto"/>
            <w:bottom w:val="none" w:sz="0" w:space="0" w:color="auto"/>
            <w:right w:val="none" w:sz="0" w:space="0" w:color="auto"/>
          </w:divBdr>
        </w:div>
        <w:div w:id="1962223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viblo.asia/p/tong-quan-ve-recommender-system-recommender-system-co-ban-phan-1-924IJGBb5PM" TargetMode="Externa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www.phamlocblog.com/2015/11/phan-tich-tuong-quan-pearson-trong-spss.html"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3.xml"/><Relationship Id="rId91" Type="http://schemas.openxmlformats.org/officeDocument/2006/relationships/hyperlink" Target="https://sandbox.vnpayment.vn/apis/docs/huong-dan-tich-ho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reactjs.org/docs/getting-started.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D:\KHMT\&#272;&#7890;%20&#193;N\&#272;&#7890;%20&#193;N%20TN\KHMT-Bao%20cao%20DATN%20%5bten%20sinh%20vien%5d%20-%20English.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0">
  <b:Source>
    <b:Tag>Tho08</b:Tag>
    <b:SourceType>Report</b:SourceType>
    <b:Guid>{860E41CF-16FE-4152-8EF1-DAF7790C9B74}</b:Guid>
    <b:Author>
      <b:Author>
        <b:NameList>
          <b:Person>
            <b:Last>Exploration</b:Last>
            <b:First>Thornburg</b:First>
            <b:Middle>Center for Space</b:Middle>
          </b:Person>
        </b:NameList>
      </b:Author>
    </b:Author>
    <b:Title>Why STEM Topics are Interrelated: The Importance of Interdisciplinary Studies in K-12 Education</b:Title>
    <b:Year>2008</b:Year>
    <b:RefOrder>1</b:RefOrder>
  </b:Source>
  <b:Source>
    <b:Tag>ACT17</b:Tag>
    <b:SourceType>Report</b:SourceType>
    <b:Guid>{89820746-CBBD-41CE-B11E-DDB4A55DAE44}</b:Guid>
    <b:Author>
      <b:Author>
        <b:NameList>
          <b:Person>
            <b:Last>ACT</b:Last>
          </b:Person>
        </b:NameList>
      </b:Author>
    </b:Author>
    <b:Title>STEM EDUCATION IN THE U.S</b:Title>
    <b:Year>2017</b:Year>
    <b:RefOrder>2</b:RefOrder>
  </b:Source>
  <b:Source>
    <b:Tag>VũH</b:Tag>
    <b:SourceType>Report</b:SourceType>
    <b:Guid>{2A5209EC-06D1-4D7C-B2A0-2846138F1636}</b:Guid>
    <b:Author>
      <b:Author>
        <b:NameList>
          <b:Person>
            <b:Last>Tiến</b:Last>
            <b:First>Vũ</b:First>
            <b:Middle>Hồng</b:Middle>
          </b:Person>
        </b:NameList>
      </b:Author>
    </b:Author>
    <b:Title>Một số phương pháp dạy học tích cực</b:Title>
    <b:RefOrder>3</b:RefOrder>
  </b:Source>
  <b:Source>
    <b:Tag>BỘG18</b:Tag>
    <b:SourceType>ConferenceProceedings</b:SourceType>
    <b:Guid>{FC76BB92-F4C8-426E-93A2-55D250AC31C8}</b:Guid>
    <b:Title>ĐỊNH HƢỚNG  GIÁO DỤC STEM TRONG TRƢỜNG TRUNG HỌC</b:Title>
    <b:Year>2018</b:Year>
    <b:Author>
      <b:Author>
        <b:NameList>
          <b:Person>
            <b:Last>TẠO</b:Last>
            <b:First>BỘ</b:First>
            <b:Middle>GIÁO DỤC VÀ ĐÀO</b:Middle>
          </b:Person>
        </b:NameList>
      </b:Author>
    </b:Author>
    <b:Pages>1-22</b:Pages>
    <b:RefOrder>4</b:RefOrder>
  </b:Source>
  <b:Source>
    <b:Tag>Cur15</b:Tag>
    <b:SourceType>Report</b:SourceType>
    <b:Guid>{B8617BB4-CF76-4582-B718-32652F5D5236}</b:Guid>
    <b:Author>
      <b:Author>
        <b:NameList>
          <b:Person>
            <b:Last>Council</b:Last>
            <b:First>Curriculum</b:First>
            <b:Middle>Development</b:Middle>
          </b:Person>
        </b:NameList>
      </b:Author>
    </b:Author>
    <b:Title>Promotion of STEM Education Unleashing Potential in Innovation</b:Title>
    <b:Year>2015</b:Year>
    <b:RefOrder>5</b:RefOrder>
  </b:Source>
  <b:Source>
    <b:Tag>ARe12</b:Tag>
    <b:SourceType>Book</b:SourceType>
    <b:Guid>{21998965-C17F-49EF-83F5-5F10FA3D966B}</b:Guid>
    <b:Title>STEM Education: Preparing for the Jobs of the Future</b:Title>
    <b:Year>April 2012</b:Year>
    <b:Author>
      <b:Author>
        <b:NameList>
          <b:Person>
            <b:Last>Joint Economic Committee Chairman’s Staff Senator Bob Casey</b:Last>
            <b:First>Chairman</b:First>
          </b:Person>
        </b:NameList>
      </b:Author>
    </b:Author>
    <b:RefOrder>6</b:RefOrder>
  </b:Source>
  <b:Source>
    <b:Tag>htt</b:Tag>
    <b:SourceType>Report</b:SourceType>
    <b:Guid>{61CBFD10-2E50-43A4-BDAD-428D138BFF41}</b:Guid>
    <b:Title>http://thoibaotaichinhvietnam.vn/pages/quoc-te/2015-12-08/10-quoc-gia-co-nen-khoa-hoc-ky-thuat-tien-tien-nhat-the-gioi-26818.aspx</b:Title>
    <b:RefOrder>7</b:RefOrder>
  </b:Source>
  <b:Source>
    <b:Tag>htt1</b:Tag>
    <b:SourceType>Report</b:SourceType>
    <b:Guid>{ABB933E5-F7E4-44B5-84EF-5F381F5B24ED}</b:Guid>
    <b:Title>http://truonghocketnoi.edu.vn/data/thuvien/DongPhD/hoclieu_3650611_1446867073.pdf</b:Title>
    <b:RefOrder>8</b:RefOrder>
  </b:Source>
  <b:Source>
    <b:Tag>Mar09</b:Tag>
    <b:SourceType>ConferenceProceedings</b:SourceType>
    <b:Guid>{26209597-110F-48A2-8895-80B71AC50AD6}</b:Guid>
    <b:Author>
      <b:Author>
        <b:NameList>
          <b:Person>
            <b:Last>Sanders</b:Last>
            <b:First>Mark</b:First>
          </b:Person>
        </b:NameList>
      </b:Author>
    </b:Author>
    <b:Title>STEM, STEM Education, STEMmania</b:Title>
    <b:Year>2009</b:Year>
    <b:RefOrder>9</b:RefOrder>
  </b:Source>
  <b:Source>
    <b:Tag>Ela14</b:Tag>
    <b:SourceType>Report</b:SourceType>
    <b:Guid>{7343838F-09B6-4F45-930B-EB46E6019D3D}</b:Guid>
    <b:Author>
      <b:Author>
        <b:NameList>
          <b:Person>
            <b:Last>Elaine J. Hom</b:Last>
            <b:First>LiveScience</b:First>
            <b:Middle>Contributor</b:Middle>
          </b:Person>
        </b:NameList>
      </b:Author>
    </b:Author>
    <b:Title>What is STEM Education?</b:Title>
    <b:Year>2014</b:Year>
    <b:RefOrder>10</b:RefOrder>
  </b:Source>
  <b:Source>
    <b:Tag>Aus18</b:Tag>
    <b:SourceType>Report</b:SourceType>
    <b:Guid>{2BFA6CC3-63B3-497B-ABB2-DB0803A3B2EB}</b:Guid>
    <b:Author>
      <b:Author>
        <b:NameList>
          <b:Person>
            <b:Last>Research</b:Last>
            <b:First>Australian</b:First>
            <b:Middle>Council for Educational</b:Middle>
          </b:Person>
        </b:NameList>
      </b:Author>
    </b:Author>
    <b:Title>CHALLENGES IN STEM LEARNING IN AUSTRALIAN SCHOOLS</b:Title>
    <b:Year>2018</b:Year>
    <b:RefOrder>11</b:RefOrder>
  </b:Source>
  <b:Source>
    <b:Tag>Hay09</b:Tag>
    <b:SourceType>Report</b:SourceType>
    <b:Guid>{0F34E5B3-78DE-4706-B18A-91C0D2067DBB}</b:Guid>
    <b:Author>
      <b:Author>
        <b:NameList>
          <b:Person>
            <b:Last>Hays Blaine Lantz</b:Last>
            <b:First> Jr., Ed.D</b:First>
          </b:Person>
        </b:NameList>
      </b:Author>
    </b:Author>
    <b:Title>Science, Technology, Engineering, and Mathematics (STEM) Education What Form? What Function?</b:Title>
    <b:Year>2009</b:Year>
    <b:RefOrder>12</b:RefOrder>
  </b:Source>
  <b:Source>
    <b:Tag>htt2</b:Tag>
    <b:SourceType>Report</b:SourceType>
    <b:Guid>{1AB2460A-7503-49F9-922E-ACDAC8EDE7F1}</b:Guid>
    <b:Title>https://hocvienkhampha.edu.vn/hieu-sao-cho-dung-ve-giao-duc-stem</b:Title>
    <b:RefOrder>13</b:RefOrder>
  </b:Source>
  <b:Source>
    <b:Tag>Mar161</b:Tag>
    <b:SourceType>Report</b:SourceType>
    <b:Guid>{18222F38-DD47-436F-BA1F-84CC4AD7F3CB}</b:Guid>
    <b:Author>
      <b:Author>
        <b:NameList>
          <b:Person>
            <b:Last>Windale</b:Last>
            <b:First>Mark</b:First>
          </b:Person>
        </b:NameList>
      </b:Author>
    </b:Author>
    <b:Title>“Giáo dục STEM bồi dưỡng những nhà đổi mới, sáng tạo trong tương lai”, Hội thảo Vai trò của nhà nước và các tổ chức cá nhân có liên quan trong việc xây dựng chiến lược phát triển giáo dục STEM,</b:Title>
    <b:Year>2016</b:Year>
    <b:City>Bộ Giáo dục và Đào tạo - Hội đồng Anh</b:City>
    <b:RefOrder>14</b:RefOrder>
  </b:Source>
  <b:Source>
    <b:Tag>USD071</b:Tag>
    <b:SourceType>Report</b:SourceType>
    <b:Guid>{176E8423-A194-4E06-AA8B-04BAAC668854}</b:Guid>
    <b:Author>
      <b:Author>
        <b:NameList>
          <b:Person>
            <b:Last>Education</b:Last>
            <b:First>U.S.</b:First>
            <b:Middle>Department of</b:Middle>
          </b:Person>
        </b:NameList>
      </b:Author>
    </b:Author>
    <b:Title>Report of the Academic Competitiveness Council</b:Title>
    <b:Year>2007</b:Year>
    <b:RefOrder>15</b:RefOrder>
  </b:Source>
  <b:Source>
    <b:Tag>HồS02</b:Tag>
    <b:SourceType>Report</b:SourceType>
    <b:Guid>{F74E4E41-2438-46BC-B1E0-EB26BF3A145F}</b:Guid>
    <b:Author>
      <b:Author>
        <b:NameList>
          <b:Person>
            <b:Last>biên)</b:Last>
            <b:First>Hồ</b:First>
            <b:Middle>Sĩ Đàm (Chủ</b:Middle>
          </b:Person>
        </b:NameList>
      </b:Author>
    </b:Author>
    <b:Title>Sách giáo viên Tin học </b:Title>
    <b:Year>2002</b:Year>
    <b:City>Nhà xuất bản Giáo dục và Đào tạo</b:City>
    <b:RefOrder>16</b:RefOrder>
  </b:Source>
  <b:Source>
    <b:Tag>Rod061</b:Tag>
    <b:SourceType>Report</b:SourceType>
    <b:Guid>{114EDF09-B806-4472-85A2-1406804CA46B}</b:Guid>
    <b:Author>
      <b:Author>
        <b:NameList>
          <b:Person>
            <b:Last>Rodger W. Bybee</b:Last>
            <b:First>Joseph</b:First>
            <b:Middle>A. Taylor, April Gardner, Pamela Van Scotter, Janet Carlson Powell, Anne Westbrook, and Nancy Landes</b:Middle>
          </b:Person>
        </b:NameList>
      </b:Author>
    </b:Author>
    <b:Title>The BSCS 5E Instructional Model: Origins and Effectiveness</b:Title>
    <b:Year>12 June 2006</b:Year>
    <b:City>Office of Science Education National Institutes of Health</b:City>
    <b:RefOrder>17</b:RefOrder>
  </b:Source>
</b:Sources>
</file>

<file path=customXml/itemProps1.xml><?xml version="1.0" encoding="utf-8"?>
<ds:datastoreItem xmlns:ds="http://schemas.openxmlformats.org/officeDocument/2006/customXml" ds:itemID="{0159355C-7657-4EAC-858B-15D157C92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KHMT-Bao cao DATN [ten sinh vien] - English</Template>
  <TotalTime>2221</TotalTime>
  <Pages>77</Pages>
  <Words>10141</Words>
  <Characters>57809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67815</CharactersWithSpaces>
  <SharedDoc>false</SharedDoc>
  <HLinks>
    <vt:vector size="330" baseType="variant">
      <vt:variant>
        <vt:i4>2490373</vt:i4>
      </vt:variant>
      <vt:variant>
        <vt:i4>327</vt:i4>
      </vt:variant>
      <vt:variant>
        <vt:i4>0</vt:i4>
      </vt:variant>
      <vt:variant>
        <vt:i4>5</vt:i4>
      </vt:variant>
      <vt:variant>
        <vt:lpwstr/>
      </vt:variant>
      <vt:variant>
        <vt:lpwstr>_Toc3415706</vt:lpwstr>
      </vt:variant>
      <vt:variant>
        <vt:i4>3014664</vt:i4>
      </vt:variant>
      <vt:variant>
        <vt:i4>320</vt:i4>
      </vt:variant>
      <vt:variant>
        <vt:i4>0</vt:i4>
      </vt:variant>
      <vt:variant>
        <vt:i4>5</vt:i4>
      </vt:variant>
      <vt:variant>
        <vt:lpwstr/>
      </vt:variant>
      <vt:variant>
        <vt:lpwstr>_Toc7979896</vt:lpwstr>
      </vt:variant>
      <vt:variant>
        <vt:i4>3014664</vt:i4>
      </vt:variant>
      <vt:variant>
        <vt:i4>314</vt:i4>
      </vt:variant>
      <vt:variant>
        <vt:i4>0</vt:i4>
      </vt:variant>
      <vt:variant>
        <vt:i4>5</vt:i4>
      </vt:variant>
      <vt:variant>
        <vt:lpwstr/>
      </vt:variant>
      <vt:variant>
        <vt:lpwstr>_Toc7979895</vt:lpwstr>
      </vt:variant>
      <vt:variant>
        <vt:i4>3014664</vt:i4>
      </vt:variant>
      <vt:variant>
        <vt:i4>308</vt:i4>
      </vt:variant>
      <vt:variant>
        <vt:i4>0</vt:i4>
      </vt:variant>
      <vt:variant>
        <vt:i4>5</vt:i4>
      </vt:variant>
      <vt:variant>
        <vt:lpwstr/>
      </vt:variant>
      <vt:variant>
        <vt:lpwstr>_Toc7979893</vt:lpwstr>
      </vt:variant>
      <vt:variant>
        <vt:i4>3014664</vt:i4>
      </vt:variant>
      <vt:variant>
        <vt:i4>302</vt:i4>
      </vt:variant>
      <vt:variant>
        <vt:i4>0</vt:i4>
      </vt:variant>
      <vt:variant>
        <vt:i4>5</vt:i4>
      </vt:variant>
      <vt:variant>
        <vt:lpwstr/>
      </vt:variant>
      <vt:variant>
        <vt:lpwstr>_Toc7979892</vt:lpwstr>
      </vt:variant>
      <vt:variant>
        <vt:i4>3014664</vt:i4>
      </vt:variant>
      <vt:variant>
        <vt:i4>296</vt:i4>
      </vt:variant>
      <vt:variant>
        <vt:i4>0</vt:i4>
      </vt:variant>
      <vt:variant>
        <vt:i4>5</vt:i4>
      </vt:variant>
      <vt:variant>
        <vt:lpwstr/>
      </vt:variant>
      <vt:variant>
        <vt:lpwstr>_Toc7979891</vt:lpwstr>
      </vt:variant>
      <vt:variant>
        <vt:i4>3014664</vt:i4>
      </vt:variant>
      <vt:variant>
        <vt:i4>290</vt:i4>
      </vt:variant>
      <vt:variant>
        <vt:i4>0</vt:i4>
      </vt:variant>
      <vt:variant>
        <vt:i4>5</vt:i4>
      </vt:variant>
      <vt:variant>
        <vt:lpwstr/>
      </vt:variant>
      <vt:variant>
        <vt:lpwstr>_Toc7979890</vt:lpwstr>
      </vt:variant>
      <vt:variant>
        <vt:i4>3080200</vt:i4>
      </vt:variant>
      <vt:variant>
        <vt:i4>284</vt:i4>
      </vt:variant>
      <vt:variant>
        <vt:i4>0</vt:i4>
      </vt:variant>
      <vt:variant>
        <vt:i4>5</vt:i4>
      </vt:variant>
      <vt:variant>
        <vt:lpwstr/>
      </vt:variant>
      <vt:variant>
        <vt:lpwstr>_Toc7979889</vt:lpwstr>
      </vt:variant>
      <vt:variant>
        <vt:i4>3080200</vt:i4>
      </vt:variant>
      <vt:variant>
        <vt:i4>278</vt:i4>
      </vt:variant>
      <vt:variant>
        <vt:i4>0</vt:i4>
      </vt:variant>
      <vt:variant>
        <vt:i4>5</vt:i4>
      </vt:variant>
      <vt:variant>
        <vt:lpwstr/>
      </vt:variant>
      <vt:variant>
        <vt:lpwstr>_Toc7979888</vt:lpwstr>
      </vt:variant>
      <vt:variant>
        <vt:i4>3080200</vt:i4>
      </vt:variant>
      <vt:variant>
        <vt:i4>272</vt:i4>
      </vt:variant>
      <vt:variant>
        <vt:i4>0</vt:i4>
      </vt:variant>
      <vt:variant>
        <vt:i4>5</vt:i4>
      </vt:variant>
      <vt:variant>
        <vt:lpwstr/>
      </vt:variant>
      <vt:variant>
        <vt:lpwstr>_Toc7979887</vt:lpwstr>
      </vt:variant>
      <vt:variant>
        <vt:i4>3080200</vt:i4>
      </vt:variant>
      <vt:variant>
        <vt:i4>266</vt:i4>
      </vt:variant>
      <vt:variant>
        <vt:i4>0</vt:i4>
      </vt:variant>
      <vt:variant>
        <vt:i4>5</vt:i4>
      </vt:variant>
      <vt:variant>
        <vt:lpwstr/>
      </vt:variant>
      <vt:variant>
        <vt:lpwstr>_Toc7979886</vt:lpwstr>
      </vt:variant>
      <vt:variant>
        <vt:i4>3080200</vt:i4>
      </vt:variant>
      <vt:variant>
        <vt:i4>260</vt:i4>
      </vt:variant>
      <vt:variant>
        <vt:i4>0</vt:i4>
      </vt:variant>
      <vt:variant>
        <vt:i4>5</vt:i4>
      </vt:variant>
      <vt:variant>
        <vt:lpwstr/>
      </vt:variant>
      <vt:variant>
        <vt:lpwstr>_Toc7979885</vt:lpwstr>
      </vt:variant>
      <vt:variant>
        <vt:i4>3080200</vt:i4>
      </vt:variant>
      <vt:variant>
        <vt:i4>254</vt:i4>
      </vt:variant>
      <vt:variant>
        <vt:i4>0</vt:i4>
      </vt:variant>
      <vt:variant>
        <vt:i4>5</vt:i4>
      </vt:variant>
      <vt:variant>
        <vt:lpwstr/>
      </vt:variant>
      <vt:variant>
        <vt:lpwstr>_Toc7979884</vt:lpwstr>
      </vt:variant>
      <vt:variant>
        <vt:i4>3080200</vt:i4>
      </vt:variant>
      <vt:variant>
        <vt:i4>248</vt:i4>
      </vt:variant>
      <vt:variant>
        <vt:i4>0</vt:i4>
      </vt:variant>
      <vt:variant>
        <vt:i4>5</vt:i4>
      </vt:variant>
      <vt:variant>
        <vt:lpwstr/>
      </vt:variant>
      <vt:variant>
        <vt:lpwstr>_Toc7979883</vt:lpwstr>
      </vt:variant>
      <vt:variant>
        <vt:i4>3080200</vt:i4>
      </vt:variant>
      <vt:variant>
        <vt:i4>242</vt:i4>
      </vt:variant>
      <vt:variant>
        <vt:i4>0</vt:i4>
      </vt:variant>
      <vt:variant>
        <vt:i4>5</vt:i4>
      </vt:variant>
      <vt:variant>
        <vt:lpwstr/>
      </vt:variant>
      <vt:variant>
        <vt:lpwstr>_Toc7979882</vt:lpwstr>
      </vt:variant>
      <vt:variant>
        <vt:i4>3080200</vt:i4>
      </vt:variant>
      <vt:variant>
        <vt:i4>236</vt:i4>
      </vt:variant>
      <vt:variant>
        <vt:i4>0</vt:i4>
      </vt:variant>
      <vt:variant>
        <vt:i4>5</vt:i4>
      </vt:variant>
      <vt:variant>
        <vt:lpwstr/>
      </vt:variant>
      <vt:variant>
        <vt:lpwstr>_Toc7979881</vt:lpwstr>
      </vt:variant>
      <vt:variant>
        <vt:i4>3080200</vt:i4>
      </vt:variant>
      <vt:variant>
        <vt:i4>230</vt:i4>
      </vt:variant>
      <vt:variant>
        <vt:i4>0</vt:i4>
      </vt:variant>
      <vt:variant>
        <vt:i4>5</vt:i4>
      </vt:variant>
      <vt:variant>
        <vt:lpwstr/>
      </vt:variant>
      <vt:variant>
        <vt:lpwstr>_Toc7979880</vt:lpwstr>
      </vt:variant>
      <vt:variant>
        <vt:i4>2097160</vt:i4>
      </vt:variant>
      <vt:variant>
        <vt:i4>224</vt:i4>
      </vt:variant>
      <vt:variant>
        <vt:i4>0</vt:i4>
      </vt:variant>
      <vt:variant>
        <vt:i4>5</vt:i4>
      </vt:variant>
      <vt:variant>
        <vt:lpwstr/>
      </vt:variant>
      <vt:variant>
        <vt:lpwstr>_Toc7979879</vt:lpwstr>
      </vt:variant>
      <vt:variant>
        <vt:i4>2097160</vt:i4>
      </vt:variant>
      <vt:variant>
        <vt:i4>218</vt:i4>
      </vt:variant>
      <vt:variant>
        <vt:i4>0</vt:i4>
      </vt:variant>
      <vt:variant>
        <vt:i4>5</vt:i4>
      </vt:variant>
      <vt:variant>
        <vt:lpwstr/>
      </vt:variant>
      <vt:variant>
        <vt:lpwstr>_Toc7979875</vt:lpwstr>
      </vt:variant>
      <vt:variant>
        <vt:i4>2097160</vt:i4>
      </vt:variant>
      <vt:variant>
        <vt:i4>212</vt:i4>
      </vt:variant>
      <vt:variant>
        <vt:i4>0</vt:i4>
      </vt:variant>
      <vt:variant>
        <vt:i4>5</vt:i4>
      </vt:variant>
      <vt:variant>
        <vt:lpwstr/>
      </vt:variant>
      <vt:variant>
        <vt:lpwstr>_Toc7979874</vt:lpwstr>
      </vt:variant>
      <vt:variant>
        <vt:i4>2097160</vt:i4>
      </vt:variant>
      <vt:variant>
        <vt:i4>206</vt:i4>
      </vt:variant>
      <vt:variant>
        <vt:i4>0</vt:i4>
      </vt:variant>
      <vt:variant>
        <vt:i4>5</vt:i4>
      </vt:variant>
      <vt:variant>
        <vt:lpwstr/>
      </vt:variant>
      <vt:variant>
        <vt:lpwstr>_Toc7979873</vt:lpwstr>
      </vt:variant>
      <vt:variant>
        <vt:i4>2097160</vt:i4>
      </vt:variant>
      <vt:variant>
        <vt:i4>200</vt:i4>
      </vt:variant>
      <vt:variant>
        <vt:i4>0</vt:i4>
      </vt:variant>
      <vt:variant>
        <vt:i4>5</vt:i4>
      </vt:variant>
      <vt:variant>
        <vt:lpwstr/>
      </vt:variant>
      <vt:variant>
        <vt:lpwstr>_Toc7979872</vt:lpwstr>
      </vt:variant>
      <vt:variant>
        <vt:i4>2097160</vt:i4>
      </vt:variant>
      <vt:variant>
        <vt:i4>194</vt:i4>
      </vt:variant>
      <vt:variant>
        <vt:i4>0</vt:i4>
      </vt:variant>
      <vt:variant>
        <vt:i4>5</vt:i4>
      </vt:variant>
      <vt:variant>
        <vt:lpwstr/>
      </vt:variant>
      <vt:variant>
        <vt:lpwstr>_Toc7979871</vt:lpwstr>
      </vt:variant>
      <vt:variant>
        <vt:i4>2097160</vt:i4>
      </vt:variant>
      <vt:variant>
        <vt:i4>188</vt:i4>
      </vt:variant>
      <vt:variant>
        <vt:i4>0</vt:i4>
      </vt:variant>
      <vt:variant>
        <vt:i4>5</vt:i4>
      </vt:variant>
      <vt:variant>
        <vt:lpwstr/>
      </vt:variant>
      <vt:variant>
        <vt:lpwstr>_Toc7979870</vt:lpwstr>
      </vt:variant>
      <vt:variant>
        <vt:i4>2162696</vt:i4>
      </vt:variant>
      <vt:variant>
        <vt:i4>182</vt:i4>
      </vt:variant>
      <vt:variant>
        <vt:i4>0</vt:i4>
      </vt:variant>
      <vt:variant>
        <vt:i4>5</vt:i4>
      </vt:variant>
      <vt:variant>
        <vt:lpwstr/>
      </vt:variant>
      <vt:variant>
        <vt:lpwstr>_Toc7979869</vt:lpwstr>
      </vt:variant>
      <vt:variant>
        <vt:i4>2162696</vt:i4>
      </vt:variant>
      <vt:variant>
        <vt:i4>176</vt:i4>
      </vt:variant>
      <vt:variant>
        <vt:i4>0</vt:i4>
      </vt:variant>
      <vt:variant>
        <vt:i4>5</vt:i4>
      </vt:variant>
      <vt:variant>
        <vt:lpwstr/>
      </vt:variant>
      <vt:variant>
        <vt:lpwstr>_Toc7979868</vt:lpwstr>
      </vt:variant>
      <vt:variant>
        <vt:i4>2162696</vt:i4>
      </vt:variant>
      <vt:variant>
        <vt:i4>170</vt:i4>
      </vt:variant>
      <vt:variant>
        <vt:i4>0</vt:i4>
      </vt:variant>
      <vt:variant>
        <vt:i4>5</vt:i4>
      </vt:variant>
      <vt:variant>
        <vt:lpwstr/>
      </vt:variant>
      <vt:variant>
        <vt:lpwstr>_Toc7979867</vt:lpwstr>
      </vt:variant>
      <vt:variant>
        <vt:i4>2162696</vt:i4>
      </vt:variant>
      <vt:variant>
        <vt:i4>164</vt:i4>
      </vt:variant>
      <vt:variant>
        <vt:i4>0</vt:i4>
      </vt:variant>
      <vt:variant>
        <vt:i4>5</vt:i4>
      </vt:variant>
      <vt:variant>
        <vt:lpwstr/>
      </vt:variant>
      <vt:variant>
        <vt:lpwstr>_Toc7979866</vt:lpwstr>
      </vt:variant>
      <vt:variant>
        <vt:i4>2162696</vt:i4>
      </vt:variant>
      <vt:variant>
        <vt:i4>158</vt:i4>
      </vt:variant>
      <vt:variant>
        <vt:i4>0</vt:i4>
      </vt:variant>
      <vt:variant>
        <vt:i4>5</vt:i4>
      </vt:variant>
      <vt:variant>
        <vt:lpwstr/>
      </vt:variant>
      <vt:variant>
        <vt:lpwstr>_Toc7979865</vt:lpwstr>
      </vt:variant>
      <vt:variant>
        <vt:i4>2162696</vt:i4>
      </vt:variant>
      <vt:variant>
        <vt:i4>152</vt:i4>
      </vt:variant>
      <vt:variant>
        <vt:i4>0</vt:i4>
      </vt:variant>
      <vt:variant>
        <vt:i4>5</vt:i4>
      </vt:variant>
      <vt:variant>
        <vt:lpwstr/>
      </vt:variant>
      <vt:variant>
        <vt:lpwstr>_Toc7979864</vt:lpwstr>
      </vt:variant>
      <vt:variant>
        <vt:i4>2162696</vt:i4>
      </vt:variant>
      <vt:variant>
        <vt:i4>146</vt:i4>
      </vt:variant>
      <vt:variant>
        <vt:i4>0</vt:i4>
      </vt:variant>
      <vt:variant>
        <vt:i4>5</vt:i4>
      </vt:variant>
      <vt:variant>
        <vt:lpwstr/>
      </vt:variant>
      <vt:variant>
        <vt:lpwstr>_Toc7979863</vt:lpwstr>
      </vt:variant>
      <vt:variant>
        <vt:i4>2162696</vt:i4>
      </vt:variant>
      <vt:variant>
        <vt:i4>140</vt:i4>
      </vt:variant>
      <vt:variant>
        <vt:i4>0</vt:i4>
      </vt:variant>
      <vt:variant>
        <vt:i4>5</vt:i4>
      </vt:variant>
      <vt:variant>
        <vt:lpwstr/>
      </vt:variant>
      <vt:variant>
        <vt:lpwstr>_Toc7979862</vt:lpwstr>
      </vt:variant>
      <vt:variant>
        <vt:i4>2162696</vt:i4>
      </vt:variant>
      <vt:variant>
        <vt:i4>134</vt:i4>
      </vt:variant>
      <vt:variant>
        <vt:i4>0</vt:i4>
      </vt:variant>
      <vt:variant>
        <vt:i4>5</vt:i4>
      </vt:variant>
      <vt:variant>
        <vt:lpwstr/>
      </vt:variant>
      <vt:variant>
        <vt:lpwstr>_Toc7979861</vt:lpwstr>
      </vt:variant>
      <vt:variant>
        <vt:i4>2162696</vt:i4>
      </vt:variant>
      <vt:variant>
        <vt:i4>128</vt:i4>
      </vt:variant>
      <vt:variant>
        <vt:i4>0</vt:i4>
      </vt:variant>
      <vt:variant>
        <vt:i4>5</vt:i4>
      </vt:variant>
      <vt:variant>
        <vt:lpwstr/>
      </vt:variant>
      <vt:variant>
        <vt:lpwstr>_Toc7979860</vt:lpwstr>
      </vt:variant>
      <vt:variant>
        <vt:i4>2228232</vt:i4>
      </vt:variant>
      <vt:variant>
        <vt:i4>122</vt:i4>
      </vt:variant>
      <vt:variant>
        <vt:i4>0</vt:i4>
      </vt:variant>
      <vt:variant>
        <vt:i4>5</vt:i4>
      </vt:variant>
      <vt:variant>
        <vt:lpwstr/>
      </vt:variant>
      <vt:variant>
        <vt:lpwstr>_Toc7979859</vt:lpwstr>
      </vt:variant>
      <vt:variant>
        <vt:i4>2228232</vt:i4>
      </vt:variant>
      <vt:variant>
        <vt:i4>116</vt:i4>
      </vt:variant>
      <vt:variant>
        <vt:i4>0</vt:i4>
      </vt:variant>
      <vt:variant>
        <vt:i4>5</vt:i4>
      </vt:variant>
      <vt:variant>
        <vt:lpwstr/>
      </vt:variant>
      <vt:variant>
        <vt:lpwstr>_Toc7979858</vt:lpwstr>
      </vt:variant>
      <vt:variant>
        <vt:i4>2228232</vt:i4>
      </vt:variant>
      <vt:variant>
        <vt:i4>110</vt:i4>
      </vt:variant>
      <vt:variant>
        <vt:i4>0</vt:i4>
      </vt:variant>
      <vt:variant>
        <vt:i4>5</vt:i4>
      </vt:variant>
      <vt:variant>
        <vt:lpwstr/>
      </vt:variant>
      <vt:variant>
        <vt:lpwstr>_Toc7979857</vt:lpwstr>
      </vt:variant>
      <vt:variant>
        <vt:i4>2228232</vt:i4>
      </vt:variant>
      <vt:variant>
        <vt:i4>104</vt:i4>
      </vt:variant>
      <vt:variant>
        <vt:i4>0</vt:i4>
      </vt:variant>
      <vt:variant>
        <vt:i4>5</vt:i4>
      </vt:variant>
      <vt:variant>
        <vt:lpwstr/>
      </vt:variant>
      <vt:variant>
        <vt:lpwstr>_Toc7979856</vt:lpwstr>
      </vt:variant>
      <vt:variant>
        <vt:i4>2228232</vt:i4>
      </vt:variant>
      <vt:variant>
        <vt:i4>98</vt:i4>
      </vt:variant>
      <vt:variant>
        <vt:i4>0</vt:i4>
      </vt:variant>
      <vt:variant>
        <vt:i4>5</vt:i4>
      </vt:variant>
      <vt:variant>
        <vt:lpwstr/>
      </vt:variant>
      <vt:variant>
        <vt:lpwstr>_Toc7979855</vt:lpwstr>
      </vt:variant>
      <vt:variant>
        <vt:i4>2228232</vt:i4>
      </vt:variant>
      <vt:variant>
        <vt:i4>92</vt:i4>
      </vt:variant>
      <vt:variant>
        <vt:i4>0</vt:i4>
      </vt:variant>
      <vt:variant>
        <vt:i4>5</vt:i4>
      </vt:variant>
      <vt:variant>
        <vt:lpwstr/>
      </vt:variant>
      <vt:variant>
        <vt:lpwstr>_Toc7979854</vt:lpwstr>
      </vt:variant>
      <vt:variant>
        <vt:i4>2228232</vt:i4>
      </vt:variant>
      <vt:variant>
        <vt:i4>86</vt:i4>
      </vt:variant>
      <vt:variant>
        <vt:i4>0</vt:i4>
      </vt:variant>
      <vt:variant>
        <vt:i4>5</vt:i4>
      </vt:variant>
      <vt:variant>
        <vt:lpwstr/>
      </vt:variant>
      <vt:variant>
        <vt:lpwstr>_Toc7979853</vt:lpwstr>
      </vt:variant>
      <vt:variant>
        <vt:i4>2228232</vt:i4>
      </vt:variant>
      <vt:variant>
        <vt:i4>80</vt:i4>
      </vt:variant>
      <vt:variant>
        <vt:i4>0</vt:i4>
      </vt:variant>
      <vt:variant>
        <vt:i4>5</vt:i4>
      </vt:variant>
      <vt:variant>
        <vt:lpwstr/>
      </vt:variant>
      <vt:variant>
        <vt:lpwstr>_Toc7979852</vt:lpwstr>
      </vt:variant>
      <vt:variant>
        <vt:i4>2228232</vt:i4>
      </vt:variant>
      <vt:variant>
        <vt:i4>74</vt:i4>
      </vt:variant>
      <vt:variant>
        <vt:i4>0</vt:i4>
      </vt:variant>
      <vt:variant>
        <vt:i4>5</vt:i4>
      </vt:variant>
      <vt:variant>
        <vt:lpwstr/>
      </vt:variant>
      <vt:variant>
        <vt:lpwstr>_Toc7979851</vt:lpwstr>
      </vt:variant>
      <vt:variant>
        <vt:i4>2228232</vt:i4>
      </vt:variant>
      <vt:variant>
        <vt:i4>68</vt:i4>
      </vt:variant>
      <vt:variant>
        <vt:i4>0</vt:i4>
      </vt:variant>
      <vt:variant>
        <vt:i4>5</vt:i4>
      </vt:variant>
      <vt:variant>
        <vt:lpwstr/>
      </vt:variant>
      <vt:variant>
        <vt:lpwstr>_Toc7979850</vt:lpwstr>
      </vt:variant>
      <vt:variant>
        <vt:i4>2293768</vt:i4>
      </vt:variant>
      <vt:variant>
        <vt:i4>62</vt:i4>
      </vt:variant>
      <vt:variant>
        <vt:i4>0</vt:i4>
      </vt:variant>
      <vt:variant>
        <vt:i4>5</vt:i4>
      </vt:variant>
      <vt:variant>
        <vt:lpwstr/>
      </vt:variant>
      <vt:variant>
        <vt:lpwstr>_Toc7979849</vt:lpwstr>
      </vt:variant>
      <vt:variant>
        <vt:i4>2293768</vt:i4>
      </vt:variant>
      <vt:variant>
        <vt:i4>56</vt:i4>
      </vt:variant>
      <vt:variant>
        <vt:i4>0</vt:i4>
      </vt:variant>
      <vt:variant>
        <vt:i4>5</vt:i4>
      </vt:variant>
      <vt:variant>
        <vt:lpwstr/>
      </vt:variant>
      <vt:variant>
        <vt:lpwstr>_Toc7979848</vt:lpwstr>
      </vt:variant>
      <vt:variant>
        <vt:i4>2293768</vt:i4>
      </vt:variant>
      <vt:variant>
        <vt:i4>50</vt:i4>
      </vt:variant>
      <vt:variant>
        <vt:i4>0</vt:i4>
      </vt:variant>
      <vt:variant>
        <vt:i4>5</vt:i4>
      </vt:variant>
      <vt:variant>
        <vt:lpwstr/>
      </vt:variant>
      <vt:variant>
        <vt:lpwstr>_Toc7979847</vt:lpwstr>
      </vt:variant>
      <vt:variant>
        <vt:i4>2293768</vt:i4>
      </vt:variant>
      <vt:variant>
        <vt:i4>44</vt:i4>
      </vt:variant>
      <vt:variant>
        <vt:i4>0</vt:i4>
      </vt:variant>
      <vt:variant>
        <vt:i4>5</vt:i4>
      </vt:variant>
      <vt:variant>
        <vt:lpwstr/>
      </vt:variant>
      <vt:variant>
        <vt:lpwstr>_Toc7979846</vt:lpwstr>
      </vt:variant>
      <vt:variant>
        <vt:i4>2293768</vt:i4>
      </vt:variant>
      <vt:variant>
        <vt:i4>38</vt:i4>
      </vt:variant>
      <vt:variant>
        <vt:i4>0</vt:i4>
      </vt:variant>
      <vt:variant>
        <vt:i4>5</vt:i4>
      </vt:variant>
      <vt:variant>
        <vt:lpwstr/>
      </vt:variant>
      <vt:variant>
        <vt:lpwstr>_Toc7979845</vt:lpwstr>
      </vt:variant>
      <vt:variant>
        <vt:i4>2293768</vt:i4>
      </vt:variant>
      <vt:variant>
        <vt:i4>32</vt:i4>
      </vt:variant>
      <vt:variant>
        <vt:i4>0</vt:i4>
      </vt:variant>
      <vt:variant>
        <vt:i4>5</vt:i4>
      </vt:variant>
      <vt:variant>
        <vt:lpwstr/>
      </vt:variant>
      <vt:variant>
        <vt:lpwstr>_Toc7979844</vt:lpwstr>
      </vt:variant>
      <vt:variant>
        <vt:i4>2293768</vt:i4>
      </vt:variant>
      <vt:variant>
        <vt:i4>26</vt:i4>
      </vt:variant>
      <vt:variant>
        <vt:i4>0</vt:i4>
      </vt:variant>
      <vt:variant>
        <vt:i4>5</vt:i4>
      </vt:variant>
      <vt:variant>
        <vt:lpwstr/>
      </vt:variant>
      <vt:variant>
        <vt:lpwstr>_Toc7979843</vt:lpwstr>
      </vt:variant>
      <vt:variant>
        <vt:i4>2293768</vt:i4>
      </vt:variant>
      <vt:variant>
        <vt:i4>20</vt:i4>
      </vt:variant>
      <vt:variant>
        <vt:i4>0</vt:i4>
      </vt:variant>
      <vt:variant>
        <vt:i4>5</vt:i4>
      </vt:variant>
      <vt:variant>
        <vt:lpwstr/>
      </vt:variant>
      <vt:variant>
        <vt:lpwstr>_Toc7979842</vt:lpwstr>
      </vt:variant>
      <vt:variant>
        <vt:i4>2293768</vt:i4>
      </vt:variant>
      <vt:variant>
        <vt:i4>14</vt:i4>
      </vt:variant>
      <vt:variant>
        <vt:i4>0</vt:i4>
      </vt:variant>
      <vt:variant>
        <vt:i4>5</vt:i4>
      </vt:variant>
      <vt:variant>
        <vt:lpwstr/>
      </vt:variant>
      <vt:variant>
        <vt:lpwstr>_Toc7979841</vt:lpwstr>
      </vt:variant>
      <vt:variant>
        <vt:i4>2293768</vt:i4>
      </vt:variant>
      <vt:variant>
        <vt:i4>8</vt:i4>
      </vt:variant>
      <vt:variant>
        <vt:i4>0</vt:i4>
      </vt:variant>
      <vt:variant>
        <vt:i4>5</vt:i4>
      </vt:variant>
      <vt:variant>
        <vt:lpwstr/>
      </vt:variant>
      <vt:variant>
        <vt:lpwstr>_Toc7979840</vt:lpwstr>
      </vt:variant>
      <vt:variant>
        <vt:i4>2359304</vt:i4>
      </vt:variant>
      <vt:variant>
        <vt:i4>2</vt:i4>
      </vt:variant>
      <vt:variant>
        <vt:i4>0</vt:i4>
      </vt:variant>
      <vt:variant>
        <vt:i4>5</vt:i4>
      </vt:variant>
      <vt:variant>
        <vt:lpwstr/>
      </vt:variant>
      <vt:variant>
        <vt:lpwstr>_Toc7979839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MaiNga</dc:creator>
  <cp:keywords/>
  <dc:description/>
  <cp:lastModifiedBy>Đức Trưởng Đào</cp:lastModifiedBy>
  <cp:revision>542</cp:revision>
  <cp:lastPrinted>2007-10-14T16:26:00Z</cp:lastPrinted>
  <dcterms:created xsi:type="dcterms:W3CDTF">2022-09-22T07:15:00Z</dcterms:created>
  <dcterms:modified xsi:type="dcterms:W3CDTF">2023-12-28T04:57:00Z</dcterms:modified>
</cp:coreProperties>
</file>